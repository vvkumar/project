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09" w:rsidRDefault="00037909" w:rsidP="00760383">
      <w:pPr>
        <w:pStyle w:val="ChapterTitle"/>
      </w:pPr>
      <w:bookmarkStart w:id="0" w:name="_Toc340793411"/>
      <w:bookmarkStart w:id="1" w:name="_GoBack"/>
      <w:bookmarkEnd w:id="1"/>
      <w:r>
        <w:rPr>
          <w:noProof/>
          <w:lang w:bidi="ar-SA"/>
        </w:rPr>
        <w:drawing>
          <wp:anchor distT="0" distB="0" distL="114300" distR="114300" simplePos="0" relativeHeight="251658240" behindDoc="0" locked="0" layoutInCell="1" allowOverlap="1">
            <wp:simplePos x="0" y="0"/>
            <wp:positionH relativeFrom="column">
              <wp:posOffset>1816735</wp:posOffset>
            </wp:positionH>
            <wp:positionV relativeFrom="paragraph">
              <wp:posOffset>154940</wp:posOffset>
            </wp:positionV>
            <wp:extent cx="2691765" cy="71501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765" cy="715010"/>
                    </a:xfrm>
                    <a:prstGeom prst="rect">
                      <a:avLst/>
                    </a:prstGeom>
                    <a:noFill/>
                    <a:ln>
                      <a:noFill/>
                    </a:ln>
                  </pic:spPr>
                </pic:pic>
              </a:graphicData>
            </a:graphic>
          </wp:anchor>
        </w:drawing>
      </w:r>
    </w:p>
    <w:p w:rsidR="00037909" w:rsidRDefault="00037909" w:rsidP="004C72D6">
      <w:pPr>
        <w:pStyle w:val="Heading5"/>
      </w:pPr>
    </w:p>
    <w:p w:rsidR="00037909" w:rsidRDefault="00037909" w:rsidP="00760383">
      <w:pPr>
        <w:pStyle w:val="ChapterSubtitle"/>
      </w:pPr>
    </w:p>
    <w:p w:rsidR="00037909" w:rsidRPr="00037909" w:rsidRDefault="00037909" w:rsidP="00760383">
      <w:pPr>
        <w:pStyle w:val="BodyText"/>
      </w:pPr>
    </w:p>
    <w:p w:rsidR="00037909" w:rsidRDefault="00037909" w:rsidP="005251F3">
      <w:pPr>
        <w:pStyle w:val="ChapterTitle"/>
        <w:ind w:right="0"/>
        <w:jc w:val="center"/>
      </w:pPr>
      <w:r>
        <w:t>DESIGN DOCUMENTATION</w:t>
      </w:r>
      <w:bookmarkEnd w:id="0"/>
    </w:p>
    <w:p w:rsidR="000F291B" w:rsidRDefault="00037909" w:rsidP="005251F3">
      <w:pPr>
        <w:pStyle w:val="DocumentLabel"/>
        <w:jc w:val="center"/>
        <w:rPr>
          <w:rStyle w:val="Emphasis"/>
          <w:rFonts w:ascii="Arial" w:hAnsi="Arial" w:cs="Arial"/>
          <w:sz w:val="22"/>
        </w:rPr>
      </w:pPr>
      <w:r>
        <w:rPr>
          <w:rStyle w:val="Emphasis"/>
          <w:rFonts w:ascii="Arial" w:hAnsi="Arial" w:cs="Arial"/>
          <w:sz w:val="22"/>
        </w:rPr>
        <w:t>“Release 1.</w:t>
      </w:r>
      <w:r w:rsidR="00500D08">
        <w:rPr>
          <w:rStyle w:val="Emphasis"/>
          <w:rFonts w:ascii="Arial" w:hAnsi="Arial" w:cs="Arial"/>
          <w:sz w:val="22"/>
        </w:rPr>
        <w:t>1</w:t>
      </w:r>
      <w:r>
        <w:rPr>
          <w:rStyle w:val="Emphasis"/>
          <w:rFonts w:ascii="Arial" w:hAnsi="Arial" w:cs="Arial"/>
          <w:sz w:val="22"/>
        </w:rPr>
        <w:t>.</w:t>
      </w:r>
      <w:r w:rsidR="00E748CE">
        <w:rPr>
          <w:rStyle w:val="Emphasis"/>
          <w:rFonts w:ascii="Arial" w:hAnsi="Arial" w:cs="Arial"/>
          <w:sz w:val="22"/>
        </w:rPr>
        <w:t>3</w:t>
      </w:r>
      <w:r w:rsidR="00DC2484">
        <w:rPr>
          <w:rStyle w:val="Emphasis"/>
          <w:rFonts w:ascii="Arial" w:hAnsi="Arial" w:cs="Arial"/>
          <w:sz w:val="22"/>
        </w:rPr>
        <w:t>2</w:t>
      </w:r>
      <w:r>
        <w:rPr>
          <w:rStyle w:val="Emphasis"/>
          <w:rFonts w:ascii="Arial" w:hAnsi="Arial" w:cs="Arial"/>
          <w:sz w:val="22"/>
        </w:rPr>
        <w:t>”</w:t>
      </w:r>
    </w:p>
    <w:p w:rsidR="00037909" w:rsidRDefault="00037909" w:rsidP="00760383">
      <w:pPr>
        <w:pStyle w:val="DocumentLabel"/>
      </w:pPr>
    </w:p>
    <w:p w:rsidR="003F3489" w:rsidRDefault="00A5107B" w:rsidP="005251F3">
      <w:pPr>
        <w:pStyle w:val="CompanyName"/>
        <w:jc w:val="center"/>
      </w:pPr>
      <w:r>
        <w:t xml:space="preserve">Ready Wireless – </w:t>
      </w:r>
      <w:r w:rsidR="00786793">
        <w:t>Client API</w:t>
      </w:r>
    </w:p>
    <w:p w:rsidR="00A5107B" w:rsidRDefault="00A5107B" w:rsidP="00760383">
      <w:pPr>
        <w:pStyle w:val="DocumentLabel"/>
        <w:rPr>
          <w:rStyle w:val="Emphasis"/>
          <w:rFonts w:ascii="Arial" w:hAnsi="Arial" w:cs="Arial"/>
          <w:sz w:val="22"/>
        </w:rPr>
      </w:pPr>
    </w:p>
    <w:p w:rsidR="003F3489" w:rsidRPr="005251F3" w:rsidRDefault="003F3489" w:rsidP="005251F3">
      <w:pPr>
        <w:spacing w:before="2640"/>
        <w:rPr>
          <w:sz w:val="24"/>
        </w:rPr>
      </w:pPr>
      <w:r w:rsidRPr="005251F3">
        <w:rPr>
          <w:sz w:val="24"/>
        </w:rPr>
        <w:t>Prepared by:</w:t>
      </w:r>
      <w:r w:rsidRPr="005251F3">
        <w:rPr>
          <w:sz w:val="24"/>
        </w:rPr>
        <w:tab/>
      </w:r>
      <w:r w:rsidR="00F10046" w:rsidRPr="005251F3">
        <w:rPr>
          <w:b/>
          <w:sz w:val="24"/>
        </w:rPr>
        <w:t>IT</w:t>
      </w:r>
      <w:r w:rsidR="005E5DAA" w:rsidRPr="005251F3">
        <w:rPr>
          <w:b/>
          <w:sz w:val="24"/>
        </w:rPr>
        <w:t xml:space="preserve"> Department</w:t>
      </w:r>
    </w:p>
    <w:p w:rsidR="003F3489" w:rsidRPr="005251F3" w:rsidRDefault="00F10046" w:rsidP="005251F3">
      <w:pPr>
        <w:rPr>
          <w:sz w:val="24"/>
        </w:rPr>
        <w:sectPr w:rsidR="003F3489" w:rsidRPr="005251F3" w:rsidSect="00107125">
          <w:headerReference w:type="default" r:id="rId10"/>
          <w:footerReference w:type="default" r:id="rId11"/>
          <w:headerReference w:type="first" r:id="rId12"/>
          <w:footerReference w:type="first" r:id="rId13"/>
          <w:pgSz w:w="12240" w:h="15840" w:code="1"/>
          <w:pgMar w:top="898" w:right="1200" w:bottom="1710" w:left="1267" w:header="0" w:footer="315" w:gutter="0"/>
          <w:pgNumType w:start="1"/>
          <w:cols w:space="720"/>
          <w:titlePg/>
        </w:sectPr>
      </w:pPr>
      <w:r w:rsidRPr="005251F3">
        <w:rPr>
          <w:i/>
          <w:sz w:val="24"/>
        </w:rPr>
        <w:t>Date</w:t>
      </w:r>
      <w:r w:rsidR="00217370" w:rsidRPr="005251F3">
        <w:rPr>
          <w:i/>
          <w:sz w:val="24"/>
        </w:rPr>
        <w:t>:</w:t>
      </w:r>
      <w:r w:rsidR="00217370" w:rsidRPr="005251F3">
        <w:rPr>
          <w:i/>
          <w:sz w:val="24"/>
        </w:rPr>
        <w:tab/>
      </w:r>
      <w:r w:rsidRPr="005251F3">
        <w:rPr>
          <w:i/>
          <w:sz w:val="24"/>
        </w:rPr>
        <w:tab/>
      </w:r>
      <w:r w:rsidR="00E748CE">
        <w:rPr>
          <w:i/>
          <w:sz w:val="24"/>
        </w:rPr>
        <w:t>3</w:t>
      </w:r>
      <w:r w:rsidR="005524A7">
        <w:rPr>
          <w:i/>
          <w:sz w:val="24"/>
        </w:rPr>
        <w:t>/</w:t>
      </w:r>
      <w:r w:rsidR="00DC2484">
        <w:rPr>
          <w:i/>
          <w:sz w:val="24"/>
        </w:rPr>
        <w:t>11</w:t>
      </w:r>
      <w:r w:rsidR="00217370" w:rsidRPr="005251F3">
        <w:rPr>
          <w:sz w:val="24"/>
        </w:rPr>
        <w:t>/201</w:t>
      </w:r>
      <w:r w:rsidR="00C83E86">
        <w:rPr>
          <w:sz w:val="24"/>
        </w:rPr>
        <w:t>4</w:t>
      </w:r>
    </w:p>
    <w:sdt>
      <w:sdtPr>
        <w:rPr>
          <w:b w:val="0"/>
          <w:bCs w:val="0"/>
          <w:caps w:val="0"/>
          <w:color w:val="auto"/>
          <w:spacing w:val="0"/>
          <w:sz w:val="20"/>
          <w:szCs w:val="20"/>
        </w:rPr>
        <w:id w:val="431655564"/>
        <w:docPartObj>
          <w:docPartGallery w:val="Table of Contents"/>
          <w:docPartUnique/>
        </w:docPartObj>
      </w:sdtPr>
      <w:sdtEndPr/>
      <w:sdtContent>
        <w:p w:rsidR="005251F3" w:rsidRDefault="005251F3">
          <w:pPr>
            <w:pStyle w:val="TOCHeading"/>
          </w:pPr>
          <w:r>
            <w:t>Contents</w:t>
          </w:r>
        </w:p>
        <w:p w:rsidR="00DC2484" w:rsidRDefault="005251F3">
          <w:pPr>
            <w:pStyle w:val="TOC1"/>
            <w:tabs>
              <w:tab w:val="right" w:leader="dot" w:pos="9343"/>
            </w:tabs>
            <w:rPr>
              <w:rFonts w:asciiTheme="minorHAnsi" w:hAnsiTheme="minorHAnsi"/>
              <w:b w:val="0"/>
              <w:bCs w:val="0"/>
              <w:caps w:val="0"/>
              <w:noProof/>
              <w:szCs w:val="22"/>
              <w:lang w:bidi="ar-SA"/>
            </w:rPr>
          </w:pPr>
          <w:r>
            <w:fldChar w:fldCharType="begin"/>
          </w:r>
          <w:r>
            <w:instrText xml:space="preserve"> TOC \o "1-3" \h \z \u </w:instrText>
          </w:r>
          <w:r>
            <w:fldChar w:fldCharType="separate"/>
          </w:r>
          <w:hyperlink w:anchor="_Toc382296856" w:history="1">
            <w:r w:rsidR="00DC2484" w:rsidRPr="009C1374">
              <w:rPr>
                <w:rStyle w:val="Hyperlink"/>
                <w:noProof/>
              </w:rPr>
              <w:t>Document Information and Approvals</w:t>
            </w:r>
            <w:r w:rsidR="00DC2484">
              <w:rPr>
                <w:noProof/>
                <w:webHidden/>
              </w:rPr>
              <w:tab/>
            </w:r>
            <w:r w:rsidR="00DC2484">
              <w:rPr>
                <w:noProof/>
                <w:webHidden/>
              </w:rPr>
              <w:fldChar w:fldCharType="begin"/>
            </w:r>
            <w:r w:rsidR="00DC2484">
              <w:rPr>
                <w:noProof/>
                <w:webHidden/>
              </w:rPr>
              <w:instrText xml:space="preserve"> PAGEREF _Toc382296856 \h </w:instrText>
            </w:r>
            <w:r w:rsidR="00DC2484">
              <w:rPr>
                <w:noProof/>
                <w:webHidden/>
              </w:rPr>
            </w:r>
            <w:r w:rsidR="00DC2484">
              <w:rPr>
                <w:noProof/>
                <w:webHidden/>
              </w:rPr>
              <w:fldChar w:fldCharType="separate"/>
            </w:r>
            <w:r w:rsidR="00DC2484">
              <w:rPr>
                <w:noProof/>
                <w:webHidden/>
              </w:rPr>
              <w:t>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57" w:history="1">
            <w:r w:rsidR="00DC2484" w:rsidRPr="009C1374">
              <w:rPr>
                <w:rStyle w:val="Hyperlink"/>
                <w:noProof/>
              </w:rPr>
              <w:t>Version Control</w:t>
            </w:r>
            <w:r w:rsidR="00DC2484">
              <w:rPr>
                <w:noProof/>
                <w:webHidden/>
              </w:rPr>
              <w:tab/>
            </w:r>
            <w:r w:rsidR="00DC2484">
              <w:rPr>
                <w:noProof/>
                <w:webHidden/>
              </w:rPr>
              <w:fldChar w:fldCharType="begin"/>
            </w:r>
            <w:r w:rsidR="00DC2484">
              <w:rPr>
                <w:noProof/>
                <w:webHidden/>
              </w:rPr>
              <w:instrText xml:space="preserve"> PAGEREF _Toc382296857 \h </w:instrText>
            </w:r>
            <w:r w:rsidR="00DC2484">
              <w:rPr>
                <w:noProof/>
                <w:webHidden/>
              </w:rPr>
            </w:r>
            <w:r w:rsidR="00DC2484">
              <w:rPr>
                <w:noProof/>
                <w:webHidden/>
              </w:rPr>
              <w:fldChar w:fldCharType="separate"/>
            </w:r>
            <w:r w:rsidR="00DC2484">
              <w:rPr>
                <w:noProof/>
                <w:webHidden/>
              </w:rPr>
              <w:t>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58" w:history="1">
            <w:r w:rsidR="00DC2484" w:rsidRPr="009C1374">
              <w:rPr>
                <w:rStyle w:val="Hyperlink"/>
                <w:noProof/>
              </w:rPr>
              <w:t>Approvals</w:t>
            </w:r>
            <w:r w:rsidR="00DC2484">
              <w:rPr>
                <w:noProof/>
                <w:webHidden/>
              </w:rPr>
              <w:tab/>
            </w:r>
            <w:r w:rsidR="00DC2484">
              <w:rPr>
                <w:noProof/>
                <w:webHidden/>
              </w:rPr>
              <w:fldChar w:fldCharType="begin"/>
            </w:r>
            <w:r w:rsidR="00DC2484">
              <w:rPr>
                <w:noProof/>
                <w:webHidden/>
              </w:rPr>
              <w:instrText xml:space="preserve"> PAGEREF _Toc382296858 \h </w:instrText>
            </w:r>
            <w:r w:rsidR="00DC2484">
              <w:rPr>
                <w:noProof/>
                <w:webHidden/>
              </w:rPr>
            </w:r>
            <w:r w:rsidR="00DC2484">
              <w:rPr>
                <w:noProof/>
                <w:webHidden/>
              </w:rPr>
              <w:fldChar w:fldCharType="separate"/>
            </w:r>
            <w:r w:rsidR="00DC2484">
              <w:rPr>
                <w:noProof/>
                <w:webHidden/>
              </w:rPr>
              <w:t>12</w:t>
            </w:r>
            <w:r w:rsidR="00DC2484">
              <w:rPr>
                <w:noProof/>
                <w:webHidden/>
              </w:rPr>
              <w:fldChar w:fldCharType="end"/>
            </w:r>
          </w:hyperlink>
        </w:p>
        <w:p w:rsidR="00DC2484" w:rsidRDefault="00F44ADC">
          <w:pPr>
            <w:pStyle w:val="TOC1"/>
            <w:tabs>
              <w:tab w:val="right" w:leader="dot" w:pos="9343"/>
            </w:tabs>
            <w:rPr>
              <w:rFonts w:asciiTheme="minorHAnsi" w:hAnsiTheme="minorHAnsi"/>
              <w:b w:val="0"/>
              <w:bCs w:val="0"/>
              <w:caps w:val="0"/>
              <w:noProof/>
              <w:szCs w:val="22"/>
              <w:lang w:bidi="ar-SA"/>
            </w:rPr>
          </w:pPr>
          <w:hyperlink w:anchor="_Toc382296859" w:history="1">
            <w:r w:rsidR="00DC2484" w:rsidRPr="009C1374">
              <w:rPr>
                <w:rStyle w:val="Hyperlink"/>
                <w:noProof/>
              </w:rPr>
              <w:t>Overview</w:t>
            </w:r>
            <w:r w:rsidR="00DC2484">
              <w:rPr>
                <w:noProof/>
                <w:webHidden/>
              </w:rPr>
              <w:tab/>
            </w:r>
            <w:r w:rsidR="00DC2484">
              <w:rPr>
                <w:noProof/>
                <w:webHidden/>
              </w:rPr>
              <w:fldChar w:fldCharType="begin"/>
            </w:r>
            <w:r w:rsidR="00DC2484">
              <w:rPr>
                <w:noProof/>
                <w:webHidden/>
              </w:rPr>
              <w:instrText xml:space="preserve"> PAGEREF _Toc382296859 \h </w:instrText>
            </w:r>
            <w:r w:rsidR="00DC2484">
              <w:rPr>
                <w:noProof/>
                <w:webHidden/>
              </w:rPr>
            </w:r>
            <w:r w:rsidR="00DC2484">
              <w:rPr>
                <w:noProof/>
                <w:webHidden/>
              </w:rPr>
              <w:fldChar w:fldCharType="separate"/>
            </w:r>
            <w:r w:rsidR="00DC2484">
              <w:rPr>
                <w:noProof/>
                <w:webHidden/>
              </w:rPr>
              <w:t>14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0" w:history="1">
            <w:r w:rsidR="00DC2484" w:rsidRPr="009C1374">
              <w:rPr>
                <w:rStyle w:val="Hyperlink"/>
                <w:noProof/>
              </w:rPr>
              <w:t>Purpose</w:t>
            </w:r>
            <w:r w:rsidR="00DC2484">
              <w:rPr>
                <w:noProof/>
                <w:webHidden/>
              </w:rPr>
              <w:tab/>
            </w:r>
            <w:r w:rsidR="00DC2484">
              <w:rPr>
                <w:noProof/>
                <w:webHidden/>
              </w:rPr>
              <w:fldChar w:fldCharType="begin"/>
            </w:r>
            <w:r w:rsidR="00DC2484">
              <w:rPr>
                <w:noProof/>
                <w:webHidden/>
              </w:rPr>
              <w:instrText xml:space="preserve"> PAGEREF _Toc382296860 \h </w:instrText>
            </w:r>
            <w:r w:rsidR="00DC2484">
              <w:rPr>
                <w:noProof/>
                <w:webHidden/>
              </w:rPr>
            </w:r>
            <w:r w:rsidR="00DC2484">
              <w:rPr>
                <w:noProof/>
                <w:webHidden/>
              </w:rPr>
              <w:fldChar w:fldCharType="separate"/>
            </w:r>
            <w:r w:rsidR="00DC2484">
              <w:rPr>
                <w:noProof/>
                <w:webHidden/>
              </w:rPr>
              <w:t>14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1" w:history="1">
            <w:r w:rsidR="00DC2484" w:rsidRPr="009C1374">
              <w:rPr>
                <w:rStyle w:val="Hyperlink"/>
                <w:noProof/>
              </w:rPr>
              <w:t>Connectivity</w:t>
            </w:r>
            <w:r w:rsidR="00DC2484">
              <w:rPr>
                <w:noProof/>
                <w:webHidden/>
              </w:rPr>
              <w:tab/>
            </w:r>
            <w:r w:rsidR="00DC2484">
              <w:rPr>
                <w:noProof/>
                <w:webHidden/>
              </w:rPr>
              <w:fldChar w:fldCharType="begin"/>
            </w:r>
            <w:r w:rsidR="00DC2484">
              <w:rPr>
                <w:noProof/>
                <w:webHidden/>
              </w:rPr>
              <w:instrText xml:space="preserve"> PAGEREF _Toc382296861 \h </w:instrText>
            </w:r>
            <w:r w:rsidR="00DC2484">
              <w:rPr>
                <w:noProof/>
                <w:webHidden/>
              </w:rPr>
            </w:r>
            <w:r w:rsidR="00DC2484">
              <w:rPr>
                <w:noProof/>
                <w:webHidden/>
              </w:rPr>
              <w:fldChar w:fldCharType="separate"/>
            </w:r>
            <w:r w:rsidR="00DC2484">
              <w:rPr>
                <w:noProof/>
                <w:webHidden/>
              </w:rPr>
              <w:t>14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2" w:history="1">
            <w:r w:rsidR="00DC2484" w:rsidRPr="009C1374">
              <w:rPr>
                <w:rStyle w:val="Hyperlink"/>
                <w:noProof/>
              </w:rPr>
              <w:t>Web Service Technology</w:t>
            </w:r>
            <w:r w:rsidR="00DC2484">
              <w:rPr>
                <w:noProof/>
                <w:webHidden/>
              </w:rPr>
              <w:tab/>
            </w:r>
            <w:r w:rsidR="00DC2484">
              <w:rPr>
                <w:noProof/>
                <w:webHidden/>
              </w:rPr>
              <w:fldChar w:fldCharType="begin"/>
            </w:r>
            <w:r w:rsidR="00DC2484">
              <w:rPr>
                <w:noProof/>
                <w:webHidden/>
              </w:rPr>
              <w:instrText xml:space="preserve"> PAGEREF _Toc382296862 \h </w:instrText>
            </w:r>
            <w:r w:rsidR="00DC2484">
              <w:rPr>
                <w:noProof/>
                <w:webHidden/>
              </w:rPr>
            </w:r>
            <w:r w:rsidR="00DC2484">
              <w:rPr>
                <w:noProof/>
                <w:webHidden/>
              </w:rPr>
              <w:fldChar w:fldCharType="separate"/>
            </w:r>
            <w:r w:rsidR="00DC2484">
              <w:rPr>
                <w:noProof/>
                <w:webHidden/>
              </w:rPr>
              <w:t>14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3" w:history="1">
            <w:r w:rsidR="00DC2484" w:rsidRPr="009C1374">
              <w:rPr>
                <w:rStyle w:val="Hyperlink"/>
                <w:noProof/>
              </w:rPr>
              <w:t>Base Request Layout</w:t>
            </w:r>
            <w:r w:rsidR="00DC2484">
              <w:rPr>
                <w:noProof/>
                <w:webHidden/>
              </w:rPr>
              <w:tab/>
            </w:r>
            <w:r w:rsidR="00DC2484">
              <w:rPr>
                <w:noProof/>
                <w:webHidden/>
              </w:rPr>
              <w:fldChar w:fldCharType="begin"/>
            </w:r>
            <w:r w:rsidR="00DC2484">
              <w:rPr>
                <w:noProof/>
                <w:webHidden/>
              </w:rPr>
              <w:instrText xml:space="preserve"> PAGEREF _Toc382296863 \h </w:instrText>
            </w:r>
            <w:r w:rsidR="00DC2484">
              <w:rPr>
                <w:noProof/>
                <w:webHidden/>
              </w:rPr>
            </w:r>
            <w:r w:rsidR="00DC2484">
              <w:rPr>
                <w:noProof/>
                <w:webHidden/>
              </w:rPr>
              <w:fldChar w:fldCharType="separate"/>
            </w:r>
            <w:r w:rsidR="00DC2484">
              <w:rPr>
                <w:noProof/>
                <w:webHidden/>
              </w:rPr>
              <w:t>14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4" w:history="1">
            <w:r w:rsidR="00DC2484" w:rsidRPr="009C1374">
              <w:rPr>
                <w:rStyle w:val="Hyperlink"/>
                <w:noProof/>
              </w:rPr>
              <w:t>Base Response Layout</w:t>
            </w:r>
            <w:r w:rsidR="00DC2484">
              <w:rPr>
                <w:noProof/>
                <w:webHidden/>
              </w:rPr>
              <w:tab/>
            </w:r>
            <w:r w:rsidR="00DC2484">
              <w:rPr>
                <w:noProof/>
                <w:webHidden/>
              </w:rPr>
              <w:fldChar w:fldCharType="begin"/>
            </w:r>
            <w:r w:rsidR="00DC2484">
              <w:rPr>
                <w:noProof/>
                <w:webHidden/>
              </w:rPr>
              <w:instrText xml:space="preserve"> PAGEREF _Toc382296864 \h </w:instrText>
            </w:r>
            <w:r w:rsidR="00DC2484">
              <w:rPr>
                <w:noProof/>
                <w:webHidden/>
              </w:rPr>
            </w:r>
            <w:r w:rsidR="00DC2484">
              <w:rPr>
                <w:noProof/>
                <w:webHidden/>
              </w:rPr>
              <w:fldChar w:fldCharType="separate"/>
            </w:r>
            <w:r w:rsidR="00DC2484">
              <w:rPr>
                <w:noProof/>
                <w:webHidden/>
              </w:rPr>
              <w:t>14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5" w:history="1">
            <w:r w:rsidR="00DC2484" w:rsidRPr="009C1374">
              <w:rPr>
                <w:rStyle w:val="Hyperlink"/>
                <w:noProof/>
              </w:rPr>
              <w:t>Security</w:t>
            </w:r>
            <w:r w:rsidR="00DC2484">
              <w:rPr>
                <w:noProof/>
                <w:webHidden/>
              </w:rPr>
              <w:tab/>
            </w:r>
            <w:r w:rsidR="00DC2484">
              <w:rPr>
                <w:noProof/>
                <w:webHidden/>
              </w:rPr>
              <w:fldChar w:fldCharType="begin"/>
            </w:r>
            <w:r w:rsidR="00DC2484">
              <w:rPr>
                <w:noProof/>
                <w:webHidden/>
              </w:rPr>
              <w:instrText xml:space="preserve"> PAGEREF _Toc382296865 \h </w:instrText>
            </w:r>
            <w:r w:rsidR="00DC2484">
              <w:rPr>
                <w:noProof/>
                <w:webHidden/>
              </w:rPr>
            </w:r>
            <w:r w:rsidR="00DC2484">
              <w:rPr>
                <w:noProof/>
                <w:webHidden/>
              </w:rPr>
              <w:fldChar w:fldCharType="separate"/>
            </w:r>
            <w:r w:rsidR="00DC2484">
              <w:rPr>
                <w:noProof/>
                <w:webHidden/>
              </w:rPr>
              <w:t>15</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6" w:history="1">
            <w:r w:rsidR="00DC2484" w:rsidRPr="009C1374">
              <w:rPr>
                <w:rStyle w:val="Hyperlink"/>
                <w:noProof/>
              </w:rPr>
              <w:t>Assumptions</w:t>
            </w:r>
            <w:r w:rsidR="00DC2484">
              <w:rPr>
                <w:noProof/>
                <w:webHidden/>
              </w:rPr>
              <w:tab/>
            </w:r>
            <w:r w:rsidR="00DC2484">
              <w:rPr>
                <w:noProof/>
                <w:webHidden/>
              </w:rPr>
              <w:fldChar w:fldCharType="begin"/>
            </w:r>
            <w:r w:rsidR="00DC2484">
              <w:rPr>
                <w:noProof/>
                <w:webHidden/>
              </w:rPr>
              <w:instrText xml:space="preserve"> PAGEREF _Toc382296866 \h </w:instrText>
            </w:r>
            <w:r w:rsidR="00DC2484">
              <w:rPr>
                <w:noProof/>
                <w:webHidden/>
              </w:rPr>
            </w:r>
            <w:r w:rsidR="00DC2484">
              <w:rPr>
                <w:noProof/>
                <w:webHidden/>
              </w:rPr>
              <w:fldChar w:fldCharType="separate"/>
            </w:r>
            <w:r w:rsidR="00DC2484">
              <w:rPr>
                <w:noProof/>
                <w:webHidden/>
              </w:rPr>
              <w:t>15</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7" w:history="1">
            <w:r w:rsidR="00DC2484" w:rsidRPr="009C1374">
              <w:rPr>
                <w:rStyle w:val="Hyperlink"/>
                <w:noProof/>
              </w:rPr>
              <w:t>Restrictions</w:t>
            </w:r>
            <w:r w:rsidR="00DC2484">
              <w:rPr>
                <w:noProof/>
                <w:webHidden/>
              </w:rPr>
              <w:tab/>
            </w:r>
            <w:r w:rsidR="00DC2484">
              <w:rPr>
                <w:noProof/>
                <w:webHidden/>
              </w:rPr>
              <w:fldChar w:fldCharType="begin"/>
            </w:r>
            <w:r w:rsidR="00DC2484">
              <w:rPr>
                <w:noProof/>
                <w:webHidden/>
              </w:rPr>
              <w:instrText xml:space="preserve"> PAGEREF _Toc382296867 \h </w:instrText>
            </w:r>
            <w:r w:rsidR="00DC2484">
              <w:rPr>
                <w:noProof/>
                <w:webHidden/>
              </w:rPr>
            </w:r>
            <w:r w:rsidR="00DC2484">
              <w:rPr>
                <w:noProof/>
                <w:webHidden/>
              </w:rPr>
              <w:fldChar w:fldCharType="separate"/>
            </w:r>
            <w:r w:rsidR="00DC2484">
              <w:rPr>
                <w:noProof/>
                <w:webHidden/>
              </w:rPr>
              <w:t>15</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68" w:history="1">
            <w:r w:rsidR="00DC2484" w:rsidRPr="009C1374">
              <w:rPr>
                <w:rStyle w:val="Hyperlink"/>
                <w:noProof/>
              </w:rPr>
              <w:t>Return Codes</w:t>
            </w:r>
            <w:r w:rsidR="00DC2484">
              <w:rPr>
                <w:noProof/>
                <w:webHidden/>
              </w:rPr>
              <w:tab/>
            </w:r>
            <w:r w:rsidR="00DC2484">
              <w:rPr>
                <w:noProof/>
                <w:webHidden/>
              </w:rPr>
              <w:fldChar w:fldCharType="begin"/>
            </w:r>
            <w:r w:rsidR="00DC2484">
              <w:rPr>
                <w:noProof/>
                <w:webHidden/>
              </w:rPr>
              <w:instrText xml:space="preserve"> PAGEREF _Toc382296868 \h </w:instrText>
            </w:r>
            <w:r w:rsidR="00DC2484">
              <w:rPr>
                <w:noProof/>
                <w:webHidden/>
              </w:rPr>
            </w:r>
            <w:r w:rsidR="00DC2484">
              <w:rPr>
                <w:noProof/>
                <w:webHidden/>
              </w:rPr>
              <w:fldChar w:fldCharType="separate"/>
            </w:r>
            <w:r w:rsidR="00DC2484">
              <w:rPr>
                <w:noProof/>
                <w:webHidden/>
              </w:rPr>
              <w:t>15</w:t>
            </w:r>
            <w:r w:rsidR="00DC2484">
              <w:rPr>
                <w:noProof/>
                <w:webHidden/>
              </w:rPr>
              <w:fldChar w:fldCharType="end"/>
            </w:r>
          </w:hyperlink>
        </w:p>
        <w:p w:rsidR="00DC2484" w:rsidRDefault="00F44ADC">
          <w:pPr>
            <w:pStyle w:val="TOC1"/>
            <w:tabs>
              <w:tab w:val="right" w:leader="dot" w:pos="9343"/>
            </w:tabs>
            <w:rPr>
              <w:rFonts w:asciiTheme="minorHAnsi" w:hAnsiTheme="minorHAnsi"/>
              <w:b w:val="0"/>
              <w:bCs w:val="0"/>
              <w:caps w:val="0"/>
              <w:noProof/>
              <w:szCs w:val="22"/>
              <w:lang w:bidi="ar-SA"/>
            </w:rPr>
          </w:pPr>
          <w:hyperlink w:anchor="_Toc382296869" w:history="1">
            <w:r w:rsidR="00DC2484" w:rsidRPr="009C1374">
              <w:rPr>
                <w:rStyle w:val="Hyperlink"/>
                <w:noProof/>
              </w:rPr>
              <w:t>API Reference</w:t>
            </w:r>
            <w:r w:rsidR="00DC2484">
              <w:rPr>
                <w:noProof/>
                <w:webHidden/>
              </w:rPr>
              <w:tab/>
            </w:r>
            <w:r w:rsidR="00DC2484">
              <w:rPr>
                <w:noProof/>
                <w:webHidden/>
              </w:rPr>
              <w:fldChar w:fldCharType="begin"/>
            </w:r>
            <w:r w:rsidR="00DC2484">
              <w:rPr>
                <w:noProof/>
                <w:webHidden/>
              </w:rPr>
              <w:instrText xml:space="preserve"> PAGEREF _Toc382296869 \h </w:instrText>
            </w:r>
            <w:r w:rsidR="00DC2484">
              <w:rPr>
                <w:noProof/>
                <w:webHidden/>
              </w:rPr>
            </w:r>
            <w:r w:rsidR="00DC2484">
              <w:rPr>
                <w:noProof/>
                <w:webHidden/>
              </w:rPr>
              <w:fldChar w:fldCharType="separate"/>
            </w:r>
            <w:r w:rsidR="00DC2484">
              <w:rPr>
                <w:noProof/>
                <w:webHidden/>
              </w:rPr>
              <w:t>18</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870" w:history="1">
            <w:r w:rsidR="00DC2484" w:rsidRPr="009C1374">
              <w:rPr>
                <w:rStyle w:val="Hyperlink"/>
                <w:noProof/>
              </w:rPr>
              <w:t>Order API Group</w:t>
            </w:r>
            <w:r w:rsidR="00DC2484">
              <w:rPr>
                <w:noProof/>
                <w:webHidden/>
              </w:rPr>
              <w:tab/>
            </w:r>
            <w:r w:rsidR="00DC2484">
              <w:rPr>
                <w:noProof/>
                <w:webHidden/>
              </w:rPr>
              <w:fldChar w:fldCharType="begin"/>
            </w:r>
            <w:r w:rsidR="00DC2484">
              <w:rPr>
                <w:noProof/>
                <w:webHidden/>
              </w:rPr>
              <w:instrText xml:space="preserve"> PAGEREF _Toc382296870 \h </w:instrText>
            </w:r>
            <w:r w:rsidR="00DC2484">
              <w:rPr>
                <w:noProof/>
                <w:webHidden/>
              </w:rPr>
            </w:r>
            <w:r w:rsidR="00DC2484">
              <w:rPr>
                <w:noProof/>
                <w:webHidden/>
              </w:rPr>
              <w:fldChar w:fldCharType="separate"/>
            </w:r>
            <w:r w:rsidR="00DC2484">
              <w:rPr>
                <w:noProof/>
                <w:webHidden/>
              </w:rPr>
              <w:t>18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1" w:history="1">
            <w:r w:rsidR="00DC2484" w:rsidRPr="009C1374">
              <w:rPr>
                <w:rStyle w:val="Hyperlink"/>
                <w:noProof/>
              </w:rPr>
              <w:t>Build New Order</w:t>
            </w:r>
            <w:r w:rsidR="00DC2484">
              <w:rPr>
                <w:noProof/>
                <w:webHidden/>
              </w:rPr>
              <w:tab/>
            </w:r>
            <w:r w:rsidR="00DC2484">
              <w:rPr>
                <w:noProof/>
                <w:webHidden/>
              </w:rPr>
              <w:fldChar w:fldCharType="begin"/>
            </w:r>
            <w:r w:rsidR="00DC2484">
              <w:rPr>
                <w:noProof/>
                <w:webHidden/>
              </w:rPr>
              <w:instrText xml:space="preserve"> PAGEREF _Toc382296871 \h </w:instrText>
            </w:r>
            <w:r w:rsidR="00DC2484">
              <w:rPr>
                <w:noProof/>
                <w:webHidden/>
              </w:rPr>
            </w:r>
            <w:r w:rsidR="00DC2484">
              <w:rPr>
                <w:noProof/>
                <w:webHidden/>
              </w:rPr>
              <w:fldChar w:fldCharType="separate"/>
            </w:r>
            <w:r w:rsidR="00DC2484">
              <w:rPr>
                <w:noProof/>
                <w:webHidden/>
              </w:rPr>
              <w:t>18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2" w:history="1">
            <w:r w:rsidR="00DC2484" w:rsidRPr="009C1374">
              <w:rPr>
                <w:rStyle w:val="Hyperlink"/>
                <w:noProof/>
              </w:rPr>
              <w:t>Add Order Device</w:t>
            </w:r>
            <w:r w:rsidR="00DC2484">
              <w:rPr>
                <w:noProof/>
                <w:webHidden/>
              </w:rPr>
              <w:tab/>
            </w:r>
            <w:r w:rsidR="00DC2484">
              <w:rPr>
                <w:noProof/>
                <w:webHidden/>
              </w:rPr>
              <w:fldChar w:fldCharType="begin"/>
            </w:r>
            <w:r w:rsidR="00DC2484">
              <w:rPr>
                <w:noProof/>
                <w:webHidden/>
              </w:rPr>
              <w:instrText xml:space="preserve"> PAGEREF _Toc382296872 \h </w:instrText>
            </w:r>
            <w:r w:rsidR="00DC2484">
              <w:rPr>
                <w:noProof/>
                <w:webHidden/>
              </w:rPr>
            </w:r>
            <w:r w:rsidR="00DC2484">
              <w:rPr>
                <w:noProof/>
                <w:webHidden/>
              </w:rPr>
              <w:fldChar w:fldCharType="separate"/>
            </w:r>
            <w:r w:rsidR="00DC2484">
              <w:rPr>
                <w:noProof/>
                <w:webHidden/>
              </w:rPr>
              <w:t>18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3" w:history="1">
            <w:r w:rsidR="00DC2484" w:rsidRPr="009C1374">
              <w:rPr>
                <w:rStyle w:val="Hyperlink"/>
                <w:noProof/>
              </w:rPr>
              <w:t>Add Order Pin Product</w:t>
            </w:r>
            <w:r w:rsidR="00DC2484">
              <w:rPr>
                <w:noProof/>
                <w:webHidden/>
              </w:rPr>
              <w:tab/>
            </w:r>
            <w:r w:rsidR="00DC2484">
              <w:rPr>
                <w:noProof/>
                <w:webHidden/>
              </w:rPr>
              <w:fldChar w:fldCharType="begin"/>
            </w:r>
            <w:r w:rsidR="00DC2484">
              <w:rPr>
                <w:noProof/>
                <w:webHidden/>
              </w:rPr>
              <w:instrText xml:space="preserve"> PAGEREF _Toc382296873 \h </w:instrText>
            </w:r>
            <w:r w:rsidR="00DC2484">
              <w:rPr>
                <w:noProof/>
                <w:webHidden/>
              </w:rPr>
            </w:r>
            <w:r w:rsidR="00DC2484">
              <w:rPr>
                <w:noProof/>
                <w:webHidden/>
              </w:rPr>
              <w:fldChar w:fldCharType="separate"/>
            </w:r>
            <w:r w:rsidR="00DC2484">
              <w:rPr>
                <w:noProof/>
                <w:webHidden/>
              </w:rPr>
              <w:t>19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4" w:history="1">
            <w:r w:rsidR="00DC2484" w:rsidRPr="009C1374">
              <w:rPr>
                <w:rStyle w:val="Hyperlink"/>
                <w:noProof/>
              </w:rPr>
              <w:t>Add Order AirTime Product</w:t>
            </w:r>
            <w:r w:rsidR="00DC2484">
              <w:rPr>
                <w:noProof/>
                <w:webHidden/>
              </w:rPr>
              <w:tab/>
            </w:r>
            <w:r w:rsidR="00DC2484">
              <w:rPr>
                <w:noProof/>
                <w:webHidden/>
              </w:rPr>
              <w:fldChar w:fldCharType="begin"/>
            </w:r>
            <w:r w:rsidR="00DC2484">
              <w:rPr>
                <w:noProof/>
                <w:webHidden/>
              </w:rPr>
              <w:instrText xml:space="preserve"> PAGEREF _Toc382296874 \h </w:instrText>
            </w:r>
            <w:r w:rsidR="00DC2484">
              <w:rPr>
                <w:noProof/>
                <w:webHidden/>
              </w:rPr>
            </w:r>
            <w:r w:rsidR="00DC2484">
              <w:rPr>
                <w:noProof/>
                <w:webHidden/>
              </w:rPr>
              <w:fldChar w:fldCharType="separate"/>
            </w:r>
            <w:r w:rsidR="00DC2484">
              <w:rPr>
                <w:noProof/>
                <w:webHidden/>
              </w:rPr>
              <w:t>20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5" w:history="1">
            <w:r w:rsidR="00DC2484" w:rsidRPr="009C1374">
              <w:rPr>
                <w:rStyle w:val="Hyperlink"/>
                <w:noProof/>
              </w:rPr>
              <w:t>Add Order Accessory Product</w:t>
            </w:r>
            <w:r w:rsidR="00DC2484">
              <w:rPr>
                <w:noProof/>
                <w:webHidden/>
              </w:rPr>
              <w:tab/>
            </w:r>
            <w:r w:rsidR="00DC2484">
              <w:rPr>
                <w:noProof/>
                <w:webHidden/>
              </w:rPr>
              <w:fldChar w:fldCharType="begin"/>
            </w:r>
            <w:r w:rsidR="00DC2484">
              <w:rPr>
                <w:noProof/>
                <w:webHidden/>
              </w:rPr>
              <w:instrText xml:space="preserve"> PAGEREF _Toc382296875 \h </w:instrText>
            </w:r>
            <w:r w:rsidR="00DC2484">
              <w:rPr>
                <w:noProof/>
                <w:webHidden/>
              </w:rPr>
            </w:r>
            <w:r w:rsidR="00DC2484">
              <w:rPr>
                <w:noProof/>
                <w:webHidden/>
              </w:rPr>
              <w:fldChar w:fldCharType="separate"/>
            </w:r>
            <w:r w:rsidR="00DC2484">
              <w:rPr>
                <w:noProof/>
                <w:webHidden/>
              </w:rPr>
              <w:t>21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6" w:history="1">
            <w:r w:rsidR="00DC2484" w:rsidRPr="009C1374">
              <w:rPr>
                <w:rStyle w:val="Hyperlink"/>
                <w:noProof/>
              </w:rPr>
              <w:t>Add Order Extended Product</w:t>
            </w:r>
            <w:r w:rsidR="00DC2484">
              <w:rPr>
                <w:noProof/>
                <w:webHidden/>
              </w:rPr>
              <w:tab/>
            </w:r>
            <w:r w:rsidR="00DC2484">
              <w:rPr>
                <w:noProof/>
                <w:webHidden/>
              </w:rPr>
              <w:fldChar w:fldCharType="begin"/>
            </w:r>
            <w:r w:rsidR="00DC2484">
              <w:rPr>
                <w:noProof/>
                <w:webHidden/>
              </w:rPr>
              <w:instrText xml:space="preserve"> PAGEREF _Toc382296876 \h </w:instrText>
            </w:r>
            <w:r w:rsidR="00DC2484">
              <w:rPr>
                <w:noProof/>
                <w:webHidden/>
              </w:rPr>
            </w:r>
            <w:r w:rsidR="00DC2484">
              <w:rPr>
                <w:noProof/>
                <w:webHidden/>
              </w:rPr>
              <w:fldChar w:fldCharType="separate"/>
            </w:r>
            <w:r w:rsidR="00DC2484">
              <w:rPr>
                <w:noProof/>
                <w:webHidden/>
              </w:rPr>
              <w:t>21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7" w:history="1">
            <w:r w:rsidR="00DC2484" w:rsidRPr="009C1374">
              <w:rPr>
                <w:rStyle w:val="Hyperlink"/>
                <w:noProof/>
              </w:rPr>
              <w:t>Add Order Fee Product</w:t>
            </w:r>
            <w:r w:rsidR="00DC2484">
              <w:rPr>
                <w:noProof/>
                <w:webHidden/>
              </w:rPr>
              <w:tab/>
            </w:r>
            <w:r w:rsidR="00DC2484">
              <w:rPr>
                <w:noProof/>
                <w:webHidden/>
              </w:rPr>
              <w:fldChar w:fldCharType="begin"/>
            </w:r>
            <w:r w:rsidR="00DC2484">
              <w:rPr>
                <w:noProof/>
                <w:webHidden/>
              </w:rPr>
              <w:instrText xml:space="preserve"> PAGEREF _Toc382296877 \h </w:instrText>
            </w:r>
            <w:r w:rsidR="00DC2484">
              <w:rPr>
                <w:noProof/>
                <w:webHidden/>
              </w:rPr>
            </w:r>
            <w:r w:rsidR="00DC2484">
              <w:rPr>
                <w:noProof/>
                <w:webHidden/>
              </w:rPr>
              <w:fldChar w:fldCharType="separate"/>
            </w:r>
            <w:r w:rsidR="00DC2484">
              <w:rPr>
                <w:noProof/>
                <w:webHidden/>
              </w:rPr>
              <w:t>22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8" w:history="1">
            <w:r w:rsidR="00DC2484" w:rsidRPr="009C1374">
              <w:rPr>
                <w:rStyle w:val="Hyperlink"/>
                <w:noProof/>
              </w:rPr>
              <w:t>Add Order Credit Product</w:t>
            </w:r>
            <w:r w:rsidR="00DC2484">
              <w:rPr>
                <w:noProof/>
                <w:webHidden/>
              </w:rPr>
              <w:tab/>
            </w:r>
            <w:r w:rsidR="00DC2484">
              <w:rPr>
                <w:noProof/>
                <w:webHidden/>
              </w:rPr>
              <w:fldChar w:fldCharType="begin"/>
            </w:r>
            <w:r w:rsidR="00DC2484">
              <w:rPr>
                <w:noProof/>
                <w:webHidden/>
              </w:rPr>
              <w:instrText xml:space="preserve"> PAGEREF _Toc382296878 \h </w:instrText>
            </w:r>
            <w:r w:rsidR="00DC2484">
              <w:rPr>
                <w:noProof/>
                <w:webHidden/>
              </w:rPr>
            </w:r>
            <w:r w:rsidR="00DC2484">
              <w:rPr>
                <w:noProof/>
                <w:webHidden/>
              </w:rPr>
              <w:fldChar w:fldCharType="separate"/>
            </w:r>
            <w:r w:rsidR="00DC2484">
              <w:rPr>
                <w:noProof/>
                <w:webHidden/>
              </w:rPr>
              <w:t>22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79" w:history="1">
            <w:r w:rsidR="00DC2484" w:rsidRPr="009C1374">
              <w:rPr>
                <w:rStyle w:val="Hyperlink"/>
                <w:noProof/>
              </w:rPr>
              <w:t>Add Order Promo Product</w:t>
            </w:r>
            <w:r w:rsidR="00DC2484">
              <w:rPr>
                <w:noProof/>
                <w:webHidden/>
              </w:rPr>
              <w:tab/>
            </w:r>
            <w:r w:rsidR="00DC2484">
              <w:rPr>
                <w:noProof/>
                <w:webHidden/>
              </w:rPr>
              <w:fldChar w:fldCharType="begin"/>
            </w:r>
            <w:r w:rsidR="00DC2484">
              <w:rPr>
                <w:noProof/>
                <w:webHidden/>
              </w:rPr>
              <w:instrText xml:space="preserve"> PAGEREF _Toc382296879 \h </w:instrText>
            </w:r>
            <w:r w:rsidR="00DC2484">
              <w:rPr>
                <w:noProof/>
                <w:webHidden/>
              </w:rPr>
            </w:r>
            <w:r w:rsidR="00DC2484">
              <w:rPr>
                <w:noProof/>
                <w:webHidden/>
              </w:rPr>
              <w:fldChar w:fldCharType="separate"/>
            </w:r>
            <w:r w:rsidR="00DC2484">
              <w:rPr>
                <w:noProof/>
                <w:webHidden/>
              </w:rPr>
              <w:t>23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0" w:history="1">
            <w:r w:rsidR="00DC2484" w:rsidRPr="009C1374">
              <w:rPr>
                <w:rStyle w:val="Hyperlink"/>
                <w:noProof/>
              </w:rPr>
              <w:t>Add Order Location</w:t>
            </w:r>
            <w:r w:rsidR="00DC2484">
              <w:rPr>
                <w:noProof/>
                <w:webHidden/>
              </w:rPr>
              <w:tab/>
            </w:r>
            <w:r w:rsidR="00DC2484">
              <w:rPr>
                <w:noProof/>
                <w:webHidden/>
              </w:rPr>
              <w:fldChar w:fldCharType="begin"/>
            </w:r>
            <w:r w:rsidR="00DC2484">
              <w:rPr>
                <w:noProof/>
                <w:webHidden/>
              </w:rPr>
              <w:instrText xml:space="preserve"> PAGEREF _Toc382296880 \h </w:instrText>
            </w:r>
            <w:r w:rsidR="00DC2484">
              <w:rPr>
                <w:noProof/>
                <w:webHidden/>
              </w:rPr>
            </w:r>
            <w:r w:rsidR="00DC2484">
              <w:rPr>
                <w:noProof/>
                <w:webHidden/>
              </w:rPr>
              <w:fldChar w:fldCharType="separate"/>
            </w:r>
            <w:r w:rsidR="00DC2484">
              <w:rPr>
                <w:noProof/>
                <w:webHidden/>
              </w:rPr>
              <w:t>23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1" w:history="1">
            <w:r w:rsidR="00DC2484" w:rsidRPr="009C1374">
              <w:rPr>
                <w:rStyle w:val="Hyperlink"/>
                <w:noProof/>
              </w:rPr>
              <w:t>Remove Order Line Item</w:t>
            </w:r>
            <w:r w:rsidR="00DC2484">
              <w:rPr>
                <w:noProof/>
                <w:webHidden/>
              </w:rPr>
              <w:tab/>
            </w:r>
            <w:r w:rsidR="00DC2484">
              <w:rPr>
                <w:noProof/>
                <w:webHidden/>
              </w:rPr>
              <w:fldChar w:fldCharType="begin"/>
            </w:r>
            <w:r w:rsidR="00DC2484">
              <w:rPr>
                <w:noProof/>
                <w:webHidden/>
              </w:rPr>
              <w:instrText xml:space="preserve"> PAGEREF _Toc382296881 \h </w:instrText>
            </w:r>
            <w:r w:rsidR="00DC2484">
              <w:rPr>
                <w:noProof/>
                <w:webHidden/>
              </w:rPr>
            </w:r>
            <w:r w:rsidR="00DC2484">
              <w:rPr>
                <w:noProof/>
                <w:webHidden/>
              </w:rPr>
              <w:fldChar w:fldCharType="separate"/>
            </w:r>
            <w:r w:rsidR="00DC2484">
              <w:rPr>
                <w:noProof/>
                <w:webHidden/>
              </w:rPr>
              <w:t>24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2" w:history="1">
            <w:r w:rsidR="00DC2484" w:rsidRPr="009C1374">
              <w:rPr>
                <w:rStyle w:val="Hyperlink"/>
                <w:noProof/>
              </w:rPr>
              <w:t>Set Order Device</w:t>
            </w:r>
            <w:r w:rsidR="00DC2484">
              <w:rPr>
                <w:noProof/>
                <w:webHidden/>
              </w:rPr>
              <w:tab/>
            </w:r>
            <w:r w:rsidR="00DC2484">
              <w:rPr>
                <w:noProof/>
                <w:webHidden/>
              </w:rPr>
              <w:fldChar w:fldCharType="begin"/>
            </w:r>
            <w:r w:rsidR="00DC2484">
              <w:rPr>
                <w:noProof/>
                <w:webHidden/>
              </w:rPr>
              <w:instrText xml:space="preserve"> PAGEREF _Toc382296882 \h </w:instrText>
            </w:r>
            <w:r w:rsidR="00DC2484">
              <w:rPr>
                <w:noProof/>
                <w:webHidden/>
              </w:rPr>
            </w:r>
            <w:r w:rsidR="00DC2484">
              <w:rPr>
                <w:noProof/>
                <w:webHidden/>
              </w:rPr>
              <w:fldChar w:fldCharType="separate"/>
            </w:r>
            <w:r w:rsidR="00DC2484">
              <w:rPr>
                <w:noProof/>
                <w:webHidden/>
              </w:rPr>
              <w:t>24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3" w:history="1">
            <w:r w:rsidR="00DC2484" w:rsidRPr="009C1374">
              <w:rPr>
                <w:rStyle w:val="Hyperlink"/>
                <w:noProof/>
              </w:rPr>
              <w:t>Set Order Payment Account</w:t>
            </w:r>
            <w:r w:rsidR="00DC2484">
              <w:rPr>
                <w:noProof/>
                <w:webHidden/>
              </w:rPr>
              <w:tab/>
            </w:r>
            <w:r w:rsidR="00DC2484">
              <w:rPr>
                <w:noProof/>
                <w:webHidden/>
              </w:rPr>
              <w:fldChar w:fldCharType="begin"/>
            </w:r>
            <w:r w:rsidR="00DC2484">
              <w:rPr>
                <w:noProof/>
                <w:webHidden/>
              </w:rPr>
              <w:instrText xml:space="preserve"> PAGEREF _Toc382296883 \h </w:instrText>
            </w:r>
            <w:r w:rsidR="00DC2484">
              <w:rPr>
                <w:noProof/>
                <w:webHidden/>
              </w:rPr>
            </w:r>
            <w:r w:rsidR="00DC2484">
              <w:rPr>
                <w:noProof/>
                <w:webHidden/>
              </w:rPr>
              <w:fldChar w:fldCharType="separate"/>
            </w:r>
            <w:r w:rsidR="00DC2484">
              <w:rPr>
                <w:noProof/>
                <w:webHidden/>
              </w:rPr>
              <w:t>25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4" w:history="1">
            <w:r w:rsidR="00DC2484" w:rsidRPr="009C1374">
              <w:rPr>
                <w:rStyle w:val="Hyperlink"/>
                <w:noProof/>
              </w:rPr>
              <w:t>Place Order</w:t>
            </w:r>
            <w:r w:rsidR="00DC2484">
              <w:rPr>
                <w:noProof/>
                <w:webHidden/>
              </w:rPr>
              <w:tab/>
            </w:r>
            <w:r w:rsidR="00DC2484">
              <w:rPr>
                <w:noProof/>
                <w:webHidden/>
              </w:rPr>
              <w:fldChar w:fldCharType="begin"/>
            </w:r>
            <w:r w:rsidR="00DC2484">
              <w:rPr>
                <w:noProof/>
                <w:webHidden/>
              </w:rPr>
              <w:instrText xml:space="preserve"> PAGEREF _Toc382296884 \h </w:instrText>
            </w:r>
            <w:r w:rsidR="00DC2484">
              <w:rPr>
                <w:noProof/>
                <w:webHidden/>
              </w:rPr>
            </w:r>
            <w:r w:rsidR="00DC2484">
              <w:rPr>
                <w:noProof/>
                <w:webHidden/>
              </w:rPr>
              <w:fldChar w:fldCharType="separate"/>
            </w:r>
            <w:r w:rsidR="00DC2484">
              <w:rPr>
                <w:noProof/>
                <w:webHidden/>
              </w:rPr>
              <w:t>25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5" w:history="1">
            <w:r w:rsidR="00DC2484" w:rsidRPr="009C1374">
              <w:rPr>
                <w:rStyle w:val="Hyperlink"/>
                <w:noProof/>
              </w:rPr>
              <w:t>CancelOrder</w:t>
            </w:r>
            <w:r w:rsidR="00DC2484">
              <w:rPr>
                <w:noProof/>
                <w:webHidden/>
              </w:rPr>
              <w:tab/>
            </w:r>
            <w:r w:rsidR="00DC2484">
              <w:rPr>
                <w:noProof/>
                <w:webHidden/>
              </w:rPr>
              <w:fldChar w:fldCharType="begin"/>
            </w:r>
            <w:r w:rsidR="00DC2484">
              <w:rPr>
                <w:noProof/>
                <w:webHidden/>
              </w:rPr>
              <w:instrText xml:space="preserve"> PAGEREF _Toc382296885 \h </w:instrText>
            </w:r>
            <w:r w:rsidR="00DC2484">
              <w:rPr>
                <w:noProof/>
                <w:webHidden/>
              </w:rPr>
            </w:r>
            <w:r w:rsidR="00DC2484">
              <w:rPr>
                <w:noProof/>
                <w:webHidden/>
              </w:rPr>
              <w:fldChar w:fldCharType="separate"/>
            </w:r>
            <w:r w:rsidR="00DC2484">
              <w:rPr>
                <w:noProof/>
                <w:webHidden/>
              </w:rPr>
              <w:t>26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6" w:history="1">
            <w:r w:rsidR="00DC2484" w:rsidRPr="009C1374">
              <w:rPr>
                <w:rStyle w:val="Hyperlink"/>
                <w:noProof/>
              </w:rPr>
              <w:t>Release Order</w:t>
            </w:r>
            <w:r w:rsidR="00DC2484">
              <w:rPr>
                <w:noProof/>
                <w:webHidden/>
              </w:rPr>
              <w:tab/>
            </w:r>
            <w:r w:rsidR="00DC2484">
              <w:rPr>
                <w:noProof/>
                <w:webHidden/>
              </w:rPr>
              <w:fldChar w:fldCharType="begin"/>
            </w:r>
            <w:r w:rsidR="00DC2484">
              <w:rPr>
                <w:noProof/>
                <w:webHidden/>
              </w:rPr>
              <w:instrText xml:space="preserve"> PAGEREF _Toc382296886 \h </w:instrText>
            </w:r>
            <w:r w:rsidR="00DC2484">
              <w:rPr>
                <w:noProof/>
                <w:webHidden/>
              </w:rPr>
            </w:r>
            <w:r w:rsidR="00DC2484">
              <w:rPr>
                <w:noProof/>
                <w:webHidden/>
              </w:rPr>
              <w:fldChar w:fldCharType="separate"/>
            </w:r>
            <w:r w:rsidR="00DC2484">
              <w:rPr>
                <w:noProof/>
                <w:webHidden/>
              </w:rPr>
              <w:t>26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7" w:history="1">
            <w:r w:rsidR="00DC2484" w:rsidRPr="009C1374">
              <w:rPr>
                <w:rStyle w:val="Hyperlink"/>
                <w:noProof/>
              </w:rPr>
              <w:t>Get Order Quote</w:t>
            </w:r>
            <w:r w:rsidR="00DC2484">
              <w:rPr>
                <w:noProof/>
                <w:webHidden/>
              </w:rPr>
              <w:tab/>
            </w:r>
            <w:r w:rsidR="00DC2484">
              <w:rPr>
                <w:noProof/>
                <w:webHidden/>
              </w:rPr>
              <w:fldChar w:fldCharType="begin"/>
            </w:r>
            <w:r w:rsidR="00DC2484">
              <w:rPr>
                <w:noProof/>
                <w:webHidden/>
              </w:rPr>
              <w:instrText xml:space="preserve"> PAGEREF _Toc382296887 \h </w:instrText>
            </w:r>
            <w:r w:rsidR="00DC2484">
              <w:rPr>
                <w:noProof/>
                <w:webHidden/>
              </w:rPr>
            </w:r>
            <w:r w:rsidR="00DC2484">
              <w:rPr>
                <w:noProof/>
                <w:webHidden/>
              </w:rPr>
              <w:fldChar w:fldCharType="separate"/>
            </w:r>
            <w:r w:rsidR="00DC2484">
              <w:rPr>
                <w:noProof/>
                <w:webHidden/>
              </w:rPr>
              <w:t>26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8" w:history="1">
            <w:r w:rsidR="00DC2484" w:rsidRPr="009C1374">
              <w:rPr>
                <w:rStyle w:val="Hyperlink"/>
                <w:noProof/>
              </w:rPr>
              <w:t>Get Order Adhoc Quote</w:t>
            </w:r>
            <w:r w:rsidR="00DC2484">
              <w:rPr>
                <w:noProof/>
                <w:webHidden/>
              </w:rPr>
              <w:tab/>
            </w:r>
            <w:r w:rsidR="00DC2484">
              <w:rPr>
                <w:noProof/>
                <w:webHidden/>
              </w:rPr>
              <w:fldChar w:fldCharType="begin"/>
            </w:r>
            <w:r w:rsidR="00DC2484">
              <w:rPr>
                <w:noProof/>
                <w:webHidden/>
              </w:rPr>
              <w:instrText xml:space="preserve"> PAGEREF _Toc382296888 \h </w:instrText>
            </w:r>
            <w:r w:rsidR="00DC2484">
              <w:rPr>
                <w:noProof/>
                <w:webHidden/>
              </w:rPr>
            </w:r>
            <w:r w:rsidR="00DC2484">
              <w:rPr>
                <w:noProof/>
                <w:webHidden/>
              </w:rPr>
              <w:fldChar w:fldCharType="separate"/>
            </w:r>
            <w:r w:rsidR="00DC2484">
              <w:rPr>
                <w:noProof/>
                <w:webHidden/>
              </w:rPr>
              <w:t>27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89" w:history="1">
            <w:r w:rsidR="00DC2484" w:rsidRPr="009C1374">
              <w:rPr>
                <w:rStyle w:val="Hyperlink"/>
                <w:noProof/>
              </w:rPr>
              <w:t>Get Orders Lookup</w:t>
            </w:r>
            <w:r w:rsidR="00DC2484">
              <w:rPr>
                <w:noProof/>
                <w:webHidden/>
              </w:rPr>
              <w:tab/>
            </w:r>
            <w:r w:rsidR="00DC2484">
              <w:rPr>
                <w:noProof/>
                <w:webHidden/>
              </w:rPr>
              <w:fldChar w:fldCharType="begin"/>
            </w:r>
            <w:r w:rsidR="00DC2484">
              <w:rPr>
                <w:noProof/>
                <w:webHidden/>
              </w:rPr>
              <w:instrText xml:space="preserve"> PAGEREF _Toc382296889 \h </w:instrText>
            </w:r>
            <w:r w:rsidR="00DC2484">
              <w:rPr>
                <w:noProof/>
                <w:webHidden/>
              </w:rPr>
            </w:r>
            <w:r w:rsidR="00DC2484">
              <w:rPr>
                <w:noProof/>
                <w:webHidden/>
              </w:rPr>
              <w:fldChar w:fldCharType="separate"/>
            </w:r>
            <w:r w:rsidR="00DC2484">
              <w:rPr>
                <w:noProof/>
                <w:webHidden/>
              </w:rPr>
              <w:t>28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0" w:history="1">
            <w:r w:rsidR="00DC2484" w:rsidRPr="009C1374">
              <w:rPr>
                <w:rStyle w:val="Hyperlink"/>
                <w:noProof/>
              </w:rPr>
              <w:t>Build Change Order</w:t>
            </w:r>
            <w:r w:rsidR="00DC2484">
              <w:rPr>
                <w:noProof/>
                <w:webHidden/>
              </w:rPr>
              <w:tab/>
            </w:r>
            <w:r w:rsidR="00DC2484">
              <w:rPr>
                <w:noProof/>
                <w:webHidden/>
              </w:rPr>
              <w:fldChar w:fldCharType="begin"/>
            </w:r>
            <w:r w:rsidR="00DC2484">
              <w:rPr>
                <w:noProof/>
                <w:webHidden/>
              </w:rPr>
              <w:instrText xml:space="preserve"> PAGEREF _Toc382296890 \h </w:instrText>
            </w:r>
            <w:r w:rsidR="00DC2484">
              <w:rPr>
                <w:noProof/>
                <w:webHidden/>
              </w:rPr>
            </w:r>
            <w:r w:rsidR="00DC2484">
              <w:rPr>
                <w:noProof/>
                <w:webHidden/>
              </w:rPr>
              <w:fldChar w:fldCharType="separate"/>
            </w:r>
            <w:r w:rsidR="00DC2484">
              <w:rPr>
                <w:noProof/>
                <w:webHidden/>
              </w:rPr>
              <w:t>30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1" w:history="1">
            <w:r w:rsidR="00DC2484" w:rsidRPr="009C1374">
              <w:rPr>
                <w:rStyle w:val="Hyperlink"/>
                <w:noProof/>
              </w:rPr>
              <w:t>Change Order Airtime Product</w:t>
            </w:r>
            <w:r w:rsidR="00DC2484">
              <w:rPr>
                <w:noProof/>
                <w:webHidden/>
              </w:rPr>
              <w:tab/>
            </w:r>
            <w:r w:rsidR="00DC2484">
              <w:rPr>
                <w:noProof/>
                <w:webHidden/>
              </w:rPr>
              <w:fldChar w:fldCharType="begin"/>
            </w:r>
            <w:r w:rsidR="00DC2484">
              <w:rPr>
                <w:noProof/>
                <w:webHidden/>
              </w:rPr>
              <w:instrText xml:space="preserve"> PAGEREF _Toc382296891 \h </w:instrText>
            </w:r>
            <w:r w:rsidR="00DC2484">
              <w:rPr>
                <w:noProof/>
                <w:webHidden/>
              </w:rPr>
            </w:r>
            <w:r w:rsidR="00DC2484">
              <w:rPr>
                <w:noProof/>
                <w:webHidden/>
              </w:rPr>
              <w:fldChar w:fldCharType="separate"/>
            </w:r>
            <w:r w:rsidR="00DC2484">
              <w:rPr>
                <w:noProof/>
                <w:webHidden/>
              </w:rPr>
              <w:t>31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2" w:history="1">
            <w:r w:rsidR="00DC2484" w:rsidRPr="009C1374">
              <w:rPr>
                <w:rStyle w:val="Hyperlink"/>
                <w:noProof/>
              </w:rPr>
              <w:t>Change Order Accessory Product</w:t>
            </w:r>
            <w:r w:rsidR="00DC2484">
              <w:rPr>
                <w:noProof/>
                <w:webHidden/>
              </w:rPr>
              <w:tab/>
            </w:r>
            <w:r w:rsidR="00DC2484">
              <w:rPr>
                <w:noProof/>
                <w:webHidden/>
              </w:rPr>
              <w:fldChar w:fldCharType="begin"/>
            </w:r>
            <w:r w:rsidR="00DC2484">
              <w:rPr>
                <w:noProof/>
                <w:webHidden/>
              </w:rPr>
              <w:instrText xml:space="preserve"> PAGEREF _Toc382296892 \h </w:instrText>
            </w:r>
            <w:r w:rsidR="00DC2484">
              <w:rPr>
                <w:noProof/>
                <w:webHidden/>
              </w:rPr>
            </w:r>
            <w:r w:rsidR="00DC2484">
              <w:rPr>
                <w:noProof/>
                <w:webHidden/>
              </w:rPr>
              <w:fldChar w:fldCharType="separate"/>
            </w:r>
            <w:r w:rsidR="00DC2484">
              <w:rPr>
                <w:noProof/>
                <w:webHidden/>
              </w:rPr>
              <w:t>32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3" w:history="1">
            <w:r w:rsidR="00DC2484" w:rsidRPr="009C1374">
              <w:rPr>
                <w:rStyle w:val="Hyperlink"/>
                <w:noProof/>
              </w:rPr>
              <w:t>Change Order Account Billing Mode</w:t>
            </w:r>
            <w:r w:rsidR="00DC2484">
              <w:rPr>
                <w:noProof/>
                <w:webHidden/>
              </w:rPr>
              <w:tab/>
            </w:r>
            <w:r w:rsidR="00DC2484">
              <w:rPr>
                <w:noProof/>
                <w:webHidden/>
              </w:rPr>
              <w:fldChar w:fldCharType="begin"/>
            </w:r>
            <w:r w:rsidR="00DC2484">
              <w:rPr>
                <w:noProof/>
                <w:webHidden/>
              </w:rPr>
              <w:instrText xml:space="preserve"> PAGEREF _Toc382296893 \h </w:instrText>
            </w:r>
            <w:r w:rsidR="00DC2484">
              <w:rPr>
                <w:noProof/>
                <w:webHidden/>
              </w:rPr>
            </w:r>
            <w:r w:rsidR="00DC2484">
              <w:rPr>
                <w:noProof/>
                <w:webHidden/>
              </w:rPr>
              <w:fldChar w:fldCharType="separate"/>
            </w:r>
            <w:r w:rsidR="00DC2484">
              <w:rPr>
                <w:noProof/>
                <w:webHidden/>
              </w:rPr>
              <w:t>33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4" w:history="1">
            <w:r w:rsidR="00DC2484" w:rsidRPr="009C1374">
              <w:rPr>
                <w:rStyle w:val="Hyperlink"/>
                <w:noProof/>
              </w:rPr>
              <w:t>Build Cancel Order</w:t>
            </w:r>
            <w:r w:rsidR="00DC2484">
              <w:rPr>
                <w:noProof/>
                <w:webHidden/>
              </w:rPr>
              <w:tab/>
            </w:r>
            <w:r w:rsidR="00DC2484">
              <w:rPr>
                <w:noProof/>
                <w:webHidden/>
              </w:rPr>
              <w:fldChar w:fldCharType="begin"/>
            </w:r>
            <w:r w:rsidR="00DC2484">
              <w:rPr>
                <w:noProof/>
                <w:webHidden/>
              </w:rPr>
              <w:instrText xml:space="preserve"> PAGEREF _Toc382296894 \h </w:instrText>
            </w:r>
            <w:r w:rsidR="00DC2484">
              <w:rPr>
                <w:noProof/>
                <w:webHidden/>
              </w:rPr>
            </w:r>
            <w:r w:rsidR="00DC2484">
              <w:rPr>
                <w:noProof/>
                <w:webHidden/>
              </w:rPr>
              <w:fldChar w:fldCharType="separate"/>
            </w:r>
            <w:r w:rsidR="00DC2484">
              <w:rPr>
                <w:noProof/>
                <w:webHidden/>
              </w:rPr>
              <w:t>35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5" w:history="1">
            <w:r w:rsidR="00DC2484" w:rsidRPr="009C1374">
              <w:rPr>
                <w:rStyle w:val="Hyperlink"/>
                <w:noProof/>
              </w:rPr>
              <w:t>Cancel Order Airtime Product</w:t>
            </w:r>
            <w:r w:rsidR="00DC2484">
              <w:rPr>
                <w:noProof/>
                <w:webHidden/>
              </w:rPr>
              <w:tab/>
            </w:r>
            <w:r w:rsidR="00DC2484">
              <w:rPr>
                <w:noProof/>
                <w:webHidden/>
              </w:rPr>
              <w:fldChar w:fldCharType="begin"/>
            </w:r>
            <w:r w:rsidR="00DC2484">
              <w:rPr>
                <w:noProof/>
                <w:webHidden/>
              </w:rPr>
              <w:instrText xml:space="preserve"> PAGEREF _Toc382296895 \h </w:instrText>
            </w:r>
            <w:r w:rsidR="00DC2484">
              <w:rPr>
                <w:noProof/>
                <w:webHidden/>
              </w:rPr>
            </w:r>
            <w:r w:rsidR="00DC2484">
              <w:rPr>
                <w:noProof/>
                <w:webHidden/>
              </w:rPr>
              <w:fldChar w:fldCharType="separate"/>
            </w:r>
            <w:r w:rsidR="00DC2484">
              <w:rPr>
                <w:noProof/>
                <w:webHidden/>
              </w:rPr>
              <w:t>35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6" w:history="1">
            <w:r w:rsidR="00DC2484" w:rsidRPr="009C1374">
              <w:rPr>
                <w:rStyle w:val="Hyperlink"/>
                <w:noProof/>
              </w:rPr>
              <w:t>Cancel Order Device</w:t>
            </w:r>
            <w:r w:rsidR="00DC2484">
              <w:rPr>
                <w:noProof/>
                <w:webHidden/>
              </w:rPr>
              <w:tab/>
            </w:r>
            <w:r w:rsidR="00DC2484">
              <w:rPr>
                <w:noProof/>
                <w:webHidden/>
              </w:rPr>
              <w:fldChar w:fldCharType="begin"/>
            </w:r>
            <w:r w:rsidR="00DC2484">
              <w:rPr>
                <w:noProof/>
                <w:webHidden/>
              </w:rPr>
              <w:instrText xml:space="preserve"> PAGEREF _Toc382296896 \h </w:instrText>
            </w:r>
            <w:r w:rsidR="00DC2484">
              <w:rPr>
                <w:noProof/>
                <w:webHidden/>
              </w:rPr>
            </w:r>
            <w:r w:rsidR="00DC2484">
              <w:rPr>
                <w:noProof/>
                <w:webHidden/>
              </w:rPr>
              <w:fldChar w:fldCharType="separate"/>
            </w:r>
            <w:r w:rsidR="00DC2484">
              <w:rPr>
                <w:noProof/>
                <w:webHidden/>
              </w:rPr>
              <w:t>36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7" w:history="1">
            <w:r w:rsidR="00DC2484" w:rsidRPr="009C1374">
              <w:rPr>
                <w:rStyle w:val="Hyperlink"/>
                <w:noProof/>
              </w:rPr>
              <w:t>Cancel Order Extended</w:t>
            </w:r>
            <w:r w:rsidR="00DC2484">
              <w:rPr>
                <w:noProof/>
                <w:webHidden/>
              </w:rPr>
              <w:tab/>
            </w:r>
            <w:r w:rsidR="00DC2484">
              <w:rPr>
                <w:noProof/>
                <w:webHidden/>
              </w:rPr>
              <w:fldChar w:fldCharType="begin"/>
            </w:r>
            <w:r w:rsidR="00DC2484">
              <w:rPr>
                <w:noProof/>
                <w:webHidden/>
              </w:rPr>
              <w:instrText xml:space="preserve"> PAGEREF _Toc382296897 \h </w:instrText>
            </w:r>
            <w:r w:rsidR="00DC2484">
              <w:rPr>
                <w:noProof/>
                <w:webHidden/>
              </w:rPr>
            </w:r>
            <w:r w:rsidR="00DC2484">
              <w:rPr>
                <w:noProof/>
                <w:webHidden/>
              </w:rPr>
              <w:fldChar w:fldCharType="separate"/>
            </w:r>
            <w:r w:rsidR="00DC2484">
              <w:rPr>
                <w:noProof/>
                <w:webHidden/>
              </w:rPr>
              <w:t>36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8" w:history="1">
            <w:r w:rsidR="00DC2484" w:rsidRPr="009C1374">
              <w:rPr>
                <w:rStyle w:val="Hyperlink"/>
                <w:noProof/>
              </w:rPr>
              <w:t>Apply Pin Product</w:t>
            </w:r>
            <w:r w:rsidR="00DC2484">
              <w:rPr>
                <w:noProof/>
                <w:webHidden/>
              </w:rPr>
              <w:tab/>
            </w:r>
            <w:r w:rsidR="00DC2484">
              <w:rPr>
                <w:noProof/>
                <w:webHidden/>
              </w:rPr>
              <w:fldChar w:fldCharType="begin"/>
            </w:r>
            <w:r w:rsidR="00DC2484">
              <w:rPr>
                <w:noProof/>
                <w:webHidden/>
              </w:rPr>
              <w:instrText xml:space="preserve"> PAGEREF _Toc382296898 \h </w:instrText>
            </w:r>
            <w:r w:rsidR="00DC2484">
              <w:rPr>
                <w:noProof/>
                <w:webHidden/>
              </w:rPr>
            </w:r>
            <w:r w:rsidR="00DC2484">
              <w:rPr>
                <w:noProof/>
                <w:webHidden/>
              </w:rPr>
              <w:fldChar w:fldCharType="separate"/>
            </w:r>
            <w:r w:rsidR="00DC2484">
              <w:rPr>
                <w:noProof/>
                <w:webHidden/>
              </w:rPr>
              <w:t>37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899" w:history="1">
            <w:r w:rsidR="00DC2484" w:rsidRPr="009C1374">
              <w:rPr>
                <w:rStyle w:val="Hyperlink"/>
                <w:noProof/>
              </w:rPr>
              <w:t>Get Pin Products</w:t>
            </w:r>
            <w:r w:rsidR="00DC2484">
              <w:rPr>
                <w:noProof/>
                <w:webHidden/>
              </w:rPr>
              <w:tab/>
            </w:r>
            <w:r w:rsidR="00DC2484">
              <w:rPr>
                <w:noProof/>
                <w:webHidden/>
              </w:rPr>
              <w:fldChar w:fldCharType="begin"/>
            </w:r>
            <w:r w:rsidR="00DC2484">
              <w:rPr>
                <w:noProof/>
                <w:webHidden/>
              </w:rPr>
              <w:instrText xml:space="preserve"> PAGEREF _Toc382296899 \h </w:instrText>
            </w:r>
            <w:r w:rsidR="00DC2484">
              <w:rPr>
                <w:noProof/>
                <w:webHidden/>
              </w:rPr>
            </w:r>
            <w:r w:rsidR="00DC2484">
              <w:rPr>
                <w:noProof/>
                <w:webHidden/>
              </w:rPr>
              <w:fldChar w:fldCharType="separate"/>
            </w:r>
            <w:r w:rsidR="00DC2484">
              <w:rPr>
                <w:noProof/>
                <w:webHidden/>
              </w:rPr>
              <w:t>37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0" w:history="1">
            <w:r w:rsidR="00DC2484" w:rsidRPr="009C1374">
              <w:rPr>
                <w:rStyle w:val="Hyperlink"/>
                <w:noProof/>
              </w:rPr>
              <w:t>Get Partners Lookup</w:t>
            </w:r>
            <w:r w:rsidR="00DC2484">
              <w:rPr>
                <w:noProof/>
                <w:webHidden/>
              </w:rPr>
              <w:tab/>
            </w:r>
            <w:r w:rsidR="00DC2484">
              <w:rPr>
                <w:noProof/>
                <w:webHidden/>
              </w:rPr>
              <w:fldChar w:fldCharType="begin"/>
            </w:r>
            <w:r w:rsidR="00DC2484">
              <w:rPr>
                <w:noProof/>
                <w:webHidden/>
              </w:rPr>
              <w:instrText xml:space="preserve"> PAGEREF _Toc382296900 \h </w:instrText>
            </w:r>
            <w:r w:rsidR="00DC2484">
              <w:rPr>
                <w:noProof/>
                <w:webHidden/>
              </w:rPr>
            </w:r>
            <w:r w:rsidR="00DC2484">
              <w:rPr>
                <w:noProof/>
                <w:webHidden/>
              </w:rPr>
              <w:fldChar w:fldCharType="separate"/>
            </w:r>
            <w:r w:rsidR="00DC2484">
              <w:rPr>
                <w:noProof/>
                <w:webHidden/>
              </w:rPr>
              <w:t>37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1" w:history="1">
            <w:r w:rsidR="00DC2484" w:rsidRPr="009C1374">
              <w:rPr>
                <w:rStyle w:val="Hyperlink"/>
                <w:noProof/>
              </w:rPr>
              <w:t>Move Order To Existing Customer</w:t>
            </w:r>
            <w:r w:rsidR="00DC2484">
              <w:rPr>
                <w:noProof/>
                <w:webHidden/>
              </w:rPr>
              <w:tab/>
            </w:r>
            <w:r w:rsidR="00DC2484">
              <w:rPr>
                <w:noProof/>
                <w:webHidden/>
              </w:rPr>
              <w:fldChar w:fldCharType="begin"/>
            </w:r>
            <w:r w:rsidR="00DC2484">
              <w:rPr>
                <w:noProof/>
                <w:webHidden/>
              </w:rPr>
              <w:instrText xml:space="preserve"> PAGEREF _Toc382296901 \h </w:instrText>
            </w:r>
            <w:r w:rsidR="00DC2484">
              <w:rPr>
                <w:noProof/>
                <w:webHidden/>
              </w:rPr>
            </w:r>
            <w:r w:rsidR="00DC2484">
              <w:rPr>
                <w:noProof/>
                <w:webHidden/>
              </w:rPr>
              <w:fldChar w:fldCharType="separate"/>
            </w:r>
            <w:r w:rsidR="00DC2484">
              <w:rPr>
                <w:noProof/>
                <w:webHidden/>
              </w:rPr>
              <w:t>39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2" w:history="1">
            <w:r w:rsidR="00DC2484" w:rsidRPr="009C1374">
              <w:rPr>
                <w:rStyle w:val="Hyperlink"/>
                <w:noProof/>
              </w:rPr>
              <w:t>Set Provisioning Zip</w:t>
            </w:r>
            <w:r w:rsidR="00DC2484">
              <w:rPr>
                <w:noProof/>
                <w:webHidden/>
              </w:rPr>
              <w:tab/>
            </w:r>
            <w:r w:rsidR="00DC2484">
              <w:rPr>
                <w:noProof/>
                <w:webHidden/>
              </w:rPr>
              <w:fldChar w:fldCharType="begin"/>
            </w:r>
            <w:r w:rsidR="00DC2484">
              <w:rPr>
                <w:noProof/>
                <w:webHidden/>
              </w:rPr>
              <w:instrText xml:space="preserve"> PAGEREF _Toc382296902 \h </w:instrText>
            </w:r>
            <w:r w:rsidR="00DC2484">
              <w:rPr>
                <w:noProof/>
                <w:webHidden/>
              </w:rPr>
            </w:r>
            <w:r w:rsidR="00DC2484">
              <w:rPr>
                <w:noProof/>
                <w:webHidden/>
              </w:rPr>
              <w:fldChar w:fldCharType="separate"/>
            </w:r>
            <w:r w:rsidR="00DC2484">
              <w:rPr>
                <w:noProof/>
                <w:webHidden/>
              </w:rPr>
              <w:t>39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3" w:history="1">
            <w:r w:rsidR="00DC2484" w:rsidRPr="009C1374">
              <w:rPr>
                <w:rStyle w:val="Hyperlink"/>
                <w:noProof/>
              </w:rPr>
              <w:t>Add Order Note</w:t>
            </w:r>
            <w:r w:rsidR="00DC2484">
              <w:rPr>
                <w:noProof/>
                <w:webHidden/>
              </w:rPr>
              <w:tab/>
            </w:r>
            <w:r w:rsidR="00DC2484">
              <w:rPr>
                <w:noProof/>
                <w:webHidden/>
              </w:rPr>
              <w:fldChar w:fldCharType="begin"/>
            </w:r>
            <w:r w:rsidR="00DC2484">
              <w:rPr>
                <w:noProof/>
                <w:webHidden/>
              </w:rPr>
              <w:instrText xml:space="preserve"> PAGEREF _Toc382296903 \h </w:instrText>
            </w:r>
            <w:r w:rsidR="00DC2484">
              <w:rPr>
                <w:noProof/>
                <w:webHidden/>
              </w:rPr>
            </w:r>
            <w:r w:rsidR="00DC2484">
              <w:rPr>
                <w:noProof/>
                <w:webHidden/>
              </w:rPr>
              <w:fldChar w:fldCharType="separate"/>
            </w:r>
            <w:r w:rsidR="00DC2484">
              <w:rPr>
                <w:noProof/>
                <w:webHidden/>
              </w:rPr>
              <w:t>40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4" w:history="1">
            <w:r w:rsidR="00DC2484" w:rsidRPr="009C1374">
              <w:rPr>
                <w:rStyle w:val="Hyperlink"/>
                <w:noProof/>
              </w:rPr>
              <w:t>Change Order Note</w:t>
            </w:r>
            <w:r w:rsidR="00DC2484">
              <w:rPr>
                <w:noProof/>
                <w:webHidden/>
              </w:rPr>
              <w:tab/>
            </w:r>
            <w:r w:rsidR="00DC2484">
              <w:rPr>
                <w:noProof/>
                <w:webHidden/>
              </w:rPr>
              <w:fldChar w:fldCharType="begin"/>
            </w:r>
            <w:r w:rsidR="00DC2484">
              <w:rPr>
                <w:noProof/>
                <w:webHidden/>
              </w:rPr>
              <w:instrText xml:space="preserve"> PAGEREF _Toc382296904 \h </w:instrText>
            </w:r>
            <w:r w:rsidR="00DC2484">
              <w:rPr>
                <w:noProof/>
                <w:webHidden/>
              </w:rPr>
            </w:r>
            <w:r w:rsidR="00DC2484">
              <w:rPr>
                <w:noProof/>
                <w:webHidden/>
              </w:rPr>
              <w:fldChar w:fldCharType="separate"/>
            </w:r>
            <w:r w:rsidR="00DC2484">
              <w:rPr>
                <w:noProof/>
                <w:webHidden/>
              </w:rPr>
              <w:t>40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5" w:history="1">
            <w:r w:rsidR="00DC2484" w:rsidRPr="009C1374">
              <w:rPr>
                <w:rStyle w:val="Hyperlink"/>
                <w:noProof/>
              </w:rPr>
              <w:t>Get Order Note</w:t>
            </w:r>
            <w:r w:rsidR="00DC2484">
              <w:rPr>
                <w:noProof/>
                <w:webHidden/>
              </w:rPr>
              <w:tab/>
            </w:r>
            <w:r w:rsidR="00DC2484">
              <w:rPr>
                <w:noProof/>
                <w:webHidden/>
              </w:rPr>
              <w:fldChar w:fldCharType="begin"/>
            </w:r>
            <w:r w:rsidR="00DC2484">
              <w:rPr>
                <w:noProof/>
                <w:webHidden/>
              </w:rPr>
              <w:instrText xml:space="preserve"> PAGEREF _Toc382296905 \h </w:instrText>
            </w:r>
            <w:r w:rsidR="00DC2484">
              <w:rPr>
                <w:noProof/>
                <w:webHidden/>
              </w:rPr>
            </w:r>
            <w:r w:rsidR="00DC2484">
              <w:rPr>
                <w:noProof/>
                <w:webHidden/>
              </w:rPr>
              <w:fldChar w:fldCharType="separate"/>
            </w:r>
            <w:r w:rsidR="00DC2484">
              <w:rPr>
                <w:noProof/>
                <w:webHidden/>
              </w:rPr>
              <w:t>40</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06" w:history="1">
            <w:r w:rsidR="00DC2484" w:rsidRPr="009C1374">
              <w:rPr>
                <w:rStyle w:val="Hyperlink"/>
                <w:noProof/>
              </w:rPr>
              <w:t>Consumer API Group</w:t>
            </w:r>
            <w:r w:rsidR="00DC2484">
              <w:rPr>
                <w:noProof/>
                <w:webHidden/>
              </w:rPr>
              <w:tab/>
            </w:r>
            <w:r w:rsidR="00DC2484">
              <w:rPr>
                <w:noProof/>
                <w:webHidden/>
              </w:rPr>
              <w:fldChar w:fldCharType="begin"/>
            </w:r>
            <w:r w:rsidR="00DC2484">
              <w:rPr>
                <w:noProof/>
                <w:webHidden/>
              </w:rPr>
              <w:instrText xml:space="preserve"> PAGEREF _Toc382296906 \h </w:instrText>
            </w:r>
            <w:r w:rsidR="00DC2484">
              <w:rPr>
                <w:noProof/>
                <w:webHidden/>
              </w:rPr>
            </w:r>
            <w:r w:rsidR="00DC2484">
              <w:rPr>
                <w:noProof/>
                <w:webHidden/>
              </w:rPr>
              <w:fldChar w:fldCharType="separate"/>
            </w:r>
            <w:r w:rsidR="00DC2484">
              <w:rPr>
                <w:noProof/>
                <w:webHidden/>
              </w:rPr>
              <w:t>41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7" w:history="1">
            <w:r w:rsidR="00DC2484" w:rsidRPr="009C1374">
              <w:rPr>
                <w:rStyle w:val="Hyperlink"/>
                <w:noProof/>
              </w:rPr>
              <w:t>Add Consumer Account</w:t>
            </w:r>
            <w:r w:rsidR="00DC2484">
              <w:rPr>
                <w:noProof/>
                <w:webHidden/>
              </w:rPr>
              <w:tab/>
            </w:r>
            <w:r w:rsidR="00DC2484">
              <w:rPr>
                <w:noProof/>
                <w:webHidden/>
              </w:rPr>
              <w:fldChar w:fldCharType="begin"/>
            </w:r>
            <w:r w:rsidR="00DC2484">
              <w:rPr>
                <w:noProof/>
                <w:webHidden/>
              </w:rPr>
              <w:instrText xml:space="preserve"> PAGEREF _Toc382296907 \h </w:instrText>
            </w:r>
            <w:r w:rsidR="00DC2484">
              <w:rPr>
                <w:noProof/>
                <w:webHidden/>
              </w:rPr>
            </w:r>
            <w:r w:rsidR="00DC2484">
              <w:rPr>
                <w:noProof/>
                <w:webHidden/>
              </w:rPr>
              <w:fldChar w:fldCharType="separate"/>
            </w:r>
            <w:r w:rsidR="00DC2484">
              <w:rPr>
                <w:noProof/>
                <w:webHidden/>
              </w:rPr>
              <w:t>41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8" w:history="1">
            <w:r w:rsidR="00DC2484" w:rsidRPr="009C1374">
              <w:rPr>
                <w:rStyle w:val="Hyperlink"/>
                <w:noProof/>
              </w:rPr>
              <w:t>Get Consumer Accounts Lookup</w:t>
            </w:r>
            <w:r w:rsidR="00DC2484">
              <w:rPr>
                <w:noProof/>
                <w:webHidden/>
              </w:rPr>
              <w:tab/>
            </w:r>
            <w:r w:rsidR="00DC2484">
              <w:rPr>
                <w:noProof/>
                <w:webHidden/>
              </w:rPr>
              <w:fldChar w:fldCharType="begin"/>
            </w:r>
            <w:r w:rsidR="00DC2484">
              <w:rPr>
                <w:noProof/>
                <w:webHidden/>
              </w:rPr>
              <w:instrText xml:space="preserve"> PAGEREF _Toc382296908 \h </w:instrText>
            </w:r>
            <w:r w:rsidR="00DC2484">
              <w:rPr>
                <w:noProof/>
                <w:webHidden/>
              </w:rPr>
            </w:r>
            <w:r w:rsidR="00DC2484">
              <w:rPr>
                <w:noProof/>
                <w:webHidden/>
              </w:rPr>
              <w:fldChar w:fldCharType="separate"/>
            </w:r>
            <w:r w:rsidR="00DC2484">
              <w:rPr>
                <w:noProof/>
                <w:webHidden/>
              </w:rPr>
              <w:t>42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09" w:history="1">
            <w:r w:rsidR="00DC2484" w:rsidRPr="009C1374">
              <w:rPr>
                <w:rStyle w:val="Hyperlink"/>
                <w:noProof/>
              </w:rPr>
              <w:t>Change Consumer Account</w:t>
            </w:r>
            <w:r w:rsidR="00DC2484">
              <w:rPr>
                <w:noProof/>
                <w:webHidden/>
              </w:rPr>
              <w:tab/>
            </w:r>
            <w:r w:rsidR="00DC2484">
              <w:rPr>
                <w:noProof/>
                <w:webHidden/>
              </w:rPr>
              <w:fldChar w:fldCharType="begin"/>
            </w:r>
            <w:r w:rsidR="00DC2484">
              <w:rPr>
                <w:noProof/>
                <w:webHidden/>
              </w:rPr>
              <w:instrText xml:space="preserve"> PAGEREF _Toc382296909 \h </w:instrText>
            </w:r>
            <w:r w:rsidR="00DC2484">
              <w:rPr>
                <w:noProof/>
                <w:webHidden/>
              </w:rPr>
            </w:r>
            <w:r w:rsidR="00DC2484">
              <w:rPr>
                <w:noProof/>
                <w:webHidden/>
              </w:rPr>
              <w:fldChar w:fldCharType="separate"/>
            </w:r>
            <w:r w:rsidR="00DC2484">
              <w:rPr>
                <w:noProof/>
                <w:webHidden/>
              </w:rPr>
              <w:t>43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0" w:history="1">
            <w:r w:rsidR="00DC2484" w:rsidRPr="009C1374">
              <w:rPr>
                <w:rStyle w:val="Hyperlink"/>
                <w:noProof/>
              </w:rPr>
              <w:t>Close Consumer Account</w:t>
            </w:r>
            <w:r w:rsidR="00DC2484">
              <w:rPr>
                <w:noProof/>
                <w:webHidden/>
              </w:rPr>
              <w:tab/>
            </w:r>
            <w:r w:rsidR="00DC2484">
              <w:rPr>
                <w:noProof/>
                <w:webHidden/>
              </w:rPr>
              <w:fldChar w:fldCharType="begin"/>
            </w:r>
            <w:r w:rsidR="00DC2484">
              <w:rPr>
                <w:noProof/>
                <w:webHidden/>
              </w:rPr>
              <w:instrText xml:space="preserve"> PAGEREF _Toc382296910 \h </w:instrText>
            </w:r>
            <w:r w:rsidR="00DC2484">
              <w:rPr>
                <w:noProof/>
                <w:webHidden/>
              </w:rPr>
            </w:r>
            <w:r w:rsidR="00DC2484">
              <w:rPr>
                <w:noProof/>
                <w:webHidden/>
              </w:rPr>
              <w:fldChar w:fldCharType="separate"/>
            </w:r>
            <w:r w:rsidR="00DC2484">
              <w:rPr>
                <w:noProof/>
                <w:webHidden/>
              </w:rPr>
              <w:t>44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1" w:history="1">
            <w:r w:rsidR="00DC2484" w:rsidRPr="009C1374">
              <w:rPr>
                <w:rStyle w:val="Hyperlink"/>
                <w:noProof/>
              </w:rPr>
              <w:t>Set Consumer Payment Account</w:t>
            </w:r>
            <w:r w:rsidR="00DC2484">
              <w:rPr>
                <w:noProof/>
                <w:webHidden/>
              </w:rPr>
              <w:tab/>
            </w:r>
            <w:r w:rsidR="00DC2484">
              <w:rPr>
                <w:noProof/>
                <w:webHidden/>
              </w:rPr>
              <w:fldChar w:fldCharType="begin"/>
            </w:r>
            <w:r w:rsidR="00DC2484">
              <w:rPr>
                <w:noProof/>
                <w:webHidden/>
              </w:rPr>
              <w:instrText xml:space="preserve"> PAGEREF _Toc382296911 \h </w:instrText>
            </w:r>
            <w:r w:rsidR="00DC2484">
              <w:rPr>
                <w:noProof/>
                <w:webHidden/>
              </w:rPr>
            </w:r>
            <w:r w:rsidR="00DC2484">
              <w:rPr>
                <w:noProof/>
                <w:webHidden/>
              </w:rPr>
              <w:fldChar w:fldCharType="separate"/>
            </w:r>
            <w:r w:rsidR="00DC2484">
              <w:rPr>
                <w:noProof/>
                <w:webHidden/>
              </w:rPr>
              <w:t>45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2" w:history="1">
            <w:r w:rsidR="00DC2484" w:rsidRPr="009C1374">
              <w:rPr>
                <w:rStyle w:val="Hyperlink"/>
                <w:noProof/>
              </w:rPr>
              <w:t>Authenticate Consumer Account</w:t>
            </w:r>
            <w:r w:rsidR="00DC2484">
              <w:rPr>
                <w:noProof/>
                <w:webHidden/>
              </w:rPr>
              <w:tab/>
            </w:r>
            <w:r w:rsidR="00DC2484">
              <w:rPr>
                <w:noProof/>
                <w:webHidden/>
              </w:rPr>
              <w:fldChar w:fldCharType="begin"/>
            </w:r>
            <w:r w:rsidR="00DC2484">
              <w:rPr>
                <w:noProof/>
                <w:webHidden/>
              </w:rPr>
              <w:instrText xml:space="preserve"> PAGEREF _Toc382296912 \h </w:instrText>
            </w:r>
            <w:r w:rsidR="00DC2484">
              <w:rPr>
                <w:noProof/>
                <w:webHidden/>
              </w:rPr>
            </w:r>
            <w:r w:rsidR="00DC2484">
              <w:rPr>
                <w:noProof/>
                <w:webHidden/>
              </w:rPr>
              <w:fldChar w:fldCharType="separate"/>
            </w:r>
            <w:r w:rsidR="00DC2484">
              <w:rPr>
                <w:noProof/>
                <w:webHidden/>
              </w:rPr>
              <w:t>45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3" w:history="1">
            <w:r w:rsidR="00DC2484" w:rsidRPr="009C1374">
              <w:rPr>
                <w:rStyle w:val="Hyperlink"/>
                <w:noProof/>
              </w:rPr>
              <w:t>Reset Consumer Password</w:t>
            </w:r>
            <w:r w:rsidR="00DC2484">
              <w:rPr>
                <w:noProof/>
                <w:webHidden/>
              </w:rPr>
              <w:tab/>
            </w:r>
            <w:r w:rsidR="00DC2484">
              <w:rPr>
                <w:noProof/>
                <w:webHidden/>
              </w:rPr>
              <w:fldChar w:fldCharType="begin"/>
            </w:r>
            <w:r w:rsidR="00DC2484">
              <w:rPr>
                <w:noProof/>
                <w:webHidden/>
              </w:rPr>
              <w:instrText xml:space="preserve"> PAGEREF _Toc382296913 \h </w:instrText>
            </w:r>
            <w:r w:rsidR="00DC2484">
              <w:rPr>
                <w:noProof/>
                <w:webHidden/>
              </w:rPr>
            </w:r>
            <w:r w:rsidR="00DC2484">
              <w:rPr>
                <w:noProof/>
                <w:webHidden/>
              </w:rPr>
              <w:fldChar w:fldCharType="separate"/>
            </w:r>
            <w:r w:rsidR="00DC2484">
              <w:rPr>
                <w:noProof/>
                <w:webHidden/>
              </w:rPr>
              <w:t>45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4" w:history="1">
            <w:r w:rsidR="00DC2484" w:rsidRPr="009C1374">
              <w:rPr>
                <w:rStyle w:val="Hyperlink"/>
                <w:noProof/>
              </w:rPr>
              <w:t>Get Consumer Usage</w:t>
            </w:r>
            <w:r w:rsidR="00DC2484">
              <w:rPr>
                <w:noProof/>
                <w:webHidden/>
              </w:rPr>
              <w:tab/>
            </w:r>
            <w:r w:rsidR="00DC2484">
              <w:rPr>
                <w:noProof/>
                <w:webHidden/>
              </w:rPr>
              <w:fldChar w:fldCharType="begin"/>
            </w:r>
            <w:r w:rsidR="00DC2484">
              <w:rPr>
                <w:noProof/>
                <w:webHidden/>
              </w:rPr>
              <w:instrText xml:space="preserve"> PAGEREF _Toc382296914 \h </w:instrText>
            </w:r>
            <w:r w:rsidR="00DC2484">
              <w:rPr>
                <w:noProof/>
                <w:webHidden/>
              </w:rPr>
            </w:r>
            <w:r w:rsidR="00DC2484">
              <w:rPr>
                <w:noProof/>
                <w:webHidden/>
              </w:rPr>
              <w:fldChar w:fldCharType="separate"/>
            </w:r>
            <w:r w:rsidR="00DC2484">
              <w:rPr>
                <w:noProof/>
                <w:webHidden/>
              </w:rPr>
              <w:t>46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5" w:history="1">
            <w:r w:rsidR="00DC2484" w:rsidRPr="009C1374">
              <w:rPr>
                <w:rStyle w:val="Hyperlink"/>
                <w:noProof/>
              </w:rPr>
              <w:t>Get Consumer Statement</w:t>
            </w:r>
            <w:r w:rsidR="00DC2484">
              <w:rPr>
                <w:noProof/>
                <w:webHidden/>
              </w:rPr>
              <w:tab/>
            </w:r>
            <w:r w:rsidR="00DC2484">
              <w:rPr>
                <w:noProof/>
                <w:webHidden/>
              </w:rPr>
              <w:fldChar w:fldCharType="begin"/>
            </w:r>
            <w:r w:rsidR="00DC2484">
              <w:rPr>
                <w:noProof/>
                <w:webHidden/>
              </w:rPr>
              <w:instrText xml:space="preserve"> PAGEREF _Toc382296915 \h </w:instrText>
            </w:r>
            <w:r w:rsidR="00DC2484">
              <w:rPr>
                <w:noProof/>
                <w:webHidden/>
              </w:rPr>
            </w:r>
            <w:r w:rsidR="00DC2484">
              <w:rPr>
                <w:noProof/>
                <w:webHidden/>
              </w:rPr>
              <w:fldChar w:fldCharType="separate"/>
            </w:r>
            <w:r w:rsidR="00DC2484">
              <w:rPr>
                <w:noProof/>
                <w:webHidden/>
              </w:rPr>
              <w:t>47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6" w:history="1">
            <w:r w:rsidR="00DC2484" w:rsidRPr="009C1374">
              <w:rPr>
                <w:rStyle w:val="Hyperlink"/>
                <w:noProof/>
              </w:rPr>
              <w:t>Get Consumer Statements</w:t>
            </w:r>
            <w:r w:rsidR="00DC2484">
              <w:rPr>
                <w:noProof/>
                <w:webHidden/>
              </w:rPr>
              <w:tab/>
            </w:r>
            <w:r w:rsidR="00DC2484">
              <w:rPr>
                <w:noProof/>
                <w:webHidden/>
              </w:rPr>
              <w:fldChar w:fldCharType="begin"/>
            </w:r>
            <w:r w:rsidR="00DC2484">
              <w:rPr>
                <w:noProof/>
                <w:webHidden/>
              </w:rPr>
              <w:instrText xml:space="preserve"> PAGEREF _Toc382296916 \h </w:instrText>
            </w:r>
            <w:r w:rsidR="00DC2484">
              <w:rPr>
                <w:noProof/>
                <w:webHidden/>
              </w:rPr>
            </w:r>
            <w:r w:rsidR="00DC2484">
              <w:rPr>
                <w:noProof/>
                <w:webHidden/>
              </w:rPr>
              <w:fldChar w:fldCharType="separate"/>
            </w:r>
            <w:r w:rsidR="00DC2484">
              <w:rPr>
                <w:noProof/>
                <w:webHidden/>
              </w:rPr>
              <w:t>48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7" w:history="1">
            <w:r w:rsidR="00DC2484" w:rsidRPr="009C1374">
              <w:rPr>
                <w:rStyle w:val="Hyperlink"/>
                <w:noProof/>
              </w:rPr>
              <w:t>Get Consumer Active Products</w:t>
            </w:r>
            <w:r w:rsidR="00DC2484">
              <w:rPr>
                <w:noProof/>
                <w:webHidden/>
              </w:rPr>
              <w:tab/>
            </w:r>
            <w:r w:rsidR="00DC2484">
              <w:rPr>
                <w:noProof/>
                <w:webHidden/>
              </w:rPr>
              <w:fldChar w:fldCharType="begin"/>
            </w:r>
            <w:r w:rsidR="00DC2484">
              <w:rPr>
                <w:noProof/>
                <w:webHidden/>
              </w:rPr>
              <w:instrText xml:space="preserve"> PAGEREF _Toc382296917 \h </w:instrText>
            </w:r>
            <w:r w:rsidR="00DC2484">
              <w:rPr>
                <w:noProof/>
                <w:webHidden/>
              </w:rPr>
            </w:r>
            <w:r w:rsidR="00DC2484">
              <w:rPr>
                <w:noProof/>
                <w:webHidden/>
              </w:rPr>
              <w:fldChar w:fldCharType="separate"/>
            </w:r>
            <w:r w:rsidR="00DC2484">
              <w:rPr>
                <w:noProof/>
                <w:webHidden/>
              </w:rPr>
              <w:t>48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8" w:history="1">
            <w:r w:rsidR="00DC2484" w:rsidRPr="009C1374">
              <w:rPr>
                <w:rStyle w:val="Hyperlink"/>
                <w:noProof/>
              </w:rPr>
              <w:t>Add Consumer Note</w:t>
            </w:r>
            <w:r w:rsidR="00DC2484">
              <w:rPr>
                <w:noProof/>
                <w:webHidden/>
              </w:rPr>
              <w:tab/>
            </w:r>
            <w:r w:rsidR="00DC2484">
              <w:rPr>
                <w:noProof/>
                <w:webHidden/>
              </w:rPr>
              <w:fldChar w:fldCharType="begin"/>
            </w:r>
            <w:r w:rsidR="00DC2484">
              <w:rPr>
                <w:noProof/>
                <w:webHidden/>
              </w:rPr>
              <w:instrText xml:space="preserve"> PAGEREF _Toc382296918 \h </w:instrText>
            </w:r>
            <w:r w:rsidR="00DC2484">
              <w:rPr>
                <w:noProof/>
                <w:webHidden/>
              </w:rPr>
            </w:r>
            <w:r w:rsidR="00DC2484">
              <w:rPr>
                <w:noProof/>
                <w:webHidden/>
              </w:rPr>
              <w:fldChar w:fldCharType="separate"/>
            </w:r>
            <w:r w:rsidR="00DC2484">
              <w:rPr>
                <w:noProof/>
                <w:webHidden/>
              </w:rPr>
              <w:t>50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19" w:history="1">
            <w:r w:rsidR="00DC2484" w:rsidRPr="009C1374">
              <w:rPr>
                <w:rStyle w:val="Hyperlink"/>
                <w:noProof/>
              </w:rPr>
              <w:t>Change Consumer Note</w:t>
            </w:r>
            <w:r w:rsidR="00DC2484">
              <w:rPr>
                <w:noProof/>
                <w:webHidden/>
              </w:rPr>
              <w:tab/>
            </w:r>
            <w:r w:rsidR="00DC2484">
              <w:rPr>
                <w:noProof/>
                <w:webHidden/>
              </w:rPr>
              <w:fldChar w:fldCharType="begin"/>
            </w:r>
            <w:r w:rsidR="00DC2484">
              <w:rPr>
                <w:noProof/>
                <w:webHidden/>
              </w:rPr>
              <w:instrText xml:space="preserve"> PAGEREF _Toc382296919 \h </w:instrText>
            </w:r>
            <w:r w:rsidR="00DC2484">
              <w:rPr>
                <w:noProof/>
                <w:webHidden/>
              </w:rPr>
            </w:r>
            <w:r w:rsidR="00DC2484">
              <w:rPr>
                <w:noProof/>
                <w:webHidden/>
              </w:rPr>
              <w:fldChar w:fldCharType="separate"/>
            </w:r>
            <w:r w:rsidR="00DC2484">
              <w:rPr>
                <w:noProof/>
                <w:webHidden/>
              </w:rPr>
              <w:t>50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0" w:history="1">
            <w:r w:rsidR="00DC2484" w:rsidRPr="009C1374">
              <w:rPr>
                <w:rStyle w:val="Hyperlink"/>
                <w:noProof/>
              </w:rPr>
              <w:t>Get Consumer Note</w:t>
            </w:r>
            <w:r w:rsidR="00DC2484">
              <w:rPr>
                <w:noProof/>
                <w:webHidden/>
              </w:rPr>
              <w:tab/>
            </w:r>
            <w:r w:rsidR="00DC2484">
              <w:rPr>
                <w:noProof/>
                <w:webHidden/>
              </w:rPr>
              <w:fldChar w:fldCharType="begin"/>
            </w:r>
            <w:r w:rsidR="00DC2484">
              <w:rPr>
                <w:noProof/>
                <w:webHidden/>
              </w:rPr>
              <w:instrText xml:space="preserve"> PAGEREF _Toc382296920 \h </w:instrText>
            </w:r>
            <w:r w:rsidR="00DC2484">
              <w:rPr>
                <w:noProof/>
                <w:webHidden/>
              </w:rPr>
            </w:r>
            <w:r w:rsidR="00DC2484">
              <w:rPr>
                <w:noProof/>
                <w:webHidden/>
              </w:rPr>
              <w:fldChar w:fldCharType="separate"/>
            </w:r>
            <w:r w:rsidR="00DC2484">
              <w:rPr>
                <w:noProof/>
                <w:webHidden/>
              </w:rPr>
              <w:t>51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1" w:history="1">
            <w:r w:rsidR="00DC2484" w:rsidRPr="009C1374">
              <w:rPr>
                <w:rStyle w:val="Hyperlink"/>
                <w:noProof/>
              </w:rPr>
              <w:t>Get Consumer Payments</w:t>
            </w:r>
            <w:r w:rsidR="00DC2484">
              <w:rPr>
                <w:noProof/>
                <w:webHidden/>
              </w:rPr>
              <w:tab/>
            </w:r>
            <w:r w:rsidR="00DC2484">
              <w:rPr>
                <w:noProof/>
                <w:webHidden/>
              </w:rPr>
              <w:fldChar w:fldCharType="begin"/>
            </w:r>
            <w:r w:rsidR="00DC2484">
              <w:rPr>
                <w:noProof/>
                <w:webHidden/>
              </w:rPr>
              <w:instrText xml:space="preserve"> PAGEREF _Toc382296921 \h </w:instrText>
            </w:r>
            <w:r w:rsidR="00DC2484">
              <w:rPr>
                <w:noProof/>
                <w:webHidden/>
              </w:rPr>
            </w:r>
            <w:r w:rsidR="00DC2484">
              <w:rPr>
                <w:noProof/>
                <w:webHidden/>
              </w:rPr>
              <w:fldChar w:fldCharType="separate"/>
            </w:r>
            <w:r w:rsidR="00DC2484">
              <w:rPr>
                <w:noProof/>
                <w:webHidden/>
              </w:rPr>
              <w:t>51</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22" w:history="1">
            <w:r w:rsidR="00DC2484" w:rsidRPr="009C1374">
              <w:rPr>
                <w:rStyle w:val="Hyperlink"/>
                <w:noProof/>
              </w:rPr>
              <w:t>Back Office API Group</w:t>
            </w:r>
            <w:r w:rsidR="00DC2484">
              <w:rPr>
                <w:noProof/>
                <w:webHidden/>
              </w:rPr>
              <w:tab/>
            </w:r>
            <w:r w:rsidR="00DC2484">
              <w:rPr>
                <w:noProof/>
                <w:webHidden/>
              </w:rPr>
              <w:fldChar w:fldCharType="begin"/>
            </w:r>
            <w:r w:rsidR="00DC2484">
              <w:rPr>
                <w:noProof/>
                <w:webHidden/>
              </w:rPr>
              <w:instrText xml:space="preserve"> PAGEREF _Toc382296922 \h </w:instrText>
            </w:r>
            <w:r w:rsidR="00DC2484">
              <w:rPr>
                <w:noProof/>
                <w:webHidden/>
              </w:rPr>
            </w:r>
            <w:r w:rsidR="00DC2484">
              <w:rPr>
                <w:noProof/>
                <w:webHidden/>
              </w:rPr>
              <w:fldChar w:fldCharType="separate"/>
            </w:r>
            <w:r w:rsidR="00DC2484">
              <w:rPr>
                <w:noProof/>
                <w:webHidden/>
              </w:rPr>
              <w:t>53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3" w:history="1">
            <w:r w:rsidR="00DC2484" w:rsidRPr="009C1374">
              <w:rPr>
                <w:rStyle w:val="Hyperlink"/>
                <w:noProof/>
              </w:rPr>
              <w:t>Get Defined Reports</w:t>
            </w:r>
            <w:r w:rsidR="00DC2484">
              <w:rPr>
                <w:noProof/>
                <w:webHidden/>
              </w:rPr>
              <w:tab/>
            </w:r>
            <w:r w:rsidR="00DC2484">
              <w:rPr>
                <w:noProof/>
                <w:webHidden/>
              </w:rPr>
              <w:fldChar w:fldCharType="begin"/>
            </w:r>
            <w:r w:rsidR="00DC2484">
              <w:rPr>
                <w:noProof/>
                <w:webHidden/>
              </w:rPr>
              <w:instrText xml:space="preserve"> PAGEREF _Toc382296923 \h </w:instrText>
            </w:r>
            <w:r w:rsidR="00DC2484">
              <w:rPr>
                <w:noProof/>
                <w:webHidden/>
              </w:rPr>
            </w:r>
            <w:r w:rsidR="00DC2484">
              <w:rPr>
                <w:noProof/>
                <w:webHidden/>
              </w:rPr>
              <w:fldChar w:fldCharType="separate"/>
            </w:r>
            <w:r w:rsidR="00DC2484">
              <w:rPr>
                <w:noProof/>
                <w:webHidden/>
              </w:rPr>
              <w:t>53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4" w:history="1">
            <w:r w:rsidR="00DC2484" w:rsidRPr="009C1374">
              <w:rPr>
                <w:rStyle w:val="Hyperlink"/>
                <w:noProof/>
              </w:rPr>
              <w:t>Get Report Detail</w:t>
            </w:r>
            <w:r w:rsidR="00DC2484">
              <w:rPr>
                <w:noProof/>
                <w:webHidden/>
              </w:rPr>
              <w:tab/>
            </w:r>
            <w:r w:rsidR="00DC2484">
              <w:rPr>
                <w:noProof/>
                <w:webHidden/>
              </w:rPr>
              <w:fldChar w:fldCharType="begin"/>
            </w:r>
            <w:r w:rsidR="00DC2484">
              <w:rPr>
                <w:noProof/>
                <w:webHidden/>
              </w:rPr>
              <w:instrText xml:space="preserve"> PAGEREF _Toc382296924 \h </w:instrText>
            </w:r>
            <w:r w:rsidR="00DC2484">
              <w:rPr>
                <w:noProof/>
                <w:webHidden/>
              </w:rPr>
            </w:r>
            <w:r w:rsidR="00DC2484">
              <w:rPr>
                <w:noProof/>
                <w:webHidden/>
              </w:rPr>
              <w:fldChar w:fldCharType="separate"/>
            </w:r>
            <w:r w:rsidR="00DC2484">
              <w:rPr>
                <w:noProof/>
                <w:webHidden/>
              </w:rPr>
              <w:t>53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5" w:history="1">
            <w:r w:rsidR="00DC2484" w:rsidRPr="009C1374">
              <w:rPr>
                <w:rStyle w:val="Hyperlink"/>
                <w:noProof/>
              </w:rPr>
              <w:t>Get Report Detail Paged</w:t>
            </w:r>
            <w:r w:rsidR="00DC2484">
              <w:rPr>
                <w:noProof/>
                <w:webHidden/>
              </w:rPr>
              <w:tab/>
            </w:r>
            <w:r w:rsidR="00DC2484">
              <w:rPr>
                <w:noProof/>
                <w:webHidden/>
              </w:rPr>
              <w:fldChar w:fldCharType="begin"/>
            </w:r>
            <w:r w:rsidR="00DC2484">
              <w:rPr>
                <w:noProof/>
                <w:webHidden/>
              </w:rPr>
              <w:instrText xml:space="preserve"> PAGEREF _Toc382296925 \h </w:instrText>
            </w:r>
            <w:r w:rsidR="00DC2484">
              <w:rPr>
                <w:noProof/>
                <w:webHidden/>
              </w:rPr>
            </w:r>
            <w:r w:rsidR="00DC2484">
              <w:rPr>
                <w:noProof/>
                <w:webHidden/>
              </w:rPr>
              <w:fldChar w:fldCharType="separate"/>
            </w:r>
            <w:r w:rsidR="00DC2484">
              <w:rPr>
                <w:noProof/>
                <w:webHidden/>
              </w:rPr>
              <w:t>54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26" w:history="1">
            <w:r w:rsidR="00DC2484" w:rsidRPr="009C1374">
              <w:rPr>
                <w:rStyle w:val="Hyperlink"/>
                <w:noProof/>
              </w:rPr>
              <w:t>Wholesale API Group</w:t>
            </w:r>
            <w:r w:rsidR="00DC2484">
              <w:rPr>
                <w:noProof/>
                <w:webHidden/>
              </w:rPr>
              <w:tab/>
            </w:r>
            <w:r w:rsidR="00DC2484">
              <w:rPr>
                <w:noProof/>
                <w:webHidden/>
              </w:rPr>
              <w:fldChar w:fldCharType="begin"/>
            </w:r>
            <w:r w:rsidR="00DC2484">
              <w:rPr>
                <w:noProof/>
                <w:webHidden/>
              </w:rPr>
              <w:instrText xml:space="preserve"> PAGEREF _Toc382296926 \h </w:instrText>
            </w:r>
            <w:r w:rsidR="00DC2484">
              <w:rPr>
                <w:noProof/>
                <w:webHidden/>
              </w:rPr>
            </w:r>
            <w:r w:rsidR="00DC2484">
              <w:rPr>
                <w:noProof/>
                <w:webHidden/>
              </w:rPr>
              <w:fldChar w:fldCharType="separate"/>
            </w:r>
            <w:r w:rsidR="00DC2484">
              <w:rPr>
                <w:noProof/>
                <w:webHidden/>
              </w:rPr>
              <w:t>55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7" w:history="1">
            <w:r w:rsidR="00DC2484" w:rsidRPr="009C1374">
              <w:rPr>
                <w:rStyle w:val="Hyperlink"/>
                <w:noProof/>
              </w:rPr>
              <w:t>Build Wholesale Order</w:t>
            </w:r>
            <w:r w:rsidR="00DC2484">
              <w:rPr>
                <w:noProof/>
                <w:webHidden/>
              </w:rPr>
              <w:tab/>
            </w:r>
            <w:r w:rsidR="00DC2484">
              <w:rPr>
                <w:noProof/>
                <w:webHidden/>
              </w:rPr>
              <w:fldChar w:fldCharType="begin"/>
            </w:r>
            <w:r w:rsidR="00DC2484">
              <w:rPr>
                <w:noProof/>
                <w:webHidden/>
              </w:rPr>
              <w:instrText xml:space="preserve"> PAGEREF _Toc382296927 \h </w:instrText>
            </w:r>
            <w:r w:rsidR="00DC2484">
              <w:rPr>
                <w:noProof/>
                <w:webHidden/>
              </w:rPr>
            </w:r>
            <w:r w:rsidR="00DC2484">
              <w:rPr>
                <w:noProof/>
                <w:webHidden/>
              </w:rPr>
              <w:fldChar w:fldCharType="separate"/>
            </w:r>
            <w:r w:rsidR="00DC2484">
              <w:rPr>
                <w:noProof/>
                <w:webHidden/>
              </w:rPr>
              <w:t>55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8" w:history="1">
            <w:r w:rsidR="00DC2484" w:rsidRPr="009C1374">
              <w:rPr>
                <w:rStyle w:val="Hyperlink"/>
                <w:noProof/>
              </w:rPr>
              <w:t>Add Wholesale Order Item</w:t>
            </w:r>
            <w:r w:rsidR="00DC2484">
              <w:rPr>
                <w:noProof/>
                <w:webHidden/>
              </w:rPr>
              <w:tab/>
            </w:r>
            <w:r w:rsidR="00DC2484">
              <w:rPr>
                <w:noProof/>
                <w:webHidden/>
              </w:rPr>
              <w:fldChar w:fldCharType="begin"/>
            </w:r>
            <w:r w:rsidR="00DC2484">
              <w:rPr>
                <w:noProof/>
                <w:webHidden/>
              </w:rPr>
              <w:instrText xml:space="preserve"> PAGEREF _Toc382296928 \h </w:instrText>
            </w:r>
            <w:r w:rsidR="00DC2484">
              <w:rPr>
                <w:noProof/>
                <w:webHidden/>
              </w:rPr>
            </w:r>
            <w:r w:rsidR="00DC2484">
              <w:rPr>
                <w:noProof/>
                <w:webHidden/>
              </w:rPr>
              <w:fldChar w:fldCharType="separate"/>
            </w:r>
            <w:r w:rsidR="00DC2484">
              <w:rPr>
                <w:noProof/>
                <w:webHidden/>
              </w:rPr>
              <w:t>55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29" w:history="1">
            <w:r w:rsidR="00DC2484" w:rsidRPr="009C1374">
              <w:rPr>
                <w:rStyle w:val="Hyperlink"/>
                <w:noProof/>
              </w:rPr>
              <w:t>Remove Wholesale Order Item</w:t>
            </w:r>
            <w:r w:rsidR="00DC2484">
              <w:rPr>
                <w:noProof/>
                <w:webHidden/>
              </w:rPr>
              <w:tab/>
            </w:r>
            <w:r w:rsidR="00DC2484">
              <w:rPr>
                <w:noProof/>
                <w:webHidden/>
              </w:rPr>
              <w:fldChar w:fldCharType="begin"/>
            </w:r>
            <w:r w:rsidR="00DC2484">
              <w:rPr>
                <w:noProof/>
                <w:webHidden/>
              </w:rPr>
              <w:instrText xml:space="preserve"> PAGEREF _Toc382296929 \h </w:instrText>
            </w:r>
            <w:r w:rsidR="00DC2484">
              <w:rPr>
                <w:noProof/>
                <w:webHidden/>
              </w:rPr>
            </w:r>
            <w:r w:rsidR="00DC2484">
              <w:rPr>
                <w:noProof/>
                <w:webHidden/>
              </w:rPr>
              <w:fldChar w:fldCharType="separate"/>
            </w:r>
            <w:r w:rsidR="00DC2484">
              <w:rPr>
                <w:noProof/>
                <w:webHidden/>
              </w:rPr>
              <w:t>56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0" w:history="1">
            <w:r w:rsidR="00DC2484" w:rsidRPr="009C1374">
              <w:rPr>
                <w:rStyle w:val="Hyperlink"/>
                <w:noProof/>
              </w:rPr>
              <w:t>Place Wholesale Order</w:t>
            </w:r>
            <w:r w:rsidR="00DC2484">
              <w:rPr>
                <w:noProof/>
                <w:webHidden/>
              </w:rPr>
              <w:tab/>
            </w:r>
            <w:r w:rsidR="00DC2484">
              <w:rPr>
                <w:noProof/>
                <w:webHidden/>
              </w:rPr>
              <w:fldChar w:fldCharType="begin"/>
            </w:r>
            <w:r w:rsidR="00DC2484">
              <w:rPr>
                <w:noProof/>
                <w:webHidden/>
              </w:rPr>
              <w:instrText xml:space="preserve"> PAGEREF _Toc382296930 \h </w:instrText>
            </w:r>
            <w:r w:rsidR="00DC2484">
              <w:rPr>
                <w:noProof/>
                <w:webHidden/>
              </w:rPr>
            </w:r>
            <w:r w:rsidR="00DC2484">
              <w:rPr>
                <w:noProof/>
                <w:webHidden/>
              </w:rPr>
              <w:fldChar w:fldCharType="separate"/>
            </w:r>
            <w:r w:rsidR="00DC2484">
              <w:rPr>
                <w:noProof/>
                <w:webHidden/>
              </w:rPr>
              <w:t>56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1" w:history="1">
            <w:r w:rsidR="00DC2484" w:rsidRPr="009C1374">
              <w:rPr>
                <w:rStyle w:val="Hyperlink"/>
                <w:noProof/>
              </w:rPr>
              <w:t>Cancel Wholesale Order</w:t>
            </w:r>
            <w:r w:rsidR="00DC2484">
              <w:rPr>
                <w:noProof/>
                <w:webHidden/>
              </w:rPr>
              <w:tab/>
            </w:r>
            <w:r w:rsidR="00DC2484">
              <w:rPr>
                <w:noProof/>
                <w:webHidden/>
              </w:rPr>
              <w:fldChar w:fldCharType="begin"/>
            </w:r>
            <w:r w:rsidR="00DC2484">
              <w:rPr>
                <w:noProof/>
                <w:webHidden/>
              </w:rPr>
              <w:instrText xml:space="preserve"> PAGEREF _Toc382296931 \h </w:instrText>
            </w:r>
            <w:r w:rsidR="00DC2484">
              <w:rPr>
                <w:noProof/>
                <w:webHidden/>
              </w:rPr>
            </w:r>
            <w:r w:rsidR="00DC2484">
              <w:rPr>
                <w:noProof/>
                <w:webHidden/>
              </w:rPr>
              <w:fldChar w:fldCharType="separate"/>
            </w:r>
            <w:r w:rsidR="00DC2484">
              <w:rPr>
                <w:noProof/>
                <w:webHidden/>
              </w:rPr>
              <w:t>56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2" w:history="1">
            <w:r w:rsidR="00DC2484" w:rsidRPr="009C1374">
              <w:rPr>
                <w:rStyle w:val="Hyperlink"/>
                <w:noProof/>
              </w:rPr>
              <w:t>Get Wholesale Order</w:t>
            </w:r>
            <w:r w:rsidR="00DC2484">
              <w:rPr>
                <w:noProof/>
                <w:webHidden/>
              </w:rPr>
              <w:tab/>
            </w:r>
            <w:r w:rsidR="00DC2484">
              <w:rPr>
                <w:noProof/>
                <w:webHidden/>
              </w:rPr>
              <w:fldChar w:fldCharType="begin"/>
            </w:r>
            <w:r w:rsidR="00DC2484">
              <w:rPr>
                <w:noProof/>
                <w:webHidden/>
              </w:rPr>
              <w:instrText xml:space="preserve"> PAGEREF _Toc382296932 \h </w:instrText>
            </w:r>
            <w:r w:rsidR="00DC2484">
              <w:rPr>
                <w:noProof/>
                <w:webHidden/>
              </w:rPr>
            </w:r>
            <w:r w:rsidR="00DC2484">
              <w:rPr>
                <w:noProof/>
                <w:webHidden/>
              </w:rPr>
              <w:fldChar w:fldCharType="separate"/>
            </w:r>
            <w:r w:rsidR="00DC2484">
              <w:rPr>
                <w:noProof/>
                <w:webHidden/>
              </w:rPr>
              <w:t>56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3" w:history="1">
            <w:r w:rsidR="00DC2484" w:rsidRPr="009C1374">
              <w:rPr>
                <w:rStyle w:val="Hyperlink"/>
                <w:noProof/>
              </w:rPr>
              <w:t>Add Dealer</w:t>
            </w:r>
            <w:r w:rsidR="00DC2484">
              <w:rPr>
                <w:noProof/>
                <w:webHidden/>
              </w:rPr>
              <w:tab/>
            </w:r>
            <w:r w:rsidR="00DC2484">
              <w:rPr>
                <w:noProof/>
                <w:webHidden/>
              </w:rPr>
              <w:fldChar w:fldCharType="begin"/>
            </w:r>
            <w:r w:rsidR="00DC2484">
              <w:rPr>
                <w:noProof/>
                <w:webHidden/>
              </w:rPr>
              <w:instrText xml:space="preserve"> PAGEREF _Toc382296933 \h </w:instrText>
            </w:r>
            <w:r w:rsidR="00DC2484">
              <w:rPr>
                <w:noProof/>
                <w:webHidden/>
              </w:rPr>
            </w:r>
            <w:r w:rsidR="00DC2484">
              <w:rPr>
                <w:noProof/>
                <w:webHidden/>
              </w:rPr>
              <w:fldChar w:fldCharType="separate"/>
            </w:r>
            <w:r w:rsidR="00DC2484">
              <w:rPr>
                <w:noProof/>
                <w:webHidden/>
              </w:rPr>
              <w:t>57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4" w:history="1">
            <w:r w:rsidR="00DC2484" w:rsidRPr="009C1374">
              <w:rPr>
                <w:rStyle w:val="Hyperlink"/>
                <w:noProof/>
              </w:rPr>
              <w:t>Change Dealer</w:t>
            </w:r>
            <w:r w:rsidR="00DC2484">
              <w:rPr>
                <w:noProof/>
                <w:webHidden/>
              </w:rPr>
              <w:tab/>
            </w:r>
            <w:r w:rsidR="00DC2484">
              <w:rPr>
                <w:noProof/>
                <w:webHidden/>
              </w:rPr>
              <w:fldChar w:fldCharType="begin"/>
            </w:r>
            <w:r w:rsidR="00DC2484">
              <w:rPr>
                <w:noProof/>
                <w:webHidden/>
              </w:rPr>
              <w:instrText xml:space="preserve"> PAGEREF _Toc382296934 \h </w:instrText>
            </w:r>
            <w:r w:rsidR="00DC2484">
              <w:rPr>
                <w:noProof/>
                <w:webHidden/>
              </w:rPr>
            </w:r>
            <w:r w:rsidR="00DC2484">
              <w:rPr>
                <w:noProof/>
                <w:webHidden/>
              </w:rPr>
              <w:fldChar w:fldCharType="separate"/>
            </w:r>
            <w:r w:rsidR="00DC2484">
              <w:rPr>
                <w:noProof/>
                <w:webHidden/>
              </w:rPr>
              <w:t>58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5" w:history="1">
            <w:r w:rsidR="00DC2484" w:rsidRPr="009C1374">
              <w:rPr>
                <w:rStyle w:val="Hyperlink"/>
                <w:noProof/>
              </w:rPr>
              <w:t>Close Dealer</w:t>
            </w:r>
            <w:r w:rsidR="00DC2484">
              <w:rPr>
                <w:noProof/>
                <w:webHidden/>
              </w:rPr>
              <w:tab/>
            </w:r>
            <w:r w:rsidR="00DC2484">
              <w:rPr>
                <w:noProof/>
                <w:webHidden/>
              </w:rPr>
              <w:fldChar w:fldCharType="begin"/>
            </w:r>
            <w:r w:rsidR="00DC2484">
              <w:rPr>
                <w:noProof/>
                <w:webHidden/>
              </w:rPr>
              <w:instrText xml:space="preserve"> PAGEREF _Toc382296935 \h </w:instrText>
            </w:r>
            <w:r w:rsidR="00DC2484">
              <w:rPr>
                <w:noProof/>
                <w:webHidden/>
              </w:rPr>
            </w:r>
            <w:r w:rsidR="00DC2484">
              <w:rPr>
                <w:noProof/>
                <w:webHidden/>
              </w:rPr>
              <w:fldChar w:fldCharType="separate"/>
            </w:r>
            <w:r w:rsidR="00DC2484">
              <w:rPr>
                <w:noProof/>
                <w:webHidden/>
              </w:rPr>
              <w:t>58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6" w:history="1">
            <w:r w:rsidR="00DC2484" w:rsidRPr="009C1374">
              <w:rPr>
                <w:rStyle w:val="Hyperlink"/>
                <w:noProof/>
              </w:rPr>
              <w:t>Get Dealers Lookup</w:t>
            </w:r>
            <w:r w:rsidR="00DC2484">
              <w:rPr>
                <w:noProof/>
                <w:webHidden/>
              </w:rPr>
              <w:tab/>
            </w:r>
            <w:r w:rsidR="00DC2484">
              <w:rPr>
                <w:noProof/>
                <w:webHidden/>
              </w:rPr>
              <w:fldChar w:fldCharType="begin"/>
            </w:r>
            <w:r w:rsidR="00DC2484">
              <w:rPr>
                <w:noProof/>
                <w:webHidden/>
              </w:rPr>
              <w:instrText xml:space="preserve"> PAGEREF _Toc382296936 \h </w:instrText>
            </w:r>
            <w:r w:rsidR="00DC2484">
              <w:rPr>
                <w:noProof/>
                <w:webHidden/>
              </w:rPr>
            </w:r>
            <w:r w:rsidR="00DC2484">
              <w:rPr>
                <w:noProof/>
                <w:webHidden/>
              </w:rPr>
              <w:fldChar w:fldCharType="separate"/>
            </w:r>
            <w:r w:rsidR="00DC2484">
              <w:rPr>
                <w:noProof/>
                <w:webHidden/>
              </w:rPr>
              <w:t>58</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37" w:history="1">
            <w:r w:rsidR="00DC2484" w:rsidRPr="009C1374">
              <w:rPr>
                <w:rStyle w:val="Hyperlink"/>
                <w:noProof/>
              </w:rPr>
              <w:t>Product API Group</w:t>
            </w:r>
            <w:r w:rsidR="00DC2484">
              <w:rPr>
                <w:noProof/>
                <w:webHidden/>
              </w:rPr>
              <w:tab/>
            </w:r>
            <w:r w:rsidR="00DC2484">
              <w:rPr>
                <w:noProof/>
                <w:webHidden/>
              </w:rPr>
              <w:fldChar w:fldCharType="begin"/>
            </w:r>
            <w:r w:rsidR="00DC2484">
              <w:rPr>
                <w:noProof/>
                <w:webHidden/>
              </w:rPr>
              <w:instrText xml:space="preserve"> PAGEREF _Toc382296937 \h </w:instrText>
            </w:r>
            <w:r w:rsidR="00DC2484">
              <w:rPr>
                <w:noProof/>
                <w:webHidden/>
              </w:rPr>
            </w:r>
            <w:r w:rsidR="00DC2484">
              <w:rPr>
                <w:noProof/>
                <w:webHidden/>
              </w:rPr>
              <w:fldChar w:fldCharType="separate"/>
            </w:r>
            <w:r w:rsidR="00DC2484">
              <w:rPr>
                <w:noProof/>
                <w:webHidden/>
              </w:rPr>
              <w:t>60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8" w:history="1">
            <w:r w:rsidR="00DC2484" w:rsidRPr="009C1374">
              <w:rPr>
                <w:rStyle w:val="Hyperlink"/>
                <w:noProof/>
              </w:rPr>
              <w:t>Get Products</w:t>
            </w:r>
            <w:r w:rsidR="00DC2484">
              <w:rPr>
                <w:noProof/>
                <w:webHidden/>
              </w:rPr>
              <w:tab/>
            </w:r>
            <w:r w:rsidR="00DC2484">
              <w:rPr>
                <w:noProof/>
                <w:webHidden/>
              </w:rPr>
              <w:fldChar w:fldCharType="begin"/>
            </w:r>
            <w:r w:rsidR="00DC2484">
              <w:rPr>
                <w:noProof/>
                <w:webHidden/>
              </w:rPr>
              <w:instrText xml:space="preserve"> PAGEREF _Toc382296938 \h </w:instrText>
            </w:r>
            <w:r w:rsidR="00DC2484">
              <w:rPr>
                <w:noProof/>
                <w:webHidden/>
              </w:rPr>
            </w:r>
            <w:r w:rsidR="00DC2484">
              <w:rPr>
                <w:noProof/>
                <w:webHidden/>
              </w:rPr>
              <w:fldChar w:fldCharType="separate"/>
            </w:r>
            <w:r w:rsidR="00DC2484">
              <w:rPr>
                <w:noProof/>
                <w:webHidden/>
              </w:rPr>
              <w:t>60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39" w:history="1">
            <w:r w:rsidR="00DC2484" w:rsidRPr="009C1374">
              <w:rPr>
                <w:rStyle w:val="Hyperlink"/>
                <w:noProof/>
              </w:rPr>
              <w:t>Get Product Features</w:t>
            </w:r>
            <w:r w:rsidR="00DC2484">
              <w:rPr>
                <w:noProof/>
                <w:webHidden/>
              </w:rPr>
              <w:tab/>
            </w:r>
            <w:r w:rsidR="00DC2484">
              <w:rPr>
                <w:noProof/>
                <w:webHidden/>
              </w:rPr>
              <w:fldChar w:fldCharType="begin"/>
            </w:r>
            <w:r w:rsidR="00DC2484">
              <w:rPr>
                <w:noProof/>
                <w:webHidden/>
              </w:rPr>
              <w:instrText xml:space="preserve"> PAGEREF _Toc382296939 \h </w:instrText>
            </w:r>
            <w:r w:rsidR="00DC2484">
              <w:rPr>
                <w:noProof/>
                <w:webHidden/>
              </w:rPr>
            </w:r>
            <w:r w:rsidR="00DC2484">
              <w:rPr>
                <w:noProof/>
                <w:webHidden/>
              </w:rPr>
              <w:fldChar w:fldCharType="separate"/>
            </w:r>
            <w:r w:rsidR="00DC2484">
              <w:rPr>
                <w:noProof/>
                <w:webHidden/>
              </w:rPr>
              <w:t>62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0" w:history="1">
            <w:r w:rsidR="00DC2484" w:rsidRPr="009C1374">
              <w:rPr>
                <w:rStyle w:val="Hyperlink"/>
                <w:noProof/>
              </w:rPr>
              <w:t>Get Product Dependencies</w:t>
            </w:r>
            <w:r w:rsidR="00DC2484">
              <w:rPr>
                <w:noProof/>
                <w:webHidden/>
              </w:rPr>
              <w:tab/>
            </w:r>
            <w:r w:rsidR="00DC2484">
              <w:rPr>
                <w:noProof/>
                <w:webHidden/>
              </w:rPr>
              <w:fldChar w:fldCharType="begin"/>
            </w:r>
            <w:r w:rsidR="00DC2484">
              <w:rPr>
                <w:noProof/>
                <w:webHidden/>
              </w:rPr>
              <w:instrText xml:space="preserve"> PAGEREF _Toc382296940 \h </w:instrText>
            </w:r>
            <w:r w:rsidR="00DC2484">
              <w:rPr>
                <w:noProof/>
                <w:webHidden/>
              </w:rPr>
            </w:r>
            <w:r w:rsidR="00DC2484">
              <w:rPr>
                <w:noProof/>
                <w:webHidden/>
              </w:rPr>
              <w:fldChar w:fldCharType="separate"/>
            </w:r>
            <w:r w:rsidR="00DC2484">
              <w:rPr>
                <w:noProof/>
                <w:webHidden/>
              </w:rPr>
              <w:t>64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41" w:history="1">
            <w:r w:rsidR="00DC2484" w:rsidRPr="009C1374">
              <w:rPr>
                <w:rStyle w:val="Hyperlink"/>
                <w:noProof/>
              </w:rPr>
              <w:t>Service API Group</w:t>
            </w:r>
            <w:r w:rsidR="00DC2484">
              <w:rPr>
                <w:noProof/>
                <w:webHidden/>
              </w:rPr>
              <w:tab/>
            </w:r>
            <w:r w:rsidR="00DC2484">
              <w:rPr>
                <w:noProof/>
                <w:webHidden/>
              </w:rPr>
              <w:fldChar w:fldCharType="begin"/>
            </w:r>
            <w:r w:rsidR="00DC2484">
              <w:rPr>
                <w:noProof/>
                <w:webHidden/>
              </w:rPr>
              <w:instrText xml:space="preserve"> PAGEREF _Toc382296941 \h </w:instrText>
            </w:r>
            <w:r w:rsidR="00DC2484">
              <w:rPr>
                <w:noProof/>
                <w:webHidden/>
              </w:rPr>
            </w:r>
            <w:r w:rsidR="00DC2484">
              <w:rPr>
                <w:noProof/>
                <w:webHidden/>
              </w:rPr>
              <w:fldChar w:fldCharType="separate"/>
            </w:r>
            <w:r w:rsidR="00DC2484">
              <w:rPr>
                <w:noProof/>
                <w:webHidden/>
              </w:rPr>
              <w:t>66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2" w:history="1">
            <w:r w:rsidR="00DC2484" w:rsidRPr="009C1374">
              <w:rPr>
                <w:rStyle w:val="Hyperlink"/>
                <w:noProof/>
              </w:rPr>
              <w:t>Add Service Subscription</w:t>
            </w:r>
            <w:r w:rsidR="00DC2484">
              <w:rPr>
                <w:noProof/>
                <w:webHidden/>
              </w:rPr>
              <w:tab/>
            </w:r>
            <w:r w:rsidR="00DC2484">
              <w:rPr>
                <w:noProof/>
                <w:webHidden/>
              </w:rPr>
              <w:fldChar w:fldCharType="begin"/>
            </w:r>
            <w:r w:rsidR="00DC2484">
              <w:rPr>
                <w:noProof/>
                <w:webHidden/>
              </w:rPr>
              <w:instrText xml:space="preserve"> PAGEREF _Toc382296942 \h </w:instrText>
            </w:r>
            <w:r w:rsidR="00DC2484">
              <w:rPr>
                <w:noProof/>
                <w:webHidden/>
              </w:rPr>
            </w:r>
            <w:r w:rsidR="00DC2484">
              <w:rPr>
                <w:noProof/>
                <w:webHidden/>
              </w:rPr>
              <w:fldChar w:fldCharType="separate"/>
            </w:r>
            <w:r w:rsidR="00DC2484">
              <w:rPr>
                <w:noProof/>
                <w:webHidden/>
              </w:rPr>
              <w:t>66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3" w:history="1">
            <w:r w:rsidR="00DC2484" w:rsidRPr="009C1374">
              <w:rPr>
                <w:rStyle w:val="Hyperlink"/>
                <w:noProof/>
              </w:rPr>
              <w:t>Close Service Subscription</w:t>
            </w:r>
            <w:r w:rsidR="00DC2484">
              <w:rPr>
                <w:noProof/>
                <w:webHidden/>
              </w:rPr>
              <w:tab/>
            </w:r>
            <w:r w:rsidR="00DC2484">
              <w:rPr>
                <w:noProof/>
                <w:webHidden/>
              </w:rPr>
              <w:fldChar w:fldCharType="begin"/>
            </w:r>
            <w:r w:rsidR="00DC2484">
              <w:rPr>
                <w:noProof/>
                <w:webHidden/>
              </w:rPr>
              <w:instrText xml:space="preserve"> PAGEREF _Toc382296943 \h </w:instrText>
            </w:r>
            <w:r w:rsidR="00DC2484">
              <w:rPr>
                <w:noProof/>
                <w:webHidden/>
              </w:rPr>
            </w:r>
            <w:r w:rsidR="00DC2484">
              <w:rPr>
                <w:noProof/>
                <w:webHidden/>
              </w:rPr>
              <w:fldChar w:fldCharType="separate"/>
            </w:r>
            <w:r w:rsidR="00DC2484">
              <w:rPr>
                <w:noProof/>
                <w:webHidden/>
              </w:rPr>
              <w:t>66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4" w:history="1">
            <w:r w:rsidR="00DC2484" w:rsidRPr="009C1374">
              <w:rPr>
                <w:rStyle w:val="Hyperlink"/>
                <w:noProof/>
              </w:rPr>
              <w:t>Change Service Subscription</w:t>
            </w:r>
            <w:r w:rsidR="00DC2484">
              <w:rPr>
                <w:noProof/>
                <w:webHidden/>
              </w:rPr>
              <w:tab/>
            </w:r>
            <w:r w:rsidR="00DC2484">
              <w:rPr>
                <w:noProof/>
                <w:webHidden/>
              </w:rPr>
              <w:fldChar w:fldCharType="begin"/>
            </w:r>
            <w:r w:rsidR="00DC2484">
              <w:rPr>
                <w:noProof/>
                <w:webHidden/>
              </w:rPr>
              <w:instrText xml:space="preserve"> PAGEREF _Toc382296944 \h </w:instrText>
            </w:r>
            <w:r w:rsidR="00DC2484">
              <w:rPr>
                <w:noProof/>
                <w:webHidden/>
              </w:rPr>
            </w:r>
            <w:r w:rsidR="00DC2484">
              <w:rPr>
                <w:noProof/>
                <w:webHidden/>
              </w:rPr>
              <w:fldChar w:fldCharType="separate"/>
            </w:r>
            <w:r w:rsidR="00DC2484">
              <w:rPr>
                <w:noProof/>
                <w:webHidden/>
              </w:rPr>
              <w:t>66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5" w:history="1">
            <w:r w:rsidR="00DC2484" w:rsidRPr="009C1374">
              <w:rPr>
                <w:rStyle w:val="Hyperlink"/>
                <w:noProof/>
              </w:rPr>
              <w:t>Get Service Subscription</w:t>
            </w:r>
            <w:r w:rsidR="00DC2484">
              <w:rPr>
                <w:noProof/>
                <w:webHidden/>
              </w:rPr>
              <w:tab/>
            </w:r>
            <w:r w:rsidR="00DC2484">
              <w:rPr>
                <w:noProof/>
                <w:webHidden/>
              </w:rPr>
              <w:fldChar w:fldCharType="begin"/>
            </w:r>
            <w:r w:rsidR="00DC2484">
              <w:rPr>
                <w:noProof/>
                <w:webHidden/>
              </w:rPr>
              <w:instrText xml:space="preserve"> PAGEREF _Toc382296945 \h </w:instrText>
            </w:r>
            <w:r w:rsidR="00DC2484">
              <w:rPr>
                <w:noProof/>
                <w:webHidden/>
              </w:rPr>
            </w:r>
            <w:r w:rsidR="00DC2484">
              <w:rPr>
                <w:noProof/>
                <w:webHidden/>
              </w:rPr>
              <w:fldChar w:fldCharType="separate"/>
            </w:r>
            <w:r w:rsidR="00DC2484">
              <w:rPr>
                <w:noProof/>
                <w:webHidden/>
              </w:rPr>
              <w:t>67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6" w:history="1">
            <w:r w:rsidR="00DC2484" w:rsidRPr="009C1374">
              <w:rPr>
                <w:rStyle w:val="Hyperlink"/>
                <w:noProof/>
              </w:rPr>
              <w:t>Get Services Lookup</w:t>
            </w:r>
            <w:r w:rsidR="00DC2484">
              <w:rPr>
                <w:noProof/>
                <w:webHidden/>
              </w:rPr>
              <w:tab/>
            </w:r>
            <w:r w:rsidR="00DC2484">
              <w:rPr>
                <w:noProof/>
                <w:webHidden/>
              </w:rPr>
              <w:fldChar w:fldCharType="begin"/>
            </w:r>
            <w:r w:rsidR="00DC2484">
              <w:rPr>
                <w:noProof/>
                <w:webHidden/>
              </w:rPr>
              <w:instrText xml:space="preserve"> PAGEREF _Toc382296946 \h </w:instrText>
            </w:r>
            <w:r w:rsidR="00DC2484">
              <w:rPr>
                <w:noProof/>
                <w:webHidden/>
              </w:rPr>
            </w:r>
            <w:r w:rsidR="00DC2484">
              <w:rPr>
                <w:noProof/>
                <w:webHidden/>
              </w:rPr>
              <w:fldChar w:fldCharType="separate"/>
            </w:r>
            <w:r w:rsidR="00DC2484">
              <w:rPr>
                <w:noProof/>
                <w:webHidden/>
              </w:rPr>
              <w:t>67</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47" w:history="1">
            <w:r w:rsidR="00DC2484" w:rsidRPr="009C1374">
              <w:rPr>
                <w:rStyle w:val="Hyperlink"/>
                <w:noProof/>
              </w:rPr>
              <w:t>Provision API Group</w:t>
            </w:r>
            <w:r w:rsidR="00DC2484">
              <w:rPr>
                <w:noProof/>
                <w:webHidden/>
              </w:rPr>
              <w:tab/>
            </w:r>
            <w:r w:rsidR="00DC2484">
              <w:rPr>
                <w:noProof/>
                <w:webHidden/>
              </w:rPr>
              <w:fldChar w:fldCharType="begin"/>
            </w:r>
            <w:r w:rsidR="00DC2484">
              <w:rPr>
                <w:noProof/>
                <w:webHidden/>
              </w:rPr>
              <w:instrText xml:space="preserve"> PAGEREF _Toc382296947 \h </w:instrText>
            </w:r>
            <w:r w:rsidR="00DC2484">
              <w:rPr>
                <w:noProof/>
                <w:webHidden/>
              </w:rPr>
            </w:r>
            <w:r w:rsidR="00DC2484">
              <w:rPr>
                <w:noProof/>
                <w:webHidden/>
              </w:rPr>
              <w:fldChar w:fldCharType="separate"/>
            </w:r>
            <w:r w:rsidR="00DC2484">
              <w:rPr>
                <w:noProof/>
                <w:webHidden/>
              </w:rPr>
              <w:t>69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8" w:history="1">
            <w:r w:rsidR="00DC2484" w:rsidRPr="009C1374">
              <w:rPr>
                <w:rStyle w:val="Hyperlink"/>
                <w:noProof/>
              </w:rPr>
              <w:t>Bulk Load Inventory</w:t>
            </w:r>
            <w:r w:rsidR="00DC2484">
              <w:rPr>
                <w:noProof/>
                <w:webHidden/>
              </w:rPr>
              <w:tab/>
            </w:r>
            <w:r w:rsidR="00DC2484">
              <w:rPr>
                <w:noProof/>
                <w:webHidden/>
              </w:rPr>
              <w:fldChar w:fldCharType="begin"/>
            </w:r>
            <w:r w:rsidR="00DC2484">
              <w:rPr>
                <w:noProof/>
                <w:webHidden/>
              </w:rPr>
              <w:instrText xml:space="preserve"> PAGEREF _Toc382296948 \h </w:instrText>
            </w:r>
            <w:r w:rsidR="00DC2484">
              <w:rPr>
                <w:noProof/>
                <w:webHidden/>
              </w:rPr>
            </w:r>
            <w:r w:rsidR="00DC2484">
              <w:rPr>
                <w:noProof/>
                <w:webHidden/>
              </w:rPr>
              <w:fldChar w:fldCharType="separate"/>
            </w:r>
            <w:r w:rsidR="00DC2484">
              <w:rPr>
                <w:noProof/>
                <w:webHidden/>
              </w:rPr>
              <w:t>69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49" w:history="1">
            <w:r w:rsidR="00DC2484" w:rsidRPr="009C1374">
              <w:rPr>
                <w:rStyle w:val="Hyperlink"/>
                <w:noProof/>
              </w:rPr>
              <w:t xml:space="preserve">Bulk Unload Inventory </w:t>
            </w:r>
            <w:r w:rsidR="00DC2484" w:rsidRPr="009C1374">
              <w:rPr>
                <w:rStyle w:val="Hyperlink"/>
                <w:b/>
                <w:noProof/>
              </w:rPr>
              <w:t>(future)</w:t>
            </w:r>
            <w:r w:rsidR="00DC2484">
              <w:rPr>
                <w:noProof/>
                <w:webHidden/>
              </w:rPr>
              <w:tab/>
            </w:r>
            <w:r w:rsidR="00DC2484">
              <w:rPr>
                <w:noProof/>
                <w:webHidden/>
              </w:rPr>
              <w:fldChar w:fldCharType="begin"/>
            </w:r>
            <w:r w:rsidR="00DC2484">
              <w:rPr>
                <w:noProof/>
                <w:webHidden/>
              </w:rPr>
              <w:instrText xml:space="preserve"> PAGEREF _Toc382296949 \h </w:instrText>
            </w:r>
            <w:r w:rsidR="00DC2484">
              <w:rPr>
                <w:noProof/>
                <w:webHidden/>
              </w:rPr>
            </w:r>
            <w:r w:rsidR="00DC2484">
              <w:rPr>
                <w:noProof/>
                <w:webHidden/>
              </w:rPr>
              <w:fldChar w:fldCharType="separate"/>
            </w:r>
            <w:r w:rsidR="00DC2484">
              <w:rPr>
                <w:noProof/>
                <w:webHidden/>
              </w:rPr>
              <w:t>70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0" w:history="1">
            <w:r w:rsidR="00DC2484" w:rsidRPr="009C1374">
              <w:rPr>
                <w:rStyle w:val="Hyperlink"/>
                <w:noProof/>
              </w:rPr>
              <w:t xml:space="preserve">Bulk Get Inventory </w:t>
            </w:r>
            <w:r w:rsidR="00DC2484" w:rsidRPr="009C1374">
              <w:rPr>
                <w:rStyle w:val="Hyperlink"/>
                <w:b/>
                <w:noProof/>
              </w:rPr>
              <w:t>(future)</w:t>
            </w:r>
            <w:r w:rsidR="00DC2484">
              <w:rPr>
                <w:noProof/>
                <w:webHidden/>
              </w:rPr>
              <w:tab/>
            </w:r>
            <w:r w:rsidR="00DC2484">
              <w:rPr>
                <w:noProof/>
                <w:webHidden/>
              </w:rPr>
              <w:fldChar w:fldCharType="begin"/>
            </w:r>
            <w:r w:rsidR="00DC2484">
              <w:rPr>
                <w:noProof/>
                <w:webHidden/>
              </w:rPr>
              <w:instrText xml:space="preserve"> PAGEREF _Toc382296950 \h </w:instrText>
            </w:r>
            <w:r w:rsidR="00DC2484">
              <w:rPr>
                <w:noProof/>
                <w:webHidden/>
              </w:rPr>
            </w:r>
            <w:r w:rsidR="00DC2484">
              <w:rPr>
                <w:noProof/>
                <w:webHidden/>
              </w:rPr>
              <w:fldChar w:fldCharType="separate"/>
            </w:r>
            <w:r w:rsidR="00DC2484">
              <w:rPr>
                <w:noProof/>
                <w:webHidden/>
              </w:rPr>
              <w:t>70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1" w:history="1">
            <w:r w:rsidR="00DC2484" w:rsidRPr="009C1374">
              <w:rPr>
                <w:rStyle w:val="Hyperlink"/>
                <w:noProof/>
              </w:rPr>
              <w:t xml:space="preserve">Bulk Activate Inventory </w:t>
            </w:r>
            <w:r w:rsidR="00DC2484" w:rsidRPr="009C1374">
              <w:rPr>
                <w:rStyle w:val="Hyperlink"/>
                <w:b/>
                <w:noProof/>
              </w:rPr>
              <w:t>(future)</w:t>
            </w:r>
            <w:r w:rsidR="00DC2484">
              <w:rPr>
                <w:noProof/>
                <w:webHidden/>
              </w:rPr>
              <w:tab/>
            </w:r>
            <w:r w:rsidR="00DC2484">
              <w:rPr>
                <w:noProof/>
                <w:webHidden/>
              </w:rPr>
              <w:fldChar w:fldCharType="begin"/>
            </w:r>
            <w:r w:rsidR="00DC2484">
              <w:rPr>
                <w:noProof/>
                <w:webHidden/>
              </w:rPr>
              <w:instrText xml:space="preserve"> PAGEREF _Toc382296951 \h </w:instrText>
            </w:r>
            <w:r w:rsidR="00DC2484">
              <w:rPr>
                <w:noProof/>
                <w:webHidden/>
              </w:rPr>
            </w:r>
            <w:r w:rsidR="00DC2484">
              <w:rPr>
                <w:noProof/>
                <w:webHidden/>
              </w:rPr>
              <w:fldChar w:fldCharType="separate"/>
            </w:r>
            <w:r w:rsidR="00DC2484">
              <w:rPr>
                <w:noProof/>
                <w:webHidden/>
              </w:rPr>
              <w:t>70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2" w:history="1">
            <w:r w:rsidR="00DC2484" w:rsidRPr="009C1374">
              <w:rPr>
                <w:rStyle w:val="Hyperlink"/>
                <w:noProof/>
              </w:rPr>
              <w:t xml:space="preserve">Bulk Deactivate Inventory </w:t>
            </w:r>
            <w:r w:rsidR="00DC2484" w:rsidRPr="009C1374">
              <w:rPr>
                <w:rStyle w:val="Hyperlink"/>
                <w:b/>
                <w:noProof/>
              </w:rPr>
              <w:t>(future)</w:t>
            </w:r>
            <w:r w:rsidR="00DC2484">
              <w:rPr>
                <w:noProof/>
                <w:webHidden/>
              </w:rPr>
              <w:tab/>
            </w:r>
            <w:r w:rsidR="00DC2484">
              <w:rPr>
                <w:noProof/>
                <w:webHidden/>
              </w:rPr>
              <w:fldChar w:fldCharType="begin"/>
            </w:r>
            <w:r w:rsidR="00DC2484">
              <w:rPr>
                <w:noProof/>
                <w:webHidden/>
              </w:rPr>
              <w:instrText xml:space="preserve"> PAGEREF _Toc382296952 \h </w:instrText>
            </w:r>
            <w:r w:rsidR="00DC2484">
              <w:rPr>
                <w:noProof/>
                <w:webHidden/>
              </w:rPr>
            </w:r>
            <w:r w:rsidR="00DC2484">
              <w:rPr>
                <w:noProof/>
                <w:webHidden/>
              </w:rPr>
              <w:fldChar w:fldCharType="separate"/>
            </w:r>
            <w:r w:rsidR="00DC2484">
              <w:rPr>
                <w:noProof/>
                <w:webHidden/>
              </w:rPr>
              <w:t>70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3" w:history="1">
            <w:r w:rsidR="00DC2484" w:rsidRPr="009C1374">
              <w:rPr>
                <w:rStyle w:val="Hyperlink"/>
                <w:noProof/>
              </w:rPr>
              <w:t>Get Device</w:t>
            </w:r>
            <w:r w:rsidR="00DC2484">
              <w:rPr>
                <w:noProof/>
                <w:webHidden/>
              </w:rPr>
              <w:tab/>
            </w:r>
            <w:r w:rsidR="00DC2484">
              <w:rPr>
                <w:noProof/>
                <w:webHidden/>
              </w:rPr>
              <w:fldChar w:fldCharType="begin"/>
            </w:r>
            <w:r w:rsidR="00DC2484">
              <w:rPr>
                <w:noProof/>
                <w:webHidden/>
              </w:rPr>
              <w:instrText xml:space="preserve"> PAGEREF _Toc382296953 \h </w:instrText>
            </w:r>
            <w:r w:rsidR="00DC2484">
              <w:rPr>
                <w:noProof/>
                <w:webHidden/>
              </w:rPr>
            </w:r>
            <w:r w:rsidR="00DC2484">
              <w:rPr>
                <w:noProof/>
                <w:webHidden/>
              </w:rPr>
              <w:fldChar w:fldCharType="separate"/>
            </w:r>
            <w:r w:rsidR="00DC2484">
              <w:rPr>
                <w:noProof/>
                <w:webHidden/>
              </w:rPr>
              <w:t>70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4" w:history="1">
            <w:r w:rsidR="00DC2484" w:rsidRPr="009C1374">
              <w:rPr>
                <w:rStyle w:val="Hyperlink"/>
                <w:noProof/>
              </w:rPr>
              <w:t>Activate Device</w:t>
            </w:r>
            <w:r w:rsidR="00DC2484">
              <w:rPr>
                <w:noProof/>
                <w:webHidden/>
              </w:rPr>
              <w:tab/>
            </w:r>
            <w:r w:rsidR="00DC2484">
              <w:rPr>
                <w:noProof/>
                <w:webHidden/>
              </w:rPr>
              <w:fldChar w:fldCharType="begin"/>
            </w:r>
            <w:r w:rsidR="00DC2484">
              <w:rPr>
                <w:noProof/>
                <w:webHidden/>
              </w:rPr>
              <w:instrText xml:space="preserve"> PAGEREF _Toc382296954 \h </w:instrText>
            </w:r>
            <w:r w:rsidR="00DC2484">
              <w:rPr>
                <w:noProof/>
                <w:webHidden/>
              </w:rPr>
            </w:r>
            <w:r w:rsidR="00DC2484">
              <w:rPr>
                <w:noProof/>
                <w:webHidden/>
              </w:rPr>
              <w:fldChar w:fldCharType="separate"/>
            </w:r>
            <w:r w:rsidR="00DC2484">
              <w:rPr>
                <w:noProof/>
                <w:webHidden/>
              </w:rPr>
              <w:t>71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5" w:history="1">
            <w:r w:rsidR="00DC2484" w:rsidRPr="009C1374">
              <w:rPr>
                <w:rStyle w:val="Hyperlink"/>
                <w:noProof/>
              </w:rPr>
              <w:t xml:space="preserve">Deactivate Device </w:t>
            </w:r>
            <w:r w:rsidR="00DC2484" w:rsidRPr="009C1374">
              <w:rPr>
                <w:rStyle w:val="Hyperlink"/>
                <w:b/>
                <w:noProof/>
              </w:rPr>
              <w:t>(future)</w:t>
            </w:r>
            <w:r w:rsidR="00DC2484">
              <w:rPr>
                <w:noProof/>
                <w:webHidden/>
              </w:rPr>
              <w:tab/>
            </w:r>
            <w:r w:rsidR="00DC2484">
              <w:rPr>
                <w:noProof/>
                <w:webHidden/>
              </w:rPr>
              <w:fldChar w:fldCharType="begin"/>
            </w:r>
            <w:r w:rsidR="00DC2484">
              <w:rPr>
                <w:noProof/>
                <w:webHidden/>
              </w:rPr>
              <w:instrText xml:space="preserve"> PAGEREF _Toc382296955 \h </w:instrText>
            </w:r>
            <w:r w:rsidR="00DC2484">
              <w:rPr>
                <w:noProof/>
                <w:webHidden/>
              </w:rPr>
            </w:r>
            <w:r w:rsidR="00DC2484">
              <w:rPr>
                <w:noProof/>
                <w:webHidden/>
              </w:rPr>
              <w:fldChar w:fldCharType="separate"/>
            </w:r>
            <w:r w:rsidR="00DC2484">
              <w:rPr>
                <w:noProof/>
                <w:webHidden/>
              </w:rPr>
              <w:t>72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6" w:history="1">
            <w:r w:rsidR="00DC2484" w:rsidRPr="009C1374">
              <w:rPr>
                <w:rStyle w:val="Hyperlink"/>
                <w:noProof/>
              </w:rPr>
              <w:t>Load Device</w:t>
            </w:r>
            <w:r w:rsidR="00DC2484">
              <w:rPr>
                <w:noProof/>
                <w:webHidden/>
              </w:rPr>
              <w:tab/>
            </w:r>
            <w:r w:rsidR="00DC2484">
              <w:rPr>
                <w:noProof/>
                <w:webHidden/>
              </w:rPr>
              <w:fldChar w:fldCharType="begin"/>
            </w:r>
            <w:r w:rsidR="00DC2484">
              <w:rPr>
                <w:noProof/>
                <w:webHidden/>
              </w:rPr>
              <w:instrText xml:space="preserve"> PAGEREF _Toc382296956 \h </w:instrText>
            </w:r>
            <w:r w:rsidR="00DC2484">
              <w:rPr>
                <w:noProof/>
                <w:webHidden/>
              </w:rPr>
            </w:r>
            <w:r w:rsidR="00DC2484">
              <w:rPr>
                <w:noProof/>
                <w:webHidden/>
              </w:rPr>
              <w:fldChar w:fldCharType="separate"/>
            </w:r>
            <w:r w:rsidR="00DC2484">
              <w:rPr>
                <w:noProof/>
                <w:webHidden/>
              </w:rPr>
              <w:t>72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7" w:history="1">
            <w:r w:rsidR="00DC2484" w:rsidRPr="009C1374">
              <w:rPr>
                <w:rStyle w:val="Hyperlink"/>
                <w:noProof/>
              </w:rPr>
              <w:t xml:space="preserve">Unload Device </w:t>
            </w:r>
            <w:r w:rsidR="00DC2484" w:rsidRPr="009C1374">
              <w:rPr>
                <w:rStyle w:val="Hyperlink"/>
                <w:b/>
                <w:noProof/>
              </w:rPr>
              <w:t>(future)</w:t>
            </w:r>
            <w:r w:rsidR="00DC2484">
              <w:rPr>
                <w:noProof/>
                <w:webHidden/>
              </w:rPr>
              <w:tab/>
            </w:r>
            <w:r w:rsidR="00DC2484">
              <w:rPr>
                <w:noProof/>
                <w:webHidden/>
              </w:rPr>
              <w:fldChar w:fldCharType="begin"/>
            </w:r>
            <w:r w:rsidR="00DC2484">
              <w:rPr>
                <w:noProof/>
                <w:webHidden/>
              </w:rPr>
              <w:instrText xml:space="preserve"> PAGEREF _Toc382296957 \h </w:instrText>
            </w:r>
            <w:r w:rsidR="00DC2484">
              <w:rPr>
                <w:noProof/>
                <w:webHidden/>
              </w:rPr>
            </w:r>
            <w:r w:rsidR="00DC2484">
              <w:rPr>
                <w:noProof/>
                <w:webHidden/>
              </w:rPr>
              <w:fldChar w:fldCharType="separate"/>
            </w:r>
            <w:r w:rsidR="00DC2484">
              <w:rPr>
                <w:noProof/>
                <w:webHidden/>
              </w:rPr>
              <w:t>73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8" w:history="1">
            <w:r w:rsidR="00DC2484" w:rsidRPr="009C1374">
              <w:rPr>
                <w:rStyle w:val="Hyperlink"/>
                <w:noProof/>
              </w:rPr>
              <w:t>Wireless Coverage Check</w:t>
            </w:r>
            <w:r w:rsidR="00DC2484">
              <w:rPr>
                <w:noProof/>
                <w:webHidden/>
              </w:rPr>
              <w:tab/>
            </w:r>
            <w:r w:rsidR="00DC2484">
              <w:rPr>
                <w:noProof/>
                <w:webHidden/>
              </w:rPr>
              <w:fldChar w:fldCharType="begin"/>
            </w:r>
            <w:r w:rsidR="00DC2484">
              <w:rPr>
                <w:noProof/>
                <w:webHidden/>
              </w:rPr>
              <w:instrText xml:space="preserve"> PAGEREF _Toc382296958 \h </w:instrText>
            </w:r>
            <w:r w:rsidR="00DC2484">
              <w:rPr>
                <w:noProof/>
                <w:webHidden/>
              </w:rPr>
            </w:r>
            <w:r w:rsidR="00DC2484">
              <w:rPr>
                <w:noProof/>
                <w:webHidden/>
              </w:rPr>
              <w:fldChar w:fldCharType="separate"/>
            </w:r>
            <w:r w:rsidR="00DC2484">
              <w:rPr>
                <w:noProof/>
                <w:webHidden/>
              </w:rPr>
              <w:t>73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59" w:history="1">
            <w:r w:rsidR="00DC2484" w:rsidRPr="009C1374">
              <w:rPr>
                <w:rStyle w:val="Hyperlink"/>
                <w:noProof/>
              </w:rPr>
              <w:t>Get Pending Auto Replenish</w:t>
            </w:r>
            <w:r w:rsidR="00DC2484">
              <w:rPr>
                <w:noProof/>
                <w:webHidden/>
              </w:rPr>
              <w:tab/>
            </w:r>
            <w:r w:rsidR="00DC2484">
              <w:rPr>
                <w:noProof/>
                <w:webHidden/>
              </w:rPr>
              <w:fldChar w:fldCharType="begin"/>
            </w:r>
            <w:r w:rsidR="00DC2484">
              <w:rPr>
                <w:noProof/>
                <w:webHidden/>
              </w:rPr>
              <w:instrText xml:space="preserve"> PAGEREF _Toc382296959 \h </w:instrText>
            </w:r>
            <w:r w:rsidR="00DC2484">
              <w:rPr>
                <w:noProof/>
                <w:webHidden/>
              </w:rPr>
            </w:r>
            <w:r w:rsidR="00DC2484">
              <w:rPr>
                <w:noProof/>
                <w:webHidden/>
              </w:rPr>
              <w:fldChar w:fldCharType="separate"/>
            </w:r>
            <w:r w:rsidR="00DC2484">
              <w:rPr>
                <w:noProof/>
                <w:webHidden/>
              </w:rPr>
              <w:t>74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0" w:history="1">
            <w:r w:rsidR="00DC2484" w:rsidRPr="009C1374">
              <w:rPr>
                <w:rStyle w:val="Hyperlink"/>
                <w:noProof/>
              </w:rPr>
              <w:t>Enable Pending Auto Replenish</w:t>
            </w:r>
            <w:r w:rsidR="00DC2484">
              <w:rPr>
                <w:noProof/>
                <w:webHidden/>
              </w:rPr>
              <w:tab/>
            </w:r>
            <w:r w:rsidR="00DC2484">
              <w:rPr>
                <w:noProof/>
                <w:webHidden/>
              </w:rPr>
              <w:fldChar w:fldCharType="begin"/>
            </w:r>
            <w:r w:rsidR="00DC2484">
              <w:rPr>
                <w:noProof/>
                <w:webHidden/>
              </w:rPr>
              <w:instrText xml:space="preserve"> PAGEREF _Toc382296960 \h </w:instrText>
            </w:r>
            <w:r w:rsidR="00DC2484">
              <w:rPr>
                <w:noProof/>
                <w:webHidden/>
              </w:rPr>
            </w:r>
            <w:r w:rsidR="00DC2484">
              <w:rPr>
                <w:noProof/>
                <w:webHidden/>
              </w:rPr>
              <w:fldChar w:fldCharType="separate"/>
            </w:r>
            <w:r w:rsidR="00DC2484">
              <w:rPr>
                <w:noProof/>
                <w:webHidden/>
              </w:rPr>
              <w:t>74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1" w:history="1">
            <w:r w:rsidR="00DC2484" w:rsidRPr="009C1374">
              <w:rPr>
                <w:rStyle w:val="Hyperlink"/>
                <w:noProof/>
              </w:rPr>
              <w:t>Cancel Pending Auto Replenish</w:t>
            </w:r>
            <w:r w:rsidR="00DC2484">
              <w:rPr>
                <w:noProof/>
                <w:webHidden/>
              </w:rPr>
              <w:tab/>
            </w:r>
            <w:r w:rsidR="00DC2484">
              <w:rPr>
                <w:noProof/>
                <w:webHidden/>
              </w:rPr>
              <w:fldChar w:fldCharType="begin"/>
            </w:r>
            <w:r w:rsidR="00DC2484">
              <w:rPr>
                <w:noProof/>
                <w:webHidden/>
              </w:rPr>
              <w:instrText xml:space="preserve"> PAGEREF _Toc382296961 \h </w:instrText>
            </w:r>
            <w:r w:rsidR="00DC2484">
              <w:rPr>
                <w:noProof/>
                <w:webHidden/>
              </w:rPr>
            </w:r>
            <w:r w:rsidR="00DC2484">
              <w:rPr>
                <w:noProof/>
                <w:webHidden/>
              </w:rPr>
              <w:fldChar w:fldCharType="separate"/>
            </w:r>
            <w:r w:rsidR="00DC2484">
              <w:rPr>
                <w:noProof/>
                <w:webHidden/>
              </w:rPr>
              <w:t>75</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62" w:history="1">
            <w:r w:rsidR="00DC2484" w:rsidRPr="009C1374">
              <w:rPr>
                <w:rStyle w:val="Hyperlink"/>
                <w:noProof/>
              </w:rPr>
              <w:t>Payment API Group</w:t>
            </w:r>
            <w:r w:rsidR="00DC2484">
              <w:rPr>
                <w:noProof/>
                <w:webHidden/>
              </w:rPr>
              <w:tab/>
            </w:r>
            <w:r w:rsidR="00DC2484">
              <w:rPr>
                <w:noProof/>
                <w:webHidden/>
              </w:rPr>
              <w:fldChar w:fldCharType="begin"/>
            </w:r>
            <w:r w:rsidR="00DC2484">
              <w:rPr>
                <w:noProof/>
                <w:webHidden/>
              </w:rPr>
              <w:instrText xml:space="preserve"> PAGEREF _Toc382296962 \h </w:instrText>
            </w:r>
            <w:r w:rsidR="00DC2484">
              <w:rPr>
                <w:noProof/>
                <w:webHidden/>
              </w:rPr>
            </w:r>
            <w:r w:rsidR="00DC2484">
              <w:rPr>
                <w:noProof/>
                <w:webHidden/>
              </w:rPr>
              <w:fldChar w:fldCharType="separate"/>
            </w:r>
            <w:r w:rsidR="00DC2484">
              <w:rPr>
                <w:noProof/>
                <w:webHidden/>
              </w:rPr>
              <w:t>76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3" w:history="1">
            <w:r w:rsidR="00DC2484" w:rsidRPr="009C1374">
              <w:rPr>
                <w:rStyle w:val="Hyperlink"/>
                <w:noProof/>
              </w:rPr>
              <w:t>Add Payment Profile</w:t>
            </w:r>
            <w:r w:rsidR="00DC2484">
              <w:rPr>
                <w:noProof/>
                <w:webHidden/>
              </w:rPr>
              <w:tab/>
            </w:r>
            <w:r w:rsidR="00DC2484">
              <w:rPr>
                <w:noProof/>
                <w:webHidden/>
              </w:rPr>
              <w:fldChar w:fldCharType="begin"/>
            </w:r>
            <w:r w:rsidR="00DC2484">
              <w:rPr>
                <w:noProof/>
                <w:webHidden/>
              </w:rPr>
              <w:instrText xml:space="preserve"> PAGEREF _Toc382296963 \h </w:instrText>
            </w:r>
            <w:r w:rsidR="00DC2484">
              <w:rPr>
                <w:noProof/>
                <w:webHidden/>
              </w:rPr>
            </w:r>
            <w:r w:rsidR="00DC2484">
              <w:rPr>
                <w:noProof/>
                <w:webHidden/>
              </w:rPr>
              <w:fldChar w:fldCharType="separate"/>
            </w:r>
            <w:r w:rsidR="00DC2484">
              <w:rPr>
                <w:noProof/>
                <w:webHidden/>
              </w:rPr>
              <w:t>76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4" w:history="1">
            <w:r w:rsidR="00DC2484" w:rsidRPr="009C1374">
              <w:rPr>
                <w:rStyle w:val="Hyperlink"/>
                <w:noProof/>
              </w:rPr>
              <w:t>Get Payment Profile</w:t>
            </w:r>
            <w:r w:rsidR="00DC2484">
              <w:rPr>
                <w:noProof/>
                <w:webHidden/>
              </w:rPr>
              <w:tab/>
            </w:r>
            <w:r w:rsidR="00DC2484">
              <w:rPr>
                <w:noProof/>
                <w:webHidden/>
              </w:rPr>
              <w:fldChar w:fldCharType="begin"/>
            </w:r>
            <w:r w:rsidR="00DC2484">
              <w:rPr>
                <w:noProof/>
                <w:webHidden/>
              </w:rPr>
              <w:instrText xml:space="preserve"> PAGEREF _Toc382296964 \h </w:instrText>
            </w:r>
            <w:r w:rsidR="00DC2484">
              <w:rPr>
                <w:noProof/>
                <w:webHidden/>
              </w:rPr>
            </w:r>
            <w:r w:rsidR="00DC2484">
              <w:rPr>
                <w:noProof/>
                <w:webHidden/>
              </w:rPr>
              <w:fldChar w:fldCharType="separate"/>
            </w:r>
            <w:r w:rsidR="00DC2484">
              <w:rPr>
                <w:noProof/>
                <w:webHidden/>
              </w:rPr>
              <w:t>77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5" w:history="1">
            <w:r w:rsidR="00DC2484" w:rsidRPr="009C1374">
              <w:rPr>
                <w:rStyle w:val="Hyperlink"/>
                <w:noProof/>
              </w:rPr>
              <w:t>Close Payment Profile</w:t>
            </w:r>
            <w:r w:rsidR="00DC2484">
              <w:rPr>
                <w:noProof/>
                <w:webHidden/>
              </w:rPr>
              <w:tab/>
            </w:r>
            <w:r w:rsidR="00DC2484">
              <w:rPr>
                <w:noProof/>
                <w:webHidden/>
              </w:rPr>
              <w:fldChar w:fldCharType="begin"/>
            </w:r>
            <w:r w:rsidR="00DC2484">
              <w:rPr>
                <w:noProof/>
                <w:webHidden/>
              </w:rPr>
              <w:instrText xml:space="preserve"> PAGEREF _Toc382296965 \h </w:instrText>
            </w:r>
            <w:r w:rsidR="00DC2484">
              <w:rPr>
                <w:noProof/>
                <w:webHidden/>
              </w:rPr>
            </w:r>
            <w:r w:rsidR="00DC2484">
              <w:rPr>
                <w:noProof/>
                <w:webHidden/>
              </w:rPr>
              <w:fldChar w:fldCharType="separate"/>
            </w:r>
            <w:r w:rsidR="00DC2484">
              <w:rPr>
                <w:noProof/>
                <w:webHidden/>
              </w:rPr>
              <w:t>78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6" w:history="1">
            <w:r w:rsidR="00DC2484" w:rsidRPr="009C1374">
              <w:rPr>
                <w:rStyle w:val="Hyperlink"/>
                <w:noProof/>
              </w:rPr>
              <w:t>Process Payment</w:t>
            </w:r>
            <w:r w:rsidR="00DC2484">
              <w:rPr>
                <w:noProof/>
                <w:webHidden/>
              </w:rPr>
              <w:tab/>
            </w:r>
            <w:r w:rsidR="00DC2484">
              <w:rPr>
                <w:noProof/>
                <w:webHidden/>
              </w:rPr>
              <w:fldChar w:fldCharType="begin"/>
            </w:r>
            <w:r w:rsidR="00DC2484">
              <w:rPr>
                <w:noProof/>
                <w:webHidden/>
              </w:rPr>
              <w:instrText xml:space="preserve"> PAGEREF _Toc382296966 \h </w:instrText>
            </w:r>
            <w:r w:rsidR="00DC2484">
              <w:rPr>
                <w:noProof/>
                <w:webHidden/>
              </w:rPr>
            </w:r>
            <w:r w:rsidR="00DC2484">
              <w:rPr>
                <w:noProof/>
                <w:webHidden/>
              </w:rPr>
              <w:fldChar w:fldCharType="separate"/>
            </w:r>
            <w:r w:rsidR="00DC2484">
              <w:rPr>
                <w:noProof/>
                <w:webHidden/>
              </w:rPr>
              <w:t>78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7" w:history="1">
            <w:r w:rsidR="00DC2484" w:rsidRPr="009C1374">
              <w:rPr>
                <w:rStyle w:val="Hyperlink"/>
                <w:noProof/>
              </w:rPr>
              <w:t>Authorize Payment</w:t>
            </w:r>
            <w:r w:rsidR="00DC2484">
              <w:rPr>
                <w:noProof/>
                <w:webHidden/>
              </w:rPr>
              <w:tab/>
            </w:r>
            <w:r w:rsidR="00DC2484">
              <w:rPr>
                <w:noProof/>
                <w:webHidden/>
              </w:rPr>
              <w:fldChar w:fldCharType="begin"/>
            </w:r>
            <w:r w:rsidR="00DC2484">
              <w:rPr>
                <w:noProof/>
                <w:webHidden/>
              </w:rPr>
              <w:instrText xml:space="preserve"> PAGEREF _Toc382296967 \h </w:instrText>
            </w:r>
            <w:r w:rsidR="00DC2484">
              <w:rPr>
                <w:noProof/>
                <w:webHidden/>
              </w:rPr>
            </w:r>
            <w:r w:rsidR="00DC2484">
              <w:rPr>
                <w:noProof/>
                <w:webHidden/>
              </w:rPr>
              <w:fldChar w:fldCharType="separate"/>
            </w:r>
            <w:r w:rsidR="00DC2484">
              <w:rPr>
                <w:noProof/>
                <w:webHidden/>
              </w:rPr>
              <w:t>79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8" w:history="1">
            <w:r w:rsidR="00DC2484" w:rsidRPr="009C1374">
              <w:rPr>
                <w:rStyle w:val="Hyperlink"/>
                <w:noProof/>
              </w:rPr>
              <w:t>Delete Payment</w:t>
            </w:r>
            <w:r w:rsidR="00DC2484">
              <w:rPr>
                <w:noProof/>
                <w:webHidden/>
              </w:rPr>
              <w:tab/>
            </w:r>
            <w:r w:rsidR="00DC2484">
              <w:rPr>
                <w:noProof/>
                <w:webHidden/>
              </w:rPr>
              <w:fldChar w:fldCharType="begin"/>
            </w:r>
            <w:r w:rsidR="00DC2484">
              <w:rPr>
                <w:noProof/>
                <w:webHidden/>
              </w:rPr>
              <w:instrText xml:space="preserve"> PAGEREF _Toc382296968 \h </w:instrText>
            </w:r>
            <w:r w:rsidR="00DC2484">
              <w:rPr>
                <w:noProof/>
                <w:webHidden/>
              </w:rPr>
            </w:r>
            <w:r w:rsidR="00DC2484">
              <w:rPr>
                <w:noProof/>
                <w:webHidden/>
              </w:rPr>
              <w:fldChar w:fldCharType="separate"/>
            </w:r>
            <w:r w:rsidR="00DC2484">
              <w:rPr>
                <w:noProof/>
                <w:webHidden/>
              </w:rPr>
              <w:t>79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69" w:history="1">
            <w:r w:rsidR="00DC2484" w:rsidRPr="009C1374">
              <w:rPr>
                <w:rStyle w:val="Hyperlink"/>
                <w:noProof/>
              </w:rPr>
              <w:t>Refund Payment</w:t>
            </w:r>
            <w:r w:rsidR="00DC2484">
              <w:rPr>
                <w:noProof/>
                <w:webHidden/>
              </w:rPr>
              <w:tab/>
            </w:r>
            <w:r w:rsidR="00DC2484">
              <w:rPr>
                <w:noProof/>
                <w:webHidden/>
              </w:rPr>
              <w:fldChar w:fldCharType="begin"/>
            </w:r>
            <w:r w:rsidR="00DC2484">
              <w:rPr>
                <w:noProof/>
                <w:webHidden/>
              </w:rPr>
              <w:instrText xml:space="preserve"> PAGEREF _Toc382296969 \h </w:instrText>
            </w:r>
            <w:r w:rsidR="00DC2484">
              <w:rPr>
                <w:noProof/>
                <w:webHidden/>
              </w:rPr>
            </w:r>
            <w:r w:rsidR="00DC2484">
              <w:rPr>
                <w:noProof/>
                <w:webHidden/>
              </w:rPr>
              <w:fldChar w:fldCharType="separate"/>
            </w:r>
            <w:r w:rsidR="00DC2484">
              <w:rPr>
                <w:noProof/>
                <w:webHidden/>
              </w:rPr>
              <w:t>80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0" w:history="1">
            <w:r w:rsidR="00DC2484" w:rsidRPr="009C1374">
              <w:rPr>
                <w:rStyle w:val="Hyperlink"/>
                <w:noProof/>
              </w:rPr>
              <w:t>Set Payment Profile Default</w:t>
            </w:r>
            <w:r w:rsidR="00DC2484">
              <w:rPr>
                <w:noProof/>
                <w:webHidden/>
              </w:rPr>
              <w:tab/>
            </w:r>
            <w:r w:rsidR="00DC2484">
              <w:rPr>
                <w:noProof/>
                <w:webHidden/>
              </w:rPr>
              <w:fldChar w:fldCharType="begin"/>
            </w:r>
            <w:r w:rsidR="00DC2484">
              <w:rPr>
                <w:noProof/>
                <w:webHidden/>
              </w:rPr>
              <w:instrText xml:space="preserve"> PAGEREF _Toc382296970 \h </w:instrText>
            </w:r>
            <w:r w:rsidR="00DC2484">
              <w:rPr>
                <w:noProof/>
                <w:webHidden/>
              </w:rPr>
            </w:r>
            <w:r w:rsidR="00DC2484">
              <w:rPr>
                <w:noProof/>
                <w:webHidden/>
              </w:rPr>
              <w:fldChar w:fldCharType="separate"/>
            </w:r>
            <w:r w:rsidR="00DC2484">
              <w:rPr>
                <w:noProof/>
                <w:webHidden/>
              </w:rPr>
              <w:t>80</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71" w:history="1">
            <w:r w:rsidR="00DC2484" w:rsidRPr="009C1374">
              <w:rPr>
                <w:rStyle w:val="Hyperlink"/>
                <w:noProof/>
              </w:rPr>
              <w:t>Lifeline API Group</w:t>
            </w:r>
            <w:r w:rsidR="00DC2484">
              <w:rPr>
                <w:noProof/>
                <w:webHidden/>
              </w:rPr>
              <w:tab/>
            </w:r>
            <w:r w:rsidR="00DC2484">
              <w:rPr>
                <w:noProof/>
                <w:webHidden/>
              </w:rPr>
              <w:fldChar w:fldCharType="begin"/>
            </w:r>
            <w:r w:rsidR="00DC2484">
              <w:rPr>
                <w:noProof/>
                <w:webHidden/>
              </w:rPr>
              <w:instrText xml:space="preserve"> PAGEREF _Toc382296971 \h </w:instrText>
            </w:r>
            <w:r w:rsidR="00DC2484">
              <w:rPr>
                <w:noProof/>
                <w:webHidden/>
              </w:rPr>
            </w:r>
            <w:r w:rsidR="00DC2484">
              <w:rPr>
                <w:noProof/>
                <w:webHidden/>
              </w:rPr>
              <w:fldChar w:fldCharType="separate"/>
            </w:r>
            <w:r w:rsidR="00DC2484">
              <w:rPr>
                <w:noProof/>
                <w:webHidden/>
              </w:rPr>
              <w:t>81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2" w:history="1">
            <w:r w:rsidR="00DC2484" w:rsidRPr="009C1374">
              <w:rPr>
                <w:rStyle w:val="Hyperlink"/>
                <w:noProof/>
              </w:rPr>
              <w:t>Build Lifeline Order (Future)</w:t>
            </w:r>
            <w:r w:rsidR="00DC2484">
              <w:rPr>
                <w:noProof/>
                <w:webHidden/>
              </w:rPr>
              <w:tab/>
            </w:r>
            <w:r w:rsidR="00DC2484">
              <w:rPr>
                <w:noProof/>
                <w:webHidden/>
              </w:rPr>
              <w:fldChar w:fldCharType="begin"/>
            </w:r>
            <w:r w:rsidR="00DC2484">
              <w:rPr>
                <w:noProof/>
                <w:webHidden/>
              </w:rPr>
              <w:instrText xml:space="preserve"> PAGEREF _Toc382296972 \h </w:instrText>
            </w:r>
            <w:r w:rsidR="00DC2484">
              <w:rPr>
                <w:noProof/>
                <w:webHidden/>
              </w:rPr>
            </w:r>
            <w:r w:rsidR="00DC2484">
              <w:rPr>
                <w:noProof/>
                <w:webHidden/>
              </w:rPr>
              <w:fldChar w:fldCharType="separate"/>
            </w:r>
            <w:r w:rsidR="00DC2484">
              <w:rPr>
                <w:noProof/>
                <w:webHidden/>
              </w:rPr>
              <w:t>81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3" w:history="1">
            <w:r w:rsidR="00DC2484" w:rsidRPr="009C1374">
              <w:rPr>
                <w:rStyle w:val="Hyperlink"/>
                <w:noProof/>
              </w:rPr>
              <w:t>Add Lifeline Order Item (Future)</w:t>
            </w:r>
            <w:r w:rsidR="00DC2484">
              <w:rPr>
                <w:noProof/>
                <w:webHidden/>
              </w:rPr>
              <w:tab/>
            </w:r>
            <w:r w:rsidR="00DC2484">
              <w:rPr>
                <w:noProof/>
                <w:webHidden/>
              </w:rPr>
              <w:fldChar w:fldCharType="begin"/>
            </w:r>
            <w:r w:rsidR="00DC2484">
              <w:rPr>
                <w:noProof/>
                <w:webHidden/>
              </w:rPr>
              <w:instrText xml:space="preserve"> PAGEREF _Toc382296973 \h </w:instrText>
            </w:r>
            <w:r w:rsidR="00DC2484">
              <w:rPr>
                <w:noProof/>
                <w:webHidden/>
              </w:rPr>
            </w:r>
            <w:r w:rsidR="00DC2484">
              <w:rPr>
                <w:noProof/>
                <w:webHidden/>
              </w:rPr>
              <w:fldChar w:fldCharType="separate"/>
            </w:r>
            <w:r w:rsidR="00DC2484">
              <w:rPr>
                <w:noProof/>
                <w:webHidden/>
              </w:rPr>
              <w:t>81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4" w:history="1">
            <w:r w:rsidR="00DC2484" w:rsidRPr="009C1374">
              <w:rPr>
                <w:rStyle w:val="Hyperlink"/>
                <w:noProof/>
              </w:rPr>
              <w:t>Remove Lifeline Order Item (Future)</w:t>
            </w:r>
            <w:r w:rsidR="00DC2484">
              <w:rPr>
                <w:noProof/>
                <w:webHidden/>
              </w:rPr>
              <w:tab/>
            </w:r>
            <w:r w:rsidR="00DC2484">
              <w:rPr>
                <w:noProof/>
                <w:webHidden/>
              </w:rPr>
              <w:fldChar w:fldCharType="begin"/>
            </w:r>
            <w:r w:rsidR="00DC2484">
              <w:rPr>
                <w:noProof/>
                <w:webHidden/>
              </w:rPr>
              <w:instrText xml:space="preserve"> PAGEREF _Toc382296974 \h </w:instrText>
            </w:r>
            <w:r w:rsidR="00DC2484">
              <w:rPr>
                <w:noProof/>
                <w:webHidden/>
              </w:rPr>
            </w:r>
            <w:r w:rsidR="00DC2484">
              <w:rPr>
                <w:noProof/>
                <w:webHidden/>
              </w:rPr>
              <w:fldChar w:fldCharType="separate"/>
            </w:r>
            <w:r w:rsidR="00DC2484">
              <w:rPr>
                <w:noProof/>
                <w:webHidden/>
              </w:rPr>
              <w:t>82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5" w:history="1">
            <w:r w:rsidR="00DC2484" w:rsidRPr="009C1374">
              <w:rPr>
                <w:rStyle w:val="Hyperlink"/>
                <w:noProof/>
              </w:rPr>
              <w:t>Place Lifeline Order (Future)</w:t>
            </w:r>
            <w:r w:rsidR="00DC2484">
              <w:rPr>
                <w:noProof/>
                <w:webHidden/>
              </w:rPr>
              <w:tab/>
            </w:r>
            <w:r w:rsidR="00DC2484">
              <w:rPr>
                <w:noProof/>
                <w:webHidden/>
              </w:rPr>
              <w:fldChar w:fldCharType="begin"/>
            </w:r>
            <w:r w:rsidR="00DC2484">
              <w:rPr>
                <w:noProof/>
                <w:webHidden/>
              </w:rPr>
              <w:instrText xml:space="preserve"> PAGEREF _Toc382296975 \h </w:instrText>
            </w:r>
            <w:r w:rsidR="00DC2484">
              <w:rPr>
                <w:noProof/>
                <w:webHidden/>
              </w:rPr>
            </w:r>
            <w:r w:rsidR="00DC2484">
              <w:rPr>
                <w:noProof/>
                <w:webHidden/>
              </w:rPr>
              <w:fldChar w:fldCharType="separate"/>
            </w:r>
            <w:r w:rsidR="00DC2484">
              <w:rPr>
                <w:noProof/>
                <w:webHidden/>
              </w:rPr>
              <w:t>82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6" w:history="1">
            <w:r w:rsidR="00DC2484" w:rsidRPr="009C1374">
              <w:rPr>
                <w:rStyle w:val="Hyperlink"/>
                <w:noProof/>
              </w:rPr>
              <w:t>Cancel Lifeline Order (Future)</w:t>
            </w:r>
            <w:r w:rsidR="00DC2484">
              <w:rPr>
                <w:noProof/>
                <w:webHidden/>
              </w:rPr>
              <w:tab/>
            </w:r>
            <w:r w:rsidR="00DC2484">
              <w:rPr>
                <w:noProof/>
                <w:webHidden/>
              </w:rPr>
              <w:fldChar w:fldCharType="begin"/>
            </w:r>
            <w:r w:rsidR="00DC2484">
              <w:rPr>
                <w:noProof/>
                <w:webHidden/>
              </w:rPr>
              <w:instrText xml:space="preserve"> PAGEREF _Toc382296976 \h </w:instrText>
            </w:r>
            <w:r w:rsidR="00DC2484">
              <w:rPr>
                <w:noProof/>
                <w:webHidden/>
              </w:rPr>
            </w:r>
            <w:r w:rsidR="00DC2484">
              <w:rPr>
                <w:noProof/>
                <w:webHidden/>
              </w:rPr>
              <w:fldChar w:fldCharType="separate"/>
            </w:r>
            <w:r w:rsidR="00DC2484">
              <w:rPr>
                <w:noProof/>
                <w:webHidden/>
              </w:rPr>
              <w:t>82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7" w:history="1">
            <w:r w:rsidR="00DC2484" w:rsidRPr="009C1374">
              <w:rPr>
                <w:rStyle w:val="Hyperlink"/>
                <w:noProof/>
              </w:rPr>
              <w:t>Get Lifeline Order (Future)</w:t>
            </w:r>
            <w:r w:rsidR="00DC2484">
              <w:rPr>
                <w:noProof/>
                <w:webHidden/>
              </w:rPr>
              <w:tab/>
            </w:r>
            <w:r w:rsidR="00DC2484">
              <w:rPr>
                <w:noProof/>
                <w:webHidden/>
              </w:rPr>
              <w:fldChar w:fldCharType="begin"/>
            </w:r>
            <w:r w:rsidR="00DC2484">
              <w:rPr>
                <w:noProof/>
                <w:webHidden/>
              </w:rPr>
              <w:instrText xml:space="preserve"> PAGEREF _Toc382296977 \h </w:instrText>
            </w:r>
            <w:r w:rsidR="00DC2484">
              <w:rPr>
                <w:noProof/>
                <w:webHidden/>
              </w:rPr>
            </w:r>
            <w:r w:rsidR="00DC2484">
              <w:rPr>
                <w:noProof/>
                <w:webHidden/>
              </w:rPr>
              <w:fldChar w:fldCharType="separate"/>
            </w:r>
            <w:r w:rsidR="00DC2484">
              <w:rPr>
                <w:noProof/>
                <w:webHidden/>
              </w:rPr>
              <w:t>82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8" w:history="1">
            <w:r w:rsidR="00DC2484" w:rsidRPr="009C1374">
              <w:rPr>
                <w:rStyle w:val="Hyperlink"/>
                <w:noProof/>
              </w:rPr>
              <w:t>Add Agent (Future)</w:t>
            </w:r>
            <w:r w:rsidR="00DC2484">
              <w:rPr>
                <w:noProof/>
                <w:webHidden/>
              </w:rPr>
              <w:tab/>
            </w:r>
            <w:r w:rsidR="00DC2484">
              <w:rPr>
                <w:noProof/>
                <w:webHidden/>
              </w:rPr>
              <w:fldChar w:fldCharType="begin"/>
            </w:r>
            <w:r w:rsidR="00DC2484">
              <w:rPr>
                <w:noProof/>
                <w:webHidden/>
              </w:rPr>
              <w:instrText xml:space="preserve"> PAGEREF _Toc382296978 \h </w:instrText>
            </w:r>
            <w:r w:rsidR="00DC2484">
              <w:rPr>
                <w:noProof/>
                <w:webHidden/>
              </w:rPr>
            </w:r>
            <w:r w:rsidR="00DC2484">
              <w:rPr>
                <w:noProof/>
                <w:webHidden/>
              </w:rPr>
              <w:fldChar w:fldCharType="separate"/>
            </w:r>
            <w:r w:rsidR="00DC2484">
              <w:rPr>
                <w:noProof/>
                <w:webHidden/>
              </w:rPr>
              <w:t>83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79" w:history="1">
            <w:r w:rsidR="00DC2484" w:rsidRPr="009C1374">
              <w:rPr>
                <w:rStyle w:val="Hyperlink"/>
                <w:noProof/>
              </w:rPr>
              <w:t>Change Agent (Future)</w:t>
            </w:r>
            <w:r w:rsidR="00DC2484">
              <w:rPr>
                <w:noProof/>
                <w:webHidden/>
              </w:rPr>
              <w:tab/>
            </w:r>
            <w:r w:rsidR="00DC2484">
              <w:rPr>
                <w:noProof/>
                <w:webHidden/>
              </w:rPr>
              <w:fldChar w:fldCharType="begin"/>
            </w:r>
            <w:r w:rsidR="00DC2484">
              <w:rPr>
                <w:noProof/>
                <w:webHidden/>
              </w:rPr>
              <w:instrText xml:space="preserve"> PAGEREF _Toc382296979 \h </w:instrText>
            </w:r>
            <w:r w:rsidR="00DC2484">
              <w:rPr>
                <w:noProof/>
                <w:webHidden/>
              </w:rPr>
            </w:r>
            <w:r w:rsidR="00DC2484">
              <w:rPr>
                <w:noProof/>
                <w:webHidden/>
              </w:rPr>
              <w:fldChar w:fldCharType="separate"/>
            </w:r>
            <w:r w:rsidR="00DC2484">
              <w:rPr>
                <w:noProof/>
                <w:webHidden/>
              </w:rPr>
              <w:t>84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0" w:history="1">
            <w:r w:rsidR="00DC2484" w:rsidRPr="009C1374">
              <w:rPr>
                <w:rStyle w:val="Hyperlink"/>
                <w:noProof/>
              </w:rPr>
              <w:t>Close Agent (Future)</w:t>
            </w:r>
            <w:r w:rsidR="00DC2484">
              <w:rPr>
                <w:noProof/>
                <w:webHidden/>
              </w:rPr>
              <w:tab/>
            </w:r>
            <w:r w:rsidR="00DC2484">
              <w:rPr>
                <w:noProof/>
                <w:webHidden/>
              </w:rPr>
              <w:fldChar w:fldCharType="begin"/>
            </w:r>
            <w:r w:rsidR="00DC2484">
              <w:rPr>
                <w:noProof/>
                <w:webHidden/>
              </w:rPr>
              <w:instrText xml:space="preserve"> PAGEREF _Toc382296980 \h </w:instrText>
            </w:r>
            <w:r w:rsidR="00DC2484">
              <w:rPr>
                <w:noProof/>
                <w:webHidden/>
              </w:rPr>
            </w:r>
            <w:r w:rsidR="00DC2484">
              <w:rPr>
                <w:noProof/>
                <w:webHidden/>
              </w:rPr>
              <w:fldChar w:fldCharType="separate"/>
            </w:r>
            <w:r w:rsidR="00DC2484">
              <w:rPr>
                <w:noProof/>
                <w:webHidden/>
              </w:rPr>
              <w:t>84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1" w:history="1">
            <w:r w:rsidR="00DC2484" w:rsidRPr="009C1374">
              <w:rPr>
                <w:rStyle w:val="Hyperlink"/>
                <w:noProof/>
              </w:rPr>
              <w:t>Get Agents Lookup (Future)</w:t>
            </w:r>
            <w:r w:rsidR="00DC2484">
              <w:rPr>
                <w:noProof/>
                <w:webHidden/>
              </w:rPr>
              <w:tab/>
            </w:r>
            <w:r w:rsidR="00DC2484">
              <w:rPr>
                <w:noProof/>
                <w:webHidden/>
              </w:rPr>
              <w:fldChar w:fldCharType="begin"/>
            </w:r>
            <w:r w:rsidR="00DC2484">
              <w:rPr>
                <w:noProof/>
                <w:webHidden/>
              </w:rPr>
              <w:instrText xml:space="preserve"> PAGEREF _Toc382296981 \h </w:instrText>
            </w:r>
            <w:r w:rsidR="00DC2484">
              <w:rPr>
                <w:noProof/>
                <w:webHidden/>
              </w:rPr>
            </w:r>
            <w:r w:rsidR="00DC2484">
              <w:rPr>
                <w:noProof/>
                <w:webHidden/>
              </w:rPr>
              <w:fldChar w:fldCharType="separate"/>
            </w:r>
            <w:r w:rsidR="00DC2484">
              <w:rPr>
                <w:noProof/>
                <w:webHidden/>
              </w:rPr>
              <w:t>84</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82" w:history="1">
            <w:r w:rsidR="00DC2484" w:rsidRPr="009C1374">
              <w:rPr>
                <w:rStyle w:val="Hyperlink"/>
                <w:noProof/>
              </w:rPr>
              <w:t>Retail API Group</w:t>
            </w:r>
            <w:r w:rsidR="00DC2484">
              <w:rPr>
                <w:noProof/>
                <w:webHidden/>
              </w:rPr>
              <w:tab/>
            </w:r>
            <w:r w:rsidR="00DC2484">
              <w:rPr>
                <w:noProof/>
                <w:webHidden/>
              </w:rPr>
              <w:fldChar w:fldCharType="begin"/>
            </w:r>
            <w:r w:rsidR="00DC2484">
              <w:rPr>
                <w:noProof/>
                <w:webHidden/>
              </w:rPr>
              <w:instrText xml:space="preserve"> PAGEREF _Toc382296982 \h </w:instrText>
            </w:r>
            <w:r w:rsidR="00DC2484">
              <w:rPr>
                <w:noProof/>
                <w:webHidden/>
              </w:rPr>
            </w:r>
            <w:r w:rsidR="00DC2484">
              <w:rPr>
                <w:noProof/>
                <w:webHidden/>
              </w:rPr>
              <w:fldChar w:fldCharType="separate"/>
            </w:r>
            <w:r w:rsidR="00DC2484">
              <w:rPr>
                <w:noProof/>
                <w:webHidden/>
              </w:rPr>
              <w:t>86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3" w:history="1">
            <w:r w:rsidR="00DC2484" w:rsidRPr="009C1374">
              <w:rPr>
                <w:rStyle w:val="Hyperlink"/>
                <w:noProof/>
              </w:rPr>
              <w:t>Build Retail Order (Future)</w:t>
            </w:r>
            <w:r w:rsidR="00DC2484">
              <w:rPr>
                <w:noProof/>
                <w:webHidden/>
              </w:rPr>
              <w:tab/>
            </w:r>
            <w:r w:rsidR="00DC2484">
              <w:rPr>
                <w:noProof/>
                <w:webHidden/>
              </w:rPr>
              <w:fldChar w:fldCharType="begin"/>
            </w:r>
            <w:r w:rsidR="00DC2484">
              <w:rPr>
                <w:noProof/>
                <w:webHidden/>
              </w:rPr>
              <w:instrText xml:space="preserve"> PAGEREF _Toc382296983 \h </w:instrText>
            </w:r>
            <w:r w:rsidR="00DC2484">
              <w:rPr>
                <w:noProof/>
                <w:webHidden/>
              </w:rPr>
            </w:r>
            <w:r w:rsidR="00DC2484">
              <w:rPr>
                <w:noProof/>
                <w:webHidden/>
              </w:rPr>
              <w:fldChar w:fldCharType="separate"/>
            </w:r>
            <w:r w:rsidR="00DC2484">
              <w:rPr>
                <w:noProof/>
                <w:webHidden/>
              </w:rPr>
              <w:t>86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4" w:history="1">
            <w:r w:rsidR="00DC2484" w:rsidRPr="009C1374">
              <w:rPr>
                <w:rStyle w:val="Hyperlink"/>
                <w:noProof/>
              </w:rPr>
              <w:t>Add Retail Order Item (Future)</w:t>
            </w:r>
            <w:r w:rsidR="00DC2484">
              <w:rPr>
                <w:noProof/>
                <w:webHidden/>
              </w:rPr>
              <w:tab/>
            </w:r>
            <w:r w:rsidR="00DC2484">
              <w:rPr>
                <w:noProof/>
                <w:webHidden/>
              </w:rPr>
              <w:fldChar w:fldCharType="begin"/>
            </w:r>
            <w:r w:rsidR="00DC2484">
              <w:rPr>
                <w:noProof/>
                <w:webHidden/>
              </w:rPr>
              <w:instrText xml:space="preserve"> PAGEREF _Toc382296984 \h </w:instrText>
            </w:r>
            <w:r w:rsidR="00DC2484">
              <w:rPr>
                <w:noProof/>
                <w:webHidden/>
              </w:rPr>
            </w:r>
            <w:r w:rsidR="00DC2484">
              <w:rPr>
                <w:noProof/>
                <w:webHidden/>
              </w:rPr>
              <w:fldChar w:fldCharType="separate"/>
            </w:r>
            <w:r w:rsidR="00DC2484">
              <w:rPr>
                <w:noProof/>
                <w:webHidden/>
              </w:rPr>
              <w:t>86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5" w:history="1">
            <w:r w:rsidR="00DC2484" w:rsidRPr="009C1374">
              <w:rPr>
                <w:rStyle w:val="Hyperlink"/>
                <w:noProof/>
              </w:rPr>
              <w:t>Remove Retail Order Item (Future)</w:t>
            </w:r>
            <w:r w:rsidR="00DC2484">
              <w:rPr>
                <w:noProof/>
                <w:webHidden/>
              </w:rPr>
              <w:tab/>
            </w:r>
            <w:r w:rsidR="00DC2484">
              <w:rPr>
                <w:noProof/>
                <w:webHidden/>
              </w:rPr>
              <w:fldChar w:fldCharType="begin"/>
            </w:r>
            <w:r w:rsidR="00DC2484">
              <w:rPr>
                <w:noProof/>
                <w:webHidden/>
              </w:rPr>
              <w:instrText xml:space="preserve"> PAGEREF _Toc382296985 \h </w:instrText>
            </w:r>
            <w:r w:rsidR="00DC2484">
              <w:rPr>
                <w:noProof/>
                <w:webHidden/>
              </w:rPr>
            </w:r>
            <w:r w:rsidR="00DC2484">
              <w:rPr>
                <w:noProof/>
                <w:webHidden/>
              </w:rPr>
              <w:fldChar w:fldCharType="separate"/>
            </w:r>
            <w:r w:rsidR="00DC2484">
              <w:rPr>
                <w:noProof/>
                <w:webHidden/>
              </w:rPr>
              <w:t>87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6" w:history="1">
            <w:r w:rsidR="00DC2484" w:rsidRPr="009C1374">
              <w:rPr>
                <w:rStyle w:val="Hyperlink"/>
                <w:noProof/>
              </w:rPr>
              <w:t>Place Retail Order (Future)</w:t>
            </w:r>
            <w:r w:rsidR="00DC2484">
              <w:rPr>
                <w:noProof/>
                <w:webHidden/>
              </w:rPr>
              <w:tab/>
            </w:r>
            <w:r w:rsidR="00DC2484">
              <w:rPr>
                <w:noProof/>
                <w:webHidden/>
              </w:rPr>
              <w:fldChar w:fldCharType="begin"/>
            </w:r>
            <w:r w:rsidR="00DC2484">
              <w:rPr>
                <w:noProof/>
                <w:webHidden/>
              </w:rPr>
              <w:instrText xml:space="preserve"> PAGEREF _Toc382296986 \h </w:instrText>
            </w:r>
            <w:r w:rsidR="00DC2484">
              <w:rPr>
                <w:noProof/>
                <w:webHidden/>
              </w:rPr>
            </w:r>
            <w:r w:rsidR="00DC2484">
              <w:rPr>
                <w:noProof/>
                <w:webHidden/>
              </w:rPr>
              <w:fldChar w:fldCharType="separate"/>
            </w:r>
            <w:r w:rsidR="00DC2484">
              <w:rPr>
                <w:noProof/>
                <w:webHidden/>
              </w:rPr>
              <w:t>87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7" w:history="1">
            <w:r w:rsidR="00DC2484" w:rsidRPr="009C1374">
              <w:rPr>
                <w:rStyle w:val="Hyperlink"/>
                <w:noProof/>
              </w:rPr>
              <w:t>Cancel Retail Order (Future)</w:t>
            </w:r>
            <w:r w:rsidR="00DC2484">
              <w:rPr>
                <w:noProof/>
                <w:webHidden/>
              </w:rPr>
              <w:tab/>
            </w:r>
            <w:r w:rsidR="00DC2484">
              <w:rPr>
                <w:noProof/>
                <w:webHidden/>
              </w:rPr>
              <w:fldChar w:fldCharType="begin"/>
            </w:r>
            <w:r w:rsidR="00DC2484">
              <w:rPr>
                <w:noProof/>
                <w:webHidden/>
              </w:rPr>
              <w:instrText xml:space="preserve"> PAGEREF _Toc382296987 \h </w:instrText>
            </w:r>
            <w:r w:rsidR="00DC2484">
              <w:rPr>
                <w:noProof/>
                <w:webHidden/>
              </w:rPr>
            </w:r>
            <w:r w:rsidR="00DC2484">
              <w:rPr>
                <w:noProof/>
                <w:webHidden/>
              </w:rPr>
              <w:fldChar w:fldCharType="separate"/>
            </w:r>
            <w:r w:rsidR="00DC2484">
              <w:rPr>
                <w:noProof/>
                <w:webHidden/>
              </w:rPr>
              <w:t>87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8" w:history="1">
            <w:r w:rsidR="00DC2484" w:rsidRPr="009C1374">
              <w:rPr>
                <w:rStyle w:val="Hyperlink"/>
                <w:noProof/>
              </w:rPr>
              <w:t>Get Retail Order (Future)</w:t>
            </w:r>
            <w:r w:rsidR="00DC2484">
              <w:rPr>
                <w:noProof/>
                <w:webHidden/>
              </w:rPr>
              <w:tab/>
            </w:r>
            <w:r w:rsidR="00DC2484">
              <w:rPr>
                <w:noProof/>
                <w:webHidden/>
              </w:rPr>
              <w:fldChar w:fldCharType="begin"/>
            </w:r>
            <w:r w:rsidR="00DC2484">
              <w:rPr>
                <w:noProof/>
                <w:webHidden/>
              </w:rPr>
              <w:instrText xml:space="preserve"> PAGEREF _Toc382296988 \h </w:instrText>
            </w:r>
            <w:r w:rsidR="00DC2484">
              <w:rPr>
                <w:noProof/>
                <w:webHidden/>
              </w:rPr>
            </w:r>
            <w:r w:rsidR="00DC2484">
              <w:rPr>
                <w:noProof/>
                <w:webHidden/>
              </w:rPr>
              <w:fldChar w:fldCharType="separate"/>
            </w:r>
            <w:r w:rsidR="00DC2484">
              <w:rPr>
                <w:noProof/>
                <w:webHidden/>
              </w:rPr>
              <w:t>87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89" w:history="1">
            <w:r w:rsidR="00DC2484" w:rsidRPr="009C1374">
              <w:rPr>
                <w:rStyle w:val="Hyperlink"/>
                <w:noProof/>
              </w:rPr>
              <w:t>Add Retail Location (Future)</w:t>
            </w:r>
            <w:r w:rsidR="00DC2484">
              <w:rPr>
                <w:noProof/>
                <w:webHidden/>
              </w:rPr>
              <w:tab/>
            </w:r>
            <w:r w:rsidR="00DC2484">
              <w:rPr>
                <w:noProof/>
                <w:webHidden/>
              </w:rPr>
              <w:fldChar w:fldCharType="begin"/>
            </w:r>
            <w:r w:rsidR="00DC2484">
              <w:rPr>
                <w:noProof/>
                <w:webHidden/>
              </w:rPr>
              <w:instrText xml:space="preserve"> PAGEREF _Toc382296989 \h </w:instrText>
            </w:r>
            <w:r w:rsidR="00DC2484">
              <w:rPr>
                <w:noProof/>
                <w:webHidden/>
              </w:rPr>
            </w:r>
            <w:r w:rsidR="00DC2484">
              <w:rPr>
                <w:noProof/>
                <w:webHidden/>
              </w:rPr>
              <w:fldChar w:fldCharType="separate"/>
            </w:r>
            <w:r w:rsidR="00DC2484">
              <w:rPr>
                <w:noProof/>
                <w:webHidden/>
              </w:rPr>
              <w:t>88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0" w:history="1">
            <w:r w:rsidR="00DC2484" w:rsidRPr="009C1374">
              <w:rPr>
                <w:rStyle w:val="Hyperlink"/>
                <w:noProof/>
              </w:rPr>
              <w:t>Change Retail Location (Future)</w:t>
            </w:r>
            <w:r w:rsidR="00DC2484">
              <w:rPr>
                <w:noProof/>
                <w:webHidden/>
              </w:rPr>
              <w:tab/>
            </w:r>
            <w:r w:rsidR="00DC2484">
              <w:rPr>
                <w:noProof/>
                <w:webHidden/>
              </w:rPr>
              <w:fldChar w:fldCharType="begin"/>
            </w:r>
            <w:r w:rsidR="00DC2484">
              <w:rPr>
                <w:noProof/>
                <w:webHidden/>
              </w:rPr>
              <w:instrText xml:space="preserve"> PAGEREF _Toc382296990 \h </w:instrText>
            </w:r>
            <w:r w:rsidR="00DC2484">
              <w:rPr>
                <w:noProof/>
                <w:webHidden/>
              </w:rPr>
            </w:r>
            <w:r w:rsidR="00DC2484">
              <w:rPr>
                <w:noProof/>
                <w:webHidden/>
              </w:rPr>
              <w:fldChar w:fldCharType="separate"/>
            </w:r>
            <w:r w:rsidR="00DC2484">
              <w:rPr>
                <w:noProof/>
                <w:webHidden/>
              </w:rPr>
              <w:t>89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1" w:history="1">
            <w:r w:rsidR="00DC2484" w:rsidRPr="009C1374">
              <w:rPr>
                <w:rStyle w:val="Hyperlink"/>
                <w:noProof/>
              </w:rPr>
              <w:t>Close Retail Location(Future)</w:t>
            </w:r>
            <w:r w:rsidR="00DC2484">
              <w:rPr>
                <w:noProof/>
                <w:webHidden/>
              </w:rPr>
              <w:tab/>
            </w:r>
            <w:r w:rsidR="00DC2484">
              <w:rPr>
                <w:noProof/>
                <w:webHidden/>
              </w:rPr>
              <w:fldChar w:fldCharType="begin"/>
            </w:r>
            <w:r w:rsidR="00DC2484">
              <w:rPr>
                <w:noProof/>
                <w:webHidden/>
              </w:rPr>
              <w:instrText xml:space="preserve"> PAGEREF _Toc382296991 \h </w:instrText>
            </w:r>
            <w:r w:rsidR="00DC2484">
              <w:rPr>
                <w:noProof/>
                <w:webHidden/>
              </w:rPr>
            </w:r>
            <w:r w:rsidR="00DC2484">
              <w:rPr>
                <w:noProof/>
                <w:webHidden/>
              </w:rPr>
              <w:fldChar w:fldCharType="separate"/>
            </w:r>
            <w:r w:rsidR="00DC2484">
              <w:rPr>
                <w:noProof/>
                <w:webHidden/>
              </w:rPr>
              <w:t>89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2" w:history="1">
            <w:r w:rsidR="00DC2484" w:rsidRPr="009C1374">
              <w:rPr>
                <w:rStyle w:val="Hyperlink"/>
                <w:noProof/>
              </w:rPr>
              <w:t>Get Retail Locations Lookup (Future)</w:t>
            </w:r>
            <w:r w:rsidR="00DC2484">
              <w:rPr>
                <w:noProof/>
                <w:webHidden/>
              </w:rPr>
              <w:tab/>
            </w:r>
            <w:r w:rsidR="00DC2484">
              <w:rPr>
                <w:noProof/>
                <w:webHidden/>
              </w:rPr>
              <w:fldChar w:fldCharType="begin"/>
            </w:r>
            <w:r w:rsidR="00DC2484">
              <w:rPr>
                <w:noProof/>
                <w:webHidden/>
              </w:rPr>
              <w:instrText xml:space="preserve"> PAGEREF _Toc382296992 \h </w:instrText>
            </w:r>
            <w:r w:rsidR="00DC2484">
              <w:rPr>
                <w:noProof/>
                <w:webHidden/>
              </w:rPr>
            </w:r>
            <w:r w:rsidR="00DC2484">
              <w:rPr>
                <w:noProof/>
                <w:webHidden/>
              </w:rPr>
              <w:fldChar w:fldCharType="separate"/>
            </w:r>
            <w:r w:rsidR="00DC2484">
              <w:rPr>
                <w:noProof/>
                <w:webHidden/>
              </w:rPr>
              <w:t>90</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6993" w:history="1">
            <w:r w:rsidR="00DC2484" w:rsidRPr="009C1374">
              <w:rPr>
                <w:rStyle w:val="Hyperlink"/>
                <w:noProof/>
              </w:rPr>
              <w:t>Internal API Group</w:t>
            </w:r>
            <w:r w:rsidR="00DC2484">
              <w:rPr>
                <w:noProof/>
                <w:webHidden/>
              </w:rPr>
              <w:tab/>
            </w:r>
            <w:r w:rsidR="00DC2484">
              <w:rPr>
                <w:noProof/>
                <w:webHidden/>
              </w:rPr>
              <w:fldChar w:fldCharType="begin"/>
            </w:r>
            <w:r w:rsidR="00DC2484">
              <w:rPr>
                <w:noProof/>
                <w:webHidden/>
              </w:rPr>
              <w:instrText xml:space="preserve"> PAGEREF _Toc382296993 \h </w:instrText>
            </w:r>
            <w:r w:rsidR="00DC2484">
              <w:rPr>
                <w:noProof/>
                <w:webHidden/>
              </w:rPr>
            </w:r>
            <w:r w:rsidR="00DC2484">
              <w:rPr>
                <w:noProof/>
                <w:webHidden/>
              </w:rPr>
              <w:fldChar w:fldCharType="separate"/>
            </w:r>
            <w:r w:rsidR="00DC2484">
              <w:rPr>
                <w:noProof/>
                <w:webHidden/>
              </w:rPr>
              <w:t>91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4" w:history="1">
            <w:r w:rsidR="00DC2484" w:rsidRPr="009C1374">
              <w:rPr>
                <w:rStyle w:val="Hyperlink"/>
                <w:noProof/>
              </w:rPr>
              <w:t>Internal Add User (Future)</w:t>
            </w:r>
            <w:r w:rsidR="00DC2484">
              <w:rPr>
                <w:noProof/>
                <w:webHidden/>
              </w:rPr>
              <w:tab/>
            </w:r>
            <w:r w:rsidR="00DC2484">
              <w:rPr>
                <w:noProof/>
                <w:webHidden/>
              </w:rPr>
              <w:fldChar w:fldCharType="begin"/>
            </w:r>
            <w:r w:rsidR="00DC2484">
              <w:rPr>
                <w:noProof/>
                <w:webHidden/>
              </w:rPr>
              <w:instrText xml:space="preserve"> PAGEREF _Toc382296994 \h </w:instrText>
            </w:r>
            <w:r w:rsidR="00DC2484">
              <w:rPr>
                <w:noProof/>
                <w:webHidden/>
              </w:rPr>
            </w:r>
            <w:r w:rsidR="00DC2484">
              <w:rPr>
                <w:noProof/>
                <w:webHidden/>
              </w:rPr>
              <w:fldChar w:fldCharType="separate"/>
            </w:r>
            <w:r w:rsidR="00DC2484">
              <w:rPr>
                <w:noProof/>
                <w:webHidden/>
              </w:rPr>
              <w:t>91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5" w:history="1">
            <w:r w:rsidR="00DC2484" w:rsidRPr="009C1374">
              <w:rPr>
                <w:rStyle w:val="Hyperlink"/>
                <w:noProof/>
              </w:rPr>
              <w:t>Internal Change User (Future)</w:t>
            </w:r>
            <w:r w:rsidR="00DC2484">
              <w:rPr>
                <w:noProof/>
                <w:webHidden/>
              </w:rPr>
              <w:tab/>
            </w:r>
            <w:r w:rsidR="00DC2484">
              <w:rPr>
                <w:noProof/>
                <w:webHidden/>
              </w:rPr>
              <w:fldChar w:fldCharType="begin"/>
            </w:r>
            <w:r w:rsidR="00DC2484">
              <w:rPr>
                <w:noProof/>
                <w:webHidden/>
              </w:rPr>
              <w:instrText xml:space="preserve"> PAGEREF _Toc382296995 \h </w:instrText>
            </w:r>
            <w:r w:rsidR="00DC2484">
              <w:rPr>
                <w:noProof/>
                <w:webHidden/>
              </w:rPr>
            </w:r>
            <w:r w:rsidR="00DC2484">
              <w:rPr>
                <w:noProof/>
                <w:webHidden/>
              </w:rPr>
              <w:fldChar w:fldCharType="separate"/>
            </w:r>
            <w:r w:rsidR="00DC2484">
              <w:rPr>
                <w:noProof/>
                <w:webHidden/>
              </w:rPr>
              <w:t>92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6" w:history="1">
            <w:r w:rsidR="00DC2484" w:rsidRPr="009C1374">
              <w:rPr>
                <w:rStyle w:val="Hyperlink"/>
                <w:noProof/>
              </w:rPr>
              <w:t>Internal Delete User (Future)</w:t>
            </w:r>
            <w:r w:rsidR="00DC2484">
              <w:rPr>
                <w:noProof/>
                <w:webHidden/>
              </w:rPr>
              <w:tab/>
            </w:r>
            <w:r w:rsidR="00DC2484">
              <w:rPr>
                <w:noProof/>
                <w:webHidden/>
              </w:rPr>
              <w:fldChar w:fldCharType="begin"/>
            </w:r>
            <w:r w:rsidR="00DC2484">
              <w:rPr>
                <w:noProof/>
                <w:webHidden/>
              </w:rPr>
              <w:instrText xml:space="preserve"> PAGEREF _Toc382296996 \h </w:instrText>
            </w:r>
            <w:r w:rsidR="00DC2484">
              <w:rPr>
                <w:noProof/>
                <w:webHidden/>
              </w:rPr>
            </w:r>
            <w:r w:rsidR="00DC2484">
              <w:rPr>
                <w:noProof/>
                <w:webHidden/>
              </w:rPr>
              <w:fldChar w:fldCharType="separate"/>
            </w:r>
            <w:r w:rsidR="00DC2484">
              <w:rPr>
                <w:noProof/>
                <w:webHidden/>
              </w:rPr>
              <w:t>93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7" w:history="1">
            <w:r w:rsidR="00DC2484" w:rsidRPr="009C1374">
              <w:rPr>
                <w:rStyle w:val="Hyperlink"/>
                <w:noProof/>
              </w:rPr>
              <w:t>Internal Get user (Future)</w:t>
            </w:r>
            <w:r w:rsidR="00DC2484">
              <w:rPr>
                <w:noProof/>
                <w:webHidden/>
              </w:rPr>
              <w:tab/>
            </w:r>
            <w:r w:rsidR="00DC2484">
              <w:rPr>
                <w:noProof/>
                <w:webHidden/>
              </w:rPr>
              <w:fldChar w:fldCharType="begin"/>
            </w:r>
            <w:r w:rsidR="00DC2484">
              <w:rPr>
                <w:noProof/>
                <w:webHidden/>
              </w:rPr>
              <w:instrText xml:space="preserve"> PAGEREF _Toc382296997 \h </w:instrText>
            </w:r>
            <w:r w:rsidR="00DC2484">
              <w:rPr>
                <w:noProof/>
                <w:webHidden/>
              </w:rPr>
            </w:r>
            <w:r w:rsidR="00DC2484">
              <w:rPr>
                <w:noProof/>
                <w:webHidden/>
              </w:rPr>
              <w:fldChar w:fldCharType="separate"/>
            </w:r>
            <w:r w:rsidR="00DC2484">
              <w:rPr>
                <w:noProof/>
                <w:webHidden/>
              </w:rPr>
              <w:t>93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8" w:history="1">
            <w:r w:rsidR="00DC2484" w:rsidRPr="009C1374">
              <w:rPr>
                <w:rStyle w:val="Hyperlink"/>
                <w:noProof/>
              </w:rPr>
              <w:t>Internal Add Organization (Future)</w:t>
            </w:r>
            <w:r w:rsidR="00DC2484">
              <w:rPr>
                <w:noProof/>
                <w:webHidden/>
              </w:rPr>
              <w:tab/>
            </w:r>
            <w:r w:rsidR="00DC2484">
              <w:rPr>
                <w:noProof/>
                <w:webHidden/>
              </w:rPr>
              <w:fldChar w:fldCharType="begin"/>
            </w:r>
            <w:r w:rsidR="00DC2484">
              <w:rPr>
                <w:noProof/>
                <w:webHidden/>
              </w:rPr>
              <w:instrText xml:space="preserve"> PAGEREF _Toc382296998 \h </w:instrText>
            </w:r>
            <w:r w:rsidR="00DC2484">
              <w:rPr>
                <w:noProof/>
                <w:webHidden/>
              </w:rPr>
            </w:r>
            <w:r w:rsidR="00DC2484">
              <w:rPr>
                <w:noProof/>
                <w:webHidden/>
              </w:rPr>
              <w:fldChar w:fldCharType="separate"/>
            </w:r>
            <w:r w:rsidR="00DC2484">
              <w:rPr>
                <w:noProof/>
                <w:webHidden/>
              </w:rPr>
              <w:t>94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6999" w:history="1">
            <w:r w:rsidR="00DC2484" w:rsidRPr="009C1374">
              <w:rPr>
                <w:rStyle w:val="Hyperlink"/>
                <w:noProof/>
              </w:rPr>
              <w:t>Internal Change Organization (Future)</w:t>
            </w:r>
            <w:r w:rsidR="00DC2484">
              <w:rPr>
                <w:noProof/>
                <w:webHidden/>
              </w:rPr>
              <w:tab/>
            </w:r>
            <w:r w:rsidR="00DC2484">
              <w:rPr>
                <w:noProof/>
                <w:webHidden/>
              </w:rPr>
              <w:fldChar w:fldCharType="begin"/>
            </w:r>
            <w:r w:rsidR="00DC2484">
              <w:rPr>
                <w:noProof/>
                <w:webHidden/>
              </w:rPr>
              <w:instrText xml:space="preserve"> PAGEREF _Toc382296999 \h </w:instrText>
            </w:r>
            <w:r w:rsidR="00DC2484">
              <w:rPr>
                <w:noProof/>
                <w:webHidden/>
              </w:rPr>
            </w:r>
            <w:r w:rsidR="00DC2484">
              <w:rPr>
                <w:noProof/>
                <w:webHidden/>
              </w:rPr>
              <w:fldChar w:fldCharType="separate"/>
            </w:r>
            <w:r w:rsidR="00DC2484">
              <w:rPr>
                <w:noProof/>
                <w:webHidden/>
              </w:rPr>
              <w:t>96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0" w:history="1">
            <w:r w:rsidR="00DC2484" w:rsidRPr="009C1374">
              <w:rPr>
                <w:rStyle w:val="Hyperlink"/>
                <w:noProof/>
              </w:rPr>
              <w:t>Internal Delete Organization (Future)</w:t>
            </w:r>
            <w:r w:rsidR="00DC2484">
              <w:rPr>
                <w:noProof/>
                <w:webHidden/>
              </w:rPr>
              <w:tab/>
            </w:r>
            <w:r w:rsidR="00DC2484">
              <w:rPr>
                <w:noProof/>
                <w:webHidden/>
              </w:rPr>
              <w:fldChar w:fldCharType="begin"/>
            </w:r>
            <w:r w:rsidR="00DC2484">
              <w:rPr>
                <w:noProof/>
                <w:webHidden/>
              </w:rPr>
              <w:instrText xml:space="preserve"> PAGEREF _Toc382297000 \h </w:instrText>
            </w:r>
            <w:r w:rsidR="00DC2484">
              <w:rPr>
                <w:noProof/>
                <w:webHidden/>
              </w:rPr>
            </w:r>
            <w:r w:rsidR="00DC2484">
              <w:rPr>
                <w:noProof/>
                <w:webHidden/>
              </w:rPr>
              <w:fldChar w:fldCharType="separate"/>
            </w:r>
            <w:r w:rsidR="00DC2484">
              <w:rPr>
                <w:noProof/>
                <w:webHidden/>
              </w:rPr>
              <w:t>97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1" w:history="1">
            <w:r w:rsidR="00DC2484" w:rsidRPr="009C1374">
              <w:rPr>
                <w:rStyle w:val="Hyperlink"/>
                <w:noProof/>
              </w:rPr>
              <w:t>Internal Get Organization (Future)</w:t>
            </w:r>
            <w:r w:rsidR="00DC2484">
              <w:rPr>
                <w:noProof/>
                <w:webHidden/>
              </w:rPr>
              <w:tab/>
            </w:r>
            <w:r w:rsidR="00DC2484">
              <w:rPr>
                <w:noProof/>
                <w:webHidden/>
              </w:rPr>
              <w:fldChar w:fldCharType="begin"/>
            </w:r>
            <w:r w:rsidR="00DC2484">
              <w:rPr>
                <w:noProof/>
                <w:webHidden/>
              </w:rPr>
              <w:instrText xml:space="preserve"> PAGEREF _Toc382297001 \h </w:instrText>
            </w:r>
            <w:r w:rsidR="00DC2484">
              <w:rPr>
                <w:noProof/>
                <w:webHidden/>
              </w:rPr>
            </w:r>
            <w:r w:rsidR="00DC2484">
              <w:rPr>
                <w:noProof/>
                <w:webHidden/>
              </w:rPr>
              <w:fldChar w:fldCharType="separate"/>
            </w:r>
            <w:r w:rsidR="00DC2484">
              <w:rPr>
                <w:noProof/>
                <w:webHidden/>
              </w:rPr>
              <w:t>97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2" w:history="1">
            <w:r w:rsidR="00DC2484" w:rsidRPr="009C1374">
              <w:rPr>
                <w:rStyle w:val="Hyperlink"/>
                <w:noProof/>
              </w:rPr>
              <w:t>Internal Get Organizations (Future)</w:t>
            </w:r>
            <w:r w:rsidR="00DC2484">
              <w:rPr>
                <w:noProof/>
                <w:webHidden/>
              </w:rPr>
              <w:tab/>
            </w:r>
            <w:r w:rsidR="00DC2484">
              <w:rPr>
                <w:noProof/>
                <w:webHidden/>
              </w:rPr>
              <w:fldChar w:fldCharType="begin"/>
            </w:r>
            <w:r w:rsidR="00DC2484">
              <w:rPr>
                <w:noProof/>
                <w:webHidden/>
              </w:rPr>
              <w:instrText xml:space="preserve"> PAGEREF _Toc382297002 \h </w:instrText>
            </w:r>
            <w:r w:rsidR="00DC2484">
              <w:rPr>
                <w:noProof/>
                <w:webHidden/>
              </w:rPr>
            </w:r>
            <w:r w:rsidR="00DC2484">
              <w:rPr>
                <w:noProof/>
                <w:webHidden/>
              </w:rPr>
              <w:fldChar w:fldCharType="separate"/>
            </w:r>
            <w:r w:rsidR="00DC2484">
              <w:rPr>
                <w:noProof/>
                <w:webHidden/>
              </w:rPr>
              <w:t>99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3" w:history="1">
            <w:r w:rsidR="00DC2484" w:rsidRPr="009C1374">
              <w:rPr>
                <w:rStyle w:val="Hyperlink"/>
                <w:noProof/>
              </w:rPr>
              <w:t>Internal Add User Organization (Future)</w:t>
            </w:r>
            <w:r w:rsidR="00DC2484">
              <w:rPr>
                <w:noProof/>
                <w:webHidden/>
              </w:rPr>
              <w:tab/>
            </w:r>
            <w:r w:rsidR="00DC2484">
              <w:rPr>
                <w:noProof/>
                <w:webHidden/>
              </w:rPr>
              <w:fldChar w:fldCharType="begin"/>
            </w:r>
            <w:r w:rsidR="00DC2484">
              <w:rPr>
                <w:noProof/>
                <w:webHidden/>
              </w:rPr>
              <w:instrText xml:space="preserve"> PAGEREF _Toc382297003 \h </w:instrText>
            </w:r>
            <w:r w:rsidR="00DC2484">
              <w:rPr>
                <w:noProof/>
                <w:webHidden/>
              </w:rPr>
            </w:r>
            <w:r w:rsidR="00DC2484">
              <w:rPr>
                <w:noProof/>
                <w:webHidden/>
              </w:rPr>
              <w:fldChar w:fldCharType="separate"/>
            </w:r>
            <w:r w:rsidR="00DC2484">
              <w:rPr>
                <w:noProof/>
                <w:webHidden/>
              </w:rPr>
              <w:t>99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4" w:history="1">
            <w:r w:rsidR="00DC2484" w:rsidRPr="009C1374">
              <w:rPr>
                <w:rStyle w:val="Hyperlink"/>
                <w:noProof/>
              </w:rPr>
              <w:t>Internal Delete User Organization (Future)</w:t>
            </w:r>
            <w:r w:rsidR="00DC2484">
              <w:rPr>
                <w:noProof/>
                <w:webHidden/>
              </w:rPr>
              <w:tab/>
            </w:r>
            <w:r w:rsidR="00DC2484">
              <w:rPr>
                <w:noProof/>
                <w:webHidden/>
              </w:rPr>
              <w:fldChar w:fldCharType="begin"/>
            </w:r>
            <w:r w:rsidR="00DC2484">
              <w:rPr>
                <w:noProof/>
                <w:webHidden/>
              </w:rPr>
              <w:instrText xml:space="preserve"> PAGEREF _Toc382297004 \h </w:instrText>
            </w:r>
            <w:r w:rsidR="00DC2484">
              <w:rPr>
                <w:noProof/>
                <w:webHidden/>
              </w:rPr>
            </w:r>
            <w:r w:rsidR="00DC2484">
              <w:rPr>
                <w:noProof/>
                <w:webHidden/>
              </w:rPr>
              <w:fldChar w:fldCharType="separate"/>
            </w:r>
            <w:r w:rsidR="00DC2484">
              <w:rPr>
                <w:noProof/>
                <w:webHidden/>
              </w:rPr>
              <w:t>99</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5" w:history="1">
            <w:r w:rsidR="00DC2484" w:rsidRPr="009C1374">
              <w:rPr>
                <w:rStyle w:val="Hyperlink"/>
                <w:noProof/>
              </w:rPr>
              <w:t>Internal Get Users In Organization (Future)</w:t>
            </w:r>
            <w:r w:rsidR="00DC2484">
              <w:rPr>
                <w:noProof/>
                <w:webHidden/>
              </w:rPr>
              <w:tab/>
            </w:r>
            <w:r w:rsidR="00DC2484">
              <w:rPr>
                <w:noProof/>
                <w:webHidden/>
              </w:rPr>
              <w:fldChar w:fldCharType="begin"/>
            </w:r>
            <w:r w:rsidR="00DC2484">
              <w:rPr>
                <w:noProof/>
                <w:webHidden/>
              </w:rPr>
              <w:instrText xml:space="preserve"> PAGEREF _Toc382297005 \h </w:instrText>
            </w:r>
            <w:r w:rsidR="00DC2484">
              <w:rPr>
                <w:noProof/>
                <w:webHidden/>
              </w:rPr>
            </w:r>
            <w:r w:rsidR="00DC2484">
              <w:rPr>
                <w:noProof/>
                <w:webHidden/>
              </w:rPr>
              <w:fldChar w:fldCharType="separate"/>
            </w:r>
            <w:r w:rsidR="00DC2484">
              <w:rPr>
                <w:noProof/>
                <w:webHidden/>
              </w:rPr>
              <w:t>100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6" w:history="1">
            <w:r w:rsidR="00DC2484" w:rsidRPr="009C1374">
              <w:rPr>
                <w:rStyle w:val="Hyperlink"/>
                <w:noProof/>
              </w:rPr>
              <w:t>Internal Add Payment Customer</w:t>
            </w:r>
            <w:r w:rsidR="00DC2484">
              <w:rPr>
                <w:noProof/>
                <w:webHidden/>
              </w:rPr>
              <w:tab/>
            </w:r>
            <w:r w:rsidR="00DC2484">
              <w:rPr>
                <w:noProof/>
                <w:webHidden/>
              </w:rPr>
              <w:fldChar w:fldCharType="begin"/>
            </w:r>
            <w:r w:rsidR="00DC2484">
              <w:rPr>
                <w:noProof/>
                <w:webHidden/>
              </w:rPr>
              <w:instrText xml:space="preserve"> PAGEREF _Toc382297006 \h </w:instrText>
            </w:r>
            <w:r w:rsidR="00DC2484">
              <w:rPr>
                <w:noProof/>
                <w:webHidden/>
              </w:rPr>
            </w:r>
            <w:r w:rsidR="00DC2484">
              <w:rPr>
                <w:noProof/>
                <w:webHidden/>
              </w:rPr>
              <w:fldChar w:fldCharType="separate"/>
            </w:r>
            <w:r w:rsidR="00DC2484">
              <w:rPr>
                <w:noProof/>
                <w:webHidden/>
              </w:rPr>
              <w:t>101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7" w:history="1">
            <w:r w:rsidR="00DC2484" w:rsidRPr="009C1374">
              <w:rPr>
                <w:rStyle w:val="Hyperlink"/>
                <w:noProof/>
              </w:rPr>
              <w:t>Internal Get Payment Customer</w:t>
            </w:r>
            <w:r w:rsidR="00DC2484">
              <w:rPr>
                <w:noProof/>
                <w:webHidden/>
              </w:rPr>
              <w:tab/>
            </w:r>
            <w:r w:rsidR="00DC2484">
              <w:rPr>
                <w:noProof/>
                <w:webHidden/>
              </w:rPr>
              <w:fldChar w:fldCharType="begin"/>
            </w:r>
            <w:r w:rsidR="00DC2484">
              <w:rPr>
                <w:noProof/>
                <w:webHidden/>
              </w:rPr>
              <w:instrText xml:space="preserve"> PAGEREF _Toc382297007 \h </w:instrText>
            </w:r>
            <w:r w:rsidR="00DC2484">
              <w:rPr>
                <w:noProof/>
                <w:webHidden/>
              </w:rPr>
            </w:r>
            <w:r w:rsidR="00DC2484">
              <w:rPr>
                <w:noProof/>
                <w:webHidden/>
              </w:rPr>
              <w:fldChar w:fldCharType="separate"/>
            </w:r>
            <w:r w:rsidR="00DC2484">
              <w:rPr>
                <w:noProof/>
                <w:webHidden/>
              </w:rPr>
              <w:t>103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8" w:history="1">
            <w:r w:rsidR="00DC2484" w:rsidRPr="009C1374">
              <w:rPr>
                <w:rStyle w:val="Hyperlink"/>
                <w:noProof/>
              </w:rPr>
              <w:t>Internal Change Payment Customer</w:t>
            </w:r>
            <w:r w:rsidR="00DC2484">
              <w:rPr>
                <w:noProof/>
                <w:webHidden/>
              </w:rPr>
              <w:tab/>
            </w:r>
            <w:r w:rsidR="00DC2484">
              <w:rPr>
                <w:noProof/>
                <w:webHidden/>
              </w:rPr>
              <w:fldChar w:fldCharType="begin"/>
            </w:r>
            <w:r w:rsidR="00DC2484">
              <w:rPr>
                <w:noProof/>
                <w:webHidden/>
              </w:rPr>
              <w:instrText xml:space="preserve"> PAGEREF _Toc382297008 \h </w:instrText>
            </w:r>
            <w:r w:rsidR="00DC2484">
              <w:rPr>
                <w:noProof/>
                <w:webHidden/>
              </w:rPr>
            </w:r>
            <w:r w:rsidR="00DC2484">
              <w:rPr>
                <w:noProof/>
                <w:webHidden/>
              </w:rPr>
              <w:fldChar w:fldCharType="separate"/>
            </w:r>
            <w:r w:rsidR="00DC2484">
              <w:rPr>
                <w:noProof/>
                <w:webHidden/>
              </w:rPr>
              <w:t>104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09" w:history="1">
            <w:r w:rsidR="00DC2484" w:rsidRPr="009C1374">
              <w:rPr>
                <w:rStyle w:val="Hyperlink"/>
                <w:noProof/>
              </w:rPr>
              <w:t>Internal Close Payment Customer</w:t>
            </w:r>
            <w:r w:rsidR="00DC2484">
              <w:rPr>
                <w:noProof/>
                <w:webHidden/>
              </w:rPr>
              <w:tab/>
            </w:r>
            <w:r w:rsidR="00DC2484">
              <w:rPr>
                <w:noProof/>
                <w:webHidden/>
              </w:rPr>
              <w:fldChar w:fldCharType="begin"/>
            </w:r>
            <w:r w:rsidR="00DC2484">
              <w:rPr>
                <w:noProof/>
                <w:webHidden/>
              </w:rPr>
              <w:instrText xml:space="preserve"> PAGEREF _Toc382297009 \h </w:instrText>
            </w:r>
            <w:r w:rsidR="00DC2484">
              <w:rPr>
                <w:noProof/>
                <w:webHidden/>
              </w:rPr>
            </w:r>
            <w:r w:rsidR="00DC2484">
              <w:rPr>
                <w:noProof/>
                <w:webHidden/>
              </w:rPr>
              <w:fldChar w:fldCharType="separate"/>
            </w:r>
            <w:r w:rsidR="00DC2484">
              <w:rPr>
                <w:noProof/>
                <w:webHidden/>
              </w:rPr>
              <w:t>105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0" w:history="1">
            <w:r w:rsidR="00DC2484" w:rsidRPr="009C1374">
              <w:rPr>
                <w:rStyle w:val="Hyperlink"/>
                <w:noProof/>
              </w:rPr>
              <w:t>Internal Add Payment Profile</w:t>
            </w:r>
            <w:r w:rsidR="00DC2484">
              <w:rPr>
                <w:noProof/>
                <w:webHidden/>
              </w:rPr>
              <w:tab/>
            </w:r>
            <w:r w:rsidR="00DC2484">
              <w:rPr>
                <w:noProof/>
                <w:webHidden/>
              </w:rPr>
              <w:fldChar w:fldCharType="begin"/>
            </w:r>
            <w:r w:rsidR="00DC2484">
              <w:rPr>
                <w:noProof/>
                <w:webHidden/>
              </w:rPr>
              <w:instrText xml:space="preserve"> PAGEREF _Toc382297010 \h </w:instrText>
            </w:r>
            <w:r w:rsidR="00DC2484">
              <w:rPr>
                <w:noProof/>
                <w:webHidden/>
              </w:rPr>
            </w:r>
            <w:r w:rsidR="00DC2484">
              <w:rPr>
                <w:noProof/>
                <w:webHidden/>
              </w:rPr>
              <w:fldChar w:fldCharType="separate"/>
            </w:r>
            <w:r w:rsidR="00DC2484">
              <w:rPr>
                <w:noProof/>
                <w:webHidden/>
              </w:rPr>
              <w:t>105</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1" w:history="1">
            <w:r w:rsidR="00DC2484" w:rsidRPr="009C1374">
              <w:rPr>
                <w:rStyle w:val="Hyperlink"/>
                <w:noProof/>
              </w:rPr>
              <w:t>Internal Get Payment Profile</w:t>
            </w:r>
            <w:r w:rsidR="00DC2484">
              <w:rPr>
                <w:noProof/>
                <w:webHidden/>
              </w:rPr>
              <w:tab/>
            </w:r>
            <w:r w:rsidR="00DC2484">
              <w:rPr>
                <w:noProof/>
                <w:webHidden/>
              </w:rPr>
              <w:fldChar w:fldCharType="begin"/>
            </w:r>
            <w:r w:rsidR="00DC2484">
              <w:rPr>
                <w:noProof/>
                <w:webHidden/>
              </w:rPr>
              <w:instrText xml:space="preserve"> PAGEREF _Toc382297011 \h </w:instrText>
            </w:r>
            <w:r w:rsidR="00DC2484">
              <w:rPr>
                <w:noProof/>
                <w:webHidden/>
              </w:rPr>
            </w:r>
            <w:r w:rsidR="00DC2484">
              <w:rPr>
                <w:noProof/>
                <w:webHidden/>
              </w:rPr>
              <w:fldChar w:fldCharType="separate"/>
            </w:r>
            <w:r w:rsidR="00DC2484">
              <w:rPr>
                <w:noProof/>
                <w:webHidden/>
              </w:rPr>
              <w:t>107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2" w:history="1">
            <w:r w:rsidR="00DC2484" w:rsidRPr="009C1374">
              <w:rPr>
                <w:rStyle w:val="Hyperlink"/>
                <w:noProof/>
              </w:rPr>
              <w:t>Internal Change Payment Profile</w:t>
            </w:r>
            <w:r w:rsidR="00DC2484">
              <w:rPr>
                <w:noProof/>
                <w:webHidden/>
              </w:rPr>
              <w:tab/>
            </w:r>
            <w:r w:rsidR="00DC2484">
              <w:rPr>
                <w:noProof/>
                <w:webHidden/>
              </w:rPr>
              <w:fldChar w:fldCharType="begin"/>
            </w:r>
            <w:r w:rsidR="00DC2484">
              <w:rPr>
                <w:noProof/>
                <w:webHidden/>
              </w:rPr>
              <w:instrText xml:space="preserve"> PAGEREF _Toc382297012 \h </w:instrText>
            </w:r>
            <w:r w:rsidR="00DC2484">
              <w:rPr>
                <w:noProof/>
                <w:webHidden/>
              </w:rPr>
            </w:r>
            <w:r w:rsidR="00DC2484">
              <w:rPr>
                <w:noProof/>
                <w:webHidden/>
              </w:rPr>
              <w:fldChar w:fldCharType="separate"/>
            </w:r>
            <w:r w:rsidR="00DC2484">
              <w:rPr>
                <w:noProof/>
                <w:webHidden/>
              </w:rPr>
              <w:t>108</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3" w:history="1">
            <w:r w:rsidR="00DC2484" w:rsidRPr="009C1374">
              <w:rPr>
                <w:rStyle w:val="Hyperlink"/>
                <w:noProof/>
              </w:rPr>
              <w:t>Internal Close Payment Profile</w:t>
            </w:r>
            <w:r w:rsidR="00DC2484">
              <w:rPr>
                <w:noProof/>
                <w:webHidden/>
              </w:rPr>
              <w:tab/>
            </w:r>
            <w:r w:rsidR="00DC2484">
              <w:rPr>
                <w:noProof/>
                <w:webHidden/>
              </w:rPr>
              <w:fldChar w:fldCharType="begin"/>
            </w:r>
            <w:r w:rsidR="00DC2484">
              <w:rPr>
                <w:noProof/>
                <w:webHidden/>
              </w:rPr>
              <w:instrText xml:space="preserve"> PAGEREF _Toc382297013 \h </w:instrText>
            </w:r>
            <w:r w:rsidR="00DC2484">
              <w:rPr>
                <w:noProof/>
                <w:webHidden/>
              </w:rPr>
            </w:r>
            <w:r w:rsidR="00DC2484">
              <w:rPr>
                <w:noProof/>
                <w:webHidden/>
              </w:rPr>
              <w:fldChar w:fldCharType="separate"/>
            </w:r>
            <w:r w:rsidR="00DC2484">
              <w:rPr>
                <w:noProof/>
                <w:webHidden/>
              </w:rPr>
              <w:t>110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4" w:history="1">
            <w:r w:rsidR="00DC2484" w:rsidRPr="009C1374">
              <w:rPr>
                <w:rStyle w:val="Hyperlink"/>
                <w:noProof/>
              </w:rPr>
              <w:t>Internal Process Payment</w:t>
            </w:r>
            <w:r w:rsidR="00DC2484">
              <w:rPr>
                <w:noProof/>
                <w:webHidden/>
              </w:rPr>
              <w:tab/>
            </w:r>
            <w:r w:rsidR="00DC2484">
              <w:rPr>
                <w:noProof/>
                <w:webHidden/>
              </w:rPr>
              <w:fldChar w:fldCharType="begin"/>
            </w:r>
            <w:r w:rsidR="00DC2484">
              <w:rPr>
                <w:noProof/>
                <w:webHidden/>
              </w:rPr>
              <w:instrText xml:space="preserve"> PAGEREF _Toc382297014 \h </w:instrText>
            </w:r>
            <w:r w:rsidR="00DC2484">
              <w:rPr>
                <w:noProof/>
                <w:webHidden/>
              </w:rPr>
            </w:r>
            <w:r w:rsidR="00DC2484">
              <w:rPr>
                <w:noProof/>
                <w:webHidden/>
              </w:rPr>
              <w:fldChar w:fldCharType="separate"/>
            </w:r>
            <w:r w:rsidR="00DC2484">
              <w:rPr>
                <w:noProof/>
                <w:webHidden/>
              </w:rPr>
              <w:t>111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5" w:history="1">
            <w:r w:rsidR="00DC2484" w:rsidRPr="009C1374">
              <w:rPr>
                <w:rStyle w:val="Hyperlink"/>
                <w:noProof/>
              </w:rPr>
              <w:t>Internal Authorize Payment</w:t>
            </w:r>
            <w:r w:rsidR="00DC2484">
              <w:rPr>
                <w:noProof/>
                <w:webHidden/>
              </w:rPr>
              <w:tab/>
            </w:r>
            <w:r w:rsidR="00DC2484">
              <w:rPr>
                <w:noProof/>
                <w:webHidden/>
              </w:rPr>
              <w:fldChar w:fldCharType="begin"/>
            </w:r>
            <w:r w:rsidR="00DC2484">
              <w:rPr>
                <w:noProof/>
                <w:webHidden/>
              </w:rPr>
              <w:instrText xml:space="preserve"> PAGEREF _Toc382297015 \h </w:instrText>
            </w:r>
            <w:r w:rsidR="00DC2484">
              <w:rPr>
                <w:noProof/>
                <w:webHidden/>
              </w:rPr>
            </w:r>
            <w:r w:rsidR="00DC2484">
              <w:rPr>
                <w:noProof/>
                <w:webHidden/>
              </w:rPr>
              <w:fldChar w:fldCharType="separate"/>
            </w:r>
            <w:r w:rsidR="00DC2484">
              <w:rPr>
                <w:noProof/>
                <w:webHidden/>
              </w:rPr>
              <w:t>112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6" w:history="1">
            <w:r w:rsidR="00DC2484" w:rsidRPr="009C1374">
              <w:rPr>
                <w:rStyle w:val="Hyperlink"/>
                <w:noProof/>
              </w:rPr>
              <w:t>Internal Delete Payment</w:t>
            </w:r>
            <w:r w:rsidR="00DC2484">
              <w:rPr>
                <w:noProof/>
                <w:webHidden/>
              </w:rPr>
              <w:tab/>
            </w:r>
            <w:r w:rsidR="00DC2484">
              <w:rPr>
                <w:noProof/>
                <w:webHidden/>
              </w:rPr>
              <w:fldChar w:fldCharType="begin"/>
            </w:r>
            <w:r w:rsidR="00DC2484">
              <w:rPr>
                <w:noProof/>
                <w:webHidden/>
              </w:rPr>
              <w:instrText xml:space="preserve"> PAGEREF _Toc382297016 \h </w:instrText>
            </w:r>
            <w:r w:rsidR="00DC2484">
              <w:rPr>
                <w:noProof/>
                <w:webHidden/>
              </w:rPr>
            </w:r>
            <w:r w:rsidR="00DC2484">
              <w:rPr>
                <w:noProof/>
                <w:webHidden/>
              </w:rPr>
              <w:fldChar w:fldCharType="separate"/>
            </w:r>
            <w:r w:rsidR="00DC2484">
              <w:rPr>
                <w:noProof/>
                <w:webHidden/>
              </w:rPr>
              <w:t>113</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7" w:history="1">
            <w:r w:rsidR="00DC2484" w:rsidRPr="009C1374">
              <w:rPr>
                <w:rStyle w:val="Hyperlink"/>
                <w:noProof/>
              </w:rPr>
              <w:t>Internal Refund Payment</w:t>
            </w:r>
            <w:r w:rsidR="00DC2484">
              <w:rPr>
                <w:noProof/>
                <w:webHidden/>
              </w:rPr>
              <w:tab/>
            </w:r>
            <w:r w:rsidR="00DC2484">
              <w:rPr>
                <w:noProof/>
                <w:webHidden/>
              </w:rPr>
              <w:fldChar w:fldCharType="begin"/>
            </w:r>
            <w:r w:rsidR="00DC2484">
              <w:rPr>
                <w:noProof/>
                <w:webHidden/>
              </w:rPr>
              <w:instrText xml:space="preserve"> PAGEREF _Toc382297017 \h </w:instrText>
            </w:r>
            <w:r w:rsidR="00DC2484">
              <w:rPr>
                <w:noProof/>
                <w:webHidden/>
              </w:rPr>
            </w:r>
            <w:r w:rsidR="00DC2484">
              <w:rPr>
                <w:noProof/>
                <w:webHidden/>
              </w:rPr>
              <w:fldChar w:fldCharType="separate"/>
            </w:r>
            <w:r w:rsidR="00DC2484">
              <w:rPr>
                <w:noProof/>
                <w:webHidden/>
              </w:rPr>
              <w:t>114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8" w:history="1">
            <w:r w:rsidR="00DC2484" w:rsidRPr="009C1374">
              <w:rPr>
                <w:rStyle w:val="Hyperlink"/>
                <w:noProof/>
              </w:rPr>
              <w:t>Internal Authorize User</w:t>
            </w:r>
            <w:r w:rsidR="00DC2484">
              <w:rPr>
                <w:noProof/>
                <w:webHidden/>
              </w:rPr>
              <w:tab/>
            </w:r>
            <w:r w:rsidR="00DC2484">
              <w:rPr>
                <w:noProof/>
                <w:webHidden/>
              </w:rPr>
              <w:fldChar w:fldCharType="begin"/>
            </w:r>
            <w:r w:rsidR="00DC2484">
              <w:rPr>
                <w:noProof/>
                <w:webHidden/>
              </w:rPr>
              <w:instrText xml:space="preserve"> PAGEREF _Toc382297018 \h </w:instrText>
            </w:r>
            <w:r w:rsidR="00DC2484">
              <w:rPr>
                <w:noProof/>
                <w:webHidden/>
              </w:rPr>
            </w:r>
            <w:r w:rsidR="00DC2484">
              <w:rPr>
                <w:noProof/>
                <w:webHidden/>
              </w:rPr>
              <w:fldChar w:fldCharType="separate"/>
            </w:r>
            <w:r w:rsidR="00DC2484">
              <w:rPr>
                <w:noProof/>
                <w:webHidden/>
              </w:rPr>
              <w:t>114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19" w:history="1">
            <w:r w:rsidR="00DC2484" w:rsidRPr="009C1374">
              <w:rPr>
                <w:rStyle w:val="Hyperlink"/>
                <w:noProof/>
              </w:rPr>
              <w:t>Internal Get Application Permission</w:t>
            </w:r>
            <w:r w:rsidR="00DC2484">
              <w:rPr>
                <w:noProof/>
                <w:webHidden/>
              </w:rPr>
              <w:tab/>
            </w:r>
            <w:r w:rsidR="00DC2484">
              <w:rPr>
                <w:noProof/>
                <w:webHidden/>
              </w:rPr>
              <w:fldChar w:fldCharType="begin"/>
            </w:r>
            <w:r w:rsidR="00DC2484">
              <w:rPr>
                <w:noProof/>
                <w:webHidden/>
              </w:rPr>
              <w:instrText xml:space="preserve"> PAGEREF _Toc382297019 \h </w:instrText>
            </w:r>
            <w:r w:rsidR="00DC2484">
              <w:rPr>
                <w:noProof/>
                <w:webHidden/>
              </w:rPr>
            </w:r>
            <w:r w:rsidR="00DC2484">
              <w:rPr>
                <w:noProof/>
                <w:webHidden/>
              </w:rPr>
              <w:fldChar w:fldCharType="separate"/>
            </w:r>
            <w:r w:rsidR="00DC2484">
              <w:rPr>
                <w:noProof/>
                <w:webHidden/>
              </w:rPr>
              <w:t>116</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20" w:history="1">
            <w:r w:rsidR="00DC2484" w:rsidRPr="009C1374">
              <w:rPr>
                <w:rStyle w:val="Hyperlink"/>
                <w:noProof/>
              </w:rPr>
              <w:t>Internal Get Application Permissions</w:t>
            </w:r>
            <w:r w:rsidR="00DC2484">
              <w:rPr>
                <w:noProof/>
                <w:webHidden/>
              </w:rPr>
              <w:tab/>
            </w:r>
            <w:r w:rsidR="00DC2484">
              <w:rPr>
                <w:noProof/>
                <w:webHidden/>
              </w:rPr>
              <w:fldChar w:fldCharType="begin"/>
            </w:r>
            <w:r w:rsidR="00DC2484">
              <w:rPr>
                <w:noProof/>
                <w:webHidden/>
              </w:rPr>
              <w:instrText xml:space="preserve"> PAGEREF _Toc382297020 \h </w:instrText>
            </w:r>
            <w:r w:rsidR="00DC2484">
              <w:rPr>
                <w:noProof/>
                <w:webHidden/>
              </w:rPr>
            </w:r>
            <w:r w:rsidR="00DC2484">
              <w:rPr>
                <w:noProof/>
                <w:webHidden/>
              </w:rPr>
              <w:fldChar w:fldCharType="separate"/>
            </w:r>
            <w:r w:rsidR="00DC2484">
              <w:rPr>
                <w:noProof/>
                <w:webHidden/>
              </w:rPr>
              <w:t>117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21" w:history="1">
            <w:r w:rsidR="00DC2484" w:rsidRPr="009C1374">
              <w:rPr>
                <w:rStyle w:val="Hyperlink"/>
                <w:noProof/>
              </w:rPr>
              <w:t>Internal Get Menus</w:t>
            </w:r>
            <w:r w:rsidR="00DC2484">
              <w:rPr>
                <w:noProof/>
                <w:webHidden/>
              </w:rPr>
              <w:tab/>
            </w:r>
            <w:r w:rsidR="00DC2484">
              <w:rPr>
                <w:noProof/>
                <w:webHidden/>
              </w:rPr>
              <w:fldChar w:fldCharType="begin"/>
            </w:r>
            <w:r w:rsidR="00DC2484">
              <w:rPr>
                <w:noProof/>
                <w:webHidden/>
              </w:rPr>
              <w:instrText xml:space="preserve"> PAGEREF _Toc382297021 \h </w:instrText>
            </w:r>
            <w:r w:rsidR="00DC2484">
              <w:rPr>
                <w:noProof/>
                <w:webHidden/>
              </w:rPr>
            </w:r>
            <w:r w:rsidR="00DC2484">
              <w:rPr>
                <w:noProof/>
                <w:webHidden/>
              </w:rPr>
              <w:fldChar w:fldCharType="separate"/>
            </w:r>
            <w:r w:rsidR="00DC2484">
              <w:rPr>
                <w:noProof/>
                <w:webHidden/>
              </w:rPr>
              <w:t>117</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22" w:history="1">
            <w:r w:rsidR="00DC2484" w:rsidRPr="009C1374">
              <w:rPr>
                <w:rStyle w:val="Hyperlink"/>
                <w:noProof/>
              </w:rPr>
              <w:t>Internal Get User Accounts</w:t>
            </w:r>
            <w:r w:rsidR="00DC2484">
              <w:rPr>
                <w:noProof/>
                <w:webHidden/>
              </w:rPr>
              <w:tab/>
            </w:r>
            <w:r w:rsidR="00DC2484">
              <w:rPr>
                <w:noProof/>
                <w:webHidden/>
              </w:rPr>
              <w:fldChar w:fldCharType="begin"/>
            </w:r>
            <w:r w:rsidR="00DC2484">
              <w:rPr>
                <w:noProof/>
                <w:webHidden/>
              </w:rPr>
              <w:instrText xml:space="preserve"> PAGEREF _Toc382297022 \h </w:instrText>
            </w:r>
            <w:r w:rsidR="00DC2484">
              <w:rPr>
                <w:noProof/>
                <w:webHidden/>
              </w:rPr>
            </w:r>
            <w:r w:rsidR="00DC2484">
              <w:rPr>
                <w:noProof/>
                <w:webHidden/>
              </w:rPr>
              <w:fldChar w:fldCharType="separate"/>
            </w:r>
            <w:r w:rsidR="00DC2484">
              <w:rPr>
                <w:noProof/>
                <w:webHidden/>
              </w:rPr>
              <w:t>118</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23" w:history="1">
            <w:r w:rsidR="00DC2484" w:rsidRPr="009C1374">
              <w:rPr>
                <w:rStyle w:val="Hyperlink"/>
                <w:noProof/>
              </w:rPr>
              <w:t>Content API Group</w:t>
            </w:r>
            <w:r w:rsidR="00DC2484">
              <w:rPr>
                <w:noProof/>
                <w:webHidden/>
              </w:rPr>
              <w:tab/>
            </w:r>
            <w:r w:rsidR="00DC2484">
              <w:rPr>
                <w:noProof/>
                <w:webHidden/>
              </w:rPr>
              <w:fldChar w:fldCharType="begin"/>
            </w:r>
            <w:r w:rsidR="00DC2484">
              <w:rPr>
                <w:noProof/>
                <w:webHidden/>
              </w:rPr>
              <w:instrText xml:space="preserve"> PAGEREF _Toc382297023 \h </w:instrText>
            </w:r>
            <w:r w:rsidR="00DC2484">
              <w:rPr>
                <w:noProof/>
                <w:webHidden/>
              </w:rPr>
            </w:r>
            <w:r w:rsidR="00DC2484">
              <w:rPr>
                <w:noProof/>
                <w:webHidden/>
              </w:rPr>
              <w:fldChar w:fldCharType="separate"/>
            </w:r>
            <w:r w:rsidR="00DC2484">
              <w:rPr>
                <w:noProof/>
                <w:webHidden/>
              </w:rPr>
              <w:t>120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24" w:history="1">
            <w:r w:rsidR="00DC2484" w:rsidRPr="009C1374">
              <w:rPr>
                <w:rStyle w:val="Hyperlink"/>
                <w:noProof/>
              </w:rPr>
              <w:t>Get Templates</w:t>
            </w:r>
            <w:r w:rsidR="00DC2484">
              <w:rPr>
                <w:noProof/>
                <w:webHidden/>
              </w:rPr>
              <w:tab/>
            </w:r>
            <w:r w:rsidR="00DC2484">
              <w:rPr>
                <w:noProof/>
                <w:webHidden/>
              </w:rPr>
              <w:fldChar w:fldCharType="begin"/>
            </w:r>
            <w:r w:rsidR="00DC2484">
              <w:rPr>
                <w:noProof/>
                <w:webHidden/>
              </w:rPr>
              <w:instrText xml:space="preserve"> PAGEREF _Toc382297024 \h </w:instrText>
            </w:r>
            <w:r w:rsidR="00DC2484">
              <w:rPr>
                <w:noProof/>
                <w:webHidden/>
              </w:rPr>
            </w:r>
            <w:r w:rsidR="00DC2484">
              <w:rPr>
                <w:noProof/>
                <w:webHidden/>
              </w:rPr>
              <w:fldChar w:fldCharType="separate"/>
            </w:r>
            <w:r w:rsidR="00DC2484">
              <w:rPr>
                <w:noProof/>
                <w:webHidden/>
              </w:rPr>
              <w:t>120</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25" w:history="1">
            <w:r w:rsidR="00DC2484" w:rsidRPr="009C1374">
              <w:rPr>
                <w:rStyle w:val="Hyperlink"/>
                <w:noProof/>
              </w:rPr>
              <w:t>Example Usage</w:t>
            </w:r>
            <w:r w:rsidR="00DC2484">
              <w:rPr>
                <w:noProof/>
                <w:webHidden/>
              </w:rPr>
              <w:tab/>
            </w:r>
            <w:r w:rsidR="00DC2484">
              <w:rPr>
                <w:noProof/>
                <w:webHidden/>
              </w:rPr>
              <w:fldChar w:fldCharType="begin"/>
            </w:r>
            <w:r w:rsidR="00DC2484">
              <w:rPr>
                <w:noProof/>
                <w:webHidden/>
              </w:rPr>
              <w:instrText xml:space="preserve"> PAGEREF _Toc382297025 \h </w:instrText>
            </w:r>
            <w:r w:rsidR="00DC2484">
              <w:rPr>
                <w:noProof/>
                <w:webHidden/>
              </w:rPr>
            </w:r>
            <w:r w:rsidR="00DC2484">
              <w:rPr>
                <w:noProof/>
                <w:webHidden/>
              </w:rPr>
              <w:fldChar w:fldCharType="separate"/>
            </w:r>
            <w:r w:rsidR="00DC2484">
              <w:rPr>
                <w:noProof/>
                <w:webHidden/>
              </w:rPr>
              <w:t>120</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26" w:history="1">
            <w:r w:rsidR="00DC2484" w:rsidRPr="009C1374">
              <w:rPr>
                <w:rStyle w:val="Hyperlink"/>
                <w:noProof/>
              </w:rPr>
              <w:t>Get Blocks</w:t>
            </w:r>
            <w:r w:rsidR="00DC2484">
              <w:rPr>
                <w:noProof/>
                <w:webHidden/>
              </w:rPr>
              <w:tab/>
            </w:r>
            <w:r w:rsidR="00DC2484">
              <w:rPr>
                <w:noProof/>
                <w:webHidden/>
              </w:rPr>
              <w:fldChar w:fldCharType="begin"/>
            </w:r>
            <w:r w:rsidR="00DC2484">
              <w:rPr>
                <w:noProof/>
                <w:webHidden/>
              </w:rPr>
              <w:instrText xml:space="preserve"> PAGEREF _Toc382297026 \h </w:instrText>
            </w:r>
            <w:r w:rsidR="00DC2484">
              <w:rPr>
                <w:noProof/>
                <w:webHidden/>
              </w:rPr>
            </w:r>
            <w:r w:rsidR="00DC2484">
              <w:rPr>
                <w:noProof/>
                <w:webHidden/>
              </w:rPr>
              <w:fldChar w:fldCharType="separate"/>
            </w:r>
            <w:r w:rsidR="00DC2484">
              <w:rPr>
                <w:noProof/>
                <w:webHidden/>
              </w:rPr>
              <w:t>121</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27" w:history="1">
            <w:r w:rsidR="00DC2484" w:rsidRPr="009C1374">
              <w:rPr>
                <w:rStyle w:val="Hyperlink"/>
                <w:noProof/>
              </w:rPr>
              <w:t>Example Usage</w:t>
            </w:r>
            <w:r w:rsidR="00DC2484">
              <w:rPr>
                <w:noProof/>
                <w:webHidden/>
              </w:rPr>
              <w:tab/>
            </w:r>
            <w:r w:rsidR="00DC2484">
              <w:rPr>
                <w:noProof/>
                <w:webHidden/>
              </w:rPr>
              <w:fldChar w:fldCharType="begin"/>
            </w:r>
            <w:r w:rsidR="00DC2484">
              <w:rPr>
                <w:noProof/>
                <w:webHidden/>
              </w:rPr>
              <w:instrText xml:space="preserve"> PAGEREF _Toc382297027 \h </w:instrText>
            </w:r>
            <w:r w:rsidR="00DC2484">
              <w:rPr>
                <w:noProof/>
                <w:webHidden/>
              </w:rPr>
            </w:r>
            <w:r w:rsidR="00DC2484">
              <w:rPr>
                <w:noProof/>
                <w:webHidden/>
              </w:rPr>
              <w:fldChar w:fldCharType="separate"/>
            </w:r>
            <w:r w:rsidR="00DC2484">
              <w:rPr>
                <w:noProof/>
                <w:webHidden/>
              </w:rPr>
              <w:t>121</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28" w:history="1">
            <w:r w:rsidR="00DC2484" w:rsidRPr="009C1374">
              <w:rPr>
                <w:rStyle w:val="Hyperlink"/>
                <w:noProof/>
              </w:rPr>
              <w:t>Get Tags</w:t>
            </w:r>
            <w:r w:rsidR="00DC2484">
              <w:rPr>
                <w:noProof/>
                <w:webHidden/>
              </w:rPr>
              <w:tab/>
            </w:r>
            <w:r w:rsidR="00DC2484">
              <w:rPr>
                <w:noProof/>
                <w:webHidden/>
              </w:rPr>
              <w:fldChar w:fldCharType="begin"/>
            </w:r>
            <w:r w:rsidR="00DC2484">
              <w:rPr>
                <w:noProof/>
                <w:webHidden/>
              </w:rPr>
              <w:instrText xml:space="preserve"> PAGEREF _Toc382297028 \h </w:instrText>
            </w:r>
            <w:r w:rsidR="00DC2484">
              <w:rPr>
                <w:noProof/>
                <w:webHidden/>
              </w:rPr>
            </w:r>
            <w:r w:rsidR="00DC2484">
              <w:rPr>
                <w:noProof/>
                <w:webHidden/>
              </w:rPr>
              <w:fldChar w:fldCharType="separate"/>
            </w:r>
            <w:r w:rsidR="00DC2484">
              <w:rPr>
                <w:noProof/>
                <w:webHidden/>
              </w:rPr>
              <w:t>122</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29" w:history="1">
            <w:r w:rsidR="00DC2484" w:rsidRPr="009C1374">
              <w:rPr>
                <w:rStyle w:val="Hyperlink"/>
                <w:noProof/>
              </w:rPr>
              <w:t>Example Usage</w:t>
            </w:r>
            <w:r w:rsidR="00DC2484">
              <w:rPr>
                <w:noProof/>
                <w:webHidden/>
              </w:rPr>
              <w:tab/>
            </w:r>
            <w:r w:rsidR="00DC2484">
              <w:rPr>
                <w:noProof/>
                <w:webHidden/>
              </w:rPr>
              <w:fldChar w:fldCharType="begin"/>
            </w:r>
            <w:r w:rsidR="00DC2484">
              <w:rPr>
                <w:noProof/>
                <w:webHidden/>
              </w:rPr>
              <w:instrText xml:space="preserve"> PAGEREF _Toc382297029 \h </w:instrText>
            </w:r>
            <w:r w:rsidR="00DC2484">
              <w:rPr>
                <w:noProof/>
                <w:webHidden/>
              </w:rPr>
            </w:r>
            <w:r w:rsidR="00DC2484">
              <w:rPr>
                <w:noProof/>
                <w:webHidden/>
              </w:rPr>
              <w:fldChar w:fldCharType="separate"/>
            </w:r>
            <w:r w:rsidR="00DC2484">
              <w:rPr>
                <w:noProof/>
                <w:webHidden/>
              </w:rPr>
              <w:t>122</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30" w:history="1">
            <w:r w:rsidR="00DC2484" w:rsidRPr="009C1374">
              <w:rPr>
                <w:rStyle w:val="Hyperlink"/>
                <w:noProof/>
              </w:rPr>
              <w:t>Get Attributes</w:t>
            </w:r>
            <w:r w:rsidR="00DC2484">
              <w:rPr>
                <w:noProof/>
                <w:webHidden/>
              </w:rPr>
              <w:tab/>
            </w:r>
            <w:r w:rsidR="00DC2484">
              <w:rPr>
                <w:noProof/>
                <w:webHidden/>
              </w:rPr>
              <w:fldChar w:fldCharType="begin"/>
            </w:r>
            <w:r w:rsidR="00DC2484">
              <w:rPr>
                <w:noProof/>
                <w:webHidden/>
              </w:rPr>
              <w:instrText xml:space="preserve"> PAGEREF _Toc382297030 \h </w:instrText>
            </w:r>
            <w:r w:rsidR="00DC2484">
              <w:rPr>
                <w:noProof/>
                <w:webHidden/>
              </w:rPr>
            </w:r>
            <w:r w:rsidR="00DC2484">
              <w:rPr>
                <w:noProof/>
                <w:webHidden/>
              </w:rPr>
              <w:fldChar w:fldCharType="separate"/>
            </w:r>
            <w:r w:rsidR="00DC2484">
              <w:rPr>
                <w:noProof/>
                <w:webHidden/>
              </w:rPr>
              <w:t>123</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1" w:history="1">
            <w:r w:rsidR="00DC2484" w:rsidRPr="009C1374">
              <w:rPr>
                <w:rStyle w:val="Hyperlink"/>
                <w:noProof/>
              </w:rPr>
              <w:t>Example Usage</w:t>
            </w:r>
            <w:r w:rsidR="00DC2484">
              <w:rPr>
                <w:noProof/>
                <w:webHidden/>
              </w:rPr>
              <w:tab/>
            </w:r>
            <w:r w:rsidR="00DC2484">
              <w:rPr>
                <w:noProof/>
                <w:webHidden/>
              </w:rPr>
              <w:fldChar w:fldCharType="begin"/>
            </w:r>
            <w:r w:rsidR="00DC2484">
              <w:rPr>
                <w:noProof/>
                <w:webHidden/>
              </w:rPr>
              <w:instrText xml:space="preserve"> PAGEREF _Toc382297031 \h </w:instrText>
            </w:r>
            <w:r w:rsidR="00DC2484">
              <w:rPr>
                <w:noProof/>
                <w:webHidden/>
              </w:rPr>
            </w:r>
            <w:r w:rsidR="00DC2484">
              <w:rPr>
                <w:noProof/>
                <w:webHidden/>
              </w:rPr>
              <w:fldChar w:fldCharType="separate"/>
            </w:r>
            <w:r w:rsidR="00DC2484">
              <w:rPr>
                <w:noProof/>
                <w:webHidden/>
              </w:rPr>
              <w:t>123</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2" w:history="1">
            <w:r w:rsidR="00DC2484" w:rsidRPr="009C1374">
              <w:rPr>
                <w:rStyle w:val="Hyperlink"/>
                <w:noProof/>
              </w:rPr>
              <w:t>Carrier API Group</w:t>
            </w:r>
            <w:r w:rsidR="00DC2484">
              <w:rPr>
                <w:noProof/>
                <w:webHidden/>
              </w:rPr>
              <w:tab/>
            </w:r>
            <w:r w:rsidR="00DC2484">
              <w:rPr>
                <w:noProof/>
                <w:webHidden/>
              </w:rPr>
              <w:fldChar w:fldCharType="begin"/>
            </w:r>
            <w:r w:rsidR="00DC2484">
              <w:rPr>
                <w:noProof/>
                <w:webHidden/>
              </w:rPr>
              <w:instrText xml:space="preserve"> PAGEREF _Toc382297032 \h </w:instrText>
            </w:r>
            <w:r w:rsidR="00DC2484">
              <w:rPr>
                <w:noProof/>
                <w:webHidden/>
              </w:rPr>
            </w:r>
            <w:r w:rsidR="00DC2484">
              <w:rPr>
                <w:noProof/>
                <w:webHidden/>
              </w:rPr>
              <w:fldChar w:fldCharType="separate"/>
            </w:r>
            <w:r w:rsidR="00DC2484">
              <w:rPr>
                <w:noProof/>
                <w:webHidden/>
              </w:rPr>
              <w:t>124</w:t>
            </w:r>
            <w:r w:rsidR="00DC2484">
              <w:rPr>
                <w:noProof/>
                <w:webHidden/>
              </w:rPr>
              <w:fldChar w:fldCharType="end"/>
            </w:r>
          </w:hyperlink>
        </w:p>
        <w:p w:rsidR="00DC2484" w:rsidRDefault="00F44ADC">
          <w:pPr>
            <w:pStyle w:val="TOC3"/>
            <w:tabs>
              <w:tab w:val="right" w:leader="dot" w:pos="9343"/>
            </w:tabs>
            <w:rPr>
              <w:rFonts w:asciiTheme="minorHAnsi" w:hAnsiTheme="minorHAnsi"/>
              <w:bCs w:val="0"/>
              <w:noProof/>
              <w:sz w:val="22"/>
              <w:szCs w:val="22"/>
              <w:lang w:bidi="ar-SA"/>
            </w:rPr>
          </w:pPr>
          <w:hyperlink w:anchor="_Toc382297033" w:history="1">
            <w:r w:rsidR="00DC2484" w:rsidRPr="009C1374">
              <w:rPr>
                <w:rStyle w:val="Hyperlink"/>
                <w:noProof/>
              </w:rPr>
              <w:t>Change Carrier Ownership</w:t>
            </w:r>
            <w:r w:rsidR="00DC2484">
              <w:rPr>
                <w:noProof/>
                <w:webHidden/>
              </w:rPr>
              <w:tab/>
            </w:r>
            <w:r w:rsidR="00DC2484">
              <w:rPr>
                <w:noProof/>
                <w:webHidden/>
              </w:rPr>
              <w:fldChar w:fldCharType="begin"/>
            </w:r>
            <w:r w:rsidR="00DC2484">
              <w:rPr>
                <w:noProof/>
                <w:webHidden/>
              </w:rPr>
              <w:instrText xml:space="preserve"> PAGEREF _Toc382297033 \h </w:instrText>
            </w:r>
            <w:r w:rsidR="00DC2484">
              <w:rPr>
                <w:noProof/>
                <w:webHidden/>
              </w:rPr>
            </w:r>
            <w:r w:rsidR="00DC2484">
              <w:rPr>
                <w:noProof/>
                <w:webHidden/>
              </w:rPr>
              <w:fldChar w:fldCharType="separate"/>
            </w:r>
            <w:r w:rsidR="00DC2484">
              <w:rPr>
                <w:noProof/>
                <w:webHidden/>
              </w:rPr>
              <w:t>124</w:t>
            </w:r>
            <w:r w:rsidR="00DC2484">
              <w:rPr>
                <w:noProof/>
                <w:webHidden/>
              </w:rPr>
              <w:fldChar w:fldCharType="end"/>
            </w:r>
          </w:hyperlink>
        </w:p>
        <w:p w:rsidR="00DC2484" w:rsidRDefault="00F44ADC">
          <w:pPr>
            <w:pStyle w:val="TOC1"/>
            <w:tabs>
              <w:tab w:val="right" w:leader="dot" w:pos="9343"/>
            </w:tabs>
            <w:rPr>
              <w:rFonts w:asciiTheme="minorHAnsi" w:hAnsiTheme="minorHAnsi"/>
              <w:b w:val="0"/>
              <w:bCs w:val="0"/>
              <w:caps w:val="0"/>
              <w:noProof/>
              <w:szCs w:val="22"/>
              <w:lang w:bidi="ar-SA"/>
            </w:rPr>
          </w:pPr>
          <w:hyperlink w:anchor="_Toc382297034" w:history="1">
            <w:r w:rsidR="00DC2484" w:rsidRPr="009C1374">
              <w:rPr>
                <w:rStyle w:val="Hyperlink"/>
                <w:noProof/>
              </w:rPr>
              <w:t>Flow Examples</w:t>
            </w:r>
            <w:r w:rsidR="00DC2484">
              <w:rPr>
                <w:noProof/>
                <w:webHidden/>
              </w:rPr>
              <w:tab/>
            </w:r>
            <w:r w:rsidR="00DC2484">
              <w:rPr>
                <w:noProof/>
                <w:webHidden/>
              </w:rPr>
              <w:fldChar w:fldCharType="begin"/>
            </w:r>
            <w:r w:rsidR="00DC2484">
              <w:rPr>
                <w:noProof/>
                <w:webHidden/>
              </w:rPr>
              <w:instrText xml:space="preserve"> PAGEREF _Toc382297034 \h </w:instrText>
            </w:r>
            <w:r w:rsidR="00DC2484">
              <w:rPr>
                <w:noProof/>
                <w:webHidden/>
              </w:rPr>
            </w:r>
            <w:r w:rsidR="00DC2484">
              <w:rPr>
                <w:noProof/>
                <w:webHidden/>
              </w:rPr>
              <w:fldChar w:fldCharType="separate"/>
            </w:r>
            <w:r w:rsidR="00DC2484">
              <w:rPr>
                <w:noProof/>
                <w:webHidden/>
              </w:rPr>
              <w:t>125</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5" w:history="1">
            <w:r w:rsidR="00DC2484" w:rsidRPr="009C1374">
              <w:rPr>
                <w:rStyle w:val="Hyperlink"/>
                <w:noProof/>
              </w:rPr>
              <w:t>Scenario 1</w:t>
            </w:r>
            <w:r w:rsidR="00DC2484">
              <w:rPr>
                <w:noProof/>
                <w:webHidden/>
              </w:rPr>
              <w:tab/>
            </w:r>
            <w:r w:rsidR="00DC2484">
              <w:rPr>
                <w:noProof/>
                <w:webHidden/>
              </w:rPr>
              <w:fldChar w:fldCharType="begin"/>
            </w:r>
            <w:r w:rsidR="00DC2484">
              <w:rPr>
                <w:noProof/>
                <w:webHidden/>
              </w:rPr>
              <w:instrText xml:space="preserve"> PAGEREF _Toc382297035 \h </w:instrText>
            </w:r>
            <w:r w:rsidR="00DC2484">
              <w:rPr>
                <w:noProof/>
                <w:webHidden/>
              </w:rPr>
            </w:r>
            <w:r w:rsidR="00DC2484">
              <w:rPr>
                <w:noProof/>
                <w:webHidden/>
              </w:rPr>
              <w:fldChar w:fldCharType="separate"/>
            </w:r>
            <w:r w:rsidR="00DC2484">
              <w:rPr>
                <w:noProof/>
                <w:webHidden/>
              </w:rPr>
              <w:t>125</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6" w:history="1">
            <w:r w:rsidR="00DC2484" w:rsidRPr="009C1374">
              <w:rPr>
                <w:rStyle w:val="Hyperlink"/>
                <w:noProof/>
              </w:rPr>
              <w:t>Scenario 2</w:t>
            </w:r>
            <w:r w:rsidR="00DC2484">
              <w:rPr>
                <w:noProof/>
                <w:webHidden/>
              </w:rPr>
              <w:tab/>
            </w:r>
            <w:r w:rsidR="00DC2484">
              <w:rPr>
                <w:noProof/>
                <w:webHidden/>
              </w:rPr>
              <w:fldChar w:fldCharType="begin"/>
            </w:r>
            <w:r w:rsidR="00DC2484">
              <w:rPr>
                <w:noProof/>
                <w:webHidden/>
              </w:rPr>
              <w:instrText xml:space="preserve"> PAGEREF _Toc382297036 \h </w:instrText>
            </w:r>
            <w:r w:rsidR="00DC2484">
              <w:rPr>
                <w:noProof/>
                <w:webHidden/>
              </w:rPr>
            </w:r>
            <w:r w:rsidR="00DC2484">
              <w:rPr>
                <w:noProof/>
                <w:webHidden/>
              </w:rPr>
              <w:fldChar w:fldCharType="separate"/>
            </w:r>
            <w:r w:rsidR="00DC2484">
              <w:rPr>
                <w:noProof/>
                <w:webHidden/>
              </w:rPr>
              <w:t>126</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7" w:history="1">
            <w:r w:rsidR="00DC2484" w:rsidRPr="009C1374">
              <w:rPr>
                <w:rStyle w:val="Hyperlink"/>
                <w:noProof/>
              </w:rPr>
              <w:t>Scenario 3</w:t>
            </w:r>
            <w:r w:rsidR="00DC2484">
              <w:rPr>
                <w:noProof/>
                <w:webHidden/>
              </w:rPr>
              <w:tab/>
            </w:r>
            <w:r w:rsidR="00DC2484">
              <w:rPr>
                <w:noProof/>
                <w:webHidden/>
              </w:rPr>
              <w:fldChar w:fldCharType="begin"/>
            </w:r>
            <w:r w:rsidR="00DC2484">
              <w:rPr>
                <w:noProof/>
                <w:webHidden/>
              </w:rPr>
              <w:instrText xml:space="preserve"> PAGEREF _Toc382297037 \h </w:instrText>
            </w:r>
            <w:r w:rsidR="00DC2484">
              <w:rPr>
                <w:noProof/>
                <w:webHidden/>
              </w:rPr>
            </w:r>
            <w:r w:rsidR="00DC2484">
              <w:rPr>
                <w:noProof/>
                <w:webHidden/>
              </w:rPr>
              <w:fldChar w:fldCharType="separate"/>
            </w:r>
            <w:r w:rsidR="00DC2484">
              <w:rPr>
                <w:noProof/>
                <w:webHidden/>
              </w:rPr>
              <w:t>127</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8" w:history="1">
            <w:r w:rsidR="00DC2484" w:rsidRPr="009C1374">
              <w:rPr>
                <w:rStyle w:val="Hyperlink"/>
                <w:noProof/>
              </w:rPr>
              <w:t>Scenario 4</w:t>
            </w:r>
            <w:r w:rsidR="00DC2484">
              <w:rPr>
                <w:noProof/>
                <w:webHidden/>
              </w:rPr>
              <w:tab/>
            </w:r>
            <w:r w:rsidR="00DC2484">
              <w:rPr>
                <w:noProof/>
                <w:webHidden/>
              </w:rPr>
              <w:fldChar w:fldCharType="begin"/>
            </w:r>
            <w:r w:rsidR="00DC2484">
              <w:rPr>
                <w:noProof/>
                <w:webHidden/>
              </w:rPr>
              <w:instrText xml:space="preserve"> PAGEREF _Toc382297038 \h </w:instrText>
            </w:r>
            <w:r w:rsidR="00DC2484">
              <w:rPr>
                <w:noProof/>
                <w:webHidden/>
              </w:rPr>
            </w:r>
            <w:r w:rsidR="00DC2484">
              <w:rPr>
                <w:noProof/>
                <w:webHidden/>
              </w:rPr>
              <w:fldChar w:fldCharType="separate"/>
            </w:r>
            <w:r w:rsidR="00DC2484">
              <w:rPr>
                <w:noProof/>
                <w:webHidden/>
              </w:rPr>
              <w:t>131</w:t>
            </w:r>
            <w:r w:rsidR="00DC2484">
              <w:rPr>
                <w:noProof/>
                <w:webHidden/>
              </w:rPr>
              <w:fldChar w:fldCharType="end"/>
            </w:r>
          </w:hyperlink>
        </w:p>
        <w:p w:rsidR="00DC2484" w:rsidRDefault="00F44ADC">
          <w:pPr>
            <w:pStyle w:val="TOC2"/>
            <w:tabs>
              <w:tab w:val="right" w:leader="dot" w:pos="9343"/>
            </w:tabs>
            <w:rPr>
              <w:rFonts w:asciiTheme="minorHAnsi" w:hAnsiTheme="minorHAnsi"/>
              <w:b w:val="0"/>
              <w:bCs w:val="0"/>
              <w:noProof/>
              <w:sz w:val="22"/>
              <w:szCs w:val="22"/>
              <w:lang w:bidi="ar-SA"/>
            </w:rPr>
          </w:pPr>
          <w:hyperlink w:anchor="_Toc382297039" w:history="1">
            <w:r w:rsidR="00DC2484" w:rsidRPr="009C1374">
              <w:rPr>
                <w:rStyle w:val="Hyperlink"/>
                <w:noProof/>
              </w:rPr>
              <w:t>Scenario 5</w:t>
            </w:r>
            <w:r w:rsidR="00DC2484">
              <w:rPr>
                <w:noProof/>
                <w:webHidden/>
              </w:rPr>
              <w:tab/>
            </w:r>
            <w:r w:rsidR="00DC2484">
              <w:rPr>
                <w:noProof/>
                <w:webHidden/>
              </w:rPr>
              <w:fldChar w:fldCharType="begin"/>
            </w:r>
            <w:r w:rsidR="00DC2484">
              <w:rPr>
                <w:noProof/>
                <w:webHidden/>
              </w:rPr>
              <w:instrText xml:space="preserve"> PAGEREF _Toc382297039 \h </w:instrText>
            </w:r>
            <w:r w:rsidR="00DC2484">
              <w:rPr>
                <w:noProof/>
                <w:webHidden/>
              </w:rPr>
            </w:r>
            <w:r w:rsidR="00DC2484">
              <w:rPr>
                <w:noProof/>
                <w:webHidden/>
              </w:rPr>
              <w:fldChar w:fldCharType="separate"/>
            </w:r>
            <w:r w:rsidR="00DC2484">
              <w:rPr>
                <w:noProof/>
                <w:webHidden/>
              </w:rPr>
              <w:t>133</w:t>
            </w:r>
            <w:r w:rsidR="00DC2484">
              <w:rPr>
                <w:noProof/>
                <w:webHidden/>
              </w:rPr>
              <w:fldChar w:fldCharType="end"/>
            </w:r>
          </w:hyperlink>
        </w:p>
        <w:p w:rsidR="005251F3" w:rsidRDefault="005251F3">
          <w:r>
            <w:fldChar w:fldCharType="end"/>
          </w:r>
        </w:p>
      </w:sdtContent>
    </w:sdt>
    <w:p w:rsidR="003F3489" w:rsidRDefault="003F3489" w:rsidP="00760383">
      <w:pPr>
        <w:pStyle w:val="TOC3"/>
      </w:pPr>
    </w:p>
    <w:p w:rsidR="005251F3" w:rsidRDefault="005251F3" w:rsidP="00760383">
      <w:pPr>
        <w:pStyle w:val="Heading1"/>
        <w:sectPr w:rsidR="005251F3" w:rsidSect="00733A0F">
          <w:headerReference w:type="default" r:id="rId14"/>
          <w:footerReference w:type="default" r:id="rId15"/>
          <w:headerReference w:type="first" r:id="rId16"/>
          <w:pgSz w:w="12240" w:h="15840" w:code="1"/>
          <w:pgMar w:top="995" w:right="1620" w:bottom="1260" w:left="1267" w:header="450" w:footer="0" w:gutter="0"/>
          <w:cols w:space="720"/>
        </w:sectPr>
      </w:pPr>
      <w:bookmarkStart w:id="2" w:name="_Toc340793412"/>
    </w:p>
    <w:p w:rsidR="006C45BC" w:rsidRDefault="006C45BC" w:rsidP="00760383">
      <w:pPr>
        <w:pStyle w:val="Heading1"/>
      </w:pPr>
      <w:bookmarkStart w:id="3" w:name="_Toc382296856"/>
      <w:r>
        <w:lastRenderedPageBreak/>
        <w:t>Document Information and Approvals</w:t>
      </w:r>
      <w:bookmarkEnd w:id="2"/>
      <w:bookmarkEnd w:id="3"/>
    </w:p>
    <w:p w:rsidR="006C45BC" w:rsidRDefault="00160FD9" w:rsidP="00160FD9">
      <w:pPr>
        <w:pStyle w:val="Heading3"/>
      </w:pPr>
      <w:bookmarkStart w:id="4" w:name="_Toc382296857"/>
      <w:r>
        <w:t>Version Control</w:t>
      </w:r>
      <w:bookmarkEnd w:id="4"/>
    </w:p>
    <w:p w:rsidR="00160FD9" w:rsidRPr="00160FD9" w:rsidRDefault="00160FD9" w:rsidP="00160FD9"/>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1260"/>
        <w:gridCol w:w="1639"/>
        <w:gridCol w:w="71"/>
        <w:gridCol w:w="2430"/>
        <w:gridCol w:w="4410"/>
      </w:tblGrid>
      <w:tr w:rsidR="006C45BC" w:rsidRPr="006C45BC" w:rsidTr="00601C15">
        <w:trPr>
          <w:gridAfter w:val="3"/>
          <w:wAfter w:w="6911" w:type="dxa"/>
          <w:trHeight w:val="347"/>
        </w:trPr>
        <w:tc>
          <w:tcPr>
            <w:tcW w:w="2899" w:type="dxa"/>
            <w:gridSpan w:val="2"/>
            <w:shd w:val="clear" w:color="auto" w:fill="365F91" w:themeFill="accent1" w:themeFillShade="BF"/>
            <w:vAlign w:val="center"/>
          </w:tcPr>
          <w:p w:rsidR="006C45BC" w:rsidRPr="006C45BC" w:rsidRDefault="006C45BC" w:rsidP="00760383">
            <w:r w:rsidRPr="006C45BC">
              <w:t>Version History</w:t>
            </w:r>
          </w:p>
        </w:tc>
      </w:tr>
      <w:tr w:rsidR="006C45BC" w:rsidRPr="008B6F0A" w:rsidTr="00601C15">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Version #</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Date</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Revised By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Reason for change</w:t>
            </w:r>
          </w:p>
        </w:tc>
      </w:tr>
      <w:tr w:rsidR="006C45BC"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6C45BC" w:rsidP="00760383">
            <w:r w:rsidRPr="0059558C">
              <w:t>1.0</w:t>
            </w:r>
            <w:r w:rsidR="00CE4478">
              <w:t>.0</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CE4478" w:rsidP="00760383">
            <w:r>
              <w:t>11/15</w:t>
            </w:r>
            <w:r w:rsidR="00217370">
              <w:t>/2012</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217370"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6C45BC" w:rsidP="00760383">
            <w:r>
              <w:t>Initial draft</w:t>
            </w:r>
          </w:p>
        </w:tc>
      </w:tr>
      <w:tr w:rsidR="00CE4478" w:rsidRPr="00CF6B1F"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CE4478" w:rsidRPr="00CF6B1F" w:rsidRDefault="0078262E" w:rsidP="00760383">
            <w:r>
              <w:t>1.0.1</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CE4478" w:rsidRPr="00CF6B1F" w:rsidRDefault="00624532" w:rsidP="00760383">
            <w:r>
              <w:t>¼</w:t>
            </w:r>
            <w:r w:rsidR="0078262E">
              <w:t>/2013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CE4478" w:rsidRPr="00CF6B1F" w:rsidRDefault="0078262E"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CE4478" w:rsidRPr="00CF6B1F" w:rsidRDefault="0078262E" w:rsidP="00760383">
            <w:r>
              <w:t>Flow changes, addition of new functions.</w:t>
            </w:r>
          </w:p>
        </w:tc>
      </w:tr>
      <w:tr w:rsidR="00733A0F"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B95B1D" w:rsidP="00760383">
            <w:r>
              <w:t>1.0.2</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B95B1D" w:rsidP="00760383">
            <w:r>
              <w:t>1/5/2013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B95B1D" w:rsidP="00760383">
            <w:r>
              <w:t>Kasey Drexler</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B95B1D" w:rsidP="00760383">
            <w:r>
              <w:t>Added User API Group and Functions.</w:t>
            </w:r>
          </w:p>
        </w:tc>
      </w:tr>
      <w:tr w:rsidR="00733A0F"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921729" w:rsidP="00760383">
            <w:r>
              <w:t>1.0.3</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921729" w:rsidP="00760383">
            <w:r>
              <w:t>3/12/2013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921729"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921729" w:rsidP="00760383">
            <w:r>
              <w:t>Added Payment functions</w:t>
            </w:r>
          </w:p>
        </w:tc>
      </w:tr>
      <w:tr w:rsidR="00733A0F"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500D08" w:rsidP="00760383">
            <w:r>
              <w:t>1.1.0</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500D08" w:rsidP="00760383">
            <w:r>
              <w:t>6/10/2013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500D08"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500D08" w:rsidP="00760383">
            <w:r>
              <w:t>Major changes for integrated eCommerce</w:t>
            </w:r>
          </w:p>
        </w:tc>
      </w:tr>
      <w:tr w:rsidR="00020354" w:rsidRPr="008B6F0A" w:rsidTr="00495760">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020354" w:rsidRPr="0059558C" w:rsidRDefault="00020354" w:rsidP="00495760">
            <w:r>
              <w:t>1.1.1</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020354" w:rsidRPr="0059558C" w:rsidRDefault="00020354" w:rsidP="00020354">
            <w:r>
              <w:t>6/19/2013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020354" w:rsidRPr="0059558C" w:rsidRDefault="00020354" w:rsidP="00495760">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020354" w:rsidRPr="0059558C" w:rsidRDefault="00020354" w:rsidP="00495760">
            <w:r>
              <w:t>Revisions from design discussion</w:t>
            </w:r>
          </w:p>
        </w:tc>
      </w:tr>
      <w:tr w:rsidR="00733A0F"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DA120B" w:rsidP="00760383">
            <w:r>
              <w:t>1.1.2</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DA120B" w:rsidP="00760383">
            <w:r>
              <w:t>6/20/2013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DA120B"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33A0F" w:rsidRPr="0059558C" w:rsidRDefault="00DA120B" w:rsidP="00760383">
            <w:r>
              <w:t>Banner image and ENUM changes</w:t>
            </w:r>
          </w:p>
        </w:tc>
      </w:tr>
      <w:tr w:rsidR="00CE4478"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CE4478" w:rsidRPr="0059558C" w:rsidRDefault="001F5251" w:rsidP="00760383">
            <w:r>
              <w:t>1.1.3</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CE4478" w:rsidRPr="0059558C" w:rsidRDefault="001F5251" w:rsidP="00760383">
            <w:r>
              <w:t>6/24/2013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CE4478" w:rsidRPr="0059558C" w:rsidRDefault="001F5251"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CE4478" w:rsidRPr="0059558C" w:rsidRDefault="001F5251" w:rsidP="00760383">
            <w:r>
              <w:t>MemberID, Opt-In/Opt-Out, Fee Lookups</w:t>
            </w:r>
          </w:p>
        </w:tc>
      </w:tr>
      <w:tr w:rsidR="00DF2C70"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DF2C70" w:rsidRPr="0059558C" w:rsidRDefault="0015381A" w:rsidP="00760383">
            <w:r>
              <w:t>1.1.4</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DF2C70" w:rsidRPr="0059558C" w:rsidRDefault="0015381A" w:rsidP="00760383">
            <w:r>
              <w:t>6/27/2013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DF2C70" w:rsidRPr="0059558C" w:rsidRDefault="0015381A"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DF2C70" w:rsidRPr="0059558C" w:rsidRDefault="0015381A" w:rsidP="00760383">
            <w:r>
              <w:t>Final draft for eCommerce project</w:t>
            </w:r>
          </w:p>
        </w:tc>
      </w:tr>
      <w:tr w:rsidR="006C45BC"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1E5A31" w:rsidP="00760383">
            <w:r>
              <w:t>1.1.5</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1E5A31" w:rsidP="00760383">
            <w:r>
              <w:t>7/1/2013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1E5A31"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1E5A31" w:rsidP="00760383">
            <w:r>
              <w:t>BuildNewOrder billing_mode change</w:t>
            </w:r>
          </w:p>
        </w:tc>
      </w:tr>
      <w:tr w:rsidR="006C45BC"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8A668B" w:rsidP="00760383">
            <w:r>
              <w:t>1.1.6</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8A668B" w:rsidP="00760383">
            <w:r>
              <w:t>7/1/2013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8A668B"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8A668B" w:rsidP="00760383">
            <w:r>
              <w:t>GetPartnersLookup modification</w:t>
            </w:r>
          </w:p>
        </w:tc>
      </w:tr>
      <w:tr w:rsidR="00AC1542"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AC1542" w:rsidRDefault="00AC1542" w:rsidP="00760383">
            <w:r>
              <w:t>1.1.7</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AC1542" w:rsidRDefault="00AC1542" w:rsidP="00760383">
            <w:r>
              <w:t>7/11/2013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AC1542" w:rsidRDefault="00AC1542"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AC1542" w:rsidRDefault="00AC1542" w:rsidP="00760383">
            <w:r>
              <w:t>Added GroupTag to dependencies</w:t>
            </w:r>
            <w:r w:rsidR="00D5518E">
              <w:t>, added new order methods.</w:t>
            </w:r>
          </w:p>
        </w:tc>
      </w:tr>
      <w:tr w:rsidR="007D2C14"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D2C14" w:rsidRDefault="007D2C14" w:rsidP="00760383">
            <w:r>
              <w:t>1.1.8</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D2C14" w:rsidRDefault="007D2C14" w:rsidP="00760383">
            <w:r>
              <w:t>7/16/2013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D2C14" w:rsidRDefault="007D2C14"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D2C14" w:rsidRDefault="007D2C14" w:rsidP="00760383">
            <w:r>
              <w:t>Modifications to GetPartnersLookup, GetOrdersLookup, GetOrdersQuote, and GetProducts.</w:t>
            </w:r>
          </w:p>
        </w:tc>
      </w:tr>
      <w:tr w:rsidR="00E806A6"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E806A6" w:rsidRDefault="00E806A6" w:rsidP="00760383">
            <w:r>
              <w:t>1.1.9</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E806A6" w:rsidRDefault="00E806A6" w:rsidP="00760383">
            <w:r>
              <w:t>7/16/2013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E806A6" w:rsidRDefault="00E806A6"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E806A6" w:rsidRDefault="00E806A6" w:rsidP="00760383">
            <w:r>
              <w:t>Modified GetOrderQuote for improved tax item handling.</w:t>
            </w:r>
          </w:p>
        </w:tc>
      </w:tr>
      <w:tr w:rsidR="00024673"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024673" w:rsidRDefault="00024673" w:rsidP="00760383">
            <w:r>
              <w:t>1.1.10</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024673" w:rsidRDefault="00024673" w:rsidP="00760383">
            <w:r>
              <w:t>7/19/2013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024673" w:rsidRDefault="00024673"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024673" w:rsidRDefault="00024673" w:rsidP="00760383">
            <w:r>
              <w:t>Changed dependency group type from PLAN to AIRTIME.  Added dependency group type FEE.  Added dependency type REQUIRE_SHARED.</w:t>
            </w:r>
          </w:p>
        </w:tc>
      </w:tr>
      <w:tr w:rsidR="000573F8"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0573F8" w:rsidRDefault="000573F8" w:rsidP="00760383">
            <w:r>
              <w:lastRenderedPageBreak/>
              <w:t>1.1.11</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0573F8" w:rsidRDefault="000573F8" w:rsidP="00760383">
            <w:r>
              <w:t>8/14/2013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0573F8" w:rsidRDefault="000573F8"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0573F8" w:rsidRDefault="000573F8" w:rsidP="00466DD3">
            <w:pPr>
              <w:pStyle w:val="ListParagraph"/>
              <w:numPr>
                <w:ilvl w:val="0"/>
                <w:numId w:val="8"/>
              </w:numPr>
              <w:ind w:left="432"/>
            </w:pPr>
            <w:r>
              <w:t>Changed GetOrdersLookup response</w:t>
            </w:r>
            <w:r w:rsidR="00AE5E51">
              <w:t xml:space="preserve"> to include Billing_Mode</w:t>
            </w:r>
            <w:r w:rsidR="00330650">
              <w:t xml:space="preserve"> and Customer ID</w:t>
            </w:r>
            <w:r>
              <w:t>.</w:t>
            </w:r>
          </w:p>
          <w:p w:rsidR="000573F8" w:rsidRDefault="000573F8" w:rsidP="00466DD3">
            <w:pPr>
              <w:pStyle w:val="ListParagraph"/>
              <w:numPr>
                <w:ilvl w:val="0"/>
                <w:numId w:val="8"/>
              </w:numPr>
              <w:ind w:left="432"/>
            </w:pPr>
            <w:r>
              <w:t>Modified BulkLoadInventory, GetDevice, LoadDevice, and ActivateDevice.</w:t>
            </w:r>
          </w:p>
          <w:p w:rsidR="000573F8" w:rsidRDefault="000573F8" w:rsidP="00466DD3">
            <w:pPr>
              <w:pStyle w:val="ListParagraph"/>
              <w:numPr>
                <w:ilvl w:val="0"/>
                <w:numId w:val="8"/>
              </w:numPr>
              <w:ind w:left="432"/>
            </w:pPr>
            <w:r>
              <w:t>Modified AddOrderDevice, AddOrderAirtimeProduct, AddOrderAccessoryProduct, AddOrderExten</w:t>
            </w:r>
            <w:r w:rsidR="00AE5E51">
              <w:t>dedProduct, AddOrderPinProduct, AddOrderCreditProduct, AddOrderFeeProduct, AddOrderPromoProduct, AddOrderLocation to accept OrderIDs from BuildChangeOrder.</w:t>
            </w:r>
          </w:p>
          <w:p w:rsidR="00AE5E51" w:rsidRDefault="00AE5E51" w:rsidP="00466DD3">
            <w:pPr>
              <w:pStyle w:val="ListParagraph"/>
              <w:numPr>
                <w:ilvl w:val="0"/>
                <w:numId w:val="8"/>
              </w:numPr>
              <w:ind w:left="432"/>
            </w:pPr>
            <w:r>
              <w:t>Added LineItemState to line item array response of GetOrdersLookup.</w:t>
            </w:r>
          </w:p>
          <w:p w:rsidR="00AE5E51" w:rsidRDefault="00AE5E51" w:rsidP="00466DD3">
            <w:pPr>
              <w:pStyle w:val="ListParagraph"/>
              <w:numPr>
                <w:ilvl w:val="0"/>
                <w:numId w:val="8"/>
              </w:numPr>
              <w:ind w:left="432"/>
            </w:pPr>
            <w:r>
              <w:t>Added GetConsumerActiveProducts</w:t>
            </w:r>
          </w:p>
        </w:tc>
      </w:tr>
      <w:tr w:rsidR="008254D4"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8254D4" w:rsidRDefault="008254D4" w:rsidP="00760383">
            <w:r>
              <w:t>1.1.12</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8254D4" w:rsidRDefault="008254D4" w:rsidP="003F109F">
            <w:r>
              <w:t>8/1</w:t>
            </w:r>
            <w:r w:rsidR="003F109F">
              <w:t>9</w:t>
            </w:r>
            <w:r>
              <w:t>/2013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8254D4" w:rsidRDefault="008254D4"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8254D4" w:rsidRDefault="008254D4" w:rsidP="00466DD3">
            <w:pPr>
              <w:pStyle w:val="ListParagraph"/>
              <w:numPr>
                <w:ilvl w:val="0"/>
                <w:numId w:val="8"/>
              </w:numPr>
              <w:ind w:left="432"/>
            </w:pPr>
            <w:r>
              <w:t>Modified BuildNewOrder to accept an optional PartnerID field.</w:t>
            </w:r>
          </w:p>
          <w:p w:rsidR="006544F3" w:rsidRDefault="006544F3" w:rsidP="00466DD3">
            <w:pPr>
              <w:pStyle w:val="ListParagraph"/>
              <w:numPr>
                <w:ilvl w:val="0"/>
                <w:numId w:val="8"/>
              </w:numPr>
              <w:ind w:left="432"/>
            </w:pPr>
            <w:r>
              <w:t>Changed AddPaymentProfile and GetPaymentProfile to include credit card type.</w:t>
            </w:r>
          </w:p>
        </w:tc>
      </w:tr>
      <w:tr w:rsidR="006A2017"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A2017" w:rsidRDefault="006A2017" w:rsidP="00760383">
            <w:r>
              <w:t>1.1.13</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A2017" w:rsidRDefault="006A2017" w:rsidP="003F109F">
            <w:r>
              <w:t>9/4/2013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A2017" w:rsidRDefault="006A2017"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A2017" w:rsidRDefault="006A2017" w:rsidP="00466DD3">
            <w:pPr>
              <w:pStyle w:val="ListParagraph"/>
              <w:numPr>
                <w:ilvl w:val="0"/>
                <w:numId w:val="8"/>
              </w:numPr>
              <w:ind w:left="432"/>
            </w:pPr>
            <w:r>
              <w:t>Modified BuildChangeOrder to accept a billing_mode toggle.</w:t>
            </w:r>
          </w:p>
        </w:tc>
      </w:tr>
      <w:tr w:rsidR="00F840F9"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F840F9" w:rsidRDefault="00F840F9" w:rsidP="00760383">
            <w:r>
              <w:t>1.1.14</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F840F9" w:rsidRDefault="00F840F9" w:rsidP="003F109F">
            <w:r>
              <w:t>9/13/2013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F840F9" w:rsidRDefault="00F840F9"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F840F9" w:rsidRDefault="00F840F9" w:rsidP="00466DD3">
            <w:pPr>
              <w:pStyle w:val="ListParagraph"/>
              <w:numPr>
                <w:ilvl w:val="0"/>
                <w:numId w:val="8"/>
              </w:numPr>
              <w:ind w:left="432"/>
            </w:pPr>
            <w:r>
              <w:t>Added InternalAuthorizeUser, InternalGetApplicationPermission, InternalGetApplicationPermissions, InternalGetMenus.</w:t>
            </w:r>
          </w:p>
        </w:tc>
      </w:tr>
      <w:tr w:rsidR="00797929"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97929" w:rsidRDefault="00797929" w:rsidP="00760383">
            <w:r>
              <w:t>1.1.15</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97929" w:rsidRDefault="00797929" w:rsidP="003F109F">
            <w:r>
              <w:t>9/18/2013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97929" w:rsidRDefault="00797929"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97929" w:rsidRDefault="00797929" w:rsidP="00466DD3">
            <w:pPr>
              <w:pStyle w:val="ListParagraph"/>
              <w:numPr>
                <w:ilvl w:val="0"/>
                <w:numId w:val="8"/>
              </w:numPr>
              <w:ind w:left="432"/>
            </w:pPr>
            <w:r>
              <w:t>Added First/Last name to AddPaymentProfile CC info.</w:t>
            </w:r>
          </w:p>
        </w:tc>
      </w:tr>
      <w:tr w:rsidR="000943E3"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0943E3" w:rsidRDefault="000943E3" w:rsidP="00760383">
            <w:r>
              <w:t>1.1.16</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0943E3" w:rsidRDefault="000943E3" w:rsidP="003F109F">
            <w:r>
              <w:t>9/20/2013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0943E3" w:rsidRDefault="000943E3"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0943E3" w:rsidRDefault="000943E3" w:rsidP="00466DD3">
            <w:pPr>
              <w:pStyle w:val="ListParagraph"/>
              <w:numPr>
                <w:ilvl w:val="0"/>
                <w:numId w:val="8"/>
              </w:numPr>
              <w:ind w:left="432"/>
            </w:pPr>
            <w:r>
              <w:t>Added First/Last name to GetPaymentProfile</w:t>
            </w:r>
          </w:p>
          <w:p w:rsidR="000943E3" w:rsidRDefault="000943E3" w:rsidP="00466DD3">
            <w:pPr>
              <w:pStyle w:val="ListParagraph"/>
              <w:numPr>
                <w:ilvl w:val="0"/>
                <w:numId w:val="8"/>
              </w:numPr>
              <w:ind w:left="432"/>
            </w:pPr>
            <w:r>
              <w:t>Changed GetOrdersLookup SummaryFlag to be mandatory.</w:t>
            </w:r>
          </w:p>
          <w:p w:rsidR="001A6E2C" w:rsidRDefault="001A6E2C" w:rsidP="00466DD3">
            <w:pPr>
              <w:pStyle w:val="ListParagraph"/>
              <w:numPr>
                <w:ilvl w:val="0"/>
                <w:numId w:val="8"/>
              </w:numPr>
              <w:ind w:left="432"/>
            </w:pPr>
            <w:r>
              <w:t>Added function InternalGetUserAccounts and updated InternalAuthorizeUser to return a nested account array.</w:t>
            </w:r>
          </w:p>
        </w:tc>
      </w:tr>
      <w:tr w:rsidR="000F7854"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0F7854" w:rsidRDefault="000F7854" w:rsidP="00760383">
            <w:r>
              <w:t>1.1.17</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0F7854" w:rsidRDefault="000F7854" w:rsidP="003F109F">
            <w:r>
              <w:t>9/24/2013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0F7854" w:rsidRDefault="000F7854"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0F7854" w:rsidRDefault="000F7854" w:rsidP="00466DD3">
            <w:pPr>
              <w:pStyle w:val="ListParagraph"/>
              <w:numPr>
                <w:ilvl w:val="0"/>
                <w:numId w:val="8"/>
              </w:numPr>
              <w:ind w:left="432"/>
            </w:pPr>
            <w:r>
              <w:t>Change Line Array to Billing Account Array in GetConsumerActiveProducts.</w:t>
            </w:r>
          </w:p>
          <w:p w:rsidR="00162D23" w:rsidRDefault="00162D23" w:rsidP="00466DD3">
            <w:pPr>
              <w:pStyle w:val="ListParagraph"/>
              <w:numPr>
                <w:ilvl w:val="0"/>
                <w:numId w:val="8"/>
              </w:numPr>
              <w:ind w:left="432"/>
            </w:pPr>
            <w:r>
              <w:t>Add PermissionID to permission array of InternalAuthorizeUser and InternalGetApplicationPermissions</w:t>
            </w:r>
          </w:p>
        </w:tc>
      </w:tr>
      <w:tr w:rsidR="00B61380"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B61380" w:rsidRDefault="00B61380" w:rsidP="00760383">
            <w:r>
              <w:lastRenderedPageBreak/>
              <w:t>1.1.18</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B61380" w:rsidRDefault="00B61380" w:rsidP="005E3FF3">
            <w:r>
              <w:t>10/</w:t>
            </w:r>
            <w:r w:rsidR="005E3FF3">
              <w:t>21</w:t>
            </w:r>
            <w:r>
              <w:t>/2013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B61380" w:rsidRDefault="00B61380"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B61380" w:rsidRDefault="00B61380" w:rsidP="00466DD3">
            <w:pPr>
              <w:pStyle w:val="ListParagraph"/>
              <w:numPr>
                <w:ilvl w:val="0"/>
                <w:numId w:val="8"/>
              </w:numPr>
              <w:ind w:left="432"/>
            </w:pPr>
            <w:r>
              <w:t>Modified AddOrderDevice, AddOrderAirtimeProduct, AddOrderAccessoryProduct, AddOrderExtendedProduct, AddOrderPinProduct, AddOrderCreditProduct, AddOrderFeeProduct, AddOrderPromoProduct, AddOrderLocation to no longer accept OrderIDs from BuildChangeOrder.</w:t>
            </w:r>
          </w:p>
          <w:p w:rsidR="00B61380" w:rsidRDefault="00E3485F" w:rsidP="00466DD3">
            <w:pPr>
              <w:pStyle w:val="ListParagraph"/>
              <w:numPr>
                <w:ilvl w:val="0"/>
                <w:numId w:val="8"/>
              </w:numPr>
              <w:ind w:left="432"/>
            </w:pPr>
            <w:r>
              <w:t>Modified ChangeOrderAirtimeProduct to support adding an airtime product to an existing order device.</w:t>
            </w:r>
            <w:r w:rsidR="009B4027">
              <w:t xml:space="preserve">  Also added Prorate input fields.</w:t>
            </w:r>
          </w:p>
          <w:p w:rsidR="0030634B" w:rsidRDefault="0030634B" w:rsidP="00466DD3">
            <w:pPr>
              <w:pStyle w:val="ListParagraph"/>
              <w:numPr>
                <w:ilvl w:val="0"/>
                <w:numId w:val="8"/>
              </w:numPr>
              <w:ind w:left="432"/>
            </w:pPr>
            <w:r>
              <w:t>Created CancelOrderDevice</w:t>
            </w:r>
            <w:r w:rsidR="005C4B7F">
              <w:t>, CancelOrderExtended,</w:t>
            </w:r>
            <w:r w:rsidR="00A968D1">
              <w:t xml:space="preserve"> </w:t>
            </w:r>
            <w:r w:rsidR="004A1BF0">
              <w:t xml:space="preserve">ChangeOrderAccountBillingMode, </w:t>
            </w:r>
            <w:r w:rsidR="00A968D1">
              <w:t>and ChangeOrderAccessoryProduct</w:t>
            </w:r>
          </w:p>
          <w:p w:rsidR="001064E8" w:rsidRDefault="001064E8" w:rsidP="00466DD3">
            <w:pPr>
              <w:pStyle w:val="ListParagraph"/>
              <w:numPr>
                <w:ilvl w:val="0"/>
                <w:numId w:val="8"/>
              </w:numPr>
              <w:ind w:left="432"/>
            </w:pPr>
            <w:r>
              <w:t>Modified GetOrdersLookup to include optional state filter and change result state to ENUM.</w:t>
            </w:r>
          </w:p>
          <w:p w:rsidR="00034C82" w:rsidRDefault="00034C82" w:rsidP="00466DD3">
            <w:pPr>
              <w:pStyle w:val="ListParagraph"/>
              <w:numPr>
                <w:ilvl w:val="0"/>
                <w:numId w:val="8"/>
              </w:numPr>
              <w:ind w:left="432"/>
            </w:pPr>
            <w:r>
              <w:t>Modified BuildChangeOrder, BuildCancelOrder to only accept order IDs from GetConsumerActiveProducts.</w:t>
            </w:r>
          </w:p>
          <w:p w:rsidR="003B45BF" w:rsidRDefault="003B45BF" w:rsidP="00466DD3">
            <w:pPr>
              <w:pStyle w:val="ListParagraph"/>
              <w:numPr>
                <w:ilvl w:val="0"/>
                <w:numId w:val="8"/>
              </w:numPr>
              <w:ind w:left="432"/>
            </w:pPr>
            <w:r>
              <w:t>Modified GetOrderQuote to only function against orders of type NEW.</w:t>
            </w:r>
          </w:p>
          <w:p w:rsidR="00A71D64" w:rsidRDefault="00A71D64" w:rsidP="00466DD3">
            <w:pPr>
              <w:pStyle w:val="ListParagraph"/>
              <w:numPr>
                <w:ilvl w:val="0"/>
                <w:numId w:val="8"/>
              </w:numPr>
              <w:ind w:left="432"/>
            </w:pPr>
            <w:r>
              <w:t xml:space="preserve">Included primary device </w:t>
            </w:r>
            <w:r w:rsidR="00624532">
              <w:pgNum/>
            </w:r>
            <w:r w:rsidR="00624532">
              <w:t>oolean</w:t>
            </w:r>
            <w:r>
              <w:t xml:space="preserve"> to GetConsumerActiveProducts.</w:t>
            </w:r>
          </w:p>
          <w:p w:rsidR="006E4E72" w:rsidRDefault="006E4E72" w:rsidP="00466DD3">
            <w:pPr>
              <w:pStyle w:val="ListParagraph"/>
              <w:numPr>
                <w:ilvl w:val="0"/>
                <w:numId w:val="8"/>
              </w:numPr>
              <w:ind w:left="432"/>
            </w:pPr>
            <w:r>
              <w:t xml:space="preserve">Modified GetPartnersLookup to return a corresponding Google Analytics ID (from account_properties). </w:t>
            </w:r>
          </w:p>
        </w:tc>
      </w:tr>
      <w:tr w:rsidR="005524A7"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5524A7" w:rsidRDefault="005524A7" w:rsidP="00760383">
            <w:r>
              <w:t>1.1.19</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5524A7" w:rsidRDefault="005524A7" w:rsidP="005E3FF3">
            <w:r>
              <w:t>11/15/2013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5524A7" w:rsidRDefault="005524A7"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5524A7" w:rsidRDefault="005524A7" w:rsidP="00466DD3">
            <w:pPr>
              <w:pStyle w:val="ListParagraph"/>
              <w:numPr>
                <w:ilvl w:val="0"/>
                <w:numId w:val="8"/>
              </w:numPr>
              <w:ind w:left="432"/>
            </w:pPr>
            <w:r>
              <w:t>Created the SetPaymentProfileDefault method and enhanced AddPaymentProfile to require the Default Profile flag.</w:t>
            </w:r>
          </w:p>
        </w:tc>
      </w:tr>
      <w:tr w:rsidR="00624532"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24532" w:rsidRDefault="00624532" w:rsidP="00760383">
            <w:r>
              <w:t>1.1.20</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24532" w:rsidRDefault="001F5201" w:rsidP="005E3FF3">
            <w:r>
              <w:t>11/25/2013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24532" w:rsidRDefault="001F5201"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24532" w:rsidRDefault="001F5201" w:rsidP="00466DD3">
            <w:pPr>
              <w:pStyle w:val="ListParagraph"/>
              <w:numPr>
                <w:ilvl w:val="0"/>
                <w:numId w:val="8"/>
              </w:numPr>
              <w:ind w:left="432"/>
            </w:pPr>
            <w:r>
              <w:t>Add default profile flag to GetPaymentProfile</w:t>
            </w:r>
          </w:p>
        </w:tc>
      </w:tr>
      <w:tr w:rsidR="00C36D50"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C36D50" w:rsidRDefault="00C36D50" w:rsidP="00760383">
            <w:r>
              <w:t>1.1.21</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C36D50" w:rsidRDefault="00C36D50" w:rsidP="005E3FF3">
            <w:r>
              <w:t>12/02/2013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C36D50" w:rsidRDefault="00C36D50"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C36D50" w:rsidRDefault="00C36D50" w:rsidP="00466DD3">
            <w:pPr>
              <w:pStyle w:val="ListParagraph"/>
              <w:numPr>
                <w:ilvl w:val="0"/>
                <w:numId w:val="8"/>
              </w:numPr>
              <w:ind w:left="432"/>
            </w:pPr>
            <w:r>
              <w:t>Added new Consumer Method ResetConsumerPassword(). This provides the ability to reset a consumer’s password without having to know the current password. Note: Should only be called used by Customer Service type Applications.</w:t>
            </w:r>
          </w:p>
        </w:tc>
      </w:tr>
      <w:tr w:rsidR="00276031"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276031" w:rsidRDefault="00276031" w:rsidP="00760383">
            <w:r>
              <w:t>1.1.22</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276031" w:rsidRDefault="00276031" w:rsidP="005E3FF3">
            <w:r>
              <w:t>12/05/2013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276031" w:rsidRDefault="00276031"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276031" w:rsidRDefault="00276031" w:rsidP="00276031">
            <w:pPr>
              <w:pStyle w:val="ListParagraph"/>
              <w:numPr>
                <w:ilvl w:val="0"/>
                <w:numId w:val="8"/>
              </w:numPr>
              <w:ind w:left="432"/>
            </w:pPr>
            <w:r>
              <w:t>GetPartnersLookup now returns an array (Max of 5) of defined Social Media Icons and associated URLs.</w:t>
            </w:r>
          </w:p>
        </w:tc>
      </w:tr>
      <w:tr w:rsidR="0016135E"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16135E" w:rsidRDefault="0016135E" w:rsidP="00760383">
            <w:r>
              <w:lastRenderedPageBreak/>
              <w:t>1.1.23</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16135E" w:rsidRDefault="0016135E" w:rsidP="005E3FF3">
            <w:r>
              <w:t>12/18/2013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16135E" w:rsidRDefault="0016135E"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16135E" w:rsidRDefault="0016135E" w:rsidP="00276031">
            <w:pPr>
              <w:pStyle w:val="ListParagraph"/>
              <w:numPr>
                <w:ilvl w:val="0"/>
                <w:numId w:val="8"/>
              </w:numPr>
              <w:ind w:left="432"/>
            </w:pPr>
            <w:r>
              <w:t>Modified getDefinedReports to support additional input/output parameters</w:t>
            </w:r>
          </w:p>
          <w:p w:rsidR="0016135E" w:rsidRDefault="0016135E" w:rsidP="00276031">
            <w:pPr>
              <w:pStyle w:val="ListParagraph"/>
              <w:numPr>
                <w:ilvl w:val="0"/>
                <w:numId w:val="8"/>
              </w:numPr>
              <w:ind w:left="432"/>
            </w:pPr>
            <w:r>
              <w:t>Modified getReportDetail to support additional input/output parameters</w:t>
            </w:r>
          </w:p>
          <w:p w:rsidR="0016135E" w:rsidRDefault="0016135E" w:rsidP="00276031">
            <w:pPr>
              <w:pStyle w:val="ListParagraph"/>
              <w:numPr>
                <w:ilvl w:val="0"/>
                <w:numId w:val="8"/>
              </w:numPr>
              <w:ind w:left="432"/>
            </w:pPr>
            <w:r>
              <w:t>Created new getReportDetailPaged method for supporting paging of HTML reports</w:t>
            </w:r>
          </w:p>
        </w:tc>
      </w:tr>
      <w:tr w:rsidR="00732F76"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732F76" w:rsidRDefault="00732F76" w:rsidP="00760383">
            <w:r>
              <w:t>1.1.24</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732F76" w:rsidRDefault="00732F76" w:rsidP="005E3FF3">
            <w:r>
              <w:t>12/19/2013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732F76" w:rsidRDefault="00732F76"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732F76" w:rsidRDefault="00732F76" w:rsidP="00276031">
            <w:pPr>
              <w:pStyle w:val="ListParagraph"/>
              <w:numPr>
                <w:ilvl w:val="0"/>
                <w:numId w:val="8"/>
              </w:numPr>
              <w:ind w:left="432"/>
            </w:pPr>
            <w:r>
              <w:t>Added pageable flag to getDefinedReports response</w:t>
            </w:r>
          </w:p>
        </w:tc>
      </w:tr>
      <w:tr w:rsidR="00121166"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121166" w:rsidRDefault="00121166" w:rsidP="00760383">
            <w:r>
              <w:t>1.1.25</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121166" w:rsidRDefault="00121166" w:rsidP="005E3FF3">
            <w:r>
              <w:t>12/31/2013</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121166" w:rsidRDefault="00121166" w:rsidP="00760383">
            <w:r>
              <w:t>Mike Schmidt</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121166" w:rsidRDefault="00121166" w:rsidP="00276031">
            <w:pPr>
              <w:pStyle w:val="ListParagraph"/>
              <w:numPr>
                <w:ilvl w:val="0"/>
                <w:numId w:val="8"/>
              </w:numPr>
              <w:ind w:left="432"/>
            </w:pPr>
            <w:r>
              <w:t>Correct date/time format.</w:t>
            </w:r>
          </w:p>
        </w:tc>
      </w:tr>
      <w:tr w:rsidR="00C125A9"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C125A9" w:rsidRDefault="00C125A9" w:rsidP="00760383">
            <w:r>
              <w:t>1.1.26</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C125A9" w:rsidRDefault="00C125A9" w:rsidP="005E3FF3">
            <w:r>
              <w:t>1/24/2014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C125A9" w:rsidRDefault="00C125A9" w:rsidP="00760383">
            <w:r>
              <w:t>Todd Brady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C125A9" w:rsidRDefault="00C125A9" w:rsidP="00276031">
            <w:pPr>
              <w:pStyle w:val="ListParagraph"/>
              <w:numPr>
                <w:ilvl w:val="0"/>
                <w:numId w:val="8"/>
              </w:numPr>
              <w:ind w:left="432"/>
            </w:pPr>
            <w:r>
              <w:t>Added GetConsumerPayments method to consumer API section</w:t>
            </w:r>
          </w:p>
        </w:tc>
      </w:tr>
      <w:tr w:rsidR="00C83E86"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C83E86" w:rsidRDefault="00C83E86" w:rsidP="00760383">
            <w:r>
              <w:t>1.1.27</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C83E86" w:rsidRDefault="00C83E86" w:rsidP="005E3FF3">
            <w:r>
              <w:t>1/27/2014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C83E86" w:rsidRDefault="00C83E86"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C83E86" w:rsidRDefault="00C83E86" w:rsidP="00276031">
            <w:pPr>
              <w:pStyle w:val="ListParagraph"/>
              <w:numPr>
                <w:ilvl w:val="0"/>
                <w:numId w:val="8"/>
              </w:numPr>
              <w:ind w:left="432"/>
            </w:pPr>
            <w:r>
              <w:t>Modified GetOrdersLookup method to return Order total and associated Payment Transaction ID</w:t>
            </w:r>
          </w:p>
          <w:p w:rsidR="00C83E86" w:rsidRDefault="00C83E86" w:rsidP="00276031">
            <w:pPr>
              <w:pStyle w:val="ListParagraph"/>
              <w:numPr>
                <w:ilvl w:val="0"/>
                <w:numId w:val="8"/>
              </w:numPr>
              <w:ind w:left="432"/>
            </w:pPr>
            <w:r>
              <w:t>Modified GetConsumerAccountsLookup method to return the State of the consumer</w:t>
            </w:r>
          </w:p>
        </w:tc>
      </w:tr>
      <w:tr w:rsidR="00B47BA7"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B47BA7" w:rsidRDefault="00B47BA7" w:rsidP="00760383">
            <w:r>
              <w:t>1.1.28</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B47BA7" w:rsidRDefault="00B47BA7" w:rsidP="005E3FF3">
            <w:r>
              <w:t>1/27/2014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B47BA7" w:rsidRDefault="00B47BA7" w:rsidP="00760383">
            <w:r>
              <w:t>Todd Brady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B47BA7" w:rsidRDefault="00B47BA7" w:rsidP="00276031">
            <w:pPr>
              <w:pStyle w:val="ListParagraph"/>
              <w:numPr>
                <w:ilvl w:val="0"/>
                <w:numId w:val="8"/>
              </w:numPr>
              <w:ind w:left="432"/>
            </w:pPr>
            <w:r>
              <w:t>Modified GetConsumerPayments to have in parameters of DateFrom and DateTo</w:t>
            </w:r>
          </w:p>
          <w:p w:rsidR="00B47BA7" w:rsidRDefault="00B47BA7" w:rsidP="00276031">
            <w:pPr>
              <w:pStyle w:val="ListParagraph"/>
              <w:numPr>
                <w:ilvl w:val="0"/>
                <w:numId w:val="8"/>
              </w:numPr>
              <w:ind w:left="432"/>
            </w:pPr>
            <w:r>
              <w:t xml:space="preserve">Removed out </w:t>
            </w:r>
            <w:r w:rsidR="000F4EF2">
              <w:t>parameters</w:t>
            </w:r>
            <w:r>
              <w:t xml:space="preserve"> of StatementID and RefundFlag for GetConsumerPayments</w:t>
            </w:r>
          </w:p>
        </w:tc>
      </w:tr>
      <w:tr w:rsidR="00AB14E2"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AB14E2" w:rsidRDefault="00AB14E2" w:rsidP="00760383">
            <w:r>
              <w:t>1.1.29</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AB14E2" w:rsidRDefault="00AB14E2" w:rsidP="005E3FF3">
            <w:r>
              <w:t>2/11/2014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AB14E2" w:rsidRDefault="00AB14E2"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AB14E2" w:rsidRDefault="00AB14E2" w:rsidP="00276031">
            <w:pPr>
              <w:pStyle w:val="ListParagraph"/>
              <w:numPr>
                <w:ilvl w:val="0"/>
                <w:numId w:val="8"/>
              </w:numPr>
              <w:ind w:left="432"/>
            </w:pPr>
            <w:r>
              <w:t>Added Carrier API</w:t>
            </w:r>
          </w:p>
          <w:p w:rsidR="00AB14E2" w:rsidRDefault="00AB14E2" w:rsidP="00276031">
            <w:pPr>
              <w:pStyle w:val="ListParagraph"/>
              <w:numPr>
                <w:ilvl w:val="0"/>
                <w:numId w:val="8"/>
              </w:numPr>
              <w:ind w:left="432"/>
            </w:pPr>
            <w:r>
              <w:t>Added statement that returned results are in an unordered state</w:t>
            </w:r>
          </w:p>
        </w:tc>
      </w:tr>
      <w:tr w:rsidR="008D01B4"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8D01B4" w:rsidRDefault="008D01B4" w:rsidP="00760383">
            <w:r>
              <w:t>1.1.30</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8D01B4" w:rsidRDefault="008D01B4" w:rsidP="005E3FF3">
            <w:r>
              <w:t>2/18/2014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8D01B4" w:rsidRDefault="008D01B4" w:rsidP="00760383">
            <w:r>
              <w:t>Todd Brady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8D01B4" w:rsidRDefault="00BB7A5F" w:rsidP="00276031">
            <w:pPr>
              <w:pStyle w:val="ListParagraph"/>
              <w:numPr>
                <w:ilvl w:val="0"/>
                <w:numId w:val="8"/>
              </w:numPr>
              <w:ind w:left="432"/>
            </w:pPr>
            <w:r>
              <w:t>Updated the content API methods fields.</w:t>
            </w:r>
          </w:p>
          <w:p w:rsidR="00BB7A5F" w:rsidRDefault="00BB7A5F" w:rsidP="00276031">
            <w:pPr>
              <w:pStyle w:val="ListParagraph"/>
              <w:numPr>
                <w:ilvl w:val="0"/>
                <w:numId w:val="8"/>
              </w:numPr>
              <w:ind w:left="432"/>
            </w:pPr>
            <w:r>
              <w:t>Added usage sections for each method in content API</w:t>
            </w:r>
          </w:p>
        </w:tc>
      </w:tr>
      <w:tr w:rsidR="00FE73D8"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FE73D8" w:rsidRDefault="00FE73D8" w:rsidP="00760383">
            <w:r>
              <w:t>1.1.31</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FE73D8" w:rsidRDefault="00FE73D8" w:rsidP="005E3FF3">
            <w:r>
              <w:t>3/5/2014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FE73D8" w:rsidRDefault="00FE73D8" w:rsidP="00760383">
            <w:r>
              <w:t>Todd Brady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FE73D8" w:rsidRDefault="00FE73D8" w:rsidP="00276031">
            <w:pPr>
              <w:pStyle w:val="ListParagraph"/>
              <w:numPr>
                <w:ilvl w:val="0"/>
                <w:numId w:val="8"/>
              </w:numPr>
              <w:ind w:left="432"/>
            </w:pPr>
            <w:r>
              <w:t>Added Order API Get Order Adhoc Quote method and updated the output of Get Order Quote</w:t>
            </w:r>
          </w:p>
        </w:tc>
      </w:tr>
      <w:tr w:rsidR="00462601"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462601" w:rsidRDefault="00462601" w:rsidP="00760383">
            <w:r>
              <w:t>1.1.32</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462601" w:rsidRDefault="00462601" w:rsidP="005E3FF3">
            <w:r>
              <w:t>3/11/2014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462601" w:rsidRDefault="00462601" w:rsidP="00760383">
            <w:r>
              <w:t>Todd Brady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462601" w:rsidRDefault="00462601" w:rsidP="00276031">
            <w:pPr>
              <w:pStyle w:val="ListParagraph"/>
              <w:numPr>
                <w:ilvl w:val="0"/>
                <w:numId w:val="8"/>
              </w:numPr>
              <w:ind w:left="432"/>
            </w:pPr>
            <w:r>
              <w:t>Added fee array to the output of the Consumer API GetConsumerActiveProducts call</w:t>
            </w:r>
            <w:r w:rsidR="00A606D9">
              <w:t xml:space="preserve"> return</w:t>
            </w:r>
          </w:p>
        </w:tc>
      </w:tr>
    </w:tbl>
    <w:p w:rsidR="00160FD9" w:rsidRDefault="00160FD9" w:rsidP="00760383">
      <w:pPr>
        <w:sectPr w:rsidR="00160FD9" w:rsidSect="00733A0F">
          <w:pgSz w:w="12240" w:h="15840" w:code="1"/>
          <w:pgMar w:top="995" w:right="1620" w:bottom="1260" w:left="1267" w:header="450" w:footer="0" w:gutter="0"/>
          <w:cols w:space="720"/>
        </w:sectPr>
      </w:pPr>
    </w:p>
    <w:p w:rsidR="00160FD9" w:rsidRDefault="00160FD9" w:rsidP="00160FD9">
      <w:pPr>
        <w:pStyle w:val="Heading3"/>
      </w:pPr>
      <w:bookmarkStart w:id="5" w:name="_Toc382296858"/>
      <w:r>
        <w:lastRenderedPageBreak/>
        <w:t>Approvals</w:t>
      </w:r>
      <w:bookmarkEnd w:id="5"/>
    </w:p>
    <w:p w:rsidR="006C45BC" w:rsidRDefault="006C45BC" w:rsidP="00760383">
      <w:r w:rsidRPr="0059558C">
        <w:t xml:space="preserve">This document </w:t>
      </w:r>
      <w:r w:rsidR="00CE4478">
        <w:t>is intended for external distribution and represents the official Ready Wireless API design and technical reference.</w:t>
      </w:r>
    </w:p>
    <w:p w:rsidR="006C45BC" w:rsidRPr="00CF6B1F" w:rsidRDefault="006C45BC" w:rsidP="00760383">
      <w:r w:rsidRPr="0059558C">
        <w:t>Following approval of this document, requirement changes will be governed by the project’s change management process, including impact analysis, appropriate reviews and approvals.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160"/>
        <w:gridCol w:w="739"/>
        <w:gridCol w:w="1601"/>
        <w:gridCol w:w="2880"/>
        <w:gridCol w:w="2430"/>
      </w:tblGrid>
      <w:tr w:rsidR="006C45BC" w:rsidRPr="006C45BC" w:rsidTr="00601C15">
        <w:trPr>
          <w:gridAfter w:val="3"/>
          <w:wAfter w:w="6911" w:type="dxa"/>
          <w:trHeight w:val="347"/>
        </w:trPr>
        <w:tc>
          <w:tcPr>
            <w:tcW w:w="2899" w:type="dxa"/>
            <w:gridSpan w:val="2"/>
            <w:shd w:val="clear" w:color="auto" w:fill="365F91" w:themeFill="accent1" w:themeFillShade="BF"/>
            <w:vAlign w:val="center"/>
          </w:tcPr>
          <w:p w:rsidR="006C45BC" w:rsidRPr="006C45BC" w:rsidRDefault="006C45BC" w:rsidP="00760383">
            <w:r w:rsidRPr="006C45BC">
              <w:t>Document Approvals</w:t>
            </w:r>
          </w:p>
        </w:tc>
      </w:tr>
      <w:tr w:rsidR="006C45BC" w:rsidRPr="008B6F0A" w:rsidTr="00601C15">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Approver Name</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CE4478" w:rsidP="00760383">
            <w:pPr>
              <w:rPr>
                <w:b/>
              </w:rPr>
            </w:pPr>
            <w:r w:rsidRPr="0078262E">
              <w:rPr>
                <w:b/>
              </w:rPr>
              <w:t>Title/</w:t>
            </w:r>
            <w:r w:rsidR="006C45BC" w:rsidRPr="0078262E">
              <w:rPr>
                <w:b/>
              </w:rPr>
              <w:t>Role</w:t>
            </w:r>
          </w:p>
        </w:tc>
        <w:tc>
          <w:tcPr>
            <w:tcW w:w="288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Signature/Electronic Approval</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Date</w:t>
            </w:r>
          </w:p>
        </w:tc>
      </w:tr>
      <w:tr w:rsidR="006C45BC"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59558C" w:rsidRDefault="00CE4478" w:rsidP="00760383">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59558C" w:rsidRDefault="00CE4478" w:rsidP="00760383">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FD7401" w:rsidRDefault="00CE4478" w:rsidP="00E31099">
            <w:pPr>
              <w:jc w:val="center"/>
              <w:rPr>
                <w:rFonts w:ascii="Arial" w:hAnsi="Arial" w:cs="Arial"/>
              </w:rP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59558C" w:rsidRDefault="00CE4478" w:rsidP="00C953F5">
            <w:r>
              <w:t>11/1</w:t>
            </w:r>
            <w:r w:rsidR="00C953F5">
              <w:t>8</w:t>
            </w:r>
            <w:r>
              <w:t>/2012</w:t>
            </w:r>
          </w:p>
        </w:tc>
      </w:tr>
      <w:tr w:rsidR="0078262E"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8262E" w:rsidRPr="0059558C" w:rsidRDefault="0078262E" w:rsidP="00760383">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78262E" w:rsidRPr="0059558C" w:rsidRDefault="0078262E" w:rsidP="00760383">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8262E" w:rsidRPr="00FD7401" w:rsidRDefault="0078262E" w:rsidP="000E2B7F">
            <w:pPr>
              <w:jc w:val="center"/>
              <w:rPr>
                <w:rFonts w:ascii="Arial" w:hAnsi="Arial" w:cs="Arial"/>
              </w:rP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8262E" w:rsidRPr="0059558C" w:rsidRDefault="00AB124D" w:rsidP="00760383">
            <w:r>
              <w:t>1/4</w:t>
            </w:r>
            <w:r w:rsidR="0078262E">
              <w:t>/2013</w:t>
            </w:r>
          </w:p>
        </w:tc>
      </w:tr>
      <w:tr w:rsidR="00500D08"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00D08" w:rsidRPr="0059558C" w:rsidRDefault="00500D08" w:rsidP="00760383">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500D08" w:rsidRPr="0059558C" w:rsidRDefault="00500D08" w:rsidP="00760383">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00D08" w:rsidRPr="00FD7401" w:rsidRDefault="00500D08" w:rsidP="00F25EBC">
            <w:pPr>
              <w:jc w:val="center"/>
              <w:rPr>
                <w:rFonts w:ascii="Arial" w:hAnsi="Arial" w:cs="Arial"/>
              </w:rP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00D08" w:rsidRPr="0059558C" w:rsidRDefault="00500D08" w:rsidP="00760383">
            <w:r>
              <w:t>6/10/2013</w:t>
            </w:r>
          </w:p>
        </w:tc>
      </w:tr>
      <w:tr w:rsidR="00020354" w:rsidRPr="008B6F0A" w:rsidTr="00495760">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20354" w:rsidRPr="0059558C" w:rsidRDefault="00020354" w:rsidP="00495760">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020354" w:rsidRPr="0059558C" w:rsidRDefault="00020354" w:rsidP="00495760">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20354" w:rsidRPr="00FD7401" w:rsidRDefault="00020354" w:rsidP="00495760">
            <w:pPr>
              <w:jc w:val="center"/>
              <w:rPr>
                <w:rFonts w:ascii="Arial" w:hAnsi="Arial" w:cs="Arial"/>
              </w:rP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20354" w:rsidRPr="0059558C" w:rsidRDefault="00020354" w:rsidP="00DA120B">
            <w:r>
              <w:t>6/</w:t>
            </w:r>
            <w:r w:rsidR="00DA120B">
              <w:t>20</w:t>
            </w:r>
            <w:r>
              <w:t>/2013</w:t>
            </w:r>
          </w:p>
        </w:tc>
      </w:tr>
      <w:tr w:rsidR="001F5251"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1F5251" w:rsidRPr="0059558C" w:rsidRDefault="001F5251" w:rsidP="00760383">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1F5251" w:rsidRPr="0059558C" w:rsidRDefault="001F5251" w:rsidP="00760383">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1F5251" w:rsidRPr="00FD7401" w:rsidRDefault="001F5251" w:rsidP="00495760">
            <w:pPr>
              <w:jc w:val="center"/>
              <w:rPr>
                <w:rFonts w:ascii="Arial" w:hAnsi="Arial" w:cs="Arial"/>
              </w:rP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1F5251" w:rsidRPr="0059558C" w:rsidRDefault="001E5A31" w:rsidP="0015381A">
            <w:r>
              <w:t>7/1</w:t>
            </w:r>
            <w:r w:rsidR="001F5251">
              <w:t>/2013</w:t>
            </w:r>
          </w:p>
        </w:tc>
      </w:tr>
      <w:tr w:rsidR="00AC1542"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AC1542" w:rsidRDefault="00AC1542" w:rsidP="00760383">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AC1542" w:rsidRDefault="00AC1542" w:rsidP="00760383">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AC1542" w:rsidRDefault="00AC1542" w:rsidP="00495760">
            <w:pPr>
              <w:jc w:val="cente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AC1542" w:rsidRDefault="00AC1542" w:rsidP="00D5518E">
            <w:r>
              <w:t>7/1</w:t>
            </w:r>
            <w:r w:rsidR="00D5518E">
              <w:t>5</w:t>
            </w:r>
            <w:r>
              <w:t>/2013</w:t>
            </w:r>
          </w:p>
        </w:tc>
      </w:tr>
      <w:tr w:rsidR="007D2C14"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D2C14" w:rsidRDefault="007D2C14" w:rsidP="001B22A8">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7D2C14" w:rsidRDefault="007D2C14" w:rsidP="001B22A8">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D2C14" w:rsidRDefault="007D2C14" w:rsidP="001B22A8">
            <w:pPr>
              <w:jc w:val="cente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D2C14" w:rsidRDefault="007D2C14" w:rsidP="007D2C14">
            <w:r>
              <w:t>7/16/2013</w:t>
            </w:r>
          </w:p>
        </w:tc>
      </w:tr>
      <w:tr w:rsidR="00024673" w:rsidRPr="008B6F0A" w:rsidTr="00024673">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24673" w:rsidRDefault="00024673" w:rsidP="00376121">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024673" w:rsidRDefault="00024673" w:rsidP="00376121">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24673" w:rsidRDefault="00024673" w:rsidP="00376121">
            <w:pPr>
              <w:jc w:val="cente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24673" w:rsidRDefault="00024673" w:rsidP="00376121">
            <w:r>
              <w:t>7/17/2013</w:t>
            </w:r>
          </w:p>
        </w:tc>
      </w:tr>
      <w:tr w:rsidR="00E806A6"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E806A6" w:rsidRDefault="00E806A6" w:rsidP="001B22A8">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E806A6" w:rsidRDefault="00E806A6" w:rsidP="001B22A8">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E806A6" w:rsidRDefault="00E806A6" w:rsidP="00376121">
            <w:pPr>
              <w:jc w:val="cente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E806A6" w:rsidRDefault="00E806A6" w:rsidP="00024673">
            <w:r>
              <w:t>7/1</w:t>
            </w:r>
            <w:r w:rsidR="00024673">
              <w:t>9</w:t>
            </w:r>
            <w:r>
              <w:t>/2013</w:t>
            </w:r>
          </w:p>
        </w:tc>
      </w:tr>
      <w:tr w:rsidR="008254D4" w:rsidRPr="008B6F0A" w:rsidTr="0051126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8254D4" w:rsidRDefault="008254D4" w:rsidP="0051126F">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8254D4" w:rsidRDefault="008254D4" w:rsidP="0051126F">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8254D4" w:rsidRDefault="008254D4" w:rsidP="0051126F">
            <w:pPr>
              <w:jc w:val="center"/>
            </w:pPr>
            <w:r>
              <w:t>* APPROVED *</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8254D4" w:rsidRDefault="008254D4" w:rsidP="0051126F">
            <w:r>
              <w:t>8/14/2013</w:t>
            </w:r>
          </w:p>
        </w:tc>
      </w:tr>
      <w:tr w:rsidR="00BD13EC" w:rsidRPr="008B6F0A" w:rsidTr="00BD13EC">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BD13EC" w:rsidRDefault="00BD13EC" w:rsidP="00BD13EC">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BD13EC" w:rsidRDefault="00BD13EC" w:rsidP="00BD13EC">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BD13EC" w:rsidRDefault="00BD13EC" w:rsidP="00BD13EC">
            <w:pPr>
              <w:jc w:val="center"/>
            </w:pPr>
            <w:r>
              <w:t xml:space="preserve">* APPROVED </w:t>
            </w:r>
            <w:r w:rsidR="00797929">
              <w:t>1.1.12</w:t>
            </w:r>
            <w:r>
              <w:t>*</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BD13EC" w:rsidRDefault="00BD13EC" w:rsidP="00BD13EC">
            <w:r>
              <w:t>8/19/2013</w:t>
            </w:r>
          </w:p>
        </w:tc>
      </w:tr>
      <w:tr w:rsidR="00DE03E0" w:rsidRPr="008B6F0A" w:rsidTr="0051126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DE03E0" w:rsidRDefault="00DE03E0" w:rsidP="0051126F">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DE03E0" w:rsidRDefault="00DE03E0" w:rsidP="0051126F">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DE03E0" w:rsidRDefault="00DE03E0" w:rsidP="0051126F">
            <w:pPr>
              <w:jc w:val="center"/>
            </w:pPr>
            <w:r>
              <w:t xml:space="preserve">* APPROVED </w:t>
            </w:r>
            <w:r w:rsidR="00797929">
              <w:t>1.1.13</w:t>
            </w:r>
            <w:r>
              <w:t>*</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DE03E0" w:rsidRDefault="00BD13EC" w:rsidP="00BD13EC">
            <w:r>
              <w:t>9/4</w:t>
            </w:r>
            <w:r w:rsidR="00DE03E0">
              <w:t>/2013</w:t>
            </w:r>
          </w:p>
        </w:tc>
      </w:tr>
      <w:tr w:rsidR="00F840F9" w:rsidRPr="008B6F0A" w:rsidTr="00AF7EE9">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F840F9" w:rsidRDefault="00F840F9" w:rsidP="00AF7EE9">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F840F9" w:rsidRDefault="00F840F9" w:rsidP="00AF7EE9">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F840F9" w:rsidRDefault="00F840F9" w:rsidP="00AF7EE9">
            <w:pPr>
              <w:jc w:val="center"/>
            </w:pPr>
            <w:r>
              <w:t xml:space="preserve">* APPROVED </w:t>
            </w:r>
            <w:r w:rsidR="00797929">
              <w:t>1.1.14</w:t>
            </w:r>
            <w:r>
              <w:t>*</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F840F9" w:rsidRDefault="00F840F9" w:rsidP="00AF7EE9">
            <w:r>
              <w:t>9/13/2013</w:t>
            </w:r>
          </w:p>
        </w:tc>
      </w:tr>
      <w:tr w:rsidR="00797929" w:rsidRPr="008B6F0A" w:rsidTr="00797929">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97929" w:rsidRDefault="00797929" w:rsidP="00AF7EE9">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797929" w:rsidRDefault="00797929" w:rsidP="00AF7EE9">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97929" w:rsidRDefault="00797929" w:rsidP="00AF7EE9">
            <w:pPr>
              <w:jc w:val="center"/>
            </w:pPr>
            <w:r>
              <w:t>* APPROVED 1.1.15*</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97929" w:rsidRDefault="00797929" w:rsidP="00797929">
            <w:r>
              <w:t>9/18/2013</w:t>
            </w:r>
          </w:p>
        </w:tc>
      </w:tr>
      <w:tr w:rsidR="000943E3" w:rsidRPr="008B6F0A" w:rsidTr="00AF7EE9">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943E3" w:rsidRDefault="000943E3" w:rsidP="00AF7EE9">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0943E3" w:rsidRDefault="000943E3" w:rsidP="00AF7EE9">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943E3" w:rsidRDefault="000943E3" w:rsidP="000943E3">
            <w:pPr>
              <w:jc w:val="center"/>
            </w:pPr>
            <w:r>
              <w:t>* APPROVED 1.1.16*</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0943E3" w:rsidRDefault="000943E3" w:rsidP="000943E3">
            <w:r>
              <w:t>9/20/2013</w:t>
            </w:r>
          </w:p>
        </w:tc>
      </w:tr>
      <w:tr w:rsidR="00634770" w:rsidRPr="008B6F0A" w:rsidTr="004D17F2">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34770" w:rsidRDefault="00634770" w:rsidP="004D17F2">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634770" w:rsidRDefault="00634770" w:rsidP="004D17F2">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34770" w:rsidRDefault="00634770" w:rsidP="00AB124D">
            <w:pPr>
              <w:jc w:val="center"/>
            </w:pPr>
            <w:r>
              <w:t>* APPROVED 1.1.1</w:t>
            </w:r>
            <w:r w:rsidR="00AB124D">
              <w:t>7</w:t>
            </w:r>
            <w:r>
              <w:t>*</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34770" w:rsidRDefault="00634770" w:rsidP="00634770">
            <w:r>
              <w:t>9/24/2013</w:t>
            </w:r>
          </w:p>
        </w:tc>
      </w:tr>
      <w:tr w:rsidR="00E3485F" w:rsidRPr="008B6F0A" w:rsidTr="00110F9D">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E3485F" w:rsidRDefault="00E3485F" w:rsidP="00110F9D">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E3485F" w:rsidRDefault="00E3485F" w:rsidP="00110F9D">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E3485F" w:rsidRDefault="00E3485F" w:rsidP="00E3485F">
            <w:pPr>
              <w:jc w:val="center"/>
            </w:pPr>
            <w:r>
              <w:t>* APPROVED 1.1.18*</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E3485F" w:rsidRDefault="00E3485F" w:rsidP="005E3FF3">
            <w:r>
              <w:t>10/</w:t>
            </w:r>
            <w:r w:rsidR="005E3FF3">
              <w:t>21</w:t>
            </w:r>
            <w:r>
              <w:t>/2013</w:t>
            </w:r>
          </w:p>
        </w:tc>
      </w:tr>
      <w:tr w:rsidR="005524A7"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1B22A8">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624532">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5524A7">
            <w:pPr>
              <w:jc w:val="center"/>
            </w:pPr>
            <w:r>
              <w:t>* APPROVED 1.1.19*</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7D2C14">
            <w:r>
              <w:t>11/15/2013</w:t>
            </w:r>
          </w:p>
        </w:tc>
      </w:tr>
      <w:tr w:rsidR="00121166" w:rsidTr="0012116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121166" w:rsidRDefault="00121166" w:rsidP="00860574">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121166" w:rsidRDefault="00121166" w:rsidP="00860574">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121166" w:rsidRDefault="00121166" w:rsidP="00860574">
            <w:pPr>
              <w:jc w:val="center"/>
            </w:pPr>
            <w:r>
              <w:t>* APPROVED 1.1.20*</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121166" w:rsidRDefault="00121166" w:rsidP="00860574">
            <w:r>
              <w:t>11/25/2013</w:t>
            </w:r>
          </w:p>
        </w:tc>
      </w:tr>
      <w:tr w:rsidR="007C55C2" w:rsidRPr="008B6F0A" w:rsidTr="00280F10">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C55C2" w:rsidRDefault="007C55C2" w:rsidP="00280F10">
            <w:r>
              <w:lastRenderedPageBreak/>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7C55C2" w:rsidRDefault="007C55C2" w:rsidP="00280F10">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C55C2" w:rsidRDefault="007C55C2" w:rsidP="00121166">
            <w:pPr>
              <w:jc w:val="center"/>
            </w:pPr>
            <w:r>
              <w:t>* APPROVED 1.1.2</w:t>
            </w:r>
            <w:r w:rsidR="00121166">
              <w:t>5</w:t>
            </w:r>
            <w:r>
              <w:t>*</w:t>
            </w: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7C55C2" w:rsidRDefault="007C55C2" w:rsidP="00121166">
            <w:r>
              <w:t>1</w:t>
            </w:r>
            <w:r w:rsidR="00121166">
              <w:t>2</w:t>
            </w:r>
            <w:r>
              <w:t>/</w:t>
            </w:r>
            <w:r w:rsidR="00121166">
              <w:t>31</w:t>
            </w:r>
            <w:r>
              <w:t>/2013</w:t>
            </w:r>
          </w:p>
        </w:tc>
      </w:tr>
      <w:tr w:rsidR="005524A7"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760383"/>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760383"/>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495760">
            <w:pPr>
              <w:jc w:val="center"/>
            </w:pP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5524A7" w:rsidRDefault="005524A7" w:rsidP="0015381A"/>
        </w:tc>
      </w:tr>
    </w:tbl>
    <w:p w:rsidR="00601C15" w:rsidRDefault="00601C15" w:rsidP="00760383">
      <w:pPr>
        <w:pStyle w:val="BodyText"/>
        <w:sectPr w:rsidR="00601C15" w:rsidSect="00733A0F">
          <w:pgSz w:w="12240" w:h="15840" w:code="1"/>
          <w:pgMar w:top="995" w:right="1620" w:bottom="1260" w:left="1267" w:header="450" w:footer="0" w:gutter="0"/>
          <w:cols w:space="720"/>
        </w:sectPr>
      </w:pPr>
    </w:p>
    <w:p w:rsidR="00601C15" w:rsidRDefault="00E404CB" w:rsidP="00760383">
      <w:pPr>
        <w:pStyle w:val="Heading1"/>
      </w:pPr>
      <w:bookmarkStart w:id="6" w:name="_Toc340793413"/>
      <w:bookmarkStart w:id="7" w:name="_Toc382296859"/>
      <w:r>
        <w:lastRenderedPageBreak/>
        <w:t>Overview</w:t>
      </w:r>
      <w:bookmarkEnd w:id="6"/>
      <w:bookmarkEnd w:id="7"/>
    </w:p>
    <w:p w:rsidR="002B11E3" w:rsidRDefault="002B11E3" w:rsidP="00760383">
      <w:pPr>
        <w:pStyle w:val="Heading2"/>
      </w:pPr>
      <w:bookmarkStart w:id="8" w:name="_Toc340793414"/>
      <w:bookmarkStart w:id="9" w:name="_Toc340796704"/>
      <w:bookmarkStart w:id="10" w:name="_Toc382296860"/>
      <w:r w:rsidRPr="003C3603">
        <w:t>Purpose</w:t>
      </w:r>
      <w:bookmarkEnd w:id="8"/>
      <w:bookmarkEnd w:id="9"/>
      <w:bookmarkEnd w:id="10"/>
    </w:p>
    <w:p w:rsidR="002B11E3" w:rsidRPr="00B74A70" w:rsidRDefault="002B11E3" w:rsidP="00760383">
      <w:r>
        <w:t xml:space="preserve">This document defines the integration services provided by </w:t>
      </w:r>
      <w:r w:rsidR="00616823">
        <w:t>Ready Wireless</w:t>
      </w:r>
      <w:r>
        <w:t xml:space="preserve">.  These services can be utilized by </w:t>
      </w:r>
      <w:r w:rsidR="00616823">
        <w:t>Ready Wireless</w:t>
      </w:r>
      <w:r>
        <w:t xml:space="preserve"> clients for order processing, phone provisioning and activation, as well as many other services provided by </w:t>
      </w:r>
      <w:r w:rsidR="00616823">
        <w:t>Ready Wireless</w:t>
      </w:r>
      <w:r>
        <w:t>.</w:t>
      </w:r>
    </w:p>
    <w:p w:rsidR="002B11E3" w:rsidRDefault="002B11E3" w:rsidP="00760383">
      <w:pPr>
        <w:pStyle w:val="Heading2"/>
      </w:pPr>
      <w:bookmarkStart w:id="11" w:name="_Toc340793415"/>
      <w:bookmarkStart w:id="12" w:name="_Toc340796705"/>
      <w:bookmarkStart w:id="13" w:name="_Toc382296861"/>
      <w:r>
        <w:t>Connectivity</w:t>
      </w:r>
      <w:bookmarkEnd w:id="11"/>
      <w:bookmarkEnd w:id="12"/>
      <w:bookmarkEnd w:id="13"/>
    </w:p>
    <w:p w:rsidR="002B11E3" w:rsidRDefault="002B11E3" w:rsidP="00760383">
      <w:r>
        <w:t>Connectivity to the Web Service will be provided over the public Internet with the HTTPS protocol on port 443. (Note: Straight HTTP is not supported)</w:t>
      </w:r>
    </w:p>
    <w:p w:rsidR="002B11E3" w:rsidRDefault="002B11E3" w:rsidP="00760383">
      <w:r>
        <w:t>URI format is defined as follows (scheme://domain:port/path)</w:t>
      </w:r>
    </w:p>
    <w:p w:rsidR="002B11E3" w:rsidRPr="00FD7401" w:rsidRDefault="002B11E3" w:rsidP="00760383">
      <w:pPr>
        <w:pStyle w:val="ListParagraph"/>
      </w:pPr>
      <w:r w:rsidRPr="00FD7401">
        <w:t>Scheme -&gt; https://</w:t>
      </w:r>
    </w:p>
    <w:p w:rsidR="002B11E3" w:rsidRPr="00FD7401" w:rsidRDefault="002B11E3" w:rsidP="00760383">
      <w:pPr>
        <w:pStyle w:val="ListParagraph"/>
      </w:pPr>
      <w:r w:rsidRPr="00FD7401">
        <w:t>Domain -&gt; api-rw.readywireless.com</w:t>
      </w:r>
    </w:p>
    <w:p w:rsidR="002B11E3" w:rsidRPr="00FD7401" w:rsidRDefault="002B11E3" w:rsidP="00760383">
      <w:pPr>
        <w:pStyle w:val="ListParagraph"/>
      </w:pPr>
      <w:r w:rsidRPr="00FD7401">
        <w:t>Port -&gt; 443 (Not required as Ready utilizes default HTTPS port 443)</w:t>
      </w:r>
    </w:p>
    <w:p w:rsidR="002B11E3" w:rsidRPr="00FD7401" w:rsidRDefault="002B11E3" w:rsidP="00760383">
      <w:pPr>
        <w:pStyle w:val="ListParagraph"/>
      </w:pPr>
      <w:r w:rsidRPr="00FD7401">
        <w:t>Path -&gt; /servicename/version/clientname</w:t>
      </w:r>
    </w:p>
    <w:p w:rsidR="002B11E3" w:rsidRDefault="002B11E3" w:rsidP="00760383">
      <w:pPr>
        <w:pStyle w:val="ListParagraph"/>
      </w:pPr>
      <w:r>
        <w:t>Servicename -&gt; Name of web service being called. IE OrderWS, CustomerWS, etc</w:t>
      </w:r>
    </w:p>
    <w:p w:rsidR="002B11E3" w:rsidRDefault="002B11E3" w:rsidP="00760383">
      <w:pPr>
        <w:pStyle w:val="ListParagraph"/>
      </w:pPr>
      <w:r>
        <w:t>Version -&gt; Version of Web Service. Format is ‘V’ followed by number. IE v1, v2, v3, etc.</w:t>
      </w:r>
    </w:p>
    <w:p w:rsidR="002B11E3" w:rsidRDefault="002B11E3" w:rsidP="00760383">
      <w:pPr>
        <w:pStyle w:val="ListParagraph"/>
      </w:pPr>
      <w:r>
        <w:t xml:space="preserve">Clientname -&gt; Defined client name as provided by </w:t>
      </w:r>
      <w:r w:rsidR="00616823">
        <w:t>Ready Wireless</w:t>
      </w:r>
      <w:r>
        <w:t xml:space="preserve">.  IE </w:t>
      </w:r>
      <w:r w:rsidR="00616823">
        <w:t>Ready Mobile</w:t>
      </w:r>
      <w:r>
        <w:t xml:space="preserve">, </w:t>
      </w:r>
      <w:r w:rsidR="00616823">
        <w:t>Ready Wireless</w:t>
      </w:r>
      <w:r>
        <w:t>, etc</w:t>
      </w:r>
    </w:p>
    <w:p w:rsidR="002B11E3" w:rsidRDefault="002B11E3" w:rsidP="00760383">
      <w:pPr>
        <w:pStyle w:val="ListParagraph"/>
      </w:pPr>
      <w:r>
        <w:t>Example URI’s:</w:t>
      </w:r>
    </w:p>
    <w:p w:rsidR="002B11E3" w:rsidRDefault="00F44ADC" w:rsidP="00760383">
      <w:pPr>
        <w:pStyle w:val="ListParagraph"/>
      </w:pPr>
      <w:hyperlink r:id="rId17" w:history="1">
        <w:r w:rsidR="002B11E3" w:rsidRPr="007B1EE4">
          <w:rPr>
            <w:rStyle w:val="Hyperlink"/>
          </w:rPr>
          <w:t>https://api-rw.readywireless.com/order/v1/clientX</w:t>
        </w:r>
      </w:hyperlink>
    </w:p>
    <w:p w:rsidR="002B11E3" w:rsidRDefault="00F44ADC" w:rsidP="00760383">
      <w:pPr>
        <w:pStyle w:val="ListParagraph"/>
      </w:pPr>
      <w:hyperlink r:id="rId18" w:history="1">
        <w:r w:rsidR="002B11E3" w:rsidRPr="007B1EE4">
          <w:rPr>
            <w:rStyle w:val="Hyperlink"/>
          </w:rPr>
          <w:t>https://api-rw.readywireless.com/customer/v3/clientY</w:t>
        </w:r>
      </w:hyperlink>
    </w:p>
    <w:p w:rsidR="002B11E3" w:rsidRDefault="00616823" w:rsidP="00760383">
      <w:r>
        <w:t>Ready Wireless</w:t>
      </w:r>
      <w:r w:rsidR="002B11E3">
        <w:t xml:space="preserve"> utilizes firewalls for all Internet connectivity so appropriate firewall rules need to be applied in order for external clients to utilize these services.  The following information is required to build the proper rules:</w:t>
      </w:r>
    </w:p>
    <w:p w:rsidR="002B11E3" w:rsidRPr="00FD7401" w:rsidRDefault="002B11E3" w:rsidP="00760383">
      <w:pPr>
        <w:pStyle w:val="ListParagraph"/>
      </w:pPr>
      <w:r w:rsidRPr="00FD7401">
        <w:t>Source IP Address or range. Example: 66.196.128.23, 66.196.128.0/24</w:t>
      </w:r>
    </w:p>
    <w:p w:rsidR="002B11E3" w:rsidRDefault="002B11E3" w:rsidP="00760383">
      <w:pPr>
        <w:pStyle w:val="ListParagraph"/>
      </w:pPr>
      <w:r>
        <w:t>Point of contact information. Name, email, Business Phone</w:t>
      </w:r>
    </w:p>
    <w:p w:rsidR="002B11E3" w:rsidRDefault="002B11E3" w:rsidP="00760383">
      <w:pPr>
        <w:pStyle w:val="ListParagraph"/>
      </w:pPr>
      <w:r>
        <w:t>Port: Will always be 443</w:t>
      </w:r>
    </w:p>
    <w:p w:rsidR="002B11E3" w:rsidRDefault="002B11E3" w:rsidP="00760383">
      <w:pPr>
        <w:pStyle w:val="Heading2"/>
      </w:pPr>
      <w:bookmarkStart w:id="14" w:name="_Toc340793416"/>
      <w:bookmarkStart w:id="15" w:name="_Toc340796706"/>
      <w:bookmarkStart w:id="16" w:name="_Toc382296862"/>
      <w:r>
        <w:t>Web Service Technology</w:t>
      </w:r>
      <w:bookmarkEnd w:id="14"/>
      <w:bookmarkEnd w:id="15"/>
      <w:bookmarkEnd w:id="16"/>
    </w:p>
    <w:p w:rsidR="002B11E3" w:rsidRPr="0093362A" w:rsidRDefault="00616823" w:rsidP="00760383">
      <w:r>
        <w:t>Ready Wireless</w:t>
      </w:r>
      <w:r w:rsidR="002B11E3">
        <w:t xml:space="preserve"> utilizes industry standard SOAP technology via Web Service Description Language (WSDL) 2.0.</w:t>
      </w:r>
    </w:p>
    <w:p w:rsidR="002B11E3" w:rsidRDefault="002B11E3" w:rsidP="00760383">
      <w:pPr>
        <w:pStyle w:val="Heading2"/>
      </w:pPr>
      <w:bookmarkStart w:id="17" w:name="_Toc340793417"/>
      <w:bookmarkStart w:id="18" w:name="_Toc340796707"/>
      <w:bookmarkStart w:id="19" w:name="_Toc382296863"/>
      <w:r>
        <w:t>Base Request Layout</w:t>
      </w:r>
      <w:bookmarkEnd w:id="17"/>
      <w:bookmarkEnd w:id="18"/>
      <w:bookmarkEnd w:id="19"/>
    </w:p>
    <w:p w:rsidR="002B11E3" w:rsidRDefault="002B11E3" w:rsidP="00760383">
      <w:r>
        <w:t>All function calls contain a SOAP header and body section.  The header section is a constant with the body section varying by Web Service and method.  The header section contains the following fields.</w:t>
      </w:r>
    </w:p>
    <w:p w:rsidR="002B11E3" w:rsidRDefault="002B11E3" w:rsidP="00760383">
      <w:pPr>
        <w:pStyle w:val="NoSpacing"/>
      </w:pPr>
      <w:r>
        <w:t>Client GUID</w:t>
      </w:r>
      <w:r w:rsidR="00D46E65">
        <w:t>:String:64</w:t>
      </w:r>
      <w:r>
        <w:sym w:font="Wingdings" w:char="F0E0"/>
      </w:r>
      <w:r>
        <w:t xml:space="preserve"> The assigned secure key for the client.</w:t>
      </w:r>
    </w:p>
    <w:p w:rsidR="002B11E3" w:rsidRDefault="00D46E65" w:rsidP="00760383">
      <w:pPr>
        <w:pStyle w:val="NoSpacing"/>
      </w:pPr>
      <w:r>
        <w:t xml:space="preserve">(Optional) </w:t>
      </w:r>
      <w:r w:rsidR="002B11E3">
        <w:t>Message ID</w:t>
      </w:r>
      <w:r>
        <w:t>:</w:t>
      </w:r>
      <w:r w:rsidR="002B11E3">
        <w:t>String</w:t>
      </w:r>
      <w:r>
        <w:t>:64</w:t>
      </w:r>
      <w:r w:rsidR="002B11E3">
        <w:sym w:font="Wingdings" w:char="F0E0"/>
      </w:r>
      <w:r w:rsidR="002B11E3">
        <w:t xml:space="preserve"> Client may assign any value, returned in response</w:t>
      </w:r>
    </w:p>
    <w:p w:rsidR="002B11E3" w:rsidRPr="005216CF" w:rsidRDefault="002B11E3" w:rsidP="00760383">
      <w:pPr>
        <w:pStyle w:val="Heading2"/>
        <w:rPr>
          <w:i/>
        </w:rPr>
      </w:pPr>
      <w:bookmarkStart w:id="20" w:name="_Toc340793418"/>
      <w:bookmarkStart w:id="21" w:name="_Toc340796708"/>
      <w:bookmarkStart w:id="22" w:name="_Toc382296864"/>
      <w:r>
        <w:t>Base Response Layout</w:t>
      </w:r>
      <w:bookmarkEnd w:id="20"/>
      <w:bookmarkEnd w:id="21"/>
      <w:bookmarkEnd w:id="22"/>
    </w:p>
    <w:p w:rsidR="002B11E3" w:rsidRDefault="002B11E3" w:rsidP="00760383">
      <w:r>
        <w:t>All function calls return the base response message block; which contains the following fields.</w:t>
      </w:r>
    </w:p>
    <w:p w:rsidR="002B11E3" w:rsidRDefault="002B11E3" w:rsidP="00760383">
      <w:pPr>
        <w:pStyle w:val="ListParagraph"/>
      </w:pPr>
      <w:r>
        <w:t>Client GUID</w:t>
      </w:r>
      <w:r w:rsidR="00D46E65">
        <w:t>:String:64</w:t>
      </w:r>
      <w:r>
        <w:t xml:space="preserve"> </w:t>
      </w:r>
      <w:r>
        <w:sym w:font="Wingdings" w:char="F0E0"/>
      </w:r>
      <w:r>
        <w:t xml:space="preserve"> The assigned secure key for the client.</w:t>
      </w:r>
    </w:p>
    <w:p w:rsidR="002B11E3" w:rsidRDefault="00D46E65" w:rsidP="00760383">
      <w:pPr>
        <w:pStyle w:val="ListParagraph"/>
      </w:pPr>
      <w:r>
        <w:t xml:space="preserve">(Optional) </w:t>
      </w:r>
      <w:r w:rsidR="002B11E3">
        <w:t>Message ID</w:t>
      </w:r>
      <w:r>
        <w:t>:</w:t>
      </w:r>
      <w:r w:rsidR="002B11E3">
        <w:t>String</w:t>
      </w:r>
      <w:r>
        <w:t>:64</w:t>
      </w:r>
      <w:r w:rsidR="002B11E3">
        <w:sym w:font="Wingdings" w:char="F0E0"/>
      </w:r>
      <w:r w:rsidR="002B11E3">
        <w:t xml:space="preserve">Message ID passed in by request. </w:t>
      </w:r>
    </w:p>
    <w:p w:rsidR="002B11E3" w:rsidRDefault="00DC3BE7" w:rsidP="00760383">
      <w:pPr>
        <w:pStyle w:val="ListParagraph"/>
      </w:pPr>
      <w:r>
        <w:lastRenderedPageBreak/>
        <w:t>Return</w:t>
      </w:r>
      <w:r w:rsidR="002B11E3">
        <w:t xml:space="preserve"> Code</w:t>
      </w:r>
      <w:r w:rsidR="00D46E65">
        <w:t>:</w:t>
      </w:r>
      <w:r w:rsidR="00D354C4">
        <w:t xml:space="preserve">Hex </w:t>
      </w:r>
      <w:r w:rsidR="002B11E3">
        <w:t>String</w:t>
      </w:r>
      <w:r w:rsidR="00D46E65">
        <w:t>:6</w:t>
      </w:r>
      <w:r w:rsidR="002B11E3">
        <w:t xml:space="preserve"> </w:t>
      </w:r>
      <w:r w:rsidR="002B11E3">
        <w:sym w:font="Wingdings" w:char="F0E0"/>
      </w:r>
      <w:r w:rsidR="002B11E3">
        <w:t xml:space="preserve"> </w:t>
      </w:r>
      <w:r w:rsidR="002B11E3" w:rsidRPr="00D46E65">
        <w:rPr>
          <w:b/>
        </w:rPr>
        <w:t>0</w:t>
      </w:r>
      <w:r w:rsidR="00D354C4" w:rsidRPr="00D46E65">
        <w:rPr>
          <w:b/>
        </w:rPr>
        <w:t>x00</w:t>
      </w:r>
      <w:r w:rsidR="00D46E65" w:rsidRPr="00D46E65">
        <w:rPr>
          <w:b/>
        </w:rPr>
        <w:t>00</w:t>
      </w:r>
      <w:r w:rsidR="002B11E3">
        <w:t xml:space="preserve"> for Success, otherwise a</w:t>
      </w:r>
      <w:r w:rsidR="004D2389">
        <w:t xml:space="preserve"> category </w:t>
      </w:r>
      <w:r w:rsidR="002B11E3">
        <w:t>error return code.</w:t>
      </w:r>
    </w:p>
    <w:p w:rsidR="004D2389" w:rsidRDefault="00DC3BE7" w:rsidP="00760383">
      <w:pPr>
        <w:pStyle w:val="ListParagraph"/>
      </w:pPr>
      <w:r>
        <w:t xml:space="preserve">Return </w:t>
      </w:r>
      <w:r w:rsidR="004D2389">
        <w:t>Sub-Code</w:t>
      </w:r>
      <w:r w:rsidR="00D46E65">
        <w:t>:</w:t>
      </w:r>
      <w:r w:rsidR="004D2389">
        <w:t>Hex String</w:t>
      </w:r>
      <w:r w:rsidR="00D46E65">
        <w:t>:6</w:t>
      </w:r>
      <w:r w:rsidR="004D2389">
        <w:t xml:space="preserve"> </w:t>
      </w:r>
      <w:r w:rsidR="004D2389">
        <w:sym w:font="Wingdings" w:char="F0E0"/>
      </w:r>
      <w:r w:rsidR="004D2389">
        <w:t xml:space="preserve"> Code representing a specific error condition.</w:t>
      </w:r>
    </w:p>
    <w:p w:rsidR="002B11E3" w:rsidRPr="005216CF" w:rsidRDefault="002B11E3" w:rsidP="00760383">
      <w:pPr>
        <w:pStyle w:val="ListParagraph"/>
      </w:pPr>
      <w:r>
        <w:t>Result Description</w:t>
      </w:r>
      <w:r w:rsidR="00D46E65">
        <w:t xml:space="preserve">:String:256 </w:t>
      </w:r>
      <w:r>
        <w:sym w:font="Wingdings" w:char="F0E0"/>
      </w:r>
      <w:r>
        <w:t>Error text related to the error code.  May contain appended text from external vendor partners.</w:t>
      </w:r>
    </w:p>
    <w:p w:rsidR="002B11E3" w:rsidRDefault="002B11E3" w:rsidP="00760383">
      <w:pPr>
        <w:pStyle w:val="Heading2"/>
      </w:pPr>
      <w:bookmarkStart w:id="23" w:name="_Toc340793419"/>
      <w:bookmarkStart w:id="24" w:name="_Toc340796709"/>
      <w:bookmarkStart w:id="25" w:name="_Toc382296865"/>
      <w:r>
        <w:t>Security</w:t>
      </w:r>
      <w:bookmarkEnd w:id="23"/>
      <w:bookmarkEnd w:id="24"/>
      <w:bookmarkEnd w:id="25"/>
    </w:p>
    <w:p w:rsidR="002B11E3" w:rsidRDefault="002B11E3" w:rsidP="00760383">
      <w:r>
        <w:t xml:space="preserve">Client identification and security is provided through two methods.  Signed messages using x.509 certificates and </w:t>
      </w:r>
      <w:r w:rsidR="00616823">
        <w:t>Ready Wireless</w:t>
      </w:r>
      <w:r>
        <w:t xml:space="preserve"> assigned 128-bit GUID.</w:t>
      </w:r>
    </w:p>
    <w:p w:rsidR="002B11E3" w:rsidRDefault="002B11E3" w:rsidP="00760383">
      <w:r>
        <w:t xml:space="preserve">Message signing will require the exchanged of CA signed or self-signed Public keys between the client and </w:t>
      </w:r>
      <w:r w:rsidR="00616823">
        <w:t>Ready Wireless</w:t>
      </w:r>
      <w:r>
        <w:t xml:space="preserve">.  SOAP extension WS-Security is the model being used by </w:t>
      </w:r>
      <w:r w:rsidR="00616823">
        <w:t>Ready Wireless</w:t>
      </w:r>
      <w:r>
        <w:t>.  Figure 1 depicts the high level flow.</w:t>
      </w:r>
    </w:p>
    <w:p w:rsidR="002B11E3" w:rsidRDefault="002B11E3" w:rsidP="00760383">
      <w:r>
        <w:rPr>
          <w:noProof/>
          <w:lang w:bidi="ar-SA"/>
        </w:rPr>
        <w:drawing>
          <wp:inline distT="0" distB="0" distL="0" distR="0">
            <wp:extent cx="4229100" cy="1466850"/>
            <wp:effectExtent l="0" t="0" r="0" b="0"/>
            <wp:docPr id="2" name="Picture 2" descr="https://docs.jboss.org/author/download/attachments/3866795/250px-Public_key_making.svg.png?version=1&amp;modificationDate=13086699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jboss.org/author/download/attachments/3866795/250px-Public_key_making.svg.png?version=1&amp;modificationDate=13086699940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1466850"/>
                    </a:xfrm>
                    <a:prstGeom prst="rect">
                      <a:avLst/>
                    </a:prstGeom>
                    <a:noFill/>
                    <a:ln>
                      <a:noFill/>
                    </a:ln>
                  </pic:spPr>
                </pic:pic>
              </a:graphicData>
            </a:graphic>
          </wp:inline>
        </w:drawing>
      </w:r>
      <w:r>
        <w:t xml:space="preserve"> Figure 1:</w:t>
      </w:r>
    </w:p>
    <w:p w:rsidR="007718BE" w:rsidRDefault="002B11E3" w:rsidP="00760383">
      <w:r>
        <w:t xml:space="preserve">Additionally each service request requires the assigned </w:t>
      </w:r>
      <w:r w:rsidR="00616823">
        <w:t>Ready Wireless</w:t>
      </w:r>
      <w:r>
        <w:t xml:space="preserve"> GUID be provided.  The GUID will be generated and provided by </w:t>
      </w:r>
      <w:r w:rsidR="00616823">
        <w:t>Ready Wireless</w:t>
      </w:r>
      <w:r>
        <w:t xml:space="preserve">.  The GUID </w:t>
      </w:r>
      <w:r w:rsidR="00616823">
        <w:t>will not</w:t>
      </w:r>
      <w:r>
        <w:t xml:space="preserve"> expire, but can be changed if either the client or </w:t>
      </w:r>
      <w:r w:rsidR="00616823">
        <w:t>Ready Wireless</w:t>
      </w:r>
      <w:r>
        <w:t xml:space="preserve"> believes the GUID has been compromised.  A future enhancement will be provided allowing the client the option of requesting a new GUID anytime through the provided service.  </w:t>
      </w:r>
    </w:p>
    <w:p w:rsidR="002B11E3" w:rsidRPr="003C3603" w:rsidRDefault="002B11E3" w:rsidP="00760383">
      <w:r>
        <w:t xml:space="preserve">Example GUID: </w:t>
      </w:r>
      <w:r w:rsidRPr="00D80A89">
        <w:t>2875d12f-24e8-49fe-807b-dd5b5be0e752</w:t>
      </w:r>
    </w:p>
    <w:p w:rsidR="002B11E3" w:rsidRPr="003C3603" w:rsidRDefault="002B11E3" w:rsidP="00760383">
      <w:pPr>
        <w:pStyle w:val="Heading2"/>
      </w:pPr>
      <w:bookmarkStart w:id="26" w:name="_Toc340793420"/>
      <w:bookmarkStart w:id="27" w:name="_Toc340796710"/>
      <w:bookmarkStart w:id="28" w:name="_Toc382296866"/>
      <w:r w:rsidRPr="003C3603">
        <w:t>Assumptions</w:t>
      </w:r>
      <w:bookmarkEnd w:id="26"/>
      <w:bookmarkEnd w:id="27"/>
      <w:bookmarkEnd w:id="28"/>
    </w:p>
    <w:p w:rsidR="002B11E3" w:rsidRDefault="002B11E3" w:rsidP="00760383">
      <w:pPr>
        <w:pStyle w:val="ListParagraph"/>
      </w:pPr>
      <w:r>
        <w:t xml:space="preserve">WSDL can be obtained by appending on ?WSDL to the client URI.  Example: </w:t>
      </w:r>
      <w:hyperlink r:id="rId20" w:history="1">
        <w:r w:rsidR="00EC2C18">
          <w:rPr>
            <w:rStyle w:val="Hyperlink"/>
          </w:rPr>
          <w:t>https://api-rw.readywireless.com/order/v1/clientX?WSDL</w:t>
        </w:r>
      </w:hyperlink>
    </w:p>
    <w:p w:rsidR="002B11E3" w:rsidRDefault="002B11E3" w:rsidP="00760383">
      <w:pPr>
        <w:pStyle w:val="ListParagraph"/>
      </w:pPr>
      <w:r>
        <w:t xml:space="preserve">Test site (URI) will be provided by </w:t>
      </w:r>
      <w:r w:rsidR="00616823">
        <w:t>Ready Wireless</w:t>
      </w:r>
      <w:r>
        <w:t xml:space="preserve"> allowing clients to test their integration.  Example: </w:t>
      </w:r>
      <w:hyperlink r:id="rId21" w:history="1">
        <w:r w:rsidR="00EC2C18">
          <w:rPr>
            <w:rStyle w:val="Hyperlink"/>
          </w:rPr>
          <w:t>https://apitest-rw.readywireless.com/order/v1/clientX</w:t>
        </w:r>
      </w:hyperlink>
    </w:p>
    <w:p w:rsidR="002B11E3" w:rsidRDefault="002B11E3" w:rsidP="00760383">
      <w:pPr>
        <w:pStyle w:val="ListParagraph"/>
      </w:pPr>
      <w:r>
        <w:t>Test site functionality will be identical to production with the exception of data availability.</w:t>
      </w:r>
    </w:p>
    <w:p w:rsidR="002B11E3" w:rsidRDefault="002B11E3" w:rsidP="00760383">
      <w:pPr>
        <w:pStyle w:val="Heading2"/>
      </w:pPr>
      <w:bookmarkStart w:id="29" w:name="_Toc382296867"/>
      <w:r>
        <w:t>Restrictions</w:t>
      </w:r>
      <w:bookmarkEnd w:id="29"/>
    </w:p>
    <w:p w:rsidR="002B11E3" w:rsidRDefault="002B11E3" w:rsidP="00760383">
      <w:pPr>
        <w:pStyle w:val="ListParagraph"/>
      </w:pPr>
      <w:r>
        <w:t>Not all methods defined in this document will be available to all clients.</w:t>
      </w:r>
    </w:p>
    <w:p w:rsidR="00EC2C18" w:rsidRDefault="002B11E3" w:rsidP="00EC2C18">
      <w:pPr>
        <w:pStyle w:val="ListParagraph"/>
      </w:pPr>
      <w:r>
        <w:t>Method availability is based on client contract terms.</w:t>
      </w:r>
      <w:r w:rsidR="00EC2C18" w:rsidRPr="00EC2C18">
        <w:t xml:space="preserve"> </w:t>
      </w:r>
    </w:p>
    <w:p w:rsidR="00D256C8" w:rsidRDefault="00EC2C18" w:rsidP="00EC2C18">
      <w:pPr>
        <w:pStyle w:val="ListParagraph"/>
      </w:pPr>
      <w:r>
        <w:t>API requests that return array lists are in an unordered state.  This implies that returned results (data) will not always be in the same order.</w:t>
      </w:r>
    </w:p>
    <w:p w:rsidR="00B02690" w:rsidRDefault="00B02690" w:rsidP="00760383">
      <w:pPr>
        <w:pStyle w:val="Heading2"/>
      </w:pPr>
      <w:bookmarkStart w:id="30" w:name="_Toc382296868"/>
      <w:r>
        <w:t>Return Codes</w:t>
      </w:r>
      <w:bookmarkEnd w:id="30"/>
    </w:p>
    <w:p w:rsidR="00D354C4" w:rsidRDefault="00D354C4" w:rsidP="00D354C4">
      <w:r>
        <w:t>SUCCESS</w:t>
      </w:r>
    </w:p>
    <w:p w:rsidR="00D354C4" w:rsidRDefault="00D354C4" w:rsidP="00D354C4">
      <w:pPr>
        <w:pStyle w:val="NoSpacing"/>
        <w:numPr>
          <w:ilvl w:val="0"/>
          <w:numId w:val="0"/>
        </w:numPr>
        <w:ind w:left="288"/>
      </w:pPr>
      <w:r>
        <w:t xml:space="preserve">The standard return code for SUCCESS in all categories is </w:t>
      </w:r>
      <w:r w:rsidRPr="00946286">
        <w:rPr>
          <w:b/>
        </w:rPr>
        <w:t>0</w:t>
      </w:r>
      <w:r>
        <w:rPr>
          <w:b/>
        </w:rPr>
        <w:t>x0</w:t>
      </w:r>
      <w:r w:rsidR="00EA258E">
        <w:rPr>
          <w:b/>
        </w:rPr>
        <w:t>00</w:t>
      </w:r>
      <w:r>
        <w:rPr>
          <w:b/>
        </w:rPr>
        <w:t>0</w:t>
      </w:r>
      <w:r>
        <w:t>.</w:t>
      </w:r>
    </w:p>
    <w:p w:rsidR="00D354C4" w:rsidRDefault="00D354C4" w:rsidP="00D354C4">
      <w:r>
        <w:lastRenderedPageBreak/>
        <w:t>ERROR</w:t>
      </w:r>
    </w:p>
    <w:p w:rsidR="00760383" w:rsidRDefault="00B02690" w:rsidP="00D354C4">
      <w:pPr>
        <w:ind w:firstLine="288"/>
      </w:pPr>
      <w:r>
        <w:t>Error codes are categorized by function with each group containing a number of sub- codes.</w:t>
      </w:r>
    </w:p>
    <w:p w:rsidR="00760383" w:rsidRDefault="00B02690" w:rsidP="00760383">
      <w:pPr>
        <w:pStyle w:val="NoSpacing"/>
        <w:numPr>
          <w:ilvl w:val="0"/>
          <w:numId w:val="0"/>
        </w:numPr>
        <w:ind w:left="288"/>
      </w:pPr>
      <w:r>
        <w:t xml:space="preserve">The error categories </w:t>
      </w:r>
      <w:r w:rsidR="00760383">
        <w:t xml:space="preserve">and corresponding return codes </w:t>
      </w:r>
      <w:r>
        <w:t>include</w:t>
      </w:r>
      <w:r w:rsidR="00760383">
        <w:t>:</w:t>
      </w:r>
    </w:p>
    <w:p w:rsidR="00760383" w:rsidRPr="00760383" w:rsidRDefault="00B02690" w:rsidP="00760383">
      <w:pPr>
        <w:pStyle w:val="ListParagraph"/>
      </w:pPr>
      <w:r w:rsidRPr="00760383">
        <w:t>SYSTEM</w:t>
      </w:r>
      <w:r w:rsidR="00760383" w:rsidRPr="00760383">
        <w:t xml:space="preserve"> </w:t>
      </w:r>
      <w:r w:rsidR="00760383" w:rsidRPr="00760383">
        <w:sym w:font="Wingdings" w:char="F0E0"/>
      </w:r>
      <w:r w:rsidR="00760383" w:rsidRPr="00760383">
        <w:t xml:space="preserve"> </w:t>
      </w:r>
      <w:r w:rsidR="00760383" w:rsidRPr="00760383">
        <w:rPr>
          <w:b/>
        </w:rPr>
        <w:t>0x</w:t>
      </w:r>
      <w:r w:rsidR="00EA258E">
        <w:rPr>
          <w:b/>
        </w:rPr>
        <w:t>00</w:t>
      </w:r>
      <w:r w:rsidR="00760383" w:rsidRPr="00760383">
        <w:rPr>
          <w:b/>
        </w:rPr>
        <w:t>01</w:t>
      </w:r>
    </w:p>
    <w:p w:rsidR="00760383" w:rsidRPr="00760383" w:rsidRDefault="00B02690" w:rsidP="00760383">
      <w:pPr>
        <w:pStyle w:val="ListParagraph"/>
        <w:rPr>
          <w:b/>
        </w:rPr>
      </w:pPr>
      <w:r>
        <w:t>DATABASE</w:t>
      </w:r>
      <w:r w:rsidR="00760383">
        <w:t xml:space="preserve"> </w:t>
      </w:r>
      <w:r w:rsidR="00760383">
        <w:sym w:font="Wingdings" w:char="F0E0"/>
      </w:r>
      <w:r w:rsidR="00760383">
        <w:t xml:space="preserve"> </w:t>
      </w:r>
      <w:r w:rsidR="00760383" w:rsidRPr="00760383">
        <w:rPr>
          <w:b/>
        </w:rPr>
        <w:t>0x</w:t>
      </w:r>
      <w:r w:rsidR="00EA258E">
        <w:rPr>
          <w:b/>
        </w:rPr>
        <w:t>00</w:t>
      </w:r>
      <w:r w:rsidR="00760383" w:rsidRPr="00760383">
        <w:rPr>
          <w:b/>
        </w:rPr>
        <w:t>02</w:t>
      </w:r>
    </w:p>
    <w:p w:rsidR="00760383" w:rsidRPr="00760383" w:rsidRDefault="00B02690" w:rsidP="00760383">
      <w:pPr>
        <w:pStyle w:val="ListParagraph"/>
      </w:pPr>
      <w:r>
        <w:t>APPLICATION</w:t>
      </w:r>
      <w:r w:rsidR="00760383">
        <w:t xml:space="preserve"> </w:t>
      </w:r>
      <w:r w:rsidR="00760383">
        <w:sym w:font="Wingdings" w:char="F0E0"/>
      </w:r>
      <w:r w:rsidR="00760383">
        <w:t xml:space="preserve"> </w:t>
      </w:r>
      <w:r w:rsidR="00760383" w:rsidRPr="00760383">
        <w:rPr>
          <w:b/>
        </w:rPr>
        <w:t>0x</w:t>
      </w:r>
      <w:r w:rsidR="00EA258E">
        <w:rPr>
          <w:b/>
        </w:rPr>
        <w:t>00</w:t>
      </w:r>
      <w:r w:rsidR="00760383" w:rsidRPr="00760383">
        <w:rPr>
          <w:b/>
        </w:rPr>
        <w:t>03</w:t>
      </w:r>
    </w:p>
    <w:p w:rsidR="00760383" w:rsidRDefault="00B02690" w:rsidP="00760383">
      <w:pPr>
        <w:pStyle w:val="ListParagraph"/>
      </w:pPr>
      <w:r>
        <w:t>CARRIER</w:t>
      </w:r>
      <w:r w:rsidR="00760383">
        <w:t xml:space="preserve"> </w:t>
      </w:r>
      <w:r w:rsidR="00760383">
        <w:sym w:font="Wingdings" w:char="F0E0"/>
      </w:r>
      <w:r w:rsidR="00760383">
        <w:t xml:space="preserve"> </w:t>
      </w:r>
      <w:r w:rsidR="00760383" w:rsidRPr="00760383">
        <w:rPr>
          <w:b/>
        </w:rPr>
        <w:t>0x</w:t>
      </w:r>
      <w:r w:rsidR="00EA258E">
        <w:rPr>
          <w:b/>
        </w:rPr>
        <w:t>00</w:t>
      </w:r>
      <w:r w:rsidR="00760383" w:rsidRPr="00760383">
        <w:rPr>
          <w:b/>
        </w:rPr>
        <w:t>04</w:t>
      </w:r>
    </w:p>
    <w:p w:rsidR="00760383" w:rsidRDefault="00B02690" w:rsidP="00760383">
      <w:pPr>
        <w:pStyle w:val="ListParagraph"/>
      </w:pPr>
      <w:r>
        <w:t>VENDOR</w:t>
      </w:r>
      <w:r w:rsidR="00760383">
        <w:t xml:space="preserve"> </w:t>
      </w:r>
      <w:r w:rsidR="00760383">
        <w:sym w:font="Wingdings" w:char="F0E0"/>
      </w:r>
      <w:r w:rsidR="00760383">
        <w:t xml:space="preserve"> </w:t>
      </w:r>
      <w:r w:rsidR="00760383" w:rsidRPr="00760383">
        <w:rPr>
          <w:b/>
        </w:rPr>
        <w:t>0x</w:t>
      </w:r>
      <w:r w:rsidR="00EA258E">
        <w:rPr>
          <w:b/>
        </w:rPr>
        <w:t>00</w:t>
      </w:r>
      <w:r w:rsidR="00760383" w:rsidRPr="00760383">
        <w:rPr>
          <w:b/>
        </w:rPr>
        <w:t>05</w:t>
      </w:r>
    </w:p>
    <w:p w:rsidR="00760383" w:rsidRDefault="00B02690" w:rsidP="00760383">
      <w:pPr>
        <w:pStyle w:val="ListParagraph"/>
      </w:pPr>
      <w:r>
        <w:t>SECURITY</w:t>
      </w:r>
      <w:r w:rsidR="00760383">
        <w:t xml:space="preserve"> </w:t>
      </w:r>
      <w:r w:rsidR="00760383">
        <w:sym w:font="Wingdings" w:char="F0E0"/>
      </w:r>
      <w:r w:rsidR="00760383">
        <w:t xml:space="preserve"> </w:t>
      </w:r>
      <w:r w:rsidR="00760383" w:rsidRPr="00760383">
        <w:rPr>
          <w:b/>
        </w:rPr>
        <w:t>0x0</w:t>
      </w:r>
      <w:r w:rsidR="00EA258E">
        <w:rPr>
          <w:b/>
        </w:rPr>
        <w:t>00</w:t>
      </w:r>
      <w:r w:rsidR="00760383" w:rsidRPr="00760383">
        <w:rPr>
          <w:b/>
        </w:rPr>
        <w:t>6</w:t>
      </w:r>
    </w:p>
    <w:p w:rsidR="00760383" w:rsidRPr="00760383" w:rsidRDefault="00760383" w:rsidP="00760383">
      <w:pPr>
        <w:pStyle w:val="ListParagraph"/>
      </w:pPr>
      <w:r>
        <w:t xml:space="preserve">API </w:t>
      </w:r>
      <w:r>
        <w:sym w:font="Wingdings" w:char="F0E0"/>
      </w:r>
      <w:r>
        <w:t xml:space="preserve"> </w:t>
      </w:r>
      <w:r w:rsidRPr="00760383">
        <w:rPr>
          <w:b/>
        </w:rPr>
        <w:t>0x0</w:t>
      </w:r>
      <w:r w:rsidR="00EA258E">
        <w:rPr>
          <w:b/>
        </w:rPr>
        <w:t>00</w:t>
      </w:r>
      <w:r w:rsidRPr="00760383">
        <w:rPr>
          <w:b/>
        </w:rPr>
        <w:t>7</w:t>
      </w:r>
    </w:p>
    <w:p w:rsidR="00760383" w:rsidRDefault="00760383" w:rsidP="00760383">
      <w:pPr>
        <w:pStyle w:val="NoSpacing"/>
        <w:numPr>
          <w:ilvl w:val="0"/>
          <w:numId w:val="0"/>
        </w:numPr>
        <w:ind w:left="288"/>
      </w:pPr>
      <w:r>
        <w:t xml:space="preserve">SYSTEM </w:t>
      </w:r>
      <w:r w:rsidR="00EA258E">
        <w:t>Base S</w:t>
      </w:r>
      <w:r>
        <w:t>ub-codes</w:t>
      </w:r>
    </w:p>
    <w:p w:rsidR="00A839ED" w:rsidRDefault="00A839ED" w:rsidP="00A839ED">
      <w:pPr>
        <w:pStyle w:val="ListParagraph"/>
      </w:pPr>
      <w:r>
        <w:t xml:space="preserve">General error </w:t>
      </w:r>
      <w:r>
        <w:sym w:font="Wingdings" w:char="F0E0"/>
      </w:r>
      <w:r>
        <w:t xml:space="preserve"> </w:t>
      </w:r>
      <w:r w:rsidRPr="00B94C1C">
        <w:rPr>
          <w:b/>
        </w:rPr>
        <w:t>0x0</w:t>
      </w:r>
      <w:r w:rsidR="00EA258E">
        <w:rPr>
          <w:b/>
        </w:rPr>
        <w:t>00</w:t>
      </w:r>
      <w:r w:rsidRPr="00B94C1C">
        <w:rPr>
          <w:b/>
        </w:rPr>
        <w:t>1</w:t>
      </w:r>
    </w:p>
    <w:p w:rsidR="00A839ED" w:rsidRDefault="00A839ED" w:rsidP="00A839ED">
      <w:pPr>
        <w:pStyle w:val="ListParagraph"/>
      </w:pPr>
      <w:r>
        <w:t xml:space="preserve">Application server host unavailable </w:t>
      </w:r>
      <w:r>
        <w:sym w:font="Wingdings" w:char="F0E0"/>
      </w:r>
      <w:r>
        <w:t xml:space="preserve"> </w:t>
      </w:r>
      <w:r w:rsidRPr="00B94C1C">
        <w:rPr>
          <w:b/>
        </w:rPr>
        <w:t>0x0</w:t>
      </w:r>
      <w:r w:rsidR="00EA258E">
        <w:rPr>
          <w:b/>
        </w:rPr>
        <w:t>00</w:t>
      </w:r>
      <w:r w:rsidRPr="00B94C1C">
        <w:rPr>
          <w:b/>
        </w:rPr>
        <w:t>2</w:t>
      </w:r>
    </w:p>
    <w:p w:rsidR="00A839ED" w:rsidRDefault="00A839ED" w:rsidP="00A839ED">
      <w:pPr>
        <w:pStyle w:val="ListParagraph"/>
      </w:pPr>
      <w:r>
        <w:t xml:space="preserve">Database server host unavailable </w:t>
      </w:r>
      <w:r>
        <w:sym w:font="Wingdings" w:char="F0E0"/>
      </w:r>
      <w:r>
        <w:t xml:space="preserve"> </w:t>
      </w:r>
      <w:r w:rsidRPr="00B94C1C">
        <w:rPr>
          <w:b/>
        </w:rPr>
        <w:t>0x</w:t>
      </w:r>
      <w:r w:rsidR="00EA258E">
        <w:rPr>
          <w:b/>
        </w:rPr>
        <w:t>00</w:t>
      </w:r>
      <w:r w:rsidRPr="00B94C1C">
        <w:rPr>
          <w:b/>
        </w:rPr>
        <w:t>03</w:t>
      </w:r>
    </w:p>
    <w:p w:rsidR="00A839ED" w:rsidRDefault="00A839ED" w:rsidP="00A839ED">
      <w:pPr>
        <w:pStyle w:val="ListParagraph"/>
      </w:pPr>
      <w:r>
        <w:t xml:space="preserve">Network unavailable </w:t>
      </w:r>
      <w:r>
        <w:sym w:font="Wingdings" w:char="F0E0"/>
      </w:r>
      <w:r>
        <w:t xml:space="preserve"> </w:t>
      </w:r>
      <w:r w:rsidRPr="00B94C1C">
        <w:rPr>
          <w:b/>
        </w:rPr>
        <w:t>0x0</w:t>
      </w:r>
      <w:r w:rsidR="00EA258E">
        <w:rPr>
          <w:b/>
        </w:rPr>
        <w:t>00</w:t>
      </w:r>
      <w:r w:rsidRPr="00B94C1C">
        <w:rPr>
          <w:b/>
        </w:rPr>
        <w:t>4</w:t>
      </w:r>
    </w:p>
    <w:p w:rsidR="00A839ED" w:rsidRDefault="00A839ED" w:rsidP="00A839ED">
      <w:pPr>
        <w:pStyle w:val="ListParagraph"/>
      </w:pPr>
      <w:r>
        <w:t xml:space="preserve">Problem resolving hostname </w:t>
      </w:r>
      <w:r>
        <w:sym w:font="Wingdings" w:char="F0E0"/>
      </w:r>
      <w:r>
        <w:t xml:space="preserve"> </w:t>
      </w:r>
      <w:r w:rsidRPr="00B94C1C">
        <w:rPr>
          <w:b/>
        </w:rPr>
        <w:t>0x0</w:t>
      </w:r>
      <w:r w:rsidR="00EA258E">
        <w:rPr>
          <w:b/>
        </w:rPr>
        <w:t>00</w:t>
      </w:r>
      <w:r w:rsidRPr="00B94C1C">
        <w:rPr>
          <w:b/>
        </w:rPr>
        <w:t>5</w:t>
      </w:r>
    </w:p>
    <w:p w:rsidR="00A839ED" w:rsidRDefault="00A839ED" w:rsidP="00A839ED">
      <w:pPr>
        <w:pStyle w:val="ListParagraph"/>
      </w:pPr>
      <w:r>
        <w:t xml:space="preserve">Application server platform unavailable </w:t>
      </w:r>
      <w:r>
        <w:sym w:font="Wingdings" w:char="F0E0"/>
      </w:r>
      <w:r>
        <w:t xml:space="preserve"> </w:t>
      </w:r>
      <w:r w:rsidRPr="00B94C1C">
        <w:rPr>
          <w:b/>
        </w:rPr>
        <w:t>0x</w:t>
      </w:r>
      <w:r w:rsidR="00EA258E">
        <w:rPr>
          <w:b/>
        </w:rPr>
        <w:t>00</w:t>
      </w:r>
      <w:r w:rsidRPr="00B94C1C">
        <w:rPr>
          <w:b/>
        </w:rPr>
        <w:t>06</w:t>
      </w:r>
    </w:p>
    <w:p w:rsidR="00760383" w:rsidRPr="00D354C4" w:rsidRDefault="00D354C4" w:rsidP="00760383">
      <w:pPr>
        <w:pStyle w:val="ListParagraph"/>
        <w:rPr>
          <w:color w:val="FF0000"/>
        </w:rPr>
      </w:pPr>
      <w:r w:rsidRPr="00D354C4">
        <w:rPr>
          <w:color w:val="FF0000"/>
        </w:rPr>
        <w:t>(TBD)</w:t>
      </w:r>
    </w:p>
    <w:p w:rsidR="00760383" w:rsidRDefault="00760383" w:rsidP="00EA258E">
      <w:pPr>
        <w:pStyle w:val="NoSpacing"/>
        <w:numPr>
          <w:ilvl w:val="0"/>
          <w:numId w:val="0"/>
        </w:numPr>
        <w:ind w:left="288"/>
      </w:pPr>
      <w:r>
        <w:t xml:space="preserve">DATABASE </w:t>
      </w:r>
      <w:r w:rsidR="00EA258E">
        <w:t>Base Sub-codes</w:t>
      </w:r>
    </w:p>
    <w:p w:rsidR="00A839ED" w:rsidRDefault="00A839ED" w:rsidP="00A839ED">
      <w:pPr>
        <w:pStyle w:val="ListParagraph"/>
      </w:pPr>
      <w:r>
        <w:t xml:space="preserve">General error </w:t>
      </w:r>
      <w:r>
        <w:sym w:font="Wingdings" w:char="F0E0"/>
      </w:r>
      <w:r>
        <w:t xml:space="preserve"> </w:t>
      </w:r>
      <w:r w:rsidRPr="00B94C1C">
        <w:rPr>
          <w:b/>
        </w:rPr>
        <w:t>0x0</w:t>
      </w:r>
      <w:r w:rsidR="00EA258E">
        <w:rPr>
          <w:b/>
        </w:rPr>
        <w:t>00</w:t>
      </w:r>
      <w:r w:rsidRPr="00B94C1C">
        <w:rPr>
          <w:b/>
        </w:rPr>
        <w:t>1</w:t>
      </w:r>
    </w:p>
    <w:p w:rsidR="00A839ED" w:rsidRDefault="00A839ED" w:rsidP="00A839ED">
      <w:pPr>
        <w:pStyle w:val="ListParagraph"/>
      </w:pPr>
      <w:r>
        <w:t xml:space="preserve">Internal error </w:t>
      </w:r>
      <w:r>
        <w:sym w:font="Wingdings" w:char="F0E0"/>
      </w:r>
      <w:r>
        <w:t xml:space="preserve"> </w:t>
      </w:r>
      <w:r w:rsidRPr="00B94C1C">
        <w:rPr>
          <w:b/>
        </w:rPr>
        <w:t>0x0</w:t>
      </w:r>
      <w:r w:rsidR="00EA258E">
        <w:rPr>
          <w:b/>
        </w:rPr>
        <w:t>00</w:t>
      </w:r>
      <w:r w:rsidRPr="00B94C1C">
        <w:rPr>
          <w:b/>
        </w:rPr>
        <w:t>2</w:t>
      </w:r>
    </w:p>
    <w:p w:rsidR="00A839ED" w:rsidRDefault="00AD5B98" w:rsidP="00A839ED">
      <w:pPr>
        <w:pStyle w:val="ListParagraph"/>
      </w:pPr>
      <w:r>
        <w:t xml:space="preserve">SQL error </w:t>
      </w:r>
      <w:r>
        <w:sym w:font="Wingdings" w:char="F0E0"/>
      </w:r>
      <w:r>
        <w:t xml:space="preserve"> </w:t>
      </w:r>
      <w:r w:rsidRPr="00B94C1C">
        <w:rPr>
          <w:b/>
        </w:rPr>
        <w:t>0x0</w:t>
      </w:r>
      <w:r w:rsidR="00EA258E">
        <w:rPr>
          <w:b/>
        </w:rPr>
        <w:t>00</w:t>
      </w:r>
      <w:r w:rsidRPr="00B94C1C">
        <w:rPr>
          <w:b/>
        </w:rPr>
        <w:t>3</w:t>
      </w:r>
    </w:p>
    <w:p w:rsidR="00AD5B98" w:rsidRDefault="00AD5B98" w:rsidP="00A839ED">
      <w:pPr>
        <w:pStyle w:val="ListParagraph"/>
      </w:pPr>
      <w:r>
        <w:t xml:space="preserve">Storage issue </w:t>
      </w:r>
      <w:r>
        <w:sym w:font="Wingdings" w:char="F0E0"/>
      </w:r>
      <w:r>
        <w:t xml:space="preserve"> </w:t>
      </w:r>
      <w:r w:rsidRPr="00B94C1C">
        <w:rPr>
          <w:b/>
        </w:rPr>
        <w:t>0x</w:t>
      </w:r>
      <w:r w:rsidR="00EA258E">
        <w:rPr>
          <w:b/>
        </w:rPr>
        <w:t>00</w:t>
      </w:r>
      <w:r w:rsidRPr="00B94C1C">
        <w:rPr>
          <w:b/>
        </w:rPr>
        <w:t>04</w:t>
      </w:r>
    </w:p>
    <w:p w:rsidR="00AD5B98" w:rsidRDefault="00AD5B98" w:rsidP="00A839ED">
      <w:pPr>
        <w:pStyle w:val="ListParagraph"/>
      </w:pPr>
      <w:r>
        <w:t xml:space="preserve">Problems with configuration </w:t>
      </w:r>
      <w:r>
        <w:sym w:font="Wingdings" w:char="F0E0"/>
      </w:r>
      <w:r>
        <w:t xml:space="preserve"> </w:t>
      </w:r>
      <w:r w:rsidRPr="00B94C1C">
        <w:rPr>
          <w:b/>
        </w:rPr>
        <w:t>0x</w:t>
      </w:r>
      <w:r w:rsidR="00EA258E">
        <w:rPr>
          <w:b/>
        </w:rPr>
        <w:t>00</w:t>
      </w:r>
      <w:r w:rsidRPr="00B94C1C">
        <w:rPr>
          <w:b/>
        </w:rPr>
        <w:t>05</w:t>
      </w:r>
    </w:p>
    <w:p w:rsidR="00D354C4" w:rsidRPr="00D354C4" w:rsidRDefault="00D354C4" w:rsidP="00D354C4">
      <w:pPr>
        <w:pStyle w:val="ListParagraph"/>
        <w:rPr>
          <w:color w:val="FF0000"/>
        </w:rPr>
      </w:pPr>
      <w:r w:rsidRPr="00D354C4">
        <w:rPr>
          <w:color w:val="FF0000"/>
        </w:rPr>
        <w:t>(TBD)</w:t>
      </w:r>
    </w:p>
    <w:p w:rsidR="00760383" w:rsidRDefault="00760383" w:rsidP="00760383">
      <w:pPr>
        <w:pStyle w:val="NoSpacing"/>
        <w:numPr>
          <w:ilvl w:val="0"/>
          <w:numId w:val="0"/>
        </w:numPr>
        <w:ind w:left="288"/>
      </w:pPr>
      <w:r>
        <w:t xml:space="preserve">APPLICATION </w:t>
      </w:r>
      <w:r w:rsidR="00EA258E">
        <w:t>Base Sub-codes</w:t>
      </w:r>
    </w:p>
    <w:p w:rsidR="00CE15A8" w:rsidRDefault="00CE15A8" w:rsidP="00CE15A8">
      <w:pPr>
        <w:pStyle w:val="ListParagraph"/>
      </w:pPr>
      <w:r>
        <w:t xml:space="preserve">General error </w:t>
      </w:r>
      <w:r>
        <w:sym w:font="Wingdings" w:char="F0E0"/>
      </w:r>
      <w:r>
        <w:t xml:space="preserve"> </w:t>
      </w:r>
      <w:r w:rsidRPr="00CE15A8">
        <w:rPr>
          <w:b/>
        </w:rPr>
        <w:t>0x0</w:t>
      </w:r>
      <w:r w:rsidR="00EA258E">
        <w:rPr>
          <w:b/>
        </w:rPr>
        <w:t>00</w:t>
      </w:r>
      <w:r w:rsidRPr="00CE15A8">
        <w:rPr>
          <w:b/>
        </w:rPr>
        <w:t>1</w:t>
      </w:r>
    </w:p>
    <w:p w:rsidR="00D354C4" w:rsidRPr="00D354C4" w:rsidRDefault="00D354C4" w:rsidP="00D354C4">
      <w:pPr>
        <w:pStyle w:val="ListParagraph"/>
        <w:rPr>
          <w:color w:val="FF0000"/>
        </w:rPr>
      </w:pPr>
      <w:r w:rsidRPr="00D354C4">
        <w:rPr>
          <w:color w:val="FF0000"/>
        </w:rPr>
        <w:t>(TBD)</w:t>
      </w:r>
    </w:p>
    <w:p w:rsidR="00760383" w:rsidRDefault="00760383" w:rsidP="00760383">
      <w:pPr>
        <w:pStyle w:val="NoSpacing"/>
        <w:numPr>
          <w:ilvl w:val="0"/>
          <w:numId w:val="0"/>
        </w:numPr>
        <w:ind w:left="288"/>
      </w:pPr>
      <w:r>
        <w:t xml:space="preserve">CARRIER </w:t>
      </w:r>
      <w:r w:rsidR="00EA258E">
        <w:t>Base Sub-codes</w:t>
      </w:r>
    </w:p>
    <w:p w:rsidR="00A839ED" w:rsidRPr="00CE15A8" w:rsidRDefault="00A839ED" w:rsidP="00A839ED">
      <w:pPr>
        <w:pStyle w:val="ListParagraph"/>
      </w:pPr>
      <w:r>
        <w:t xml:space="preserve">General error </w:t>
      </w:r>
      <w:r>
        <w:sym w:font="Wingdings" w:char="F0E0"/>
      </w:r>
      <w:r>
        <w:t xml:space="preserve"> </w:t>
      </w:r>
      <w:r w:rsidRPr="00B94C1C">
        <w:rPr>
          <w:b/>
        </w:rPr>
        <w:t>0x</w:t>
      </w:r>
      <w:r w:rsidR="00EA258E">
        <w:rPr>
          <w:b/>
        </w:rPr>
        <w:t>000</w:t>
      </w:r>
      <w:r w:rsidRPr="00B94C1C">
        <w:rPr>
          <w:b/>
        </w:rPr>
        <w:t>1</w:t>
      </w:r>
    </w:p>
    <w:p w:rsidR="00CE15A8" w:rsidRDefault="00CE15A8" w:rsidP="00A839ED">
      <w:pPr>
        <w:pStyle w:val="ListParagraph"/>
      </w:pPr>
      <w:r>
        <w:t xml:space="preserve">Unavailable </w:t>
      </w:r>
      <w:r>
        <w:sym w:font="Wingdings" w:char="F0E0"/>
      </w:r>
      <w:r>
        <w:t xml:space="preserve"> </w:t>
      </w:r>
      <w:r w:rsidRPr="00CE15A8">
        <w:rPr>
          <w:b/>
        </w:rPr>
        <w:t>0x0</w:t>
      </w:r>
      <w:r w:rsidR="00EA258E">
        <w:rPr>
          <w:b/>
        </w:rPr>
        <w:t>00</w:t>
      </w:r>
      <w:r w:rsidRPr="00CE15A8">
        <w:rPr>
          <w:b/>
        </w:rPr>
        <w:t>2</w:t>
      </w:r>
    </w:p>
    <w:p w:rsidR="00D354C4" w:rsidRPr="00D354C4" w:rsidRDefault="00D354C4" w:rsidP="00D354C4">
      <w:pPr>
        <w:pStyle w:val="ListParagraph"/>
        <w:rPr>
          <w:color w:val="FF0000"/>
        </w:rPr>
      </w:pPr>
      <w:r w:rsidRPr="00D354C4">
        <w:rPr>
          <w:color w:val="FF0000"/>
        </w:rPr>
        <w:t>(TBD)</w:t>
      </w:r>
    </w:p>
    <w:p w:rsidR="00760383" w:rsidRDefault="00D354C4" w:rsidP="00760383">
      <w:pPr>
        <w:pStyle w:val="NoSpacing"/>
        <w:numPr>
          <w:ilvl w:val="0"/>
          <w:numId w:val="0"/>
        </w:numPr>
        <w:ind w:left="288"/>
      </w:pPr>
      <w:r>
        <w:t xml:space="preserve">VENDOR </w:t>
      </w:r>
      <w:r w:rsidR="00EA258E">
        <w:t>Base Sub-codes</w:t>
      </w:r>
    </w:p>
    <w:p w:rsidR="00A839ED" w:rsidRDefault="00A839ED" w:rsidP="00A839ED">
      <w:pPr>
        <w:pStyle w:val="ListParagraph"/>
      </w:pPr>
      <w:r>
        <w:t xml:space="preserve">General error </w:t>
      </w:r>
      <w:r>
        <w:sym w:font="Wingdings" w:char="F0E0"/>
      </w:r>
      <w:r>
        <w:t xml:space="preserve"> </w:t>
      </w:r>
      <w:r w:rsidRPr="00B94C1C">
        <w:rPr>
          <w:b/>
        </w:rPr>
        <w:t>0x0</w:t>
      </w:r>
      <w:r w:rsidR="00EA258E">
        <w:rPr>
          <w:b/>
        </w:rPr>
        <w:t>00</w:t>
      </w:r>
      <w:r w:rsidRPr="00B94C1C">
        <w:rPr>
          <w:b/>
        </w:rPr>
        <w:t>1</w:t>
      </w:r>
    </w:p>
    <w:p w:rsidR="00D354C4" w:rsidRPr="00D354C4" w:rsidRDefault="00D354C4" w:rsidP="00D354C4">
      <w:pPr>
        <w:pStyle w:val="ListParagraph"/>
        <w:rPr>
          <w:color w:val="FF0000"/>
        </w:rPr>
      </w:pPr>
      <w:r w:rsidRPr="00D354C4">
        <w:rPr>
          <w:color w:val="FF0000"/>
        </w:rPr>
        <w:t>(TBD)</w:t>
      </w:r>
    </w:p>
    <w:p w:rsidR="00760383" w:rsidRDefault="00760383" w:rsidP="00760383">
      <w:pPr>
        <w:pStyle w:val="NoSpacing"/>
        <w:numPr>
          <w:ilvl w:val="0"/>
          <w:numId w:val="0"/>
        </w:numPr>
        <w:ind w:left="288"/>
      </w:pPr>
      <w:r>
        <w:t xml:space="preserve">SECURITY </w:t>
      </w:r>
      <w:r w:rsidR="00EA258E">
        <w:t>Base Sub-codes</w:t>
      </w:r>
    </w:p>
    <w:p w:rsidR="00A839ED" w:rsidRDefault="00A839ED" w:rsidP="00A839ED">
      <w:pPr>
        <w:pStyle w:val="ListParagraph"/>
      </w:pPr>
      <w:r>
        <w:t xml:space="preserve">Missing required security GUID </w:t>
      </w:r>
      <w:r>
        <w:sym w:font="Wingdings" w:char="F0E0"/>
      </w:r>
      <w:r>
        <w:t xml:space="preserve"> </w:t>
      </w:r>
      <w:r w:rsidRPr="00B94C1C">
        <w:rPr>
          <w:b/>
        </w:rPr>
        <w:t>0x0</w:t>
      </w:r>
      <w:r w:rsidR="00EA258E">
        <w:rPr>
          <w:b/>
        </w:rPr>
        <w:t>00</w:t>
      </w:r>
      <w:r w:rsidRPr="00B94C1C">
        <w:rPr>
          <w:b/>
        </w:rPr>
        <w:t>1</w:t>
      </w:r>
    </w:p>
    <w:p w:rsidR="00A839ED" w:rsidRDefault="00A839ED" w:rsidP="00A839ED">
      <w:pPr>
        <w:pStyle w:val="ListParagraph"/>
      </w:pPr>
      <w:r>
        <w:t xml:space="preserve">Problem with digital certificate signing  </w:t>
      </w:r>
      <w:r>
        <w:sym w:font="Wingdings" w:char="F0E0"/>
      </w:r>
      <w:r>
        <w:t xml:space="preserve"> </w:t>
      </w:r>
      <w:r w:rsidRPr="00B94C1C">
        <w:rPr>
          <w:b/>
        </w:rPr>
        <w:t>0x0</w:t>
      </w:r>
      <w:r w:rsidR="00EA258E">
        <w:rPr>
          <w:b/>
        </w:rPr>
        <w:t>00</w:t>
      </w:r>
      <w:r w:rsidRPr="00B94C1C">
        <w:rPr>
          <w:b/>
        </w:rPr>
        <w:t>2</w:t>
      </w:r>
    </w:p>
    <w:p w:rsidR="00D354C4" w:rsidRPr="00D354C4" w:rsidRDefault="00D354C4" w:rsidP="00D354C4">
      <w:pPr>
        <w:pStyle w:val="ListParagraph"/>
        <w:rPr>
          <w:color w:val="FF0000"/>
        </w:rPr>
      </w:pPr>
      <w:r w:rsidRPr="00D354C4">
        <w:rPr>
          <w:color w:val="FF0000"/>
        </w:rPr>
        <w:t>(TBD)</w:t>
      </w:r>
    </w:p>
    <w:p w:rsidR="00EA258E" w:rsidRDefault="00760383" w:rsidP="00EA258E">
      <w:pPr>
        <w:pStyle w:val="NoSpacing"/>
        <w:numPr>
          <w:ilvl w:val="0"/>
          <w:numId w:val="0"/>
        </w:numPr>
        <w:ind w:left="288"/>
      </w:pPr>
      <w:r>
        <w:t xml:space="preserve">API </w:t>
      </w:r>
      <w:r w:rsidR="00EA258E">
        <w:t xml:space="preserve">Base Sub-codes </w:t>
      </w:r>
    </w:p>
    <w:p w:rsidR="00CE15A8" w:rsidRPr="00495DB8" w:rsidRDefault="00CE15A8" w:rsidP="00EA258E">
      <w:pPr>
        <w:pStyle w:val="ListParagraph"/>
      </w:pPr>
      <w:r>
        <w:t xml:space="preserve">General function error </w:t>
      </w:r>
      <w:r>
        <w:sym w:font="Wingdings" w:char="F0E0"/>
      </w:r>
      <w:r>
        <w:t xml:space="preserve"> </w:t>
      </w:r>
      <w:r w:rsidRPr="00CE15A8">
        <w:rPr>
          <w:b/>
        </w:rPr>
        <w:t>0x</w:t>
      </w:r>
      <w:r w:rsidR="00F34A39">
        <w:rPr>
          <w:b/>
        </w:rPr>
        <w:t>00</w:t>
      </w:r>
      <w:r w:rsidRPr="00CE15A8">
        <w:rPr>
          <w:b/>
        </w:rPr>
        <w:t>01</w:t>
      </w:r>
    </w:p>
    <w:p w:rsidR="00495DB8" w:rsidRPr="00AC659E" w:rsidRDefault="00495DB8" w:rsidP="00EA258E">
      <w:pPr>
        <w:pStyle w:val="ListParagraph"/>
      </w:pPr>
      <w:r>
        <w:lastRenderedPageBreak/>
        <w:t xml:space="preserve">Invalid input parameter </w:t>
      </w:r>
      <w:r>
        <w:sym w:font="Wingdings" w:char="F0E0"/>
      </w:r>
      <w:r>
        <w:t xml:space="preserve"> </w:t>
      </w:r>
      <w:r>
        <w:rPr>
          <w:b/>
        </w:rPr>
        <w:t>0x0002</w:t>
      </w:r>
    </w:p>
    <w:p w:rsidR="00AC659E" w:rsidRDefault="00AC659E" w:rsidP="00EA258E">
      <w:pPr>
        <w:pStyle w:val="ListParagraph"/>
      </w:pPr>
      <w:r>
        <w:t xml:space="preserve">Permission denied </w:t>
      </w:r>
      <w:r>
        <w:sym w:font="Wingdings" w:char="F0E0"/>
      </w:r>
      <w:r>
        <w:t xml:space="preserve"> </w:t>
      </w:r>
      <w:r>
        <w:rPr>
          <w:b/>
        </w:rPr>
        <w:t>0x0003</w:t>
      </w:r>
    </w:p>
    <w:p w:rsidR="00B02690" w:rsidRPr="00495DB8" w:rsidRDefault="00D354C4" w:rsidP="00760383">
      <w:pPr>
        <w:pStyle w:val="ListParagraph"/>
        <w:rPr>
          <w:color w:val="FF0000"/>
        </w:rPr>
      </w:pPr>
      <w:r w:rsidRPr="00D354C4">
        <w:rPr>
          <w:color w:val="FF0000"/>
        </w:rPr>
        <w:t>(TBD)</w:t>
      </w:r>
    </w:p>
    <w:p w:rsidR="00495DB8" w:rsidRDefault="00495DB8" w:rsidP="00495DB8">
      <w:r>
        <w:t>FUNCTION SPECIFIC</w:t>
      </w:r>
    </w:p>
    <w:p w:rsidR="00B02690" w:rsidRPr="00925361" w:rsidRDefault="00495DB8" w:rsidP="00925361">
      <w:pPr>
        <w:ind w:left="360"/>
        <w:sectPr w:rsidR="00B02690" w:rsidRPr="00925361" w:rsidSect="006C45BC">
          <w:pgSz w:w="12240" w:h="15840" w:code="1"/>
          <w:pgMar w:top="1260" w:right="1620" w:bottom="1260" w:left="1267" w:header="720" w:footer="375" w:gutter="0"/>
          <w:cols w:space="720"/>
        </w:sectPr>
      </w:pPr>
      <w:r>
        <w:t xml:space="preserve">Function specific </w:t>
      </w:r>
      <w:r w:rsidR="00F25EBC">
        <w:t>Return Sub Codes</w:t>
      </w:r>
      <w:r>
        <w:t xml:space="preserve"> are documented with each individual function definition</w:t>
      </w:r>
      <w:r w:rsidR="00925361">
        <w:t xml:space="preserve"> and fall under the API error code category</w:t>
      </w:r>
      <w:r>
        <w:t>.</w:t>
      </w:r>
      <w:r w:rsidR="00925361">
        <w:t xml:space="preserve">  For example, a BuildNewOrder error return code would have a return code of </w:t>
      </w:r>
      <w:r w:rsidR="00925361">
        <w:rPr>
          <w:b/>
        </w:rPr>
        <w:t>0x0007</w:t>
      </w:r>
      <w:r w:rsidR="00925361">
        <w:t xml:space="preserve"> and a sub-code of </w:t>
      </w:r>
      <w:r w:rsidR="00925361">
        <w:rPr>
          <w:b/>
        </w:rPr>
        <w:t>0x0100</w:t>
      </w:r>
      <w:r w:rsidR="00925361">
        <w:t xml:space="preserve">.  It is also possible to receive a base sub-code within each of the return code categories.  For example, a “General function error” would have a return code of </w:t>
      </w:r>
      <w:r w:rsidR="00925361">
        <w:rPr>
          <w:b/>
        </w:rPr>
        <w:t>0x0007</w:t>
      </w:r>
      <w:r w:rsidR="00925361">
        <w:t xml:space="preserve"> with a sub-code of </w:t>
      </w:r>
      <w:r w:rsidR="00925361">
        <w:rPr>
          <w:b/>
        </w:rPr>
        <w:t>0x0001</w:t>
      </w:r>
      <w:r w:rsidR="00925361">
        <w:t>.</w:t>
      </w:r>
    </w:p>
    <w:p w:rsidR="005216CF" w:rsidRDefault="00E404CB" w:rsidP="00760383">
      <w:pPr>
        <w:pStyle w:val="Heading1"/>
      </w:pPr>
      <w:bookmarkStart w:id="31" w:name="_Toc340793421"/>
      <w:bookmarkStart w:id="32" w:name="_Toc382296869"/>
      <w:r>
        <w:lastRenderedPageBreak/>
        <w:t>API Reference</w:t>
      </w:r>
      <w:bookmarkEnd w:id="31"/>
      <w:bookmarkEnd w:id="32"/>
    </w:p>
    <w:p w:rsidR="002C58EE" w:rsidRPr="00E430E6" w:rsidRDefault="00E404CB" w:rsidP="00760383">
      <w:pPr>
        <w:pStyle w:val="Caption"/>
      </w:pPr>
      <w:r w:rsidRPr="00E430E6">
        <w:t>The following represent the available API functions for client implementation.</w:t>
      </w:r>
    </w:p>
    <w:p w:rsidR="002C58EE" w:rsidRDefault="000F291B" w:rsidP="00760383">
      <w:pPr>
        <w:pStyle w:val="Heading2"/>
      </w:pPr>
      <w:bookmarkStart w:id="33" w:name="_Toc340793422"/>
      <w:bookmarkStart w:id="34" w:name="_Toc382296870"/>
      <w:r w:rsidRPr="00E430E6">
        <w:t>Order</w:t>
      </w:r>
      <w:bookmarkEnd w:id="33"/>
      <w:r w:rsidR="00DF0A5A">
        <w:t xml:space="preserve"> API Group</w:t>
      </w:r>
      <w:bookmarkEnd w:id="34"/>
    </w:p>
    <w:p w:rsidR="00E430E6" w:rsidRDefault="00E430E6" w:rsidP="00760383">
      <w:r>
        <w:t>The Order section contains the functions necessary to manage consumer orders.  This API group is intended to ser</w:t>
      </w:r>
      <w:r w:rsidR="00AA5155">
        <w:t>ve</w:t>
      </w:r>
      <w:r>
        <w:t xml:space="preserve"> as the backend for eCommerce, Customer Service Portals, and IVR systems.  Orders are “built up” using base components to meet the client’s requirements.  </w:t>
      </w:r>
    </w:p>
    <w:p w:rsidR="005073BC" w:rsidRDefault="005073BC" w:rsidP="00760383">
      <w:r>
        <w:t xml:space="preserve">Example API </w:t>
      </w:r>
      <w:r w:rsidR="00D64EE4">
        <w:t xml:space="preserve">pseudo code </w:t>
      </w:r>
      <w:r>
        <w:t>to create a new</w:t>
      </w:r>
      <w:r w:rsidR="00D64EE4">
        <w:t xml:space="preserve"> prepaid</w:t>
      </w:r>
      <w:r>
        <w:t xml:space="preserve"> anonymous customer with one device, one product and provisioned by Ready</w:t>
      </w:r>
      <w:r w:rsidR="00D64EE4">
        <w:t xml:space="preserve"> Wireless</w:t>
      </w:r>
      <w:r>
        <w:t>.</w:t>
      </w:r>
      <w:r w:rsidR="00D64EE4">
        <w:t xml:space="preserve">  Assumes client is managing payment gateway.</w:t>
      </w:r>
    </w:p>
    <w:p w:rsidR="005073BC" w:rsidRPr="00FD7401" w:rsidRDefault="00751266" w:rsidP="00760383">
      <w:pPr>
        <w:pStyle w:val="NoSpacing"/>
      </w:pPr>
      <w:r w:rsidRPr="00FD7401">
        <w:t>New</w:t>
      </w:r>
      <w:r w:rsidR="00D64EE4" w:rsidRPr="00FD7401">
        <w:t xml:space="preserve">OrderID = </w:t>
      </w:r>
      <w:r w:rsidR="005073BC" w:rsidRPr="00FD7401">
        <w:t>BuildNewOrder()</w:t>
      </w:r>
    </w:p>
    <w:p w:rsidR="005073BC" w:rsidRPr="007A231A" w:rsidRDefault="00D64EE4" w:rsidP="00760383">
      <w:pPr>
        <w:pStyle w:val="NoSpacing"/>
      </w:pPr>
      <w:r w:rsidRPr="007A231A">
        <w:t xml:space="preserve">LineItem {ID, </w:t>
      </w:r>
      <w:r w:rsidR="00ED0BFA" w:rsidRPr="007A231A">
        <w:t>Rate}</w:t>
      </w:r>
      <w:r w:rsidRPr="007A231A">
        <w:t xml:space="preserve"> = Add</w:t>
      </w:r>
      <w:r w:rsidR="005C1F4C" w:rsidRPr="007A231A">
        <w:t>Order</w:t>
      </w:r>
      <w:r w:rsidRPr="007A231A">
        <w:t>Device(</w:t>
      </w:r>
      <w:r w:rsidR="00751266" w:rsidRPr="007A231A">
        <w:t>New</w:t>
      </w:r>
      <w:r w:rsidRPr="007A231A">
        <w:t>OrderID, ModelID</w:t>
      </w:r>
      <w:r w:rsidR="005C1F4C" w:rsidRPr="007A231A">
        <w:t>, ProvisionFlag</w:t>
      </w:r>
      <w:r w:rsidRPr="007A231A">
        <w:t>)</w:t>
      </w:r>
    </w:p>
    <w:p w:rsidR="00D64EE4" w:rsidRPr="007A231A" w:rsidRDefault="00ED0BFA" w:rsidP="00760383">
      <w:pPr>
        <w:pStyle w:val="NoSpacing"/>
      </w:pPr>
      <w:r w:rsidRPr="007A231A">
        <w:t>LineItem {ID, Rate}</w:t>
      </w:r>
      <w:r w:rsidR="00D64EE4" w:rsidRPr="007A231A">
        <w:t xml:space="preserve"> = Add</w:t>
      </w:r>
      <w:r w:rsidR="005C1F4C" w:rsidRPr="007A231A">
        <w:t>OrderAirtime</w:t>
      </w:r>
      <w:r w:rsidR="00D64EE4" w:rsidRPr="007A231A">
        <w:t>Product(</w:t>
      </w:r>
      <w:r w:rsidR="00751266" w:rsidRPr="007A231A">
        <w:t>New</w:t>
      </w:r>
      <w:r w:rsidR="00D05AC2">
        <w:t>OrderID, LineItemID</w:t>
      </w:r>
      <w:r w:rsidR="00D64EE4" w:rsidRPr="007A231A">
        <w:t>, ProductID</w:t>
      </w:r>
      <w:r w:rsidR="005C1F4C" w:rsidRPr="007A231A">
        <w:t>, Onetime-Flag</w:t>
      </w:r>
      <w:r w:rsidR="00D64EE4" w:rsidRPr="007A231A">
        <w:t>)</w:t>
      </w:r>
    </w:p>
    <w:p w:rsidR="00ED0BFA" w:rsidRPr="007A231A" w:rsidRDefault="00ED0BFA" w:rsidP="00760383">
      <w:pPr>
        <w:pStyle w:val="NoSpacing"/>
      </w:pPr>
      <w:r w:rsidRPr="007A231A">
        <w:t>Totals {LineItems} = GetQuote(</w:t>
      </w:r>
      <w:r w:rsidR="00751266" w:rsidRPr="007A231A">
        <w:t>New</w:t>
      </w:r>
      <w:r w:rsidRPr="007A231A">
        <w:t>OrderID)</w:t>
      </w:r>
    </w:p>
    <w:p w:rsidR="00ED0BFA" w:rsidRPr="007A231A" w:rsidRDefault="00ED0BFA" w:rsidP="00760383">
      <w:pPr>
        <w:pStyle w:val="NoSpacing"/>
      </w:pPr>
      <w:r w:rsidRPr="007A231A">
        <w:t>Result = PlaceOrder(</w:t>
      </w:r>
      <w:r w:rsidR="00751266" w:rsidRPr="007A231A">
        <w:t>New</w:t>
      </w:r>
      <w:r w:rsidRPr="007A231A">
        <w:t>OrderID)</w:t>
      </w:r>
    </w:p>
    <w:p w:rsidR="00D1380B" w:rsidRDefault="000F291B" w:rsidP="00760383">
      <w:pPr>
        <w:pStyle w:val="Heading3"/>
      </w:pPr>
      <w:bookmarkStart w:id="35" w:name="_Toc340793423"/>
      <w:bookmarkStart w:id="36" w:name="_Toc382296871"/>
      <w:r>
        <w:t>Build</w:t>
      </w:r>
      <w:r w:rsidR="004C517E">
        <w:t xml:space="preserve"> </w:t>
      </w:r>
      <w:r w:rsidR="00D1380B">
        <w:t>N</w:t>
      </w:r>
      <w:r w:rsidR="00CA7958">
        <w:t>ew</w:t>
      </w:r>
      <w:r w:rsidR="004C517E">
        <w:t xml:space="preserve"> </w:t>
      </w:r>
      <w:r>
        <w:t>Order</w:t>
      </w:r>
      <w:bookmarkEnd w:id="35"/>
      <w:bookmarkEnd w:id="36"/>
    </w:p>
    <w:p w:rsidR="00A8450F" w:rsidRDefault="00A8450F" w:rsidP="00760383">
      <w:r>
        <w:t xml:space="preserve">This function creates the “shell” for a new consumer order within the Ready Wireless MNVE backend systems.  All consumer orders must begin with a call to </w:t>
      </w:r>
      <w:r w:rsidRPr="005C1F4C">
        <w:rPr>
          <w:b/>
        </w:rPr>
        <w:t>BuildNewOrder</w:t>
      </w:r>
      <w:r>
        <w:t xml:space="preserve"> to setup the order data structures.</w:t>
      </w:r>
    </w:p>
    <w:p w:rsidR="009518E2" w:rsidRPr="009518E2" w:rsidRDefault="009518E2" w:rsidP="00760383">
      <w:r>
        <w:rPr>
          <w:b/>
        </w:rPr>
        <w:t>Note</w:t>
      </w:r>
      <w:r>
        <w:t>: The order</w:t>
      </w:r>
      <w:r w:rsidR="001002BE">
        <w:t xml:space="preserve"> structures created with </w:t>
      </w:r>
      <w:r w:rsidR="001002BE" w:rsidRPr="005C1F4C">
        <w:rPr>
          <w:b/>
        </w:rPr>
        <w:t>BuildNewOrder</w:t>
      </w:r>
      <w:r w:rsidR="001002BE">
        <w:t xml:space="preserve"> will persist in a “BUILD” state for 48 hours before being swept up and marked “AUTO CANCEL”.</w:t>
      </w:r>
    </w:p>
    <w:p w:rsidR="00D1380B" w:rsidRPr="0011541C" w:rsidRDefault="00A8450F" w:rsidP="00760383">
      <w:r w:rsidRPr="0011541C">
        <w:t>Inputs</w:t>
      </w:r>
    </w:p>
    <w:p w:rsidR="003508A3" w:rsidRPr="006E5EAF" w:rsidRDefault="007D6798" w:rsidP="00D96AE1">
      <w:pPr>
        <w:pStyle w:val="ListParagraph"/>
      </w:pPr>
      <w:r>
        <w:t xml:space="preserve">(Optional) </w:t>
      </w:r>
      <w:r w:rsidR="00E430E6" w:rsidRPr="006E5EAF">
        <w:t>Customer ID</w:t>
      </w:r>
      <w:r w:rsidR="00D126FD">
        <w:t>:Int:</w:t>
      </w:r>
      <w:r w:rsidR="003D2620">
        <w:t>8</w:t>
      </w:r>
      <w:r w:rsidR="00E430E6" w:rsidRPr="006E5EAF">
        <w:t xml:space="preserve"> </w:t>
      </w:r>
      <w:r w:rsidR="00E430E6" w:rsidRPr="006E5EAF">
        <w:sym w:font="Wingdings" w:char="F0E0"/>
      </w:r>
      <w:r w:rsidR="00E430E6" w:rsidRPr="006E5EAF">
        <w:t>If present the order will be tied to the customer.</w:t>
      </w:r>
    </w:p>
    <w:p w:rsidR="003508A3" w:rsidRDefault="00E430E6" w:rsidP="00466DD3">
      <w:pPr>
        <w:pStyle w:val="ListParagraph"/>
        <w:numPr>
          <w:ilvl w:val="1"/>
          <w:numId w:val="4"/>
        </w:numPr>
      </w:pPr>
      <w:r w:rsidRPr="00B22D4D">
        <w:t xml:space="preserve">If provided and customer does not exist an error response will be returned.  </w:t>
      </w:r>
    </w:p>
    <w:p w:rsidR="00D05AC2" w:rsidRDefault="00E430E6" w:rsidP="00466DD3">
      <w:pPr>
        <w:pStyle w:val="ListParagraph"/>
        <w:numPr>
          <w:ilvl w:val="1"/>
          <w:numId w:val="4"/>
        </w:numPr>
      </w:pPr>
      <w:r>
        <w:t>If no customer ID is present, the order will be tied to an anonymous customer account.</w:t>
      </w:r>
    </w:p>
    <w:p w:rsidR="00174633" w:rsidRDefault="007D6798" w:rsidP="00174633">
      <w:pPr>
        <w:pStyle w:val="ListParagraph"/>
      </w:pPr>
      <w:r>
        <w:t>Billing Mode</w:t>
      </w:r>
      <w:r w:rsidR="00174633">
        <w:t>:</w:t>
      </w:r>
      <w:r>
        <w:t xml:space="preserve"> </w:t>
      </w:r>
      <w:r w:rsidR="00FC74FD">
        <w:t>ENUM</w:t>
      </w:r>
      <w:r w:rsidR="00174633">
        <w:t xml:space="preserve"> </w:t>
      </w:r>
      <w:r w:rsidR="00174633">
        <w:sym w:font="Wingdings" w:char="F0E0"/>
      </w:r>
      <w:r w:rsidR="00174633">
        <w:t xml:space="preserve"> </w:t>
      </w:r>
      <w:r>
        <w:t xml:space="preserve">One of </w:t>
      </w:r>
      <w:r w:rsidR="00FC74FD">
        <w:t>‘PRE’,’POST’,’POST_</w:t>
      </w:r>
      <w:r>
        <w:t>SHARED’</w:t>
      </w:r>
      <w:r w:rsidR="00174633">
        <w:t>.</w:t>
      </w:r>
    </w:p>
    <w:p w:rsidR="00F60B34" w:rsidRDefault="00F60B34" w:rsidP="00F60B34">
      <w:pPr>
        <w:pStyle w:val="ListParagraph"/>
      </w:pPr>
      <w:r>
        <w:t xml:space="preserve">(Optional) Partner ID:Int:8 </w:t>
      </w:r>
      <w:r>
        <w:sym w:font="Wingdings" w:char="F0E0"/>
      </w:r>
      <w:r>
        <w:t xml:space="preserve"> The partner ID.</w:t>
      </w:r>
      <w:r w:rsidR="000B5DC9">
        <w:t xml:space="preserve">  If Customer ID is also provided, Partner ID will be ignored.</w:t>
      </w:r>
    </w:p>
    <w:p w:rsidR="00A8450F" w:rsidRPr="0011541C" w:rsidRDefault="00A8450F" w:rsidP="00760383">
      <w:r w:rsidRPr="0011541C">
        <w:t>Outputs</w:t>
      </w:r>
    </w:p>
    <w:p w:rsidR="00D6769D" w:rsidRDefault="00D6769D" w:rsidP="00D6769D">
      <w:pPr>
        <w:pStyle w:val="ListParagraph"/>
      </w:pPr>
      <w:r>
        <w:t>&lt;standard response message block&gt;</w:t>
      </w:r>
    </w:p>
    <w:p w:rsidR="00740B66" w:rsidRPr="000E2B7F" w:rsidRDefault="00740B66" w:rsidP="00740B66">
      <w:pPr>
        <w:pStyle w:val="ListParagraph"/>
      </w:pPr>
      <w:r w:rsidRPr="000E2B7F">
        <w:t xml:space="preserve">Customer ID:Int:8 </w:t>
      </w:r>
      <w:r w:rsidRPr="000E2B7F">
        <w:sym w:font="Wingdings" w:char="F0E0"/>
      </w:r>
      <w:r w:rsidRPr="000E2B7F">
        <w:t xml:space="preserve"> ID of the customer account associated with the order, whether that is an auto-generated (anonymous) account or specified by the caller. </w:t>
      </w:r>
    </w:p>
    <w:p w:rsidR="00E430E6" w:rsidRDefault="00751266" w:rsidP="00760383">
      <w:pPr>
        <w:pStyle w:val="ListParagraph"/>
      </w:pPr>
      <w:r>
        <w:t>New</w:t>
      </w:r>
      <w:r w:rsidR="00E430E6">
        <w:t>OrderID</w:t>
      </w:r>
      <w:r w:rsidR="003D2620">
        <w:t>:Int:8</w:t>
      </w:r>
      <w:r w:rsidR="00E430E6">
        <w:t xml:space="preserve"> </w:t>
      </w:r>
      <w:r w:rsidR="00E430E6">
        <w:sym w:font="Wingdings" w:char="F0E0"/>
      </w:r>
      <w:r w:rsidR="00E430E6">
        <w:t xml:space="preserve"> This will be the reference ID used when adding devices and products to the order.</w:t>
      </w:r>
    </w:p>
    <w:p w:rsidR="004C517E" w:rsidRDefault="004C517E" w:rsidP="004C517E">
      <w:r>
        <w:t xml:space="preserve">Return </w:t>
      </w:r>
      <w:r w:rsidR="00F25EBC">
        <w:t xml:space="preserve">Sub </w:t>
      </w:r>
      <w:r>
        <w:t>Codes</w:t>
      </w:r>
    </w:p>
    <w:p w:rsidR="004C517E" w:rsidRDefault="004C517E" w:rsidP="004C517E">
      <w:pPr>
        <w:pStyle w:val="ListParagraph"/>
      </w:pPr>
      <w:r>
        <w:t>0x0100</w:t>
      </w:r>
    </w:p>
    <w:p w:rsidR="00B6724B" w:rsidRDefault="00B6724B" w:rsidP="00760383">
      <w:pPr>
        <w:pStyle w:val="Heading3"/>
      </w:pPr>
      <w:bookmarkStart w:id="37" w:name="_Toc340793424"/>
      <w:bookmarkStart w:id="38" w:name="_Ref379894578"/>
      <w:bookmarkStart w:id="39" w:name="_Toc382296872"/>
      <w:r>
        <w:t>Add</w:t>
      </w:r>
      <w:r w:rsidR="004C517E">
        <w:t xml:space="preserve"> </w:t>
      </w:r>
      <w:r w:rsidR="00751266">
        <w:t>Order</w:t>
      </w:r>
      <w:r w:rsidR="004C517E">
        <w:t xml:space="preserve"> </w:t>
      </w:r>
      <w:r>
        <w:t>Device</w:t>
      </w:r>
      <w:bookmarkEnd w:id="37"/>
      <w:bookmarkEnd w:id="38"/>
      <w:bookmarkEnd w:id="39"/>
    </w:p>
    <w:p w:rsidR="00F243FB" w:rsidRDefault="006C09C5" w:rsidP="00760383">
      <w:r>
        <w:t>Add a device to a new order</w:t>
      </w:r>
      <w:r w:rsidR="00F243FB">
        <w:t xml:space="preserve">.  </w:t>
      </w:r>
    </w:p>
    <w:p w:rsidR="00F243FB" w:rsidRDefault="00F243FB" w:rsidP="00760383">
      <w:r>
        <w:t>Inputs</w:t>
      </w:r>
    </w:p>
    <w:p w:rsidR="00F243FB" w:rsidRDefault="00F243FB" w:rsidP="00760383">
      <w:pPr>
        <w:pStyle w:val="ListParagraph"/>
      </w:pPr>
      <w:r>
        <w:t>NewOrderID</w:t>
      </w:r>
      <w:r w:rsidR="003D2620">
        <w:t>:Int:8</w:t>
      </w:r>
      <w:r>
        <w:t xml:space="preserve"> </w:t>
      </w:r>
      <w:r>
        <w:sym w:font="Wingdings" w:char="F0E0"/>
      </w:r>
      <w:r>
        <w:t>ID of the new order being constructed.</w:t>
      </w:r>
    </w:p>
    <w:p w:rsidR="00F243FB" w:rsidRDefault="00F243FB" w:rsidP="00466DD3">
      <w:pPr>
        <w:pStyle w:val="ListParagraph"/>
        <w:numPr>
          <w:ilvl w:val="1"/>
          <w:numId w:val="4"/>
        </w:numPr>
      </w:pPr>
      <w:r>
        <w:rPr>
          <w:b/>
        </w:rPr>
        <w:t>Note</w:t>
      </w:r>
      <w:r w:rsidR="009E6E6B">
        <w:t xml:space="preserve">: Only IDs from </w:t>
      </w:r>
      <w:r w:rsidR="009E6E6B" w:rsidRPr="009E6E6B">
        <w:rPr>
          <w:b/>
        </w:rPr>
        <w:t>BuildNew</w:t>
      </w:r>
      <w:r w:rsidRPr="009E6E6B">
        <w:rPr>
          <w:b/>
        </w:rPr>
        <w:t>Order</w:t>
      </w:r>
      <w:r>
        <w:t xml:space="preserve"> are accepted.  Order must be in the “BUILD” state.</w:t>
      </w:r>
    </w:p>
    <w:p w:rsidR="00F243FB" w:rsidRDefault="00034B70" w:rsidP="00760383">
      <w:pPr>
        <w:pStyle w:val="ListParagraph"/>
      </w:pPr>
      <w:r>
        <w:t>ProductID</w:t>
      </w:r>
      <w:r w:rsidR="003D2620">
        <w:t>:Int:8</w:t>
      </w:r>
      <w:r>
        <w:t xml:space="preserve"> </w:t>
      </w:r>
      <w:r>
        <w:sym w:font="Wingdings" w:char="F0E0"/>
      </w:r>
      <w:r>
        <w:t>Product ID of the device to add to the order.</w:t>
      </w:r>
    </w:p>
    <w:p w:rsidR="00034B70" w:rsidRDefault="00034B70" w:rsidP="00466DD3">
      <w:pPr>
        <w:pStyle w:val="ListParagraph"/>
        <w:numPr>
          <w:ilvl w:val="1"/>
          <w:numId w:val="4"/>
        </w:numPr>
      </w:pPr>
      <w:r>
        <w:rPr>
          <w:b/>
        </w:rPr>
        <w:lastRenderedPageBreak/>
        <w:t>Note</w:t>
      </w:r>
      <w:r>
        <w:t>: Product ID may also be a Product Group ID.</w:t>
      </w:r>
    </w:p>
    <w:p w:rsidR="006C09C5" w:rsidRDefault="003D2620" w:rsidP="00760383">
      <w:pPr>
        <w:pStyle w:val="ListParagraph"/>
      </w:pPr>
      <w:r>
        <w:t>Add Flag:</w:t>
      </w:r>
      <w:r w:rsidR="0090066B">
        <w:t>Int</w:t>
      </w:r>
      <w:r>
        <w:t>:</w:t>
      </w:r>
      <w:r w:rsidR="0090066B">
        <w:t>2</w:t>
      </w:r>
      <w:r>
        <w:t xml:space="preserve"> </w:t>
      </w:r>
      <w:r>
        <w:sym w:font="Wingdings" w:char="F0E0"/>
      </w:r>
      <w:r>
        <w:t xml:space="preserve"> M</w:t>
      </w:r>
      <w:r w:rsidR="006C09C5">
        <w:t>ust be one of the following:</w:t>
      </w:r>
    </w:p>
    <w:p w:rsidR="006C09C5" w:rsidRDefault="006C09C5" w:rsidP="00466DD3">
      <w:pPr>
        <w:pStyle w:val="ListParagraph"/>
        <w:numPr>
          <w:ilvl w:val="1"/>
          <w:numId w:val="4"/>
        </w:numPr>
      </w:pPr>
      <w:r>
        <w:t>(Optional) Provisioning Flag</w:t>
      </w:r>
      <w:r w:rsidR="0090066B">
        <w:t>:</w:t>
      </w:r>
      <w:r w:rsidR="0090066B">
        <w:rPr>
          <w:b/>
        </w:rPr>
        <w:t>0x01</w:t>
      </w:r>
      <w:r>
        <w:t xml:space="preserve"> </w:t>
      </w:r>
      <w:r>
        <w:sym w:font="Wingdings" w:char="F0E0"/>
      </w:r>
      <w:r>
        <w:t xml:space="preserve"> Set if using Ready Wireless fulfillment system.</w:t>
      </w:r>
    </w:p>
    <w:p w:rsidR="006C09C5" w:rsidRDefault="006C09C5" w:rsidP="00466DD3">
      <w:pPr>
        <w:pStyle w:val="ListParagraph"/>
        <w:numPr>
          <w:ilvl w:val="2"/>
          <w:numId w:val="4"/>
        </w:numPr>
      </w:pPr>
      <w:r w:rsidRPr="00F243FB">
        <w:rPr>
          <w:b/>
        </w:rPr>
        <w:t>Note</w:t>
      </w:r>
      <w:r>
        <w:t>: Does not require Ready Wireless fulfill the orders, only that the Ready Wireless provisioning system is used.</w:t>
      </w:r>
    </w:p>
    <w:p w:rsidR="006C09C5" w:rsidRDefault="006C09C5" w:rsidP="00466DD3">
      <w:pPr>
        <w:pStyle w:val="ListParagraph"/>
        <w:numPr>
          <w:ilvl w:val="2"/>
          <w:numId w:val="4"/>
        </w:numPr>
      </w:pPr>
      <w:r w:rsidRPr="00F243FB">
        <w:rPr>
          <w:b/>
        </w:rPr>
        <w:t>Note</w:t>
      </w:r>
      <w:r>
        <w:t xml:space="preserve">: Client must be configured within the MVNE platform for this function to successfully execute.  </w:t>
      </w:r>
    </w:p>
    <w:p w:rsidR="006C09C5" w:rsidRDefault="006C09C5" w:rsidP="00466DD3">
      <w:pPr>
        <w:pStyle w:val="ListParagraph"/>
        <w:numPr>
          <w:ilvl w:val="1"/>
          <w:numId w:val="4"/>
        </w:numPr>
      </w:pPr>
      <w:r>
        <w:t>(Optional) Activate-Only Flag</w:t>
      </w:r>
      <w:r w:rsidR="0090066B">
        <w:t>:</w:t>
      </w:r>
      <w:r w:rsidR="0090066B">
        <w:rPr>
          <w:b/>
        </w:rPr>
        <w:t>0x02</w:t>
      </w:r>
      <w:r>
        <w:t xml:space="preserve"> </w:t>
      </w:r>
      <w:r>
        <w:sym w:font="Wingdings" w:char="F0E0"/>
      </w:r>
      <w:r>
        <w:t xml:space="preserve"> Set if not using Ready Wireless’s fulfillment system and the provided ESN requires automatic activation.  Use for scenarios where end-consumer purchases a deactivated phone from a branch location and uses a web site to activate and purchase products.</w:t>
      </w:r>
    </w:p>
    <w:p w:rsidR="006C09C5" w:rsidRDefault="006C09C5" w:rsidP="00466DD3">
      <w:pPr>
        <w:pStyle w:val="ListParagraph"/>
        <w:numPr>
          <w:ilvl w:val="2"/>
          <w:numId w:val="4"/>
        </w:numPr>
      </w:pPr>
      <w:r>
        <w:t>(Required) DeviceID</w:t>
      </w:r>
      <w:r w:rsidR="00D6769D">
        <w:t>:String:128</w:t>
      </w:r>
      <w:r>
        <w:t xml:space="preserve"> </w:t>
      </w:r>
      <w:r>
        <w:sym w:font="Wingdings" w:char="F0E0"/>
      </w:r>
      <w:r>
        <w:t>The ESN/SIM of the device to activate.</w:t>
      </w:r>
    </w:p>
    <w:p w:rsidR="006C09C5" w:rsidRDefault="006C09C5" w:rsidP="00466DD3">
      <w:pPr>
        <w:pStyle w:val="ListParagraph"/>
        <w:numPr>
          <w:ilvl w:val="3"/>
          <w:numId w:val="4"/>
        </w:numPr>
      </w:pPr>
      <w:r>
        <w:rPr>
          <w:b/>
        </w:rPr>
        <w:t>Note</w:t>
      </w:r>
      <w:r>
        <w:t xml:space="preserve">: The ESN/SIM must exist within the client’s device inventory.  Requires being loaded previously with either  </w:t>
      </w:r>
      <w:r w:rsidRPr="009E6E6B">
        <w:rPr>
          <w:b/>
        </w:rPr>
        <w:t>BulkLoadInventory</w:t>
      </w:r>
      <w:r>
        <w:t xml:space="preserve"> or </w:t>
      </w:r>
      <w:r w:rsidRPr="009E6E6B">
        <w:rPr>
          <w:b/>
        </w:rPr>
        <w:t>LoadDevice</w:t>
      </w:r>
      <w:r>
        <w:t>.</w:t>
      </w:r>
    </w:p>
    <w:p w:rsidR="006C09C5" w:rsidRDefault="003D2620" w:rsidP="00466DD3">
      <w:pPr>
        <w:pStyle w:val="ListParagraph"/>
        <w:numPr>
          <w:ilvl w:val="3"/>
          <w:numId w:val="4"/>
        </w:numPr>
      </w:pPr>
      <w:r w:rsidRPr="003D2620">
        <w:rPr>
          <w:b/>
        </w:rPr>
        <w:t>Note</w:t>
      </w:r>
      <w:r>
        <w:t xml:space="preserve">: </w:t>
      </w:r>
      <w:r w:rsidR="006C09C5" w:rsidRPr="003D2620">
        <w:t>The</w:t>
      </w:r>
      <w:r w:rsidR="006C09C5">
        <w:t xml:space="preserve"> status of the device activation can be determined via </w:t>
      </w:r>
      <w:r w:rsidR="006C09C5" w:rsidRPr="009E6E6B">
        <w:rPr>
          <w:b/>
        </w:rPr>
        <w:t>GetDevice</w:t>
      </w:r>
      <w:r w:rsidR="006C09C5">
        <w:rPr>
          <w:b/>
        </w:rPr>
        <w:t>.</w:t>
      </w:r>
    </w:p>
    <w:p w:rsidR="006C09C5" w:rsidRDefault="006C09C5" w:rsidP="00466DD3">
      <w:pPr>
        <w:pStyle w:val="ListParagraph"/>
        <w:numPr>
          <w:ilvl w:val="1"/>
          <w:numId w:val="4"/>
        </w:numPr>
      </w:pPr>
      <w:r>
        <w:t>(Optional) Reference-Only Flag</w:t>
      </w:r>
      <w:r w:rsidR="0090066B">
        <w:t>:</w:t>
      </w:r>
      <w:r w:rsidR="0090066B">
        <w:rPr>
          <w:b/>
        </w:rPr>
        <w:t>0x03</w:t>
      </w:r>
      <w:r>
        <w:t xml:space="preserve"> </w:t>
      </w:r>
      <w:r>
        <w:sym w:font="Wingdings" w:char="F0E0"/>
      </w:r>
      <w:r>
        <w:t xml:space="preserve"> Set if adding a device for future reference within the order</w:t>
      </w:r>
      <w:r w:rsidR="00E3728A">
        <w:t xml:space="preserve"> or if this is a Retail, Lifeline, or Wholesale device that has been distributed/sold to an end consumer</w:t>
      </w:r>
      <w:r>
        <w:t>.  Use this when the consumer has an activated</w:t>
      </w:r>
      <w:r w:rsidR="00C86025">
        <w:t>/existing</w:t>
      </w:r>
      <w:r>
        <w:t xml:space="preserve"> device and is purchasing additional products to </w:t>
      </w:r>
      <w:r w:rsidR="00C86025">
        <w:t>load</w:t>
      </w:r>
      <w:r w:rsidR="00E3728A">
        <w:t xml:space="preserve"> or if this is the first time the consumer is purchasing additional products.  This flag will link the device with the consumer’s account if the link does not already exist</w:t>
      </w:r>
      <w:r>
        <w:t>.</w:t>
      </w:r>
      <w:r w:rsidR="00C86025">
        <w:t xml:space="preserve">  The LineItemID returned is used as the reference for add order product function calls.</w:t>
      </w:r>
    </w:p>
    <w:p w:rsidR="00C86025" w:rsidRDefault="00C86025" w:rsidP="00466DD3">
      <w:pPr>
        <w:pStyle w:val="ListParagraph"/>
        <w:numPr>
          <w:ilvl w:val="2"/>
          <w:numId w:val="4"/>
        </w:numPr>
      </w:pPr>
      <w:r>
        <w:t>(Required) DeviceID</w:t>
      </w:r>
      <w:r w:rsidR="00D6769D">
        <w:t>:String:128</w:t>
      </w:r>
      <w:r>
        <w:t xml:space="preserve"> </w:t>
      </w:r>
      <w:r>
        <w:sym w:font="Wingdings" w:char="F0E0"/>
      </w:r>
      <w:r>
        <w:t>The ESN/SIM of the device to load products on.</w:t>
      </w:r>
    </w:p>
    <w:p w:rsidR="00C86025" w:rsidRDefault="00C86025" w:rsidP="00466DD3">
      <w:pPr>
        <w:pStyle w:val="ListParagraph"/>
        <w:numPr>
          <w:ilvl w:val="2"/>
          <w:numId w:val="4"/>
        </w:numPr>
      </w:pPr>
      <w:r>
        <w:rPr>
          <w:b/>
        </w:rPr>
        <w:t>Note</w:t>
      </w:r>
      <w:r>
        <w:t xml:space="preserve">: The ESN/SIM must exist within the client’s device inventory.  Requires being loaded previously with either </w:t>
      </w:r>
      <w:r w:rsidRPr="009E6E6B">
        <w:rPr>
          <w:b/>
        </w:rPr>
        <w:t>BulkLoadInventory</w:t>
      </w:r>
      <w:r>
        <w:t xml:space="preserve"> or </w:t>
      </w:r>
      <w:r w:rsidRPr="009E6E6B">
        <w:rPr>
          <w:b/>
        </w:rPr>
        <w:t>LoadDevice</w:t>
      </w:r>
      <w:r>
        <w:t>.</w:t>
      </w:r>
    </w:p>
    <w:p w:rsidR="00F534EE" w:rsidRDefault="00F534EE" w:rsidP="00466DD3">
      <w:pPr>
        <w:pStyle w:val="ListParagraph"/>
        <w:numPr>
          <w:ilvl w:val="1"/>
          <w:numId w:val="4"/>
        </w:numPr>
      </w:pPr>
      <w:r>
        <w:t>(Optional) Client Provision Flag</w:t>
      </w:r>
      <w:r w:rsidR="0090066B">
        <w:t>:</w:t>
      </w:r>
      <w:r w:rsidR="0090066B">
        <w:rPr>
          <w:b/>
        </w:rPr>
        <w:t>0x0</w:t>
      </w:r>
      <w:r w:rsidR="001B2C6F">
        <w:rPr>
          <w:b/>
        </w:rPr>
        <w:t>4</w:t>
      </w:r>
      <w:r>
        <w:t xml:space="preserve"> </w:t>
      </w:r>
      <w:r>
        <w:sym w:font="Wingdings" w:char="F0E0"/>
      </w:r>
      <w:r>
        <w:t xml:space="preserve"> Set this if the client is fulfilling the device.  Since the actual device is not known at the point of sale (eCommerce) the </w:t>
      </w:r>
      <w:r w:rsidR="006B4B5B">
        <w:t xml:space="preserve">order will sit in a “HOLD” state until the </w:t>
      </w:r>
      <w:r>
        <w:t>client pick</w:t>
      </w:r>
      <w:r w:rsidR="006B4B5B">
        <w:t>s</w:t>
      </w:r>
      <w:r>
        <w:t xml:space="preserve"> the device, provision</w:t>
      </w:r>
      <w:r w:rsidR="006B4B5B">
        <w:t>s</w:t>
      </w:r>
      <w:r>
        <w:t xml:space="preserve"> manually with </w:t>
      </w:r>
      <w:r>
        <w:rPr>
          <w:b/>
        </w:rPr>
        <w:t>ActivateDevice</w:t>
      </w:r>
      <w:r>
        <w:t>, and then call</w:t>
      </w:r>
      <w:r w:rsidR="006B4B5B">
        <w:t>s</w:t>
      </w:r>
      <w:r w:rsidR="008F673A">
        <w:t xml:space="preserve"> </w:t>
      </w:r>
      <w:r w:rsidR="00983FEA">
        <w:rPr>
          <w:b/>
        </w:rPr>
        <w:t>SetOrderDevice</w:t>
      </w:r>
      <w:r w:rsidR="008F673A">
        <w:rPr>
          <w:b/>
        </w:rPr>
        <w:t xml:space="preserve"> </w:t>
      </w:r>
      <w:r w:rsidR="00BB7050">
        <w:t xml:space="preserve">to relate the provisioned ESN/SIM to the order, and then finally </w:t>
      </w:r>
      <w:r w:rsidR="006B4B5B">
        <w:rPr>
          <w:b/>
        </w:rPr>
        <w:t>ReleaseOrder</w:t>
      </w:r>
      <w:r w:rsidR="006B4B5B">
        <w:t xml:space="preserve"> to have the products applied.</w:t>
      </w:r>
    </w:p>
    <w:p w:rsidR="00C018F7" w:rsidRDefault="006B4B5B" w:rsidP="00466DD3">
      <w:pPr>
        <w:pStyle w:val="ListParagraph"/>
        <w:numPr>
          <w:ilvl w:val="2"/>
          <w:numId w:val="4"/>
        </w:numPr>
      </w:pPr>
      <w:r>
        <w:rPr>
          <w:b/>
        </w:rPr>
        <w:t>Note</w:t>
      </w:r>
      <w:r>
        <w:t>: The entire order will be placed on hold regardless of other devices added to the order that do not have the Client Provision Flag set.</w:t>
      </w:r>
    </w:p>
    <w:p w:rsidR="00C018F7" w:rsidRPr="00D05AC2" w:rsidRDefault="00174633" w:rsidP="00760383">
      <w:pPr>
        <w:pStyle w:val="ListParagraph"/>
      </w:pPr>
      <w:r w:rsidRPr="00D05AC2">
        <w:t xml:space="preserve"> </w:t>
      </w:r>
      <w:r w:rsidR="00C018F7" w:rsidRPr="00D05AC2">
        <w:t>(Optional) Rate</w:t>
      </w:r>
      <w:r w:rsidR="005230C0">
        <w:t>:Decimal:6</w:t>
      </w:r>
      <w:r w:rsidR="003D2620">
        <w:t>.4</w:t>
      </w:r>
      <w:r w:rsidR="00C018F7" w:rsidRPr="00D05AC2">
        <w:t xml:space="preserve"> </w:t>
      </w:r>
      <w:r w:rsidR="00C018F7" w:rsidRPr="00D05AC2">
        <w:sym w:font="Wingdings" w:char="F0E0"/>
      </w:r>
      <w:r w:rsidR="00C018F7" w:rsidRPr="00D05AC2">
        <w:t xml:space="preserve"> Override the default rate configured for the product.</w:t>
      </w:r>
    </w:p>
    <w:p w:rsidR="00F243FB" w:rsidRDefault="00F243FB" w:rsidP="00760383">
      <w:r>
        <w:t>Outputs</w:t>
      </w:r>
    </w:p>
    <w:p w:rsidR="00D6769D" w:rsidRDefault="00D6769D" w:rsidP="00D6769D">
      <w:pPr>
        <w:pStyle w:val="ListParagraph"/>
      </w:pPr>
      <w:r>
        <w:t>&lt;standard response message block&gt;</w:t>
      </w:r>
    </w:p>
    <w:p w:rsidR="00D6769D" w:rsidRDefault="00D6769D" w:rsidP="00D6769D">
      <w:pPr>
        <w:pStyle w:val="ListParagraph"/>
      </w:pPr>
      <w:r>
        <w:t>Line Item Details</w:t>
      </w:r>
    </w:p>
    <w:p w:rsidR="00D6769D" w:rsidRDefault="00D6769D" w:rsidP="00466DD3">
      <w:pPr>
        <w:pStyle w:val="ListParagraph"/>
        <w:numPr>
          <w:ilvl w:val="1"/>
          <w:numId w:val="4"/>
        </w:numPr>
      </w:pPr>
      <w:r>
        <w:t xml:space="preserve">LineItemID:Int:4 </w:t>
      </w:r>
      <w:r>
        <w:sym w:font="Wingdings" w:char="F0E0"/>
      </w:r>
      <w:r>
        <w:t xml:space="preserve"> ID of the order line item.</w:t>
      </w:r>
    </w:p>
    <w:p w:rsidR="00D6769D" w:rsidRDefault="00D6769D" w:rsidP="00466DD3">
      <w:pPr>
        <w:pStyle w:val="ListParagraph"/>
        <w:numPr>
          <w:ilvl w:val="1"/>
          <w:numId w:val="4"/>
        </w:numPr>
      </w:pPr>
      <w:r>
        <w:t xml:space="preserve">LineItemShortName:String:32 </w:t>
      </w:r>
      <w:r>
        <w:sym w:font="Wingdings" w:char="F0E0"/>
      </w:r>
      <w:r>
        <w:t xml:space="preserve"> Short name of the product.</w:t>
      </w:r>
    </w:p>
    <w:p w:rsidR="00D6769D" w:rsidRDefault="00D6769D"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BB5D8C">
        <w:t xml:space="preserve">Fee, Credit, Promo, </w:t>
      </w:r>
      <w:r>
        <w:t>Taxes, Sub Total, Total)</w:t>
      </w:r>
    </w:p>
    <w:p w:rsidR="00D6769D" w:rsidRDefault="005230C0" w:rsidP="00466DD3">
      <w:pPr>
        <w:pStyle w:val="ListParagraph"/>
        <w:numPr>
          <w:ilvl w:val="1"/>
          <w:numId w:val="4"/>
        </w:numPr>
      </w:pPr>
      <w:r>
        <w:t>LineItemRate:Decimal:6</w:t>
      </w:r>
      <w:r w:rsidR="00D6769D">
        <w:t xml:space="preserve">.4 </w:t>
      </w:r>
      <w:r w:rsidR="00D6769D">
        <w:sym w:font="Wingdings" w:char="F0E0"/>
      </w:r>
      <w:r w:rsidR="00D6769D">
        <w:t xml:space="preserve"> Rate applied to product on order</w:t>
      </w:r>
    </w:p>
    <w:p w:rsidR="00D6769D" w:rsidRDefault="00D6769D" w:rsidP="00466DD3">
      <w:pPr>
        <w:pStyle w:val="ListParagraph"/>
        <w:numPr>
          <w:ilvl w:val="1"/>
          <w:numId w:val="4"/>
        </w:numPr>
      </w:pPr>
      <w:r>
        <w:t>LineItemRateType:</w:t>
      </w:r>
      <w:r w:rsidR="00176BCA">
        <w:t xml:space="preserve"> ENUM</w:t>
      </w:r>
      <w:r>
        <w:t xml:space="preserve"> </w:t>
      </w:r>
      <w:r>
        <w:sym w:font="Wingdings" w:char="F0E0"/>
      </w:r>
      <w:r>
        <w:t xml:space="preserve"> (</w:t>
      </w:r>
      <w:r w:rsidR="00176BCA">
        <w:t>‘</w:t>
      </w:r>
      <w:r>
        <w:t>NRC</w:t>
      </w:r>
      <w:r w:rsidR="00176BCA">
        <w:t>’</w:t>
      </w:r>
      <w:r>
        <w:t xml:space="preserve"> – Non Recurring Charge, </w:t>
      </w:r>
      <w:r w:rsidR="00176BCA">
        <w:t>‘</w:t>
      </w:r>
      <w:r>
        <w:t>MRC</w:t>
      </w:r>
      <w:r w:rsidR="00176BCA">
        <w:t>’</w:t>
      </w:r>
      <w:r>
        <w:t xml:space="preserve"> – Monthly Recurring, </w:t>
      </w:r>
      <w:r w:rsidR="00176BCA">
        <w:t>‘NA’</w:t>
      </w:r>
      <w:r>
        <w:t>)</w:t>
      </w:r>
    </w:p>
    <w:p w:rsidR="004C517E" w:rsidRDefault="004C517E" w:rsidP="004C517E">
      <w:r>
        <w:t xml:space="preserve">Return </w:t>
      </w:r>
      <w:r w:rsidR="00F25EBC">
        <w:t xml:space="preserve">Sub </w:t>
      </w:r>
      <w:r>
        <w:t>Codes</w:t>
      </w:r>
    </w:p>
    <w:p w:rsidR="00841A8A" w:rsidRDefault="004C517E" w:rsidP="004C517E">
      <w:pPr>
        <w:pStyle w:val="ListParagraph"/>
      </w:pPr>
      <w:r>
        <w:t>0x0200</w:t>
      </w:r>
      <w:r w:rsidR="00495DB8">
        <w:t xml:space="preserve"> </w:t>
      </w:r>
    </w:p>
    <w:p w:rsidR="00751266" w:rsidRDefault="00751266" w:rsidP="00760383">
      <w:pPr>
        <w:pStyle w:val="Heading3"/>
      </w:pPr>
      <w:bookmarkStart w:id="40" w:name="_Toc340793425"/>
      <w:bookmarkStart w:id="41" w:name="_Toc382296873"/>
      <w:r>
        <w:t>Add</w:t>
      </w:r>
      <w:r w:rsidR="004C517E">
        <w:t xml:space="preserve"> </w:t>
      </w:r>
      <w:r>
        <w:t>Order</w:t>
      </w:r>
      <w:r w:rsidR="004C517E">
        <w:t xml:space="preserve"> </w:t>
      </w:r>
      <w:r>
        <w:t>Pin</w:t>
      </w:r>
      <w:r w:rsidR="004C517E">
        <w:t xml:space="preserve"> </w:t>
      </w:r>
      <w:r>
        <w:t>Product</w:t>
      </w:r>
      <w:bookmarkEnd w:id="40"/>
      <w:bookmarkEnd w:id="41"/>
    </w:p>
    <w:p w:rsidR="00396C94" w:rsidRDefault="00396C94" w:rsidP="00760383">
      <w:r>
        <w:lastRenderedPageBreak/>
        <w:t>Add a PIN purchase to the order for future use.</w:t>
      </w:r>
      <w:r w:rsidR="00E11CFC">
        <w:t xml:space="preserve">  Once order is placed a call to </w:t>
      </w:r>
      <w:r w:rsidR="00E11CFC" w:rsidRPr="00E11CFC">
        <w:rPr>
          <w:b/>
        </w:rPr>
        <w:t>GetPinProducts</w:t>
      </w:r>
      <w:r w:rsidR="00E11CFC">
        <w:t xml:space="preserve"> is required to obtain the generated PINs.</w:t>
      </w:r>
    </w:p>
    <w:p w:rsidR="00E11CFC" w:rsidRDefault="00E11CFC" w:rsidP="00760383">
      <w:r>
        <w:rPr>
          <w:b/>
        </w:rPr>
        <w:t>Note</w:t>
      </w:r>
      <w:r>
        <w:t>: Does not require an association with a device.</w:t>
      </w:r>
    </w:p>
    <w:p w:rsidR="00E11CFC" w:rsidRDefault="00E11CFC" w:rsidP="00760383">
      <w:r>
        <w:t>Inputs</w:t>
      </w:r>
    </w:p>
    <w:p w:rsidR="00E11CFC" w:rsidRDefault="00E11CFC" w:rsidP="00760383">
      <w:pPr>
        <w:pStyle w:val="ListParagraph"/>
      </w:pPr>
      <w:r>
        <w:t>NewOrderID</w:t>
      </w:r>
      <w:r w:rsidR="00D6769D">
        <w:t>:Int:8</w:t>
      </w:r>
      <w:r>
        <w:t xml:space="preserve"> </w:t>
      </w:r>
      <w:r>
        <w:sym w:font="Wingdings" w:char="F0E0"/>
      </w:r>
      <w:r>
        <w:t>ID of the new order being constructed.</w:t>
      </w:r>
    </w:p>
    <w:p w:rsidR="00E11CFC" w:rsidRDefault="00E11CFC"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E11CFC" w:rsidRDefault="00E11CFC" w:rsidP="00760383">
      <w:pPr>
        <w:pStyle w:val="ListParagraph"/>
      </w:pPr>
      <w:r>
        <w:t>ProductID</w:t>
      </w:r>
      <w:r w:rsidR="00D6769D">
        <w:t>:Int:8</w:t>
      </w:r>
      <w:r>
        <w:t xml:space="preserve"> </w:t>
      </w:r>
      <w:r>
        <w:sym w:font="Wingdings" w:char="F0E0"/>
      </w:r>
      <w:r>
        <w:t>Product ID of the pin product to generate.</w:t>
      </w:r>
    </w:p>
    <w:p w:rsidR="0066075E" w:rsidRDefault="0066075E" w:rsidP="00760383">
      <w:pPr>
        <w:pStyle w:val="ListParagraph"/>
      </w:pPr>
      <w:r>
        <w:t>(Optional) Rate</w:t>
      </w:r>
      <w:r w:rsidR="005230C0">
        <w:t>:Decimal:6</w:t>
      </w:r>
      <w:r w:rsidR="00D6769D">
        <w:t>.4</w:t>
      </w:r>
      <w:r>
        <w:t xml:space="preserve"> </w:t>
      </w:r>
      <w:r>
        <w:sym w:font="Wingdings" w:char="F0E0"/>
      </w:r>
      <w:r>
        <w:t xml:space="preserve"> Override the default rate configured for the product.</w:t>
      </w:r>
    </w:p>
    <w:p w:rsidR="00E11CFC" w:rsidRDefault="00E11CFC" w:rsidP="00760383">
      <w:r>
        <w:t>Outputs</w:t>
      </w:r>
    </w:p>
    <w:p w:rsidR="00D6769D" w:rsidRDefault="00D6769D" w:rsidP="00D6769D">
      <w:pPr>
        <w:pStyle w:val="ListParagraph"/>
      </w:pPr>
      <w:r>
        <w:t>&lt;standard response message block&gt;</w:t>
      </w:r>
    </w:p>
    <w:p w:rsidR="00D6769D" w:rsidRDefault="00D6769D" w:rsidP="00D6769D">
      <w:pPr>
        <w:pStyle w:val="ListParagraph"/>
      </w:pPr>
      <w:r>
        <w:t>Line Item Details</w:t>
      </w:r>
    </w:p>
    <w:p w:rsidR="00D6769D" w:rsidRDefault="00D6769D" w:rsidP="00466DD3">
      <w:pPr>
        <w:pStyle w:val="ListParagraph"/>
        <w:numPr>
          <w:ilvl w:val="1"/>
          <w:numId w:val="4"/>
        </w:numPr>
      </w:pPr>
      <w:r>
        <w:t xml:space="preserve">LineItemID:Int:4 </w:t>
      </w:r>
      <w:r>
        <w:sym w:font="Wingdings" w:char="F0E0"/>
      </w:r>
      <w:r>
        <w:t xml:space="preserve"> ID of the order line item.</w:t>
      </w:r>
    </w:p>
    <w:p w:rsidR="00D6769D" w:rsidRDefault="00D6769D" w:rsidP="00466DD3">
      <w:pPr>
        <w:pStyle w:val="ListParagraph"/>
        <w:numPr>
          <w:ilvl w:val="1"/>
          <w:numId w:val="4"/>
        </w:numPr>
      </w:pPr>
      <w:r>
        <w:t xml:space="preserve">LineItemShortName:String:32 </w:t>
      </w:r>
      <w:r>
        <w:sym w:font="Wingdings" w:char="F0E0"/>
      </w:r>
      <w:r>
        <w:t xml:space="preserve"> Short name of the product.</w:t>
      </w:r>
    </w:p>
    <w:p w:rsidR="00D6769D" w:rsidRDefault="00D6769D"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BB5D8C">
        <w:t xml:space="preserve">Fee, Credit, Promo, </w:t>
      </w:r>
      <w:r>
        <w:t>Taxes, Sub Total, Total)</w:t>
      </w:r>
    </w:p>
    <w:p w:rsidR="00D6769D" w:rsidRDefault="005230C0" w:rsidP="00466DD3">
      <w:pPr>
        <w:pStyle w:val="ListParagraph"/>
        <w:numPr>
          <w:ilvl w:val="1"/>
          <w:numId w:val="4"/>
        </w:numPr>
      </w:pPr>
      <w:r>
        <w:t>LineItemRate:Decimal:6</w:t>
      </w:r>
      <w:r w:rsidR="00D6769D">
        <w:t xml:space="preserve">.4 </w:t>
      </w:r>
      <w:r w:rsidR="00D6769D">
        <w:sym w:font="Wingdings" w:char="F0E0"/>
      </w:r>
      <w:r w:rsidR="00D6769D">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4C517E" w:rsidRDefault="004C517E" w:rsidP="004C517E">
      <w:r>
        <w:t xml:space="preserve">Return </w:t>
      </w:r>
      <w:r w:rsidR="00F25EBC">
        <w:t xml:space="preserve">Sub </w:t>
      </w:r>
      <w:r>
        <w:t>Codes</w:t>
      </w:r>
    </w:p>
    <w:p w:rsidR="004C517E" w:rsidRDefault="004C517E" w:rsidP="004C517E">
      <w:pPr>
        <w:pStyle w:val="ListParagraph"/>
      </w:pPr>
      <w:r>
        <w:t>0x0300</w:t>
      </w:r>
    </w:p>
    <w:p w:rsidR="00751266" w:rsidRDefault="00751266" w:rsidP="00760383">
      <w:pPr>
        <w:pStyle w:val="Heading3"/>
      </w:pPr>
      <w:bookmarkStart w:id="42" w:name="_Toc340793426"/>
      <w:bookmarkStart w:id="43" w:name="_Toc382296874"/>
      <w:r>
        <w:t>Add</w:t>
      </w:r>
      <w:r w:rsidR="004C517E">
        <w:t xml:space="preserve"> </w:t>
      </w:r>
      <w:r>
        <w:t>Order</w:t>
      </w:r>
      <w:r w:rsidR="004C517E">
        <w:t xml:space="preserve"> </w:t>
      </w:r>
      <w:r w:rsidR="00866EF4">
        <w:t>A</w:t>
      </w:r>
      <w:r w:rsidR="00CA7958">
        <w:t>ir</w:t>
      </w:r>
      <w:r>
        <w:t>Time</w:t>
      </w:r>
      <w:r w:rsidR="004C517E">
        <w:t xml:space="preserve"> </w:t>
      </w:r>
      <w:r>
        <w:t>Product</w:t>
      </w:r>
      <w:bookmarkEnd w:id="42"/>
      <w:bookmarkEnd w:id="43"/>
    </w:p>
    <w:p w:rsidR="002C5691" w:rsidRDefault="002C5691" w:rsidP="00760383">
      <w:r>
        <w:t>Use to add a</w:t>
      </w:r>
      <w:r w:rsidR="005D3141">
        <w:t>n</w:t>
      </w:r>
      <w:r>
        <w:t xml:space="preserve"> airtime product to a device.  </w:t>
      </w:r>
      <w:r w:rsidR="00866EF4">
        <w:t xml:space="preserve">This call requires an association with a device. User </w:t>
      </w:r>
      <w:r w:rsidR="00866EF4" w:rsidRPr="009E6E6B">
        <w:rPr>
          <w:b/>
        </w:rPr>
        <w:t>AddOrder</w:t>
      </w:r>
      <w:r w:rsidR="00866EF4">
        <w:rPr>
          <w:b/>
        </w:rPr>
        <w:t>D</w:t>
      </w:r>
      <w:r w:rsidR="00866EF4" w:rsidRPr="009E6E6B">
        <w:rPr>
          <w:b/>
        </w:rPr>
        <w:t>evice</w:t>
      </w:r>
      <w:r w:rsidR="00866EF4">
        <w:t xml:space="preserve"> and pass in the returned LineItemID to associa</w:t>
      </w:r>
      <w:r w:rsidR="00346A94">
        <w:t>te the product with the device.</w:t>
      </w:r>
    </w:p>
    <w:p w:rsidR="002C5691" w:rsidRDefault="002C5691" w:rsidP="00760383">
      <w:r>
        <w:t>Inputs</w:t>
      </w:r>
    </w:p>
    <w:p w:rsidR="002C5691" w:rsidRDefault="002C5691" w:rsidP="00760383">
      <w:pPr>
        <w:pStyle w:val="ListParagraph"/>
      </w:pPr>
      <w:r>
        <w:t>NewOrderID</w:t>
      </w:r>
      <w:r w:rsidR="004E0825">
        <w:t>:Int:8</w:t>
      </w:r>
      <w:r>
        <w:t xml:space="preserve"> </w:t>
      </w:r>
      <w:r>
        <w:sym w:font="Wingdings" w:char="F0E0"/>
      </w:r>
      <w:r>
        <w:t>ID of the new order being constructed.</w:t>
      </w:r>
    </w:p>
    <w:p w:rsidR="002C5691" w:rsidRDefault="002C5691"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2C5691" w:rsidRDefault="002C5691" w:rsidP="00760383">
      <w:pPr>
        <w:pStyle w:val="ListParagraph"/>
      </w:pPr>
      <w:r>
        <w:t>LineItemID</w:t>
      </w:r>
      <w:r w:rsidR="004E0825">
        <w:t>:Int:4</w:t>
      </w:r>
      <w:r>
        <w:t xml:space="preserve"> </w:t>
      </w:r>
      <w:r>
        <w:sym w:font="Wingdings" w:char="F0E0"/>
      </w:r>
      <w:r>
        <w:t>The line item ID of a device on the order that these products should be loaded on.</w:t>
      </w:r>
    </w:p>
    <w:p w:rsidR="002C5691" w:rsidRDefault="002C5691" w:rsidP="00760383">
      <w:pPr>
        <w:pStyle w:val="ListParagraph"/>
      </w:pPr>
      <w:r>
        <w:t>ProductID</w:t>
      </w:r>
      <w:r w:rsidR="004E0825">
        <w:t>:Int:8</w:t>
      </w:r>
      <w:r>
        <w:t xml:space="preserve"> </w:t>
      </w:r>
      <w:r>
        <w:sym w:font="Wingdings" w:char="F0E0"/>
      </w:r>
      <w:r>
        <w:t>Product ID of the product to apply.</w:t>
      </w:r>
    </w:p>
    <w:p w:rsidR="00866EF4" w:rsidRDefault="00130BB8" w:rsidP="00760383">
      <w:pPr>
        <w:pStyle w:val="ListParagraph"/>
      </w:pPr>
      <w:r>
        <w:t>(Optional) Prepaid</w:t>
      </w:r>
      <w:r w:rsidR="00866EF4">
        <w:t xml:space="preserve"> Flag</w:t>
      </w:r>
      <w:r w:rsidR="00D6769D">
        <w:t>:</w:t>
      </w:r>
      <w:r w:rsidR="0090066B">
        <w:t>Int</w:t>
      </w:r>
      <w:r w:rsidR="00D6769D">
        <w:t>:</w:t>
      </w:r>
      <w:r w:rsidR="0090066B">
        <w:t>2</w:t>
      </w:r>
      <w:r w:rsidR="00D6769D">
        <w:t xml:space="preserve"> </w:t>
      </w:r>
      <w:r w:rsidR="00D6769D">
        <w:sym w:font="Wingdings" w:char="F0E0"/>
      </w:r>
      <w:r w:rsidR="00D6769D">
        <w:t xml:space="preserve"> M</w:t>
      </w:r>
      <w:r w:rsidR="00866EF4">
        <w:t>ust be one of the following:</w:t>
      </w:r>
    </w:p>
    <w:p w:rsidR="00866EF4" w:rsidRDefault="00866EF4" w:rsidP="00466DD3">
      <w:pPr>
        <w:pStyle w:val="ListParagraph"/>
        <w:numPr>
          <w:ilvl w:val="1"/>
          <w:numId w:val="4"/>
        </w:numPr>
      </w:pPr>
      <w:r>
        <w:t>(Optional) One-Time Flag</w:t>
      </w:r>
      <w:r w:rsidR="0090066B">
        <w:t>:</w:t>
      </w:r>
      <w:r w:rsidR="0090066B">
        <w:rPr>
          <w:b/>
        </w:rPr>
        <w:t>0x01</w:t>
      </w:r>
      <w:r>
        <w:t xml:space="preserve"> </w:t>
      </w:r>
      <w:r>
        <w:sym w:font="Wingdings" w:char="F0E0"/>
      </w:r>
      <w:r>
        <w:t xml:space="preserve"> Set if this product is being purchased for loading only once.</w:t>
      </w:r>
    </w:p>
    <w:p w:rsidR="00866EF4" w:rsidRDefault="00866EF4" w:rsidP="00466DD3">
      <w:pPr>
        <w:pStyle w:val="ListParagraph"/>
        <w:numPr>
          <w:ilvl w:val="1"/>
          <w:numId w:val="4"/>
        </w:numPr>
      </w:pPr>
      <w:r>
        <w:t>(Optional) Auto-Replenish Flag</w:t>
      </w:r>
      <w:r w:rsidR="0090066B">
        <w:t>:</w:t>
      </w:r>
      <w:r w:rsidR="0090066B">
        <w:rPr>
          <w:b/>
        </w:rPr>
        <w:t>0x02</w:t>
      </w:r>
      <w:r>
        <w:t xml:space="preserve"> </w:t>
      </w:r>
      <w:r>
        <w:sym w:font="Wingdings" w:char="F0E0"/>
      </w:r>
      <w:r w:rsidR="00EC1A6C">
        <w:t xml:space="preserve"> Use this flag if the product is being setup for auto-replenish.</w:t>
      </w:r>
    </w:p>
    <w:p w:rsidR="00EC1A6C" w:rsidRDefault="00EC1A6C" w:rsidP="00466DD3">
      <w:pPr>
        <w:pStyle w:val="ListParagraph"/>
        <w:numPr>
          <w:ilvl w:val="2"/>
          <w:numId w:val="4"/>
        </w:numPr>
      </w:pPr>
      <w:r>
        <w:rPr>
          <w:b/>
        </w:rPr>
        <w:t>Note</w:t>
      </w:r>
      <w:r>
        <w:t xml:space="preserve">: Client must be configured for auto replenish feature.  Either Ready Wireless handles the customer account, automatic charges, and product refreshes…or…Ready Wireless handles the auto-replenish trigger events and client manages processing of the events.  See </w:t>
      </w:r>
      <w:r w:rsidRPr="009E6E6B">
        <w:rPr>
          <w:b/>
        </w:rPr>
        <w:t>GetPendingAutoReplenish</w:t>
      </w:r>
      <w:r>
        <w:t xml:space="preserve">, </w:t>
      </w:r>
      <w:r w:rsidRPr="009E6E6B">
        <w:rPr>
          <w:b/>
        </w:rPr>
        <w:t>EnablePendingAutoReplenish</w:t>
      </w:r>
      <w:r>
        <w:t xml:space="preserve">, and </w:t>
      </w:r>
      <w:r w:rsidRPr="009E6E6B">
        <w:rPr>
          <w:b/>
        </w:rPr>
        <w:t>CancelPendingAutoReplenish</w:t>
      </w:r>
      <w:r>
        <w:t xml:space="preserve"> for details on client manages auto replenish.</w:t>
      </w:r>
    </w:p>
    <w:p w:rsidR="00EC1A6C" w:rsidRDefault="00EC1A6C" w:rsidP="00466DD3">
      <w:pPr>
        <w:pStyle w:val="ListParagraph"/>
        <w:numPr>
          <w:ilvl w:val="2"/>
          <w:numId w:val="4"/>
        </w:numPr>
      </w:pPr>
      <w:r>
        <w:t>One of the following replenish options (or both) must be set:</w:t>
      </w:r>
    </w:p>
    <w:p w:rsidR="00EC1A6C" w:rsidRDefault="00EC1A6C" w:rsidP="00466DD3">
      <w:pPr>
        <w:pStyle w:val="ListParagraph"/>
        <w:numPr>
          <w:ilvl w:val="3"/>
          <w:numId w:val="4"/>
        </w:numPr>
      </w:pPr>
      <w:r>
        <w:t>(Optional) ReplenishByDayOfMonth</w:t>
      </w:r>
      <w:r w:rsidR="004E0825">
        <w:t xml:space="preserve">:String:16 </w:t>
      </w:r>
      <w:r w:rsidR="004E0825">
        <w:sym w:font="Wingdings" w:char="F0E0"/>
      </w:r>
      <w:r w:rsidR="004E0825">
        <w:t xml:space="preserve"> </w:t>
      </w:r>
      <w:r>
        <w:t xml:space="preserve"> {First, Last, or specific day}</w:t>
      </w:r>
    </w:p>
    <w:p w:rsidR="00130BB8" w:rsidRDefault="00EC1A6C" w:rsidP="00466DD3">
      <w:pPr>
        <w:pStyle w:val="ListParagraph"/>
        <w:numPr>
          <w:ilvl w:val="3"/>
          <w:numId w:val="4"/>
        </w:numPr>
      </w:pPr>
      <w:r>
        <w:t>(Optional) ReplenishByDepletionPercentage</w:t>
      </w:r>
      <w:r w:rsidR="004E0825">
        <w:t xml:space="preserve">:Decimal:2.2 </w:t>
      </w:r>
      <w:r w:rsidR="004E0825">
        <w:sym w:font="Wingdings" w:char="F0E0"/>
      </w:r>
      <w:r w:rsidR="004E0825">
        <w:t xml:space="preserve"> percentage remaining</w:t>
      </w:r>
    </w:p>
    <w:p w:rsidR="0066075E" w:rsidRDefault="0066075E" w:rsidP="00130BB8">
      <w:pPr>
        <w:pStyle w:val="ListParagraph"/>
      </w:pPr>
      <w:r>
        <w:t>(Optional) Rate</w:t>
      </w:r>
      <w:r w:rsidR="005230C0">
        <w:t>:Decimal:6.4</w:t>
      </w:r>
      <w:r>
        <w:t xml:space="preserve"> </w:t>
      </w:r>
      <w:r>
        <w:sym w:font="Wingdings" w:char="F0E0"/>
      </w:r>
      <w:r>
        <w:t xml:space="preserve"> Override the default rate configured for the product.</w:t>
      </w:r>
    </w:p>
    <w:p w:rsidR="002C5691" w:rsidRDefault="002C5691" w:rsidP="00760383">
      <w:r>
        <w:t>Output</w:t>
      </w:r>
    </w:p>
    <w:p w:rsidR="00D6769D" w:rsidRDefault="00D6769D" w:rsidP="00D6769D">
      <w:pPr>
        <w:pStyle w:val="ListParagraph"/>
      </w:pPr>
      <w:r>
        <w:lastRenderedPageBreak/>
        <w:t>&lt;standard response message block&gt;</w:t>
      </w:r>
    </w:p>
    <w:p w:rsidR="00D6769D" w:rsidRDefault="00D6769D" w:rsidP="00D6769D">
      <w:pPr>
        <w:pStyle w:val="ListParagraph"/>
      </w:pPr>
      <w:r>
        <w:t>Line Item Details</w:t>
      </w:r>
    </w:p>
    <w:p w:rsidR="00D6769D" w:rsidRDefault="00D6769D" w:rsidP="00466DD3">
      <w:pPr>
        <w:pStyle w:val="ListParagraph"/>
        <w:numPr>
          <w:ilvl w:val="1"/>
          <w:numId w:val="4"/>
        </w:numPr>
      </w:pPr>
      <w:r>
        <w:t xml:space="preserve">LineItemID:Int:4 </w:t>
      </w:r>
      <w:r>
        <w:sym w:font="Wingdings" w:char="F0E0"/>
      </w:r>
      <w:r>
        <w:t xml:space="preserve"> ID of the order line item.</w:t>
      </w:r>
    </w:p>
    <w:p w:rsidR="00D6769D" w:rsidRDefault="00D6769D" w:rsidP="00466DD3">
      <w:pPr>
        <w:pStyle w:val="ListParagraph"/>
        <w:numPr>
          <w:ilvl w:val="1"/>
          <w:numId w:val="4"/>
        </w:numPr>
      </w:pPr>
      <w:r>
        <w:t xml:space="preserve">LineItemShortName:String:32 </w:t>
      </w:r>
      <w:r>
        <w:sym w:font="Wingdings" w:char="F0E0"/>
      </w:r>
      <w:r>
        <w:t xml:space="preserve"> Short name of the product.</w:t>
      </w:r>
    </w:p>
    <w:p w:rsidR="00D6769D" w:rsidRDefault="00D6769D" w:rsidP="00466DD3">
      <w:pPr>
        <w:pStyle w:val="ListParagraph"/>
        <w:numPr>
          <w:ilvl w:val="1"/>
          <w:numId w:val="4"/>
        </w:numPr>
      </w:pPr>
      <w:r>
        <w:t xml:space="preserve">LineItemDescription:String:128 </w:t>
      </w:r>
      <w:r>
        <w:sym w:font="Wingdings" w:char="F0E0"/>
      </w:r>
      <w:r>
        <w:t xml:space="preserve"> Detail text description of the orders product.</w:t>
      </w:r>
    </w:p>
    <w:p w:rsidR="00D6769D" w:rsidRDefault="00D6769D" w:rsidP="00466DD3">
      <w:pPr>
        <w:pStyle w:val="ListParagraph"/>
        <w:numPr>
          <w:ilvl w:val="1"/>
          <w:numId w:val="4"/>
        </w:numPr>
      </w:pPr>
      <w:r>
        <w:t>LineItemType:</w:t>
      </w:r>
      <w:r w:rsidR="00176BCA">
        <w:t>ENUM</w:t>
      </w:r>
      <w:r>
        <w:t xml:space="preserve"> </w:t>
      </w:r>
      <w:r>
        <w:sym w:font="Wingdings" w:char="F0E0"/>
      </w:r>
      <w:r>
        <w:t xml:space="preserve"> (Device, Airtime,</w:t>
      </w:r>
      <w:r w:rsidR="00176BCA">
        <w:t xml:space="preserve"> </w:t>
      </w:r>
      <w:r>
        <w:t xml:space="preserve">Accessory, Extended, </w:t>
      </w:r>
      <w:r w:rsidR="00BB5D8C">
        <w:t xml:space="preserve">Fee, Credit, Promo, </w:t>
      </w:r>
      <w:r>
        <w:t>Taxes, Sub Total, Total)</w:t>
      </w:r>
    </w:p>
    <w:p w:rsidR="00D6769D" w:rsidRDefault="005230C0" w:rsidP="00466DD3">
      <w:pPr>
        <w:pStyle w:val="ListParagraph"/>
        <w:numPr>
          <w:ilvl w:val="1"/>
          <w:numId w:val="4"/>
        </w:numPr>
      </w:pPr>
      <w:r>
        <w:t>LineItemRate:Decimal:6</w:t>
      </w:r>
      <w:r w:rsidR="00D6769D">
        <w:t xml:space="preserve">.4 </w:t>
      </w:r>
      <w:r w:rsidR="00D6769D">
        <w:sym w:font="Wingdings" w:char="F0E0"/>
      </w:r>
      <w:r w:rsidR="00D6769D">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4C517E" w:rsidRDefault="004C517E" w:rsidP="004C517E">
      <w:r>
        <w:t xml:space="preserve">Return </w:t>
      </w:r>
      <w:r w:rsidR="00F25EBC">
        <w:t xml:space="preserve">Sub </w:t>
      </w:r>
      <w:r>
        <w:t>Codes</w:t>
      </w:r>
    </w:p>
    <w:p w:rsidR="004C517E" w:rsidRDefault="004C517E" w:rsidP="004C517E">
      <w:pPr>
        <w:pStyle w:val="ListParagraph"/>
      </w:pPr>
      <w:r>
        <w:t>0x0400</w:t>
      </w:r>
    </w:p>
    <w:p w:rsidR="00751266" w:rsidRDefault="00751266" w:rsidP="00760383">
      <w:pPr>
        <w:pStyle w:val="Heading3"/>
      </w:pPr>
      <w:bookmarkStart w:id="44" w:name="_Toc340793427"/>
      <w:bookmarkStart w:id="45" w:name="_Toc382296875"/>
      <w:r>
        <w:t>Add</w:t>
      </w:r>
      <w:r w:rsidR="004C517E">
        <w:t xml:space="preserve"> </w:t>
      </w:r>
      <w:r>
        <w:t>Order</w:t>
      </w:r>
      <w:r w:rsidR="004C517E">
        <w:t xml:space="preserve"> </w:t>
      </w:r>
      <w:r>
        <w:t>Accessory</w:t>
      </w:r>
      <w:r w:rsidR="004C517E">
        <w:t xml:space="preserve"> </w:t>
      </w:r>
      <w:r>
        <w:t>Product</w:t>
      </w:r>
      <w:bookmarkEnd w:id="44"/>
      <w:bookmarkEnd w:id="45"/>
    </w:p>
    <w:p w:rsidR="002A58BD" w:rsidRDefault="002A58BD" w:rsidP="00760383">
      <w:r>
        <w:t>Add accessory product to the order.  This call will take an optional device LineItemID if the caller wishes the accessory to be associated with a device.</w:t>
      </w:r>
    </w:p>
    <w:p w:rsidR="002A58BD" w:rsidRDefault="002A58BD" w:rsidP="00760383">
      <w:r>
        <w:t>Inputs</w:t>
      </w:r>
    </w:p>
    <w:p w:rsidR="002A58BD" w:rsidRDefault="002A58BD" w:rsidP="00760383">
      <w:pPr>
        <w:pStyle w:val="ListParagraph"/>
      </w:pPr>
      <w:r>
        <w:t>NewOrderID</w:t>
      </w:r>
      <w:r w:rsidR="0062518E">
        <w:t>:Int:8</w:t>
      </w:r>
      <w:r>
        <w:t xml:space="preserve"> </w:t>
      </w:r>
      <w:r>
        <w:sym w:font="Wingdings" w:char="F0E0"/>
      </w:r>
      <w:r>
        <w:t>ID of the new order being constructed.</w:t>
      </w:r>
    </w:p>
    <w:p w:rsidR="002A58BD" w:rsidRDefault="002A58BD"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2A58BD" w:rsidRDefault="002A58BD" w:rsidP="00760383">
      <w:pPr>
        <w:pStyle w:val="ListParagraph"/>
      </w:pPr>
      <w:r>
        <w:t>(Optional) LineItemID</w:t>
      </w:r>
      <w:r w:rsidR="0062518E">
        <w:t>:Int:4</w:t>
      </w:r>
      <w:r>
        <w:t xml:space="preserve"> </w:t>
      </w:r>
      <w:r>
        <w:sym w:font="Wingdings" w:char="F0E0"/>
      </w:r>
      <w:r>
        <w:t>The line item ID of a device on the order to associate the product with.</w:t>
      </w:r>
    </w:p>
    <w:p w:rsidR="002A58BD" w:rsidRDefault="002A58BD" w:rsidP="00760383">
      <w:pPr>
        <w:pStyle w:val="ListParagraph"/>
      </w:pPr>
      <w:r>
        <w:t>ProductID</w:t>
      </w:r>
      <w:r w:rsidR="0062518E">
        <w:t>:Int:8</w:t>
      </w:r>
      <w:r>
        <w:t xml:space="preserve"> </w:t>
      </w:r>
      <w:r>
        <w:sym w:font="Wingdings" w:char="F0E0"/>
      </w:r>
      <w:r>
        <w:t>Product ID of the product to add.</w:t>
      </w:r>
    </w:p>
    <w:p w:rsidR="0066075E" w:rsidRDefault="0066075E" w:rsidP="00760383">
      <w:pPr>
        <w:pStyle w:val="ListParagraph"/>
      </w:pPr>
      <w:r>
        <w:t>(Optional) Rate</w:t>
      </w:r>
      <w:r w:rsidR="0062518E">
        <w:t>:Decimal:</w:t>
      </w:r>
      <w:r w:rsidR="005230C0">
        <w:t>6</w:t>
      </w:r>
      <w:r w:rsidR="0062518E">
        <w:t>.4</w:t>
      </w:r>
      <w:r>
        <w:t xml:space="preserve"> </w:t>
      </w:r>
      <w:r>
        <w:sym w:font="Wingdings" w:char="F0E0"/>
      </w:r>
      <w:r>
        <w:t xml:space="preserve"> Override the default rate configured for the product.</w:t>
      </w:r>
    </w:p>
    <w:p w:rsidR="002A58BD" w:rsidRDefault="002A58BD" w:rsidP="00760383">
      <w:r>
        <w:t>Outputs</w:t>
      </w:r>
    </w:p>
    <w:p w:rsidR="00D6769D" w:rsidRDefault="00D6769D" w:rsidP="00D6769D">
      <w:pPr>
        <w:pStyle w:val="ListParagraph"/>
      </w:pPr>
      <w:r>
        <w:t>&lt;standard response message block&gt;</w:t>
      </w:r>
    </w:p>
    <w:p w:rsidR="00D6769D" w:rsidRDefault="00D6769D" w:rsidP="00D6769D">
      <w:pPr>
        <w:pStyle w:val="ListParagraph"/>
      </w:pPr>
      <w:r>
        <w:t>Line Item Details</w:t>
      </w:r>
    </w:p>
    <w:p w:rsidR="00D6769D" w:rsidRDefault="00D6769D" w:rsidP="00466DD3">
      <w:pPr>
        <w:pStyle w:val="ListParagraph"/>
        <w:numPr>
          <w:ilvl w:val="1"/>
          <w:numId w:val="4"/>
        </w:numPr>
      </w:pPr>
      <w:r>
        <w:t xml:space="preserve">LineItemID:Int:4 </w:t>
      </w:r>
      <w:r>
        <w:sym w:font="Wingdings" w:char="F0E0"/>
      </w:r>
      <w:r>
        <w:t xml:space="preserve"> ID of the order line item.</w:t>
      </w:r>
    </w:p>
    <w:p w:rsidR="00D6769D" w:rsidRDefault="00D6769D" w:rsidP="00466DD3">
      <w:pPr>
        <w:pStyle w:val="ListParagraph"/>
        <w:numPr>
          <w:ilvl w:val="1"/>
          <w:numId w:val="4"/>
        </w:numPr>
      </w:pPr>
      <w:r>
        <w:t xml:space="preserve">LineItemShortName:String:32 </w:t>
      </w:r>
      <w:r>
        <w:sym w:font="Wingdings" w:char="F0E0"/>
      </w:r>
      <w:r>
        <w:t xml:space="preserve"> Short name of the product.</w:t>
      </w:r>
    </w:p>
    <w:p w:rsidR="00D6769D" w:rsidRDefault="00D6769D"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BB5D8C">
        <w:t xml:space="preserve">Fee, Credit, Promo, </w:t>
      </w:r>
      <w:r>
        <w:t>Taxes, Sub Total, Total)</w:t>
      </w:r>
    </w:p>
    <w:p w:rsidR="00D6769D" w:rsidRDefault="005230C0" w:rsidP="00466DD3">
      <w:pPr>
        <w:pStyle w:val="ListParagraph"/>
        <w:numPr>
          <w:ilvl w:val="1"/>
          <w:numId w:val="4"/>
        </w:numPr>
      </w:pPr>
      <w:r>
        <w:t>LineItemRate:Decimal:6</w:t>
      </w:r>
      <w:r w:rsidR="00D6769D">
        <w:t xml:space="preserve">.4 </w:t>
      </w:r>
      <w:r w:rsidR="00D6769D">
        <w:sym w:font="Wingdings" w:char="F0E0"/>
      </w:r>
      <w:r w:rsidR="00D6769D">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4C517E" w:rsidRDefault="004C517E" w:rsidP="004C517E">
      <w:r>
        <w:t xml:space="preserve">Return </w:t>
      </w:r>
      <w:r w:rsidR="00F25EBC">
        <w:t xml:space="preserve">Sub </w:t>
      </w:r>
      <w:r>
        <w:t>Codes</w:t>
      </w:r>
    </w:p>
    <w:p w:rsidR="004C517E" w:rsidRPr="002A58BD" w:rsidRDefault="004C517E" w:rsidP="004C517E">
      <w:pPr>
        <w:pStyle w:val="ListParagraph"/>
      </w:pPr>
      <w:r>
        <w:t>0x0500</w:t>
      </w:r>
    </w:p>
    <w:p w:rsidR="00751266" w:rsidRDefault="00751266" w:rsidP="00760383">
      <w:pPr>
        <w:pStyle w:val="Heading3"/>
        <w:rPr>
          <w:b/>
          <w:color w:val="FF0000"/>
        </w:rPr>
      </w:pPr>
      <w:bookmarkStart w:id="46" w:name="_Toc340793428"/>
      <w:bookmarkStart w:id="47" w:name="_Toc382296876"/>
      <w:r>
        <w:t>Add</w:t>
      </w:r>
      <w:r w:rsidR="004C517E">
        <w:t xml:space="preserve"> </w:t>
      </w:r>
      <w:r>
        <w:t>Order</w:t>
      </w:r>
      <w:r w:rsidR="004C517E">
        <w:t xml:space="preserve"> </w:t>
      </w:r>
      <w:r>
        <w:t>Extended</w:t>
      </w:r>
      <w:r w:rsidR="004C517E">
        <w:t xml:space="preserve"> </w:t>
      </w:r>
      <w:r>
        <w:t>Product</w:t>
      </w:r>
      <w:bookmarkEnd w:id="46"/>
      <w:bookmarkEnd w:id="47"/>
    </w:p>
    <w:p w:rsidR="004C517E" w:rsidRPr="004C517E" w:rsidRDefault="004C517E" w:rsidP="004C517E">
      <w:r>
        <w:t>Used for adding extended products to an order like warranties, support services, long distance services, etc.</w:t>
      </w:r>
    </w:p>
    <w:p w:rsidR="004C517E" w:rsidRDefault="004C517E" w:rsidP="004C517E">
      <w:bookmarkStart w:id="48" w:name="_Toc340793429"/>
      <w:r>
        <w:t>Inputs</w:t>
      </w:r>
    </w:p>
    <w:p w:rsidR="00D6769D" w:rsidRDefault="00D6769D" w:rsidP="00D6769D">
      <w:pPr>
        <w:pStyle w:val="ListParagraph"/>
      </w:pPr>
      <w:r>
        <w:t>NewOrderID</w:t>
      </w:r>
      <w:r w:rsidR="0090066B">
        <w:t>:Int:8</w:t>
      </w:r>
      <w:r>
        <w:t xml:space="preserve"> </w:t>
      </w:r>
      <w:r>
        <w:sym w:font="Wingdings" w:char="F0E0"/>
      </w:r>
      <w:r>
        <w:t>ID of the new order being constructed.</w:t>
      </w:r>
    </w:p>
    <w:p w:rsidR="00D6769D" w:rsidRDefault="00D6769D"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D6769D" w:rsidRDefault="00D6769D" w:rsidP="00D6769D">
      <w:pPr>
        <w:pStyle w:val="ListParagraph"/>
      </w:pPr>
      <w:r>
        <w:t>(Optional) LineItemID</w:t>
      </w:r>
      <w:r w:rsidR="0090066B">
        <w:t>:Int:4</w:t>
      </w:r>
      <w:r>
        <w:t xml:space="preserve"> </w:t>
      </w:r>
      <w:r>
        <w:sym w:font="Wingdings" w:char="F0E0"/>
      </w:r>
      <w:r>
        <w:t>The line item ID of a device on the order to associate the product with.</w:t>
      </w:r>
    </w:p>
    <w:p w:rsidR="00D6769D" w:rsidRDefault="00D6769D" w:rsidP="00D6769D">
      <w:pPr>
        <w:pStyle w:val="ListParagraph"/>
      </w:pPr>
      <w:r>
        <w:t>ProductID</w:t>
      </w:r>
      <w:r w:rsidR="0090066B">
        <w:t>:Int:8</w:t>
      </w:r>
      <w:r>
        <w:t xml:space="preserve"> </w:t>
      </w:r>
      <w:r>
        <w:sym w:font="Wingdings" w:char="F0E0"/>
      </w:r>
      <w:r>
        <w:t>Product ID of the product to add.</w:t>
      </w:r>
    </w:p>
    <w:p w:rsidR="00D6769D" w:rsidRDefault="00D6769D" w:rsidP="004C517E">
      <w:pPr>
        <w:pStyle w:val="ListParagraph"/>
      </w:pPr>
      <w:r>
        <w:lastRenderedPageBreak/>
        <w:t>(Optional) Rate</w:t>
      </w:r>
      <w:r w:rsidR="0090066B">
        <w:t>:Decimal:</w:t>
      </w:r>
      <w:r w:rsidR="005230C0">
        <w:t>6</w:t>
      </w:r>
      <w:r w:rsidR="0090066B">
        <w:t>.4</w:t>
      </w:r>
      <w:r>
        <w:t xml:space="preserve"> </w:t>
      </w:r>
      <w:r>
        <w:sym w:font="Wingdings" w:char="F0E0"/>
      </w:r>
      <w:r>
        <w:t xml:space="preserve"> Override the default rate configured for the product.</w:t>
      </w:r>
    </w:p>
    <w:p w:rsidR="004C517E" w:rsidRDefault="004C517E" w:rsidP="004C517E">
      <w:r>
        <w:t>Outputs</w:t>
      </w:r>
    </w:p>
    <w:p w:rsidR="00D6769D" w:rsidRDefault="00D6769D" w:rsidP="00D6769D">
      <w:pPr>
        <w:pStyle w:val="ListParagraph"/>
      </w:pPr>
      <w:r>
        <w:t>&lt;standard response message block&gt;</w:t>
      </w:r>
    </w:p>
    <w:p w:rsidR="00D6769D" w:rsidRDefault="00D6769D" w:rsidP="00D6769D">
      <w:pPr>
        <w:pStyle w:val="ListParagraph"/>
      </w:pPr>
      <w:r>
        <w:t>Line Item Details</w:t>
      </w:r>
    </w:p>
    <w:p w:rsidR="00D6769D" w:rsidRDefault="00D6769D" w:rsidP="00466DD3">
      <w:pPr>
        <w:pStyle w:val="ListParagraph"/>
        <w:numPr>
          <w:ilvl w:val="1"/>
          <w:numId w:val="4"/>
        </w:numPr>
      </w:pPr>
      <w:r>
        <w:t xml:space="preserve">LineItemID:Int:4 </w:t>
      </w:r>
      <w:r>
        <w:sym w:font="Wingdings" w:char="F0E0"/>
      </w:r>
      <w:r>
        <w:t xml:space="preserve"> ID of the order line item.</w:t>
      </w:r>
    </w:p>
    <w:p w:rsidR="00D6769D" w:rsidRDefault="00D6769D" w:rsidP="00466DD3">
      <w:pPr>
        <w:pStyle w:val="ListParagraph"/>
        <w:numPr>
          <w:ilvl w:val="1"/>
          <w:numId w:val="4"/>
        </w:numPr>
      </w:pPr>
      <w:r>
        <w:t xml:space="preserve">LineItemShortName:String:32 </w:t>
      </w:r>
      <w:r>
        <w:sym w:font="Wingdings" w:char="F0E0"/>
      </w:r>
      <w:r>
        <w:t xml:space="preserve"> Short name of the product.</w:t>
      </w:r>
    </w:p>
    <w:p w:rsidR="00D6769D" w:rsidRDefault="00D6769D"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BB5D8C">
        <w:t xml:space="preserve">Fee, Credit, Promo, </w:t>
      </w:r>
      <w:r>
        <w:t>Taxes, Sub Total, Total)</w:t>
      </w:r>
    </w:p>
    <w:p w:rsidR="00D6769D" w:rsidRDefault="00D6769D" w:rsidP="00466DD3">
      <w:pPr>
        <w:pStyle w:val="ListParagraph"/>
        <w:numPr>
          <w:ilvl w:val="1"/>
          <w:numId w:val="4"/>
        </w:numPr>
      </w:pPr>
      <w:r>
        <w:t>LineItemRate:Decimal:</w:t>
      </w:r>
      <w:r w:rsidR="005230C0">
        <w:t>6</w:t>
      </w:r>
      <w:r>
        <w:t xml:space="preserve">.4 </w:t>
      </w:r>
      <w:r>
        <w:sym w:font="Wingdings" w:char="F0E0"/>
      </w:r>
      <w:r>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4C517E" w:rsidRDefault="004C517E" w:rsidP="004C517E">
      <w:r>
        <w:t xml:space="preserve">Return </w:t>
      </w:r>
      <w:r w:rsidR="00F25EBC">
        <w:t xml:space="preserve">Sub </w:t>
      </w:r>
      <w:r>
        <w:t>Codes</w:t>
      </w:r>
    </w:p>
    <w:p w:rsidR="004C517E" w:rsidRDefault="004C517E" w:rsidP="004C517E">
      <w:pPr>
        <w:pStyle w:val="ListParagraph"/>
      </w:pPr>
      <w:r>
        <w:t>0x0600</w:t>
      </w:r>
    </w:p>
    <w:p w:rsidR="00BB5D8C" w:rsidRDefault="00BB5D8C" w:rsidP="00BB5D8C">
      <w:pPr>
        <w:pStyle w:val="Heading3"/>
        <w:rPr>
          <w:b/>
          <w:color w:val="FF0000"/>
        </w:rPr>
      </w:pPr>
      <w:bookmarkStart w:id="49" w:name="_Toc382296877"/>
      <w:r>
        <w:t>Add Order Fee Product</w:t>
      </w:r>
      <w:bookmarkEnd w:id="49"/>
    </w:p>
    <w:p w:rsidR="00BB5D8C" w:rsidRPr="004C517E" w:rsidRDefault="00BB5D8C" w:rsidP="00BB5D8C">
      <w:r>
        <w:t>Used for adding fee products to an order like add-a-line, data-add-a-line, activation fee, deposit, and shipping.  Fee products must be added to an order to accurately reflect the order total presented to the user.</w:t>
      </w:r>
    </w:p>
    <w:p w:rsidR="00BB5D8C" w:rsidRDefault="00BB5D8C" w:rsidP="00BB5D8C">
      <w:r>
        <w:t>Inputs</w:t>
      </w:r>
    </w:p>
    <w:p w:rsidR="00BB5D8C" w:rsidRDefault="00BB5D8C" w:rsidP="00BB5D8C">
      <w:pPr>
        <w:pStyle w:val="ListParagraph"/>
      </w:pPr>
      <w:r>
        <w:t xml:space="preserve">NewOrderID:Int:8 </w:t>
      </w:r>
      <w:r>
        <w:sym w:font="Wingdings" w:char="F0E0"/>
      </w:r>
      <w:r>
        <w:t>ID of the new order being constructed.</w:t>
      </w:r>
    </w:p>
    <w:p w:rsidR="00BB5D8C" w:rsidRDefault="00BB5D8C"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BB5D8C" w:rsidRDefault="00BB5D8C" w:rsidP="00BB5D8C">
      <w:pPr>
        <w:pStyle w:val="ListParagraph"/>
      </w:pPr>
      <w:r>
        <w:t xml:space="preserve">(Optional) LineItemID:Int:4 </w:t>
      </w:r>
      <w:r>
        <w:sym w:font="Wingdings" w:char="F0E0"/>
      </w:r>
      <w:r>
        <w:t>The line item ID of a device on the order to associate the product with.</w:t>
      </w:r>
    </w:p>
    <w:p w:rsidR="00BB5D8C" w:rsidRDefault="00BB5D8C" w:rsidP="00BB5D8C">
      <w:pPr>
        <w:pStyle w:val="ListParagraph"/>
      </w:pPr>
      <w:r>
        <w:t xml:space="preserve">ProductID:Int:8 </w:t>
      </w:r>
      <w:r>
        <w:sym w:font="Wingdings" w:char="F0E0"/>
      </w:r>
      <w:r>
        <w:t>Product ID of the product to add.</w:t>
      </w:r>
    </w:p>
    <w:p w:rsidR="00BB5D8C" w:rsidRDefault="00BB5D8C" w:rsidP="00BB5D8C">
      <w:pPr>
        <w:pStyle w:val="ListParagraph"/>
      </w:pPr>
      <w:r>
        <w:t xml:space="preserve">(Optional) Rate:Decimal:6.4 </w:t>
      </w:r>
      <w:r>
        <w:sym w:font="Wingdings" w:char="F0E0"/>
      </w:r>
      <w:r>
        <w:t xml:space="preserve"> Override the default rate configured for the product.</w:t>
      </w:r>
    </w:p>
    <w:p w:rsidR="00BB5D8C" w:rsidRDefault="00BB5D8C" w:rsidP="00BB5D8C">
      <w:r>
        <w:t>Outputs</w:t>
      </w:r>
    </w:p>
    <w:p w:rsidR="00BB5D8C" w:rsidRDefault="00BB5D8C" w:rsidP="00BB5D8C">
      <w:pPr>
        <w:pStyle w:val="ListParagraph"/>
      </w:pPr>
      <w:r>
        <w:t>&lt;standard response message block&gt;</w:t>
      </w:r>
    </w:p>
    <w:p w:rsidR="00BB5D8C" w:rsidRDefault="00BB5D8C" w:rsidP="00BB5D8C">
      <w:pPr>
        <w:pStyle w:val="ListParagraph"/>
      </w:pPr>
      <w:r>
        <w:t>Line Item Details</w:t>
      </w:r>
    </w:p>
    <w:p w:rsidR="00BB5D8C" w:rsidRDefault="00BB5D8C" w:rsidP="00466DD3">
      <w:pPr>
        <w:pStyle w:val="ListParagraph"/>
        <w:numPr>
          <w:ilvl w:val="1"/>
          <w:numId w:val="4"/>
        </w:numPr>
      </w:pPr>
      <w:r>
        <w:t xml:space="preserve">LineItemID:Int:4 </w:t>
      </w:r>
      <w:r>
        <w:sym w:font="Wingdings" w:char="F0E0"/>
      </w:r>
      <w:r>
        <w:t xml:space="preserve"> ID of the order line item.</w:t>
      </w:r>
    </w:p>
    <w:p w:rsidR="00BB5D8C" w:rsidRDefault="00BB5D8C" w:rsidP="00466DD3">
      <w:pPr>
        <w:pStyle w:val="ListParagraph"/>
        <w:numPr>
          <w:ilvl w:val="1"/>
          <w:numId w:val="4"/>
        </w:numPr>
      </w:pPr>
      <w:r>
        <w:t xml:space="preserve">LineItemShortName:String:32 </w:t>
      </w:r>
      <w:r>
        <w:sym w:font="Wingdings" w:char="F0E0"/>
      </w:r>
      <w:r>
        <w:t xml:space="preserve"> Short name of the product.</w:t>
      </w:r>
    </w:p>
    <w:p w:rsidR="00BB5D8C" w:rsidRDefault="00BB5D8C" w:rsidP="00466DD3">
      <w:pPr>
        <w:pStyle w:val="ListParagraph"/>
        <w:numPr>
          <w:ilvl w:val="1"/>
          <w:numId w:val="4"/>
        </w:numPr>
      </w:pPr>
      <w:r>
        <w:t xml:space="preserve">LineItemDescription:String:128 </w:t>
      </w:r>
      <w:r>
        <w:sym w:font="Wingdings" w:char="F0E0"/>
      </w:r>
      <w:r>
        <w:t xml:space="preserve"> Detail text description of the orders product.</w:t>
      </w:r>
    </w:p>
    <w:p w:rsidR="00BB5D8C" w:rsidRDefault="00BB5D8C" w:rsidP="00466DD3">
      <w:pPr>
        <w:pStyle w:val="ListParagraph"/>
        <w:numPr>
          <w:ilvl w:val="1"/>
          <w:numId w:val="4"/>
        </w:numPr>
      </w:pPr>
      <w:r>
        <w:t xml:space="preserve">LineItemType:ENUM </w:t>
      </w:r>
      <w:r>
        <w:sym w:font="Wingdings" w:char="F0E0"/>
      </w:r>
      <w:r>
        <w:t xml:space="preserve"> (Device, Airtime, Accessory, Extended, Fee, Credit, Promo, Taxes, Sub Total, Total)</w:t>
      </w:r>
    </w:p>
    <w:p w:rsidR="00BB5D8C" w:rsidRDefault="00BB5D8C" w:rsidP="00466DD3">
      <w:pPr>
        <w:pStyle w:val="ListParagraph"/>
        <w:numPr>
          <w:ilvl w:val="1"/>
          <w:numId w:val="4"/>
        </w:numPr>
      </w:pPr>
      <w:r>
        <w:t xml:space="preserve">LineItemRate:Decimal:6.4 </w:t>
      </w:r>
      <w:r>
        <w:sym w:font="Wingdings" w:char="F0E0"/>
      </w:r>
      <w:r>
        <w:t xml:space="preserve"> Rate applied to product on order</w:t>
      </w:r>
    </w:p>
    <w:p w:rsidR="00BB5D8C" w:rsidRDefault="00BB5D8C" w:rsidP="00466DD3">
      <w:pPr>
        <w:pStyle w:val="ListParagraph"/>
        <w:numPr>
          <w:ilvl w:val="1"/>
          <w:numId w:val="4"/>
        </w:numPr>
      </w:pPr>
      <w:r>
        <w:t xml:space="preserve">LineItemRateType: ENUM </w:t>
      </w:r>
      <w:r>
        <w:sym w:font="Wingdings" w:char="F0E0"/>
      </w:r>
      <w:r>
        <w:t xml:space="preserve"> (‘NRC’ – Non Recurring Charge, ‘MRC’ – Monthly Recurring, ‘NA’)</w:t>
      </w:r>
    </w:p>
    <w:p w:rsidR="00BB5D8C" w:rsidRDefault="00BB5D8C" w:rsidP="00BB5D8C">
      <w:r>
        <w:t>Return Sub Codes</w:t>
      </w:r>
    </w:p>
    <w:p w:rsidR="00BB5D8C" w:rsidRPr="002A58BD" w:rsidRDefault="00BB5D8C" w:rsidP="00BB5D8C">
      <w:pPr>
        <w:pStyle w:val="ListParagraph"/>
      </w:pPr>
      <w:r>
        <w:t>0x0620</w:t>
      </w:r>
    </w:p>
    <w:p w:rsidR="00BB5D8C" w:rsidRDefault="00BB5D8C" w:rsidP="00BB5D8C">
      <w:pPr>
        <w:pStyle w:val="Heading3"/>
        <w:rPr>
          <w:b/>
          <w:color w:val="FF0000"/>
        </w:rPr>
      </w:pPr>
      <w:bookmarkStart w:id="50" w:name="_Toc382296878"/>
      <w:r>
        <w:t>Add Order Credit Product</w:t>
      </w:r>
      <w:bookmarkEnd w:id="50"/>
    </w:p>
    <w:p w:rsidR="00BB5D8C" w:rsidRPr="004C517E" w:rsidRDefault="00BB5D8C" w:rsidP="00BB5D8C">
      <w:r>
        <w:t>Used for adding credit products to an order for returns/refunds.</w:t>
      </w:r>
    </w:p>
    <w:p w:rsidR="00BB5D8C" w:rsidRDefault="00BB5D8C" w:rsidP="00BB5D8C">
      <w:r>
        <w:t>Inputs</w:t>
      </w:r>
    </w:p>
    <w:p w:rsidR="00BB5D8C" w:rsidRDefault="00BB5D8C" w:rsidP="00BB5D8C">
      <w:pPr>
        <w:pStyle w:val="ListParagraph"/>
      </w:pPr>
      <w:r>
        <w:t xml:space="preserve">NewOrderID:Int:8 </w:t>
      </w:r>
      <w:r>
        <w:sym w:font="Wingdings" w:char="F0E0"/>
      </w:r>
      <w:r>
        <w:t>ID of the new order being constructed.</w:t>
      </w:r>
    </w:p>
    <w:p w:rsidR="00BB5D8C" w:rsidRDefault="00BB5D8C" w:rsidP="00466DD3">
      <w:pPr>
        <w:pStyle w:val="ListParagraph"/>
        <w:numPr>
          <w:ilvl w:val="1"/>
          <w:numId w:val="4"/>
        </w:numPr>
      </w:pPr>
      <w:r>
        <w:rPr>
          <w:b/>
        </w:rPr>
        <w:lastRenderedPageBreak/>
        <w:t>Note</w:t>
      </w:r>
      <w:r>
        <w:t xml:space="preserve">: Only IDs from </w:t>
      </w:r>
      <w:r w:rsidRPr="009E6E6B">
        <w:rPr>
          <w:b/>
        </w:rPr>
        <w:t>BuildNewOrder</w:t>
      </w:r>
      <w:r>
        <w:t xml:space="preserve"> are accepted.  Order must be in the “BUILD” state.</w:t>
      </w:r>
    </w:p>
    <w:p w:rsidR="00BB5D8C" w:rsidRDefault="00BB5D8C" w:rsidP="00BB5D8C">
      <w:pPr>
        <w:pStyle w:val="ListParagraph"/>
      </w:pPr>
      <w:r>
        <w:t xml:space="preserve">(Optional) LineItemID:Int:4 </w:t>
      </w:r>
      <w:r>
        <w:sym w:font="Wingdings" w:char="F0E0"/>
      </w:r>
      <w:r>
        <w:t>The line item ID of a device on the order to associate the product with.</w:t>
      </w:r>
    </w:p>
    <w:p w:rsidR="00BB5D8C" w:rsidRDefault="00BB5D8C" w:rsidP="00BB5D8C">
      <w:pPr>
        <w:pStyle w:val="ListParagraph"/>
      </w:pPr>
      <w:r>
        <w:t xml:space="preserve">ProductID:Int:8 </w:t>
      </w:r>
      <w:r>
        <w:sym w:font="Wingdings" w:char="F0E0"/>
      </w:r>
      <w:r>
        <w:t>Product ID of the product to add.</w:t>
      </w:r>
    </w:p>
    <w:p w:rsidR="00BB5D8C" w:rsidRDefault="00BB5D8C" w:rsidP="00BB5D8C">
      <w:pPr>
        <w:pStyle w:val="ListParagraph"/>
      </w:pPr>
      <w:r>
        <w:t xml:space="preserve">(Optional) Rate:Decimal:6.4 </w:t>
      </w:r>
      <w:r>
        <w:sym w:font="Wingdings" w:char="F0E0"/>
      </w:r>
      <w:r>
        <w:t xml:space="preserve"> Override the default rate configured for the product.</w:t>
      </w:r>
    </w:p>
    <w:p w:rsidR="00BB5D8C" w:rsidRDefault="00BB5D8C" w:rsidP="00BB5D8C">
      <w:r>
        <w:t>Outputs</w:t>
      </w:r>
    </w:p>
    <w:p w:rsidR="00BB5D8C" w:rsidRDefault="00BB5D8C" w:rsidP="00BB5D8C">
      <w:pPr>
        <w:pStyle w:val="ListParagraph"/>
      </w:pPr>
      <w:r>
        <w:t>&lt;standard response message block&gt;</w:t>
      </w:r>
    </w:p>
    <w:p w:rsidR="00BB5D8C" w:rsidRDefault="00BB5D8C" w:rsidP="00BB5D8C">
      <w:pPr>
        <w:pStyle w:val="ListParagraph"/>
      </w:pPr>
      <w:r>
        <w:t>Line Item Details</w:t>
      </w:r>
    </w:p>
    <w:p w:rsidR="00BB5D8C" w:rsidRDefault="00BB5D8C" w:rsidP="00466DD3">
      <w:pPr>
        <w:pStyle w:val="ListParagraph"/>
        <w:numPr>
          <w:ilvl w:val="1"/>
          <w:numId w:val="4"/>
        </w:numPr>
      </w:pPr>
      <w:r>
        <w:t xml:space="preserve">LineItemID:Int:4 </w:t>
      </w:r>
      <w:r>
        <w:sym w:font="Wingdings" w:char="F0E0"/>
      </w:r>
      <w:r>
        <w:t xml:space="preserve"> ID of the order line item.</w:t>
      </w:r>
    </w:p>
    <w:p w:rsidR="00BB5D8C" w:rsidRDefault="00BB5D8C" w:rsidP="00466DD3">
      <w:pPr>
        <w:pStyle w:val="ListParagraph"/>
        <w:numPr>
          <w:ilvl w:val="1"/>
          <w:numId w:val="4"/>
        </w:numPr>
      </w:pPr>
      <w:r>
        <w:t xml:space="preserve">LineItemShortName:String:32 </w:t>
      </w:r>
      <w:r>
        <w:sym w:font="Wingdings" w:char="F0E0"/>
      </w:r>
      <w:r>
        <w:t xml:space="preserve"> Short name of the product.</w:t>
      </w:r>
    </w:p>
    <w:p w:rsidR="00BB5D8C" w:rsidRDefault="00BB5D8C" w:rsidP="00466DD3">
      <w:pPr>
        <w:pStyle w:val="ListParagraph"/>
        <w:numPr>
          <w:ilvl w:val="1"/>
          <w:numId w:val="4"/>
        </w:numPr>
      </w:pPr>
      <w:r>
        <w:t xml:space="preserve">LineItemDescription:String:128 </w:t>
      </w:r>
      <w:r>
        <w:sym w:font="Wingdings" w:char="F0E0"/>
      </w:r>
      <w:r>
        <w:t xml:space="preserve"> Detail text description of the orders product.</w:t>
      </w:r>
    </w:p>
    <w:p w:rsidR="00BB5D8C" w:rsidRDefault="00BB5D8C" w:rsidP="00466DD3">
      <w:pPr>
        <w:pStyle w:val="ListParagraph"/>
        <w:numPr>
          <w:ilvl w:val="1"/>
          <w:numId w:val="4"/>
        </w:numPr>
      </w:pPr>
      <w:r>
        <w:t xml:space="preserve">LineItemType:ENUM </w:t>
      </w:r>
      <w:r>
        <w:sym w:font="Wingdings" w:char="F0E0"/>
      </w:r>
      <w:r>
        <w:t xml:space="preserve"> (Device, Airtime, Accessory, Extended, Fee, Credit, Promo, Taxes, Sub Total, Total)</w:t>
      </w:r>
    </w:p>
    <w:p w:rsidR="00BB5D8C" w:rsidRDefault="00BB5D8C" w:rsidP="00466DD3">
      <w:pPr>
        <w:pStyle w:val="ListParagraph"/>
        <w:numPr>
          <w:ilvl w:val="1"/>
          <w:numId w:val="4"/>
        </w:numPr>
      </w:pPr>
      <w:r>
        <w:t xml:space="preserve">LineItemRate:Decimal:6.4 </w:t>
      </w:r>
      <w:r>
        <w:sym w:font="Wingdings" w:char="F0E0"/>
      </w:r>
      <w:r>
        <w:t xml:space="preserve"> Rate applied to product on order</w:t>
      </w:r>
    </w:p>
    <w:p w:rsidR="00BB5D8C" w:rsidRDefault="00BB5D8C" w:rsidP="00466DD3">
      <w:pPr>
        <w:pStyle w:val="ListParagraph"/>
        <w:numPr>
          <w:ilvl w:val="1"/>
          <w:numId w:val="4"/>
        </w:numPr>
      </w:pPr>
      <w:r>
        <w:t xml:space="preserve">LineItemRateType: ENUM </w:t>
      </w:r>
      <w:r>
        <w:sym w:font="Wingdings" w:char="F0E0"/>
      </w:r>
      <w:r>
        <w:t xml:space="preserve"> (‘NRC’ – Non Recurring Charge, ‘MRC’ – Monthly Recurring, ‘NA’)</w:t>
      </w:r>
    </w:p>
    <w:p w:rsidR="00BB5D8C" w:rsidRDefault="00BB5D8C" w:rsidP="00BB5D8C">
      <w:r>
        <w:t>Return Sub Codes</w:t>
      </w:r>
    </w:p>
    <w:p w:rsidR="00BB5D8C" w:rsidRPr="002A58BD" w:rsidRDefault="00BB5D8C" w:rsidP="00BB5D8C">
      <w:pPr>
        <w:pStyle w:val="ListParagraph"/>
      </w:pPr>
      <w:r>
        <w:t>0x0640</w:t>
      </w:r>
    </w:p>
    <w:p w:rsidR="00BB5D8C" w:rsidRDefault="00BB5D8C" w:rsidP="00BB5D8C">
      <w:pPr>
        <w:pStyle w:val="Heading3"/>
        <w:rPr>
          <w:b/>
          <w:color w:val="FF0000"/>
        </w:rPr>
      </w:pPr>
      <w:bookmarkStart w:id="51" w:name="_Toc382296879"/>
      <w:r>
        <w:t>Add Order Promo Product</w:t>
      </w:r>
      <w:bookmarkEnd w:id="51"/>
    </w:p>
    <w:p w:rsidR="00BB5D8C" w:rsidRPr="004C517E" w:rsidRDefault="00BB5D8C" w:rsidP="00BB5D8C">
      <w:r>
        <w:t>Used for adding promotion/discount products to an order.</w:t>
      </w:r>
      <w:r w:rsidR="00EF7211">
        <w:t xml:space="preserve">  Multiple promo products may be added to an order based upon the client requirements.</w:t>
      </w:r>
    </w:p>
    <w:p w:rsidR="00BB5D8C" w:rsidRDefault="00BB5D8C" w:rsidP="00BB5D8C">
      <w:r>
        <w:t>Inputs</w:t>
      </w:r>
    </w:p>
    <w:p w:rsidR="00BB5D8C" w:rsidRDefault="00BB5D8C" w:rsidP="00BB5D8C">
      <w:pPr>
        <w:pStyle w:val="ListParagraph"/>
      </w:pPr>
      <w:r>
        <w:t xml:space="preserve">NewOrderID:Int:8 </w:t>
      </w:r>
      <w:r>
        <w:sym w:font="Wingdings" w:char="F0E0"/>
      </w:r>
      <w:r>
        <w:t>ID of the new order being constructed.</w:t>
      </w:r>
    </w:p>
    <w:p w:rsidR="00BB5D8C" w:rsidRDefault="00BB5D8C"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BB5D8C" w:rsidRDefault="00BB5D8C" w:rsidP="00BB5D8C">
      <w:pPr>
        <w:pStyle w:val="ListParagraph"/>
      </w:pPr>
      <w:r>
        <w:t xml:space="preserve">(Optional) LineItemID:Int:4 </w:t>
      </w:r>
      <w:r>
        <w:sym w:font="Wingdings" w:char="F0E0"/>
      </w:r>
      <w:r>
        <w:t>The line item ID of a device on the order to associate the product with.</w:t>
      </w:r>
    </w:p>
    <w:p w:rsidR="00BB5D8C" w:rsidRDefault="00BB5D8C" w:rsidP="00BB5D8C">
      <w:pPr>
        <w:pStyle w:val="ListParagraph"/>
      </w:pPr>
      <w:r>
        <w:t xml:space="preserve">ProductID:Int:8 </w:t>
      </w:r>
      <w:r>
        <w:sym w:font="Wingdings" w:char="F0E0"/>
      </w:r>
      <w:r>
        <w:t>Product ID of the product to add.</w:t>
      </w:r>
    </w:p>
    <w:p w:rsidR="00BB5D8C" w:rsidRDefault="00BB5D8C" w:rsidP="00BB5D8C">
      <w:pPr>
        <w:pStyle w:val="ListParagraph"/>
      </w:pPr>
      <w:r>
        <w:t xml:space="preserve">(Optional) Rate:Decimal:6.4 </w:t>
      </w:r>
      <w:r>
        <w:sym w:font="Wingdings" w:char="F0E0"/>
      </w:r>
      <w:r>
        <w:t xml:space="preserve"> Override the default rate configured for the product.</w:t>
      </w:r>
    </w:p>
    <w:p w:rsidR="00BB5D8C" w:rsidRDefault="00BB5D8C" w:rsidP="00BB5D8C">
      <w:r>
        <w:t>Outputs</w:t>
      </w:r>
    </w:p>
    <w:p w:rsidR="00BB5D8C" w:rsidRDefault="00BB5D8C" w:rsidP="00BB5D8C">
      <w:pPr>
        <w:pStyle w:val="ListParagraph"/>
      </w:pPr>
      <w:r>
        <w:t>&lt;standard response message block&gt;</w:t>
      </w:r>
    </w:p>
    <w:p w:rsidR="00BB5D8C" w:rsidRDefault="00BB5D8C" w:rsidP="00BB5D8C">
      <w:pPr>
        <w:pStyle w:val="ListParagraph"/>
      </w:pPr>
      <w:r>
        <w:t>Line Item Details</w:t>
      </w:r>
    </w:p>
    <w:p w:rsidR="00BB5D8C" w:rsidRDefault="00BB5D8C" w:rsidP="00466DD3">
      <w:pPr>
        <w:pStyle w:val="ListParagraph"/>
        <w:numPr>
          <w:ilvl w:val="1"/>
          <w:numId w:val="4"/>
        </w:numPr>
      </w:pPr>
      <w:r>
        <w:t xml:space="preserve">LineItemID:Int:4 </w:t>
      </w:r>
      <w:r>
        <w:sym w:font="Wingdings" w:char="F0E0"/>
      </w:r>
      <w:r>
        <w:t xml:space="preserve"> ID of the order line item.</w:t>
      </w:r>
    </w:p>
    <w:p w:rsidR="00BB5D8C" w:rsidRDefault="00BB5D8C" w:rsidP="00466DD3">
      <w:pPr>
        <w:pStyle w:val="ListParagraph"/>
        <w:numPr>
          <w:ilvl w:val="1"/>
          <w:numId w:val="4"/>
        </w:numPr>
      </w:pPr>
      <w:r>
        <w:t xml:space="preserve">LineItemShortName:String:32 </w:t>
      </w:r>
      <w:r>
        <w:sym w:font="Wingdings" w:char="F0E0"/>
      </w:r>
      <w:r>
        <w:t xml:space="preserve"> Short name of the product.</w:t>
      </w:r>
    </w:p>
    <w:p w:rsidR="00BB5D8C" w:rsidRDefault="00BB5D8C" w:rsidP="00466DD3">
      <w:pPr>
        <w:pStyle w:val="ListParagraph"/>
        <w:numPr>
          <w:ilvl w:val="1"/>
          <w:numId w:val="4"/>
        </w:numPr>
      </w:pPr>
      <w:r>
        <w:t xml:space="preserve">LineItemDescription:String:128 </w:t>
      </w:r>
      <w:r>
        <w:sym w:font="Wingdings" w:char="F0E0"/>
      </w:r>
      <w:r>
        <w:t xml:space="preserve"> Detail text description of the orders product.</w:t>
      </w:r>
    </w:p>
    <w:p w:rsidR="00BB5D8C" w:rsidRDefault="00BB5D8C" w:rsidP="00466DD3">
      <w:pPr>
        <w:pStyle w:val="ListParagraph"/>
        <w:numPr>
          <w:ilvl w:val="1"/>
          <w:numId w:val="4"/>
        </w:numPr>
      </w:pPr>
      <w:r>
        <w:t xml:space="preserve">LineItemType:ENUM </w:t>
      </w:r>
      <w:r>
        <w:sym w:font="Wingdings" w:char="F0E0"/>
      </w:r>
      <w:r>
        <w:t xml:space="preserve"> (Device, Airtime, Accessory, Extended, Fee, Credit, Promo, Taxes, Sub Total, Total)</w:t>
      </w:r>
    </w:p>
    <w:p w:rsidR="00BB5D8C" w:rsidRDefault="00BB5D8C" w:rsidP="00466DD3">
      <w:pPr>
        <w:pStyle w:val="ListParagraph"/>
        <w:numPr>
          <w:ilvl w:val="1"/>
          <w:numId w:val="4"/>
        </w:numPr>
      </w:pPr>
      <w:r>
        <w:t xml:space="preserve">LineItemRate:Decimal:6.4 </w:t>
      </w:r>
      <w:r>
        <w:sym w:font="Wingdings" w:char="F0E0"/>
      </w:r>
      <w:r>
        <w:t xml:space="preserve"> Rate applied to product on order</w:t>
      </w:r>
    </w:p>
    <w:p w:rsidR="00BB5D8C" w:rsidRDefault="00BB5D8C" w:rsidP="00466DD3">
      <w:pPr>
        <w:pStyle w:val="ListParagraph"/>
        <w:numPr>
          <w:ilvl w:val="1"/>
          <w:numId w:val="4"/>
        </w:numPr>
      </w:pPr>
      <w:r>
        <w:t xml:space="preserve">LineItemRateType: ENUM </w:t>
      </w:r>
      <w:r>
        <w:sym w:font="Wingdings" w:char="F0E0"/>
      </w:r>
      <w:r>
        <w:t xml:space="preserve"> (‘NRC’ – Non Recurring Charge, ‘MRC’ – Monthly Recurring, ‘NA’)</w:t>
      </w:r>
    </w:p>
    <w:p w:rsidR="00BB5D8C" w:rsidRDefault="00BB5D8C" w:rsidP="00BB5D8C">
      <w:r>
        <w:t>Return Sub Codes</w:t>
      </w:r>
    </w:p>
    <w:p w:rsidR="00BB5D8C" w:rsidRPr="002A58BD" w:rsidRDefault="00BB5D8C" w:rsidP="00BB5D8C">
      <w:pPr>
        <w:pStyle w:val="ListParagraph"/>
      </w:pPr>
      <w:r>
        <w:t>0x0660</w:t>
      </w:r>
    </w:p>
    <w:p w:rsidR="00751266" w:rsidRDefault="00751266" w:rsidP="00760383">
      <w:pPr>
        <w:pStyle w:val="Heading3"/>
      </w:pPr>
      <w:bookmarkStart w:id="52" w:name="_Toc382296880"/>
      <w:r>
        <w:t>Add</w:t>
      </w:r>
      <w:r w:rsidR="00D6769D">
        <w:t xml:space="preserve"> </w:t>
      </w:r>
      <w:r>
        <w:t>Order</w:t>
      </w:r>
      <w:r w:rsidR="00D6769D">
        <w:t xml:space="preserve"> </w:t>
      </w:r>
      <w:r>
        <w:t>Location</w:t>
      </w:r>
      <w:bookmarkEnd w:id="48"/>
      <w:bookmarkEnd w:id="52"/>
    </w:p>
    <w:p w:rsidR="009D29C5" w:rsidRPr="00BB55C9" w:rsidRDefault="00BB55C9" w:rsidP="00760383">
      <w:r>
        <w:lastRenderedPageBreak/>
        <w:t>Add a</w:t>
      </w:r>
      <w:r w:rsidR="0066075E">
        <w:t>n</w:t>
      </w:r>
      <w:r>
        <w:t xml:space="preserve"> address to the order.  If the order is associated with a Customer Account this function is optional since the Customer Account already has associated </w:t>
      </w:r>
      <w:r w:rsidR="00346A94">
        <w:t>location objects</w:t>
      </w:r>
      <w:r>
        <w:t>.  Even if a customer account is present this function may still be called to override the customer’s default location</w:t>
      </w:r>
      <w:r w:rsidR="00346A94">
        <w:t xml:space="preserve"> object</w:t>
      </w:r>
      <w:r>
        <w:t>.</w:t>
      </w:r>
      <w:r w:rsidR="00531CD8">
        <w:t xml:space="preserve"> </w:t>
      </w:r>
      <w:r w:rsidR="00D6769D">
        <w:t xml:space="preserve">Only one instance of a location type is allowed per order.  Each call to </w:t>
      </w:r>
      <w:r w:rsidR="00D6769D" w:rsidRPr="00D6769D">
        <w:rPr>
          <w:b/>
        </w:rPr>
        <w:t>AddOrderLocation</w:t>
      </w:r>
      <w:r w:rsidR="00D6769D">
        <w:t xml:space="preserve"> will overwrite any previous call’s data.</w:t>
      </w:r>
    </w:p>
    <w:p w:rsidR="009D29C5" w:rsidRDefault="00BB55C9" w:rsidP="00760383">
      <w:r>
        <w:t>Inputs</w:t>
      </w:r>
    </w:p>
    <w:p w:rsidR="00BB55C9" w:rsidRDefault="00BB55C9" w:rsidP="00760383">
      <w:pPr>
        <w:pStyle w:val="ListParagraph"/>
      </w:pPr>
      <w:r>
        <w:t>NewOrderID</w:t>
      </w:r>
      <w:r w:rsidR="0090066B">
        <w:t>:Int:8</w:t>
      </w:r>
      <w:r>
        <w:t xml:space="preserve"> </w:t>
      </w:r>
      <w:r>
        <w:sym w:font="Wingdings" w:char="F0E0"/>
      </w:r>
      <w:r>
        <w:t>ID of the new order being constructed.</w:t>
      </w:r>
    </w:p>
    <w:p w:rsidR="00BB55C9" w:rsidRDefault="00BB55C9" w:rsidP="00466DD3">
      <w:pPr>
        <w:pStyle w:val="ListParagraph"/>
        <w:numPr>
          <w:ilvl w:val="1"/>
          <w:numId w:val="4"/>
        </w:numPr>
      </w:pPr>
      <w:r>
        <w:rPr>
          <w:b/>
        </w:rPr>
        <w:t>Note</w:t>
      </w:r>
      <w:r>
        <w:t xml:space="preserve">: Only IDs from </w:t>
      </w:r>
      <w:r w:rsidRPr="009E6E6B">
        <w:rPr>
          <w:b/>
        </w:rPr>
        <w:t>BuildNewOrder</w:t>
      </w:r>
      <w:r>
        <w:t xml:space="preserve"> are accepted.  Order must be in the “BUILD” state.</w:t>
      </w:r>
    </w:p>
    <w:p w:rsidR="00346A94" w:rsidRDefault="00346A94" w:rsidP="00760383">
      <w:pPr>
        <w:pStyle w:val="ListParagraph"/>
      </w:pPr>
      <w:r>
        <w:t>Location Flag</w:t>
      </w:r>
      <w:r w:rsidR="0090066B">
        <w:t xml:space="preserve">:Int:2 </w:t>
      </w:r>
      <w:r w:rsidR="0090066B">
        <w:sym w:font="Wingdings" w:char="F0E0"/>
      </w:r>
      <w:r w:rsidR="0090066B">
        <w:t xml:space="preserve"> M</w:t>
      </w:r>
      <w:r>
        <w:t>ust be set to one of the following:</w:t>
      </w:r>
    </w:p>
    <w:p w:rsidR="00211EA9" w:rsidRDefault="0010468E" w:rsidP="00466DD3">
      <w:pPr>
        <w:pStyle w:val="ListParagraph"/>
        <w:numPr>
          <w:ilvl w:val="1"/>
          <w:numId w:val="4"/>
        </w:numPr>
      </w:pPr>
      <w:r>
        <w:t xml:space="preserve"> </w:t>
      </w:r>
      <w:r w:rsidR="00211EA9">
        <w:t>(Optional) Shipping Location Flag</w:t>
      </w:r>
      <w:r w:rsidR="002A3244">
        <w:t>:</w:t>
      </w:r>
      <w:r w:rsidR="002A3244">
        <w:rPr>
          <w:b/>
        </w:rPr>
        <w:t>0x02</w:t>
      </w:r>
      <w:r w:rsidR="00211EA9">
        <w:t xml:space="preserve"> </w:t>
      </w:r>
      <w:r w:rsidR="00211EA9">
        <w:sym w:font="Wingdings" w:char="F0E0"/>
      </w:r>
      <w:r w:rsidR="00211EA9">
        <w:t xml:space="preserve"> Use when adding a shipping location to the order.</w:t>
      </w:r>
    </w:p>
    <w:p w:rsidR="00211EA9" w:rsidRDefault="00211EA9" w:rsidP="00466DD3">
      <w:pPr>
        <w:pStyle w:val="ListParagraph"/>
        <w:numPr>
          <w:ilvl w:val="2"/>
          <w:numId w:val="4"/>
        </w:numPr>
      </w:pPr>
      <w:r>
        <w:t>First Name</w:t>
      </w:r>
      <w:r w:rsidR="003033BA">
        <w:t>:String:64</w:t>
      </w:r>
    </w:p>
    <w:p w:rsidR="00211EA9" w:rsidRDefault="00211EA9" w:rsidP="00466DD3">
      <w:pPr>
        <w:pStyle w:val="ListParagraph"/>
        <w:numPr>
          <w:ilvl w:val="2"/>
          <w:numId w:val="4"/>
        </w:numPr>
      </w:pPr>
      <w:r>
        <w:t>Last Name</w:t>
      </w:r>
      <w:r w:rsidR="003033BA">
        <w:t>:String:64</w:t>
      </w:r>
    </w:p>
    <w:p w:rsidR="00211EA9" w:rsidRDefault="00211EA9" w:rsidP="00466DD3">
      <w:pPr>
        <w:pStyle w:val="ListParagraph"/>
        <w:numPr>
          <w:ilvl w:val="2"/>
          <w:numId w:val="4"/>
        </w:numPr>
      </w:pPr>
      <w:r>
        <w:t>Address Line 1</w:t>
      </w:r>
      <w:r w:rsidR="003033BA">
        <w:t>:String:128</w:t>
      </w:r>
    </w:p>
    <w:p w:rsidR="00211EA9" w:rsidRDefault="00211EA9" w:rsidP="00466DD3">
      <w:pPr>
        <w:pStyle w:val="ListParagraph"/>
        <w:numPr>
          <w:ilvl w:val="2"/>
          <w:numId w:val="4"/>
        </w:numPr>
      </w:pPr>
      <w:r>
        <w:t>(Optional) Address Line 2</w:t>
      </w:r>
      <w:r w:rsidR="003033BA">
        <w:t>:String:128</w:t>
      </w:r>
    </w:p>
    <w:p w:rsidR="00211EA9" w:rsidRDefault="00211EA9" w:rsidP="00466DD3">
      <w:pPr>
        <w:pStyle w:val="ListParagraph"/>
        <w:numPr>
          <w:ilvl w:val="2"/>
          <w:numId w:val="4"/>
        </w:numPr>
      </w:pPr>
      <w:r>
        <w:t>City</w:t>
      </w:r>
      <w:r w:rsidR="003033BA">
        <w:t>:String:64</w:t>
      </w:r>
    </w:p>
    <w:p w:rsidR="00211EA9" w:rsidRDefault="00211EA9" w:rsidP="00466DD3">
      <w:pPr>
        <w:pStyle w:val="ListParagraph"/>
        <w:numPr>
          <w:ilvl w:val="2"/>
          <w:numId w:val="4"/>
        </w:numPr>
      </w:pPr>
      <w:r>
        <w:t>State</w:t>
      </w:r>
      <w:r w:rsidR="003033BA">
        <w:t>:String:2</w:t>
      </w:r>
    </w:p>
    <w:p w:rsidR="00211EA9" w:rsidRDefault="00211EA9" w:rsidP="00466DD3">
      <w:pPr>
        <w:pStyle w:val="ListParagraph"/>
        <w:numPr>
          <w:ilvl w:val="2"/>
          <w:numId w:val="4"/>
        </w:numPr>
      </w:pPr>
      <w:r>
        <w:t>Zip</w:t>
      </w:r>
      <w:r w:rsidR="003033BA">
        <w:t>:Int:5</w:t>
      </w:r>
    </w:p>
    <w:p w:rsidR="00211EA9" w:rsidRDefault="00211EA9" w:rsidP="00466DD3">
      <w:pPr>
        <w:pStyle w:val="ListParagraph"/>
        <w:numPr>
          <w:ilvl w:val="2"/>
          <w:numId w:val="4"/>
        </w:numPr>
      </w:pPr>
      <w:r>
        <w:t>(Optional) Contact Number</w:t>
      </w:r>
      <w:r w:rsidR="003033BA">
        <w:t>:String:16</w:t>
      </w:r>
    </w:p>
    <w:p w:rsidR="00211EA9" w:rsidRDefault="00211EA9" w:rsidP="00466DD3">
      <w:pPr>
        <w:pStyle w:val="ListParagraph"/>
        <w:numPr>
          <w:ilvl w:val="2"/>
          <w:numId w:val="4"/>
        </w:numPr>
      </w:pPr>
      <w:r>
        <w:t>(Optional) Zip4</w:t>
      </w:r>
      <w:r w:rsidR="003033BA">
        <w:t>:Int:4</w:t>
      </w:r>
    </w:p>
    <w:p w:rsidR="00BB55C9" w:rsidRDefault="00BB55C9" w:rsidP="00760383">
      <w:r>
        <w:t>Outputs</w:t>
      </w:r>
    </w:p>
    <w:p w:rsidR="00BB55C9" w:rsidRDefault="00D6769D" w:rsidP="00760383">
      <w:pPr>
        <w:pStyle w:val="ListParagraph"/>
      </w:pPr>
      <w:r>
        <w:t>&lt;standard response message block&gt;</w:t>
      </w:r>
    </w:p>
    <w:p w:rsidR="00487444" w:rsidRDefault="00487444" w:rsidP="00487444">
      <w:r>
        <w:t xml:space="preserve">Return </w:t>
      </w:r>
      <w:r w:rsidR="00F25EBC">
        <w:t xml:space="preserve">Sub </w:t>
      </w:r>
      <w:r>
        <w:t>Codes</w:t>
      </w:r>
    </w:p>
    <w:p w:rsidR="00487444" w:rsidRPr="009D29C5" w:rsidRDefault="00487444" w:rsidP="00487444">
      <w:pPr>
        <w:pStyle w:val="ListParagraph"/>
      </w:pPr>
      <w:r>
        <w:t>0x0700</w:t>
      </w:r>
    </w:p>
    <w:p w:rsidR="00531CD8" w:rsidRDefault="00487444" w:rsidP="00760383">
      <w:pPr>
        <w:pStyle w:val="Heading3"/>
      </w:pPr>
      <w:bookmarkStart w:id="53" w:name="_Toc340793430"/>
      <w:bookmarkStart w:id="54" w:name="_Toc382296881"/>
      <w:r>
        <w:t>Remove O</w:t>
      </w:r>
      <w:r w:rsidR="00CB5E46">
        <w:t>r</w:t>
      </w:r>
      <w:r w:rsidR="00531CD8">
        <w:t>der Line Item</w:t>
      </w:r>
      <w:bookmarkEnd w:id="53"/>
      <w:bookmarkEnd w:id="54"/>
    </w:p>
    <w:p w:rsidR="00DE4DF8" w:rsidRDefault="00E720A4" w:rsidP="00760383">
      <w:r>
        <w:t>Use this function to remove a line item and all associated children from an order.</w:t>
      </w:r>
    </w:p>
    <w:p w:rsidR="00E720A4" w:rsidRDefault="00DE4DF8" w:rsidP="00760383">
      <w:r w:rsidRPr="00DE4DF8">
        <w:rPr>
          <w:b/>
        </w:rPr>
        <w:t>Note</w:t>
      </w:r>
      <w:r>
        <w:t xml:space="preserve">: </w:t>
      </w:r>
      <w:r w:rsidRPr="00DE4DF8">
        <w:t>This</w:t>
      </w:r>
      <w:r>
        <w:t xml:space="preserve"> function does not re-number the items on the order.</w:t>
      </w:r>
    </w:p>
    <w:p w:rsidR="00AD6148" w:rsidRDefault="00AD6148" w:rsidP="00760383">
      <w:r>
        <w:t>Inputs</w:t>
      </w:r>
    </w:p>
    <w:p w:rsidR="00AD6148" w:rsidRDefault="00DE4DF8" w:rsidP="00760383">
      <w:pPr>
        <w:pStyle w:val="ListParagraph"/>
      </w:pPr>
      <w:r>
        <w:t>OrderID</w:t>
      </w:r>
      <w:r w:rsidR="00F37E47">
        <w:t>:Int:8</w:t>
      </w:r>
      <w:r>
        <w:t xml:space="preserve"> </w:t>
      </w:r>
      <w:r>
        <w:sym w:font="Wingdings" w:char="F0E0"/>
      </w:r>
      <w:r>
        <w:t>ID of the order being constructed.</w:t>
      </w:r>
    </w:p>
    <w:p w:rsidR="00AD6148" w:rsidRDefault="00DE4DF8" w:rsidP="00466DD3">
      <w:pPr>
        <w:pStyle w:val="ListParagraph"/>
        <w:numPr>
          <w:ilvl w:val="1"/>
          <w:numId w:val="4"/>
        </w:numPr>
      </w:pPr>
      <w:r w:rsidRPr="00AD6148">
        <w:rPr>
          <w:b/>
        </w:rPr>
        <w:t>Note</w:t>
      </w:r>
      <w:r>
        <w:t xml:space="preserve">: </w:t>
      </w:r>
      <w:r w:rsidR="009469C6">
        <w:t>This function will accept order IDs from any build order function.</w:t>
      </w:r>
      <w:r>
        <w:t xml:space="preserve">  Order must be in the “BUILD” state.</w:t>
      </w:r>
    </w:p>
    <w:p w:rsidR="00DE4DF8" w:rsidRDefault="00DE4DF8" w:rsidP="00760383">
      <w:pPr>
        <w:pStyle w:val="ListParagraph"/>
      </w:pPr>
      <w:r>
        <w:t>LineItemID</w:t>
      </w:r>
      <w:r w:rsidR="00F37E47">
        <w:t>:Int:4</w:t>
      </w:r>
      <w:r>
        <w:t xml:space="preserve"> </w:t>
      </w:r>
      <w:r>
        <w:sym w:font="Wingdings" w:char="F0E0"/>
      </w:r>
      <w:r>
        <w:t>The line item ID to remove from the order.  All associated children will be removed also.</w:t>
      </w:r>
    </w:p>
    <w:p w:rsidR="0066075E" w:rsidRDefault="0066075E" w:rsidP="00760383">
      <w:r>
        <w:t>Outputs</w:t>
      </w:r>
    </w:p>
    <w:p w:rsidR="00DE4DF8" w:rsidRDefault="00AD6148" w:rsidP="00760383">
      <w:pPr>
        <w:pStyle w:val="ListParagraph"/>
      </w:pPr>
      <w:r>
        <w:tab/>
      </w:r>
      <w:r w:rsidR="00DE4DF8">
        <w:t>&lt;standard response message block&gt;</w:t>
      </w:r>
    </w:p>
    <w:p w:rsidR="00487444" w:rsidRDefault="00487444" w:rsidP="00487444">
      <w:r>
        <w:t xml:space="preserve">Return </w:t>
      </w:r>
      <w:r w:rsidR="00F25EBC">
        <w:t xml:space="preserve">Sub </w:t>
      </w:r>
      <w:r>
        <w:t>Codes</w:t>
      </w:r>
    </w:p>
    <w:p w:rsidR="00487444" w:rsidRPr="00E720A4" w:rsidRDefault="00487444" w:rsidP="00487444">
      <w:pPr>
        <w:pStyle w:val="ListParagraph"/>
      </w:pPr>
      <w:r>
        <w:t>0x0800</w:t>
      </w:r>
    </w:p>
    <w:p w:rsidR="00BB7050" w:rsidRDefault="00BB7050" w:rsidP="00760383">
      <w:pPr>
        <w:pStyle w:val="Heading3"/>
      </w:pPr>
      <w:bookmarkStart w:id="55" w:name="_Toc382296882"/>
      <w:bookmarkStart w:id="56" w:name="_Toc340793431"/>
      <w:r>
        <w:t>Set Order Device</w:t>
      </w:r>
      <w:bookmarkEnd w:id="55"/>
    </w:p>
    <w:p w:rsidR="00BB7050" w:rsidRDefault="00BB7050" w:rsidP="00760383">
      <w:r>
        <w:t xml:space="preserve">This call provides a mechanism for specific “client provisioned” devices to be associated with device line items on an order.  For scenarios where the client picks, provisions, and ships their own devices the process to place an order via eCommerce is split across multiple organizations.  By adding devices to an order using </w:t>
      </w:r>
      <w:r w:rsidRPr="00BB7050">
        <w:rPr>
          <w:b/>
        </w:rPr>
        <w:t>AddOrderDevice</w:t>
      </w:r>
      <w:r>
        <w:t xml:space="preserve"> </w:t>
      </w:r>
      <w:r>
        <w:lastRenderedPageBreak/>
        <w:t>with the “client provision” flag set, placeholders are put into the order so a proper quote can be created and the client can later tie actual device IDs to the line item.</w:t>
      </w:r>
    </w:p>
    <w:p w:rsidR="00BB7050" w:rsidRDefault="00BB7050" w:rsidP="00760383">
      <w:r>
        <w:t>Inputs</w:t>
      </w:r>
    </w:p>
    <w:p w:rsidR="00054EFC" w:rsidRPr="00A96E9B" w:rsidRDefault="00054EFC" w:rsidP="00760383">
      <w:pPr>
        <w:pStyle w:val="ListParagraph"/>
      </w:pPr>
      <w:r w:rsidRPr="00A96E9B">
        <w:t>NewOrderID</w:t>
      </w:r>
      <w:r w:rsidR="00F37E47">
        <w:t>:Int:8</w:t>
      </w:r>
      <w:r w:rsidRPr="00A96E9B">
        <w:t xml:space="preserve"> </w:t>
      </w:r>
      <w:r w:rsidRPr="00A96E9B">
        <w:sym w:font="Wingdings" w:char="F0E0"/>
      </w:r>
      <w:r w:rsidRPr="00A96E9B">
        <w:t>ID of the new order being constructed.</w:t>
      </w:r>
    </w:p>
    <w:p w:rsidR="00054EFC" w:rsidRPr="00A96E9B" w:rsidRDefault="00054EFC" w:rsidP="00466DD3">
      <w:pPr>
        <w:pStyle w:val="ListParagraph"/>
        <w:numPr>
          <w:ilvl w:val="1"/>
          <w:numId w:val="4"/>
        </w:numPr>
      </w:pPr>
      <w:r w:rsidRPr="00A96E9B">
        <w:rPr>
          <w:b/>
        </w:rPr>
        <w:t>Note</w:t>
      </w:r>
      <w:r w:rsidRPr="00A96E9B">
        <w:t xml:space="preserve">: Only IDs from </w:t>
      </w:r>
      <w:r w:rsidRPr="000573F8">
        <w:rPr>
          <w:b/>
        </w:rPr>
        <w:t>BuildNewOrder</w:t>
      </w:r>
      <w:r w:rsidR="000573F8">
        <w:rPr>
          <w:b/>
        </w:rPr>
        <w:t xml:space="preserve"> </w:t>
      </w:r>
      <w:r w:rsidRPr="00A96E9B">
        <w:t>are accepted.  Order must be in the “</w:t>
      </w:r>
      <w:r w:rsidR="00FE5F09">
        <w:t>HOLD</w:t>
      </w:r>
      <w:r w:rsidRPr="00A96E9B">
        <w:t>” state.</w:t>
      </w:r>
    </w:p>
    <w:p w:rsidR="00054EFC" w:rsidRDefault="00054EFC" w:rsidP="00760383">
      <w:pPr>
        <w:pStyle w:val="ListParagraph"/>
      </w:pPr>
      <w:r w:rsidRPr="00A96E9B">
        <w:t>LineItemID</w:t>
      </w:r>
      <w:r w:rsidR="00F37E47">
        <w:t>:Int:4</w:t>
      </w:r>
      <w:r w:rsidRPr="00A96E9B">
        <w:t xml:space="preserve"> </w:t>
      </w:r>
      <w:r w:rsidRPr="00A96E9B">
        <w:sym w:font="Wingdings" w:char="F0E0"/>
      </w:r>
      <w:r w:rsidRPr="00A96E9B">
        <w:t>The line item ID of a device on the order that the ESN/SIM will be associated with.</w:t>
      </w:r>
    </w:p>
    <w:p w:rsidR="001C1691" w:rsidRPr="00A96E9B" w:rsidRDefault="001C1691" w:rsidP="001C1691">
      <w:pPr>
        <w:pStyle w:val="ListParagraph"/>
      </w:pPr>
      <w:r>
        <w:t xml:space="preserve">One of the following is required.  </w:t>
      </w:r>
      <w:r w:rsidRPr="00A96E9B">
        <w:rPr>
          <w:b/>
        </w:rPr>
        <w:t>Note</w:t>
      </w:r>
      <w:r w:rsidRPr="00A96E9B">
        <w:t>: The ESN/SIM must exist within the client’s device inventory.  Requires being loaded previously with either BulkLoadInventory or LoadDevice.</w:t>
      </w:r>
    </w:p>
    <w:p w:rsidR="00054EFC" w:rsidRDefault="001C1691" w:rsidP="00466DD3">
      <w:pPr>
        <w:pStyle w:val="ListParagraph"/>
        <w:numPr>
          <w:ilvl w:val="1"/>
          <w:numId w:val="4"/>
        </w:numPr>
      </w:pPr>
      <w:r>
        <w:t xml:space="preserve">(Optional) </w:t>
      </w:r>
      <w:r w:rsidR="00054EFC" w:rsidRPr="00A96E9B">
        <w:t>DeviceID</w:t>
      </w:r>
      <w:r w:rsidR="00F37E47">
        <w:t>:String:128</w:t>
      </w:r>
      <w:r w:rsidR="00054EFC" w:rsidRPr="00A96E9B">
        <w:t xml:space="preserve"> </w:t>
      </w:r>
      <w:r w:rsidR="00054EFC" w:rsidRPr="00A96E9B">
        <w:sym w:font="Wingdings" w:char="F0E0"/>
      </w:r>
      <w:r w:rsidR="00054EFC" w:rsidRPr="00A96E9B">
        <w:t>The ESN/SIM of the device to associate with the line item.</w:t>
      </w:r>
    </w:p>
    <w:p w:rsidR="001C1691" w:rsidRPr="00A96E9B" w:rsidRDefault="001C1691" w:rsidP="00466DD3">
      <w:pPr>
        <w:pStyle w:val="ListParagraph"/>
        <w:numPr>
          <w:ilvl w:val="1"/>
          <w:numId w:val="4"/>
        </w:numPr>
      </w:pPr>
      <w:r>
        <w:t xml:space="preserve">(Optional) Subscriber ID:Int </w:t>
      </w:r>
      <w:r>
        <w:sym w:font="Wingdings" w:char="F0E0"/>
      </w:r>
      <w:r>
        <w:t xml:space="preserve"> The subscriber ID for this inventory device.</w:t>
      </w:r>
    </w:p>
    <w:p w:rsidR="00BB7050" w:rsidRDefault="00BB7050" w:rsidP="00760383">
      <w:r>
        <w:t>Outputs</w:t>
      </w:r>
    </w:p>
    <w:p w:rsidR="00054EFC" w:rsidRDefault="00054EFC" w:rsidP="00760383">
      <w:pPr>
        <w:pStyle w:val="ListParagraph"/>
      </w:pPr>
      <w:r>
        <w:t>&lt;standard response message block&gt;</w:t>
      </w:r>
    </w:p>
    <w:p w:rsidR="00487444" w:rsidRDefault="00487444" w:rsidP="00487444">
      <w:r>
        <w:t xml:space="preserve">Return </w:t>
      </w:r>
      <w:r w:rsidR="00F25EBC">
        <w:t xml:space="preserve">Sub </w:t>
      </w:r>
      <w:r>
        <w:t>Codes</w:t>
      </w:r>
    </w:p>
    <w:p w:rsidR="00487444" w:rsidRDefault="00487444" w:rsidP="00487444">
      <w:pPr>
        <w:pStyle w:val="ListParagraph"/>
      </w:pPr>
      <w:r>
        <w:t>0x0900</w:t>
      </w:r>
    </w:p>
    <w:p w:rsidR="00180C90" w:rsidRDefault="00180C90" w:rsidP="00180C90">
      <w:pPr>
        <w:pStyle w:val="Heading3"/>
        <w:rPr>
          <w:b/>
          <w:color w:val="FF0000"/>
        </w:rPr>
      </w:pPr>
      <w:bookmarkStart w:id="57" w:name="_Toc382296883"/>
      <w:r>
        <w:t>Set Order Payment Account</w:t>
      </w:r>
      <w:bookmarkEnd w:id="57"/>
    </w:p>
    <w:p w:rsidR="00180C90" w:rsidRDefault="00180C90" w:rsidP="00180C90">
      <w:r>
        <w:t>Use to associate a payment gateway account with a</w:t>
      </w:r>
      <w:r w:rsidR="00A173CB">
        <w:t>n</w:t>
      </w:r>
      <w:r>
        <w:t xml:space="preserve"> order.  The customer account has a default payment profile, but this method can be used to associate one-time payment profiles to orders or alternate permanent profiles.</w:t>
      </w:r>
    </w:p>
    <w:p w:rsidR="00180C90" w:rsidRDefault="00180C90" w:rsidP="00180C90">
      <w:r>
        <w:t>Inputs</w:t>
      </w:r>
    </w:p>
    <w:p w:rsidR="00180C90" w:rsidRDefault="002F7484" w:rsidP="00180C90">
      <w:pPr>
        <w:pStyle w:val="ListParagraph"/>
      </w:pPr>
      <w:r>
        <w:t>Order</w:t>
      </w:r>
      <w:r w:rsidR="00180C90">
        <w:t xml:space="preserve"> ID:Int:8</w:t>
      </w:r>
      <w:r>
        <w:t xml:space="preserve"> </w:t>
      </w:r>
      <w:r>
        <w:sym w:font="Wingdings" w:char="F0E0"/>
      </w:r>
      <w:r>
        <w:t xml:space="preserve"> The OrderID of the order being placed.</w:t>
      </w:r>
    </w:p>
    <w:p w:rsidR="00180C90" w:rsidRDefault="00180C90" w:rsidP="00180C90">
      <w:pPr>
        <w:pStyle w:val="ListParagraph"/>
      </w:pPr>
      <w:r>
        <w:t xml:space="preserve">Payment Profile ID:Int:8 </w:t>
      </w:r>
      <w:r>
        <w:sym w:font="Wingdings" w:char="F0E0"/>
      </w:r>
      <w:r>
        <w:t xml:space="preserve"> Returns from GetPaymentProfiles.</w:t>
      </w:r>
    </w:p>
    <w:p w:rsidR="00180C90" w:rsidRDefault="00180C90" w:rsidP="00180C90">
      <w:r>
        <w:t>Outputs</w:t>
      </w:r>
    </w:p>
    <w:p w:rsidR="00180C90" w:rsidRDefault="00180C90" w:rsidP="00180C90">
      <w:pPr>
        <w:pStyle w:val="ListParagraph"/>
      </w:pPr>
      <w:r>
        <w:t>&lt;standard response message block&gt;</w:t>
      </w:r>
    </w:p>
    <w:p w:rsidR="00180C90" w:rsidRDefault="00180C90" w:rsidP="00180C90">
      <w:r>
        <w:t xml:space="preserve">Return </w:t>
      </w:r>
      <w:r w:rsidR="00F25EBC">
        <w:t xml:space="preserve">Sub </w:t>
      </w:r>
      <w:r>
        <w:t>Codes</w:t>
      </w:r>
    </w:p>
    <w:p w:rsidR="00180C90" w:rsidRPr="00BB7050" w:rsidRDefault="00180C90" w:rsidP="00180C90">
      <w:pPr>
        <w:pStyle w:val="ListParagraph"/>
      </w:pPr>
      <w:r>
        <w:t>0x0950</w:t>
      </w:r>
    </w:p>
    <w:p w:rsidR="00751266" w:rsidRDefault="00751266" w:rsidP="00760383">
      <w:pPr>
        <w:pStyle w:val="Heading3"/>
      </w:pPr>
      <w:bookmarkStart w:id="58" w:name="_Toc382296884"/>
      <w:r>
        <w:t>Place</w:t>
      </w:r>
      <w:r w:rsidR="005836C2">
        <w:t xml:space="preserve"> </w:t>
      </w:r>
      <w:r>
        <w:t>Order</w:t>
      </w:r>
      <w:bookmarkEnd w:id="56"/>
      <w:bookmarkEnd w:id="58"/>
    </w:p>
    <w:p w:rsidR="00247955" w:rsidRDefault="00247955" w:rsidP="00760383">
      <w:r>
        <w:t>Submits an order for processing.  This function assumes the client has accounted for all financial requirements before placing the order.  Recommended flow is to pre-authorize payment first, place the order, then apply final payment.</w:t>
      </w:r>
      <w:r w:rsidR="003A5C40">
        <w:t xml:space="preserve">  Only functions on order IDs in the “BUILD” state.</w:t>
      </w:r>
    </w:p>
    <w:p w:rsidR="00111CFD" w:rsidRPr="00111CFD" w:rsidRDefault="00111CFD" w:rsidP="00760383">
      <w:r>
        <w:rPr>
          <w:b/>
        </w:rPr>
        <w:t>Note</w:t>
      </w:r>
      <w:r>
        <w:t xml:space="preserve">: </w:t>
      </w:r>
      <w:r w:rsidRPr="00EF29BB">
        <w:rPr>
          <w:b/>
        </w:rPr>
        <w:t>PlaceOrder</w:t>
      </w:r>
      <w:r>
        <w:t xml:space="preserve"> will check the integrity of the order and return errors if line items are missing.  For example, at least one independent product must be present.  And, both a billing location and shipping location must be present if the order is not associated with a customer account.  The client can make the necessary changes to the order based on the error codes returned.</w:t>
      </w:r>
    </w:p>
    <w:p w:rsidR="00247955" w:rsidRDefault="00247955" w:rsidP="00760383">
      <w:r>
        <w:t>Inputs</w:t>
      </w:r>
    </w:p>
    <w:p w:rsidR="0066075E" w:rsidRDefault="00247955" w:rsidP="00760383">
      <w:pPr>
        <w:pStyle w:val="ListParagraph"/>
      </w:pPr>
      <w:r w:rsidRPr="00AF1EC3">
        <w:t>OrderID</w:t>
      </w:r>
      <w:r w:rsidR="00C03432">
        <w:t>:Int:8</w:t>
      </w:r>
      <w:r w:rsidRPr="00AF1EC3">
        <w:t xml:space="preserve"> </w:t>
      </w:r>
      <w:r w:rsidRPr="00AF1EC3">
        <w:sym w:font="Wingdings" w:char="F0E0"/>
      </w:r>
      <w:r w:rsidRPr="00AF1EC3">
        <w:t>ID of a NEW order, a CHANGE order, or a CANCEL order.</w:t>
      </w:r>
    </w:p>
    <w:p w:rsidR="0023552A" w:rsidRPr="00CD44C4" w:rsidRDefault="0023552A" w:rsidP="00760383">
      <w:pPr>
        <w:pStyle w:val="ListParagraph"/>
      </w:pPr>
      <w:r w:rsidRPr="00CD44C4">
        <w:t xml:space="preserve">(Optional) CustomerID:Int:8 </w:t>
      </w:r>
      <w:r w:rsidRPr="00CD44C4">
        <w:sym w:font="Wingdings" w:char="F0E0"/>
      </w:r>
      <w:r w:rsidRPr="00CD44C4">
        <w:t xml:space="preserve"> Last chance to associate the order with a Customer Account.</w:t>
      </w:r>
    </w:p>
    <w:p w:rsidR="005C10D7" w:rsidRPr="00CD44C4" w:rsidRDefault="005C10D7" w:rsidP="00466DD3">
      <w:pPr>
        <w:pStyle w:val="ListParagraph"/>
        <w:numPr>
          <w:ilvl w:val="1"/>
          <w:numId w:val="4"/>
        </w:numPr>
      </w:pPr>
      <w:r w:rsidRPr="00CD44C4">
        <w:t>Note: Will override any CustomerID value supplied with the BuildNewOrder call.</w:t>
      </w:r>
    </w:p>
    <w:p w:rsidR="0066075E" w:rsidRPr="00AF1EC3" w:rsidRDefault="0066075E" w:rsidP="00760383">
      <w:pPr>
        <w:pStyle w:val="ListParagraph"/>
      </w:pPr>
      <w:r w:rsidRPr="00AF1EC3">
        <w:lastRenderedPageBreak/>
        <w:t>(Optional) Tax Class</w:t>
      </w:r>
      <w:r w:rsidR="00C03432">
        <w:t>:String:32</w:t>
      </w:r>
      <w:r w:rsidRPr="00AF1EC3">
        <w:t xml:space="preserve"> </w:t>
      </w:r>
      <w:r w:rsidRPr="00AF1EC3">
        <w:sym w:font="Wingdings" w:char="F0E0"/>
      </w:r>
      <w:r w:rsidRPr="00AF1EC3">
        <w:t xml:space="preserve"> Defaults to RESIDENTIAL.  Can be one of RESIDENTIAL, COMMERCIAL, EXCEMPT.</w:t>
      </w:r>
    </w:p>
    <w:p w:rsidR="0066075E" w:rsidRDefault="00247955" w:rsidP="00760383">
      <w:r>
        <w:t>Outputs</w:t>
      </w:r>
    </w:p>
    <w:p w:rsidR="00247955" w:rsidRDefault="00247955" w:rsidP="00760383">
      <w:pPr>
        <w:pStyle w:val="ListParagraph"/>
      </w:pPr>
      <w:r w:rsidRPr="00AF1EC3">
        <w:t>&lt;standard response message block&gt;</w:t>
      </w:r>
    </w:p>
    <w:p w:rsidR="00487444" w:rsidRDefault="00F25EBC" w:rsidP="00487444">
      <w:r>
        <w:t>Return Sub Codes</w:t>
      </w:r>
    </w:p>
    <w:p w:rsidR="00487444" w:rsidRPr="00AF1EC3" w:rsidRDefault="00487444" w:rsidP="00487444">
      <w:pPr>
        <w:pStyle w:val="ListParagraph"/>
      </w:pPr>
      <w:r>
        <w:t>0x0A00</w:t>
      </w:r>
    </w:p>
    <w:p w:rsidR="00751266" w:rsidRDefault="00751266" w:rsidP="00760383">
      <w:pPr>
        <w:pStyle w:val="Heading3"/>
      </w:pPr>
      <w:bookmarkStart w:id="59" w:name="_Toc340793432"/>
      <w:bookmarkStart w:id="60" w:name="_Toc382296885"/>
      <w:r>
        <w:t>CancelOrder</w:t>
      </w:r>
      <w:bookmarkEnd w:id="59"/>
      <w:bookmarkEnd w:id="60"/>
    </w:p>
    <w:p w:rsidR="006A5BCD" w:rsidRDefault="006A5BCD" w:rsidP="00760383">
      <w:r>
        <w:t>Multi-purpose cancel function.  Will cancel orders in the “BUILD”, “PLACED”</w:t>
      </w:r>
      <w:r w:rsidR="003A5C40">
        <w:t>, AND “PROCESSING” states.  Orders in the “SHIPPED” or “CLOSED” state will return an error.</w:t>
      </w:r>
    </w:p>
    <w:p w:rsidR="003A5C40" w:rsidRDefault="003A5C40" w:rsidP="00760383">
      <w:r>
        <w:t>Inputs</w:t>
      </w:r>
    </w:p>
    <w:p w:rsidR="003A5C40" w:rsidRPr="00AF1EC3" w:rsidRDefault="003A5C40" w:rsidP="00760383">
      <w:pPr>
        <w:pStyle w:val="ListParagraph"/>
      </w:pPr>
      <w:r w:rsidRPr="00AF1EC3">
        <w:t>OrderID</w:t>
      </w:r>
      <w:r w:rsidR="00C03432">
        <w:t>:Int:8</w:t>
      </w:r>
      <w:r w:rsidRPr="00AF1EC3">
        <w:t xml:space="preserve"> </w:t>
      </w:r>
      <w:r w:rsidRPr="00AF1EC3">
        <w:sym w:font="Wingdings" w:char="F0E0"/>
      </w:r>
      <w:r w:rsidRPr="00AF1EC3">
        <w:t>ID of a NEW order, a CHANGE order, or a CANCEL order.</w:t>
      </w:r>
    </w:p>
    <w:p w:rsidR="003A5C40" w:rsidRDefault="003A5C40" w:rsidP="00760383">
      <w:r>
        <w:t>Outputs</w:t>
      </w:r>
    </w:p>
    <w:p w:rsidR="003A5C40" w:rsidRDefault="003A5C40" w:rsidP="00760383">
      <w:pPr>
        <w:pStyle w:val="ListParagraph"/>
      </w:pPr>
      <w:r w:rsidRPr="00AF1EC3">
        <w:t>&lt;standard response message block&gt;</w:t>
      </w:r>
    </w:p>
    <w:p w:rsidR="00487444" w:rsidRDefault="00F25EBC" w:rsidP="00487444">
      <w:r>
        <w:t>Return Sub Codes</w:t>
      </w:r>
    </w:p>
    <w:p w:rsidR="00487444" w:rsidRPr="00AF1EC3" w:rsidRDefault="00487444" w:rsidP="00487444">
      <w:pPr>
        <w:pStyle w:val="ListParagraph"/>
      </w:pPr>
      <w:r>
        <w:t>0x0B00</w:t>
      </w:r>
    </w:p>
    <w:p w:rsidR="00A95288" w:rsidRDefault="00A95288" w:rsidP="00760383">
      <w:pPr>
        <w:pStyle w:val="Heading3"/>
      </w:pPr>
      <w:bookmarkStart w:id="61" w:name="_Toc340793433"/>
      <w:bookmarkStart w:id="62" w:name="_Toc382296886"/>
      <w:r>
        <w:t>Release Order</w:t>
      </w:r>
      <w:bookmarkEnd w:id="61"/>
      <w:bookmarkEnd w:id="62"/>
    </w:p>
    <w:p w:rsidR="00211EA9" w:rsidRDefault="00211EA9" w:rsidP="00760383">
      <w:r>
        <w:t>Moves an order from “HOLD” to “PLACED” for pickup by the automated order processing subsystems.</w:t>
      </w:r>
      <w:r w:rsidR="005F79C0">
        <w:t xml:space="preserve">  This function is used in the scenario where an external client/vendor is fulfilling the devices on an order and must set the specific activated devices on the order.  Once the devices are provisioning and associated with the consumer order ReleaseOrder() is called to continue with the order workflow.</w:t>
      </w:r>
    </w:p>
    <w:p w:rsidR="00211EA9" w:rsidRDefault="00211EA9" w:rsidP="00760383">
      <w:r>
        <w:t>Inputs</w:t>
      </w:r>
    </w:p>
    <w:p w:rsidR="00211EA9" w:rsidRPr="00AF1EC3" w:rsidRDefault="00211EA9" w:rsidP="00760383">
      <w:pPr>
        <w:pStyle w:val="ListParagraph"/>
      </w:pPr>
      <w:r w:rsidRPr="00AF1EC3">
        <w:t>Order ID</w:t>
      </w:r>
      <w:r w:rsidR="00C03432">
        <w:t>:Int:8</w:t>
      </w:r>
      <w:r w:rsidRPr="00AF1EC3">
        <w:t xml:space="preserve"> </w:t>
      </w:r>
      <w:r w:rsidRPr="00AF1EC3">
        <w:sym w:font="Wingdings" w:char="F0E0"/>
      </w:r>
      <w:r w:rsidRPr="00AF1EC3">
        <w:t xml:space="preserve"> ID of a NEW order, a CHANGE order, or a CANCEL order.</w:t>
      </w:r>
    </w:p>
    <w:p w:rsidR="00211EA9" w:rsidRDefault="00211EA9" w:rsidP="00760383">
      <w:r>
        <w:t>Outputs</w:t>
      </w:r>
    </w:p>
    <w:p w:rsidR="00781734" w:rsidRDefault="00211EA9" w:rsidP="00760383">
      <w:pPr>
        <w:pStyle w:val="ListParagraph"/>
      </w:pPr>
      <w:r w:rsidRPr="00AF1EC3">
        <w:t>&lt;standard response message block&gt;</w:t>
      </w:r>
    </w:p>
    <w:p w:rsidR="00487444" w:rsidRDefault="00F25EBC" w:rsidP="00487444">
      <w:r>
        <w:t>Return Sub Codes</w:t>
      </w:r>
    </w:p>
    <w:p w:rsidR="00487444" w:rsidRPr="00AF1EC3" w:rsidRDefault="00487444" w:rsidP="00487444">
      <w:pPr>
        <w:pStyle w:val="ListParagraph"/>
      </w:pPr>
      <w:r>
        <w:t>0x0C00</w:t>
      </w:r>
    </w:p>
    <w:p w:rsidR="00751266" w:rsidRDefault="00751266" w:rsidP="00760383">
      <w:pPr>
        <w:pStyle w:val="Heading3"/>
      </w:pPr>
      <w:bookmarkStart w:id="63" w:name="_Toc340793434"/>
      <w:bookmarkStart w:id="64" w:name="_Toc382296887"/>
      <w:r>
        <w:t>Get</w:t>
      </w:r>
      <w:r w:rsidR="0019439C">
        <w:t xml:space="preserve"> </w:t>
      </w:r>
      <w:r>
        <w:t>Order</w:t>
      </w:r>
      <w:r w:rsidR="0019439C">
        <w:t xml:space="preserve"> </w:t>
      </w:r>
      <w:r>
        <w:t>Quote</w:t>
      </w:r>
      <w:bookmarkEnd w:id="63"/>
      <w:bookmarkEnd w:id="64"/>
    </w:p>
    <w:p w:rsidR="00137EE0" w:rsidRDefault="009518E2" w:rsidP="00760383">
      <w:r>
        <w:t xml:space="preserve">While the </w:t>
      </w:r>
      <w:r w:rsidRPr="00EF29BB">
        <w:rPr>
          <w:b/>
        </w:rPr>
        <w:t>BuildNewOrder</w:t>
      </w:r>
      <w:r>
        <w:t xml:space="preserve">, </w:t>
      </w:r>
      <w:r w:rsidRPr="00EF29BB">
        <w:rPr>
          <w:b/>
        </w:rPr>
        <w:t>BuildChangeOrder</w:t>
      </w:r>
      <w:r>
        <w:t xml:space="preserve">, and </w:t>
      </w:r>
      <w:r w:rsidRPr="00EF29BB">
        <w:rPr>
          <w:b/>
        </w:rPr>
        <w:t>BuildCancelOrder</w:t>
      </w:r>
      <w:r>
        <w:t xml:space="preserve"> can be used to mirror a shopping cart and also leverage</w:t>
      </w:r>
      <w:r w:rsidR="00111CFD">
        <w:t>d</w:t>
      </w:r>
      <w:r>
        <w:t xml:space="preserve"> as persistent cart session storage</w:t>
      </w:r>
      <w:r w:rsidR="00111CFD">
        <w:t>, ultimately an order total must be calculated based on the billing location of the consumer.  This function returned an invoice quote based upon all line items present in the order at the time of the call.</w:t>
      </w:r>
    </w:p>
    <w:p w:rsidR="00136E52" w:rsidRDefault="00136E52" w:rsidP="00760383">
      <w:r>
        <w:t xml:space="preserve">For example, an order with no line items will return a $0 total.  An order with device and product line items will return a total broken by NRC and MRC values, but no taxes or fees.  Only an order that has viable products plus a </w:t>
      </w:r>
      <w:r>
        <w:lastRenderedPageBreak/>
        <w:t>valid billing location will return a complete quote.  It is the responsibility of the client to make the quote call at the appropriate times.</w:t>
      </w:r>
    </w:p>
    <w:p w:rsidR="00136E52" w:rsidRDefault="00136E52" w:rsidP="00760383">
      <w:r w:rsidRPr="00136E52">
        <w:rPr>
          <w:b/>
        </w:rPr>
        <w:t>NOTE</w:t>
      </w:r>
      <w:r>
        <w:t>: This function will add MRC subtotal, NRC subtotal, total, and detailed tax line items to an order.  If called multiple times, the previous quote-generated line items will be removed and re-added (with different line item IDs).  If syncing the output from this function to a local cart, these items will need to be removed from the cart in order to stay in sync.</w:t>
      </w:r>
    </w:p>
    <w:p w:rsidR="00E9707E" w:rsidRDefault="00E9707E" w:rsidP="00760383">
      <w:r>
        <w:t>Inputs</w:t>
      </w:r>
    </w:p>
    <w:p w:rsidR="00E9707E" w:rsidRDefault="00E9707E" w:rsidP="00760383">
      <w:pPr>
        <w:pStyle w:val="ListParagraph"/>
      </w:pPr>
      <w:r>
        <w:t>Order ID</w:t>
      </w:r>
      <w:r w:rsidR="00A84789">
        <w:t>:Int:8</w:t>
      </w:r>
      <w:r>
        <w:t xml:space="preserve"> </w:t>
      </w:r>
      <w:r>
        <w:sym w:font="Wingdings" w:char="F0E0"/>
      </w:r>
      <w:r>
        <w:t xml:space="preserve"> ID of a NEW order, a CHANGE order, or a CANCEL order.</w:t>
      </w:r>
    </w:p>
    <w:p w:rsidR="003B45BF" w:rsidRDefault="003B45BF" w:rsidP="00466DD3">
      <w:pPr>
        <w:pStyle w:val="ListParagraph"/>
        <w:numPr>
          <w:ilvl w:val="1"/>
          <w:numId w:val="4"/>
        </w:numPr>
      </w:pPr>
      <w:r w:rsidRPr="003B45BF">
        <w:rPr>
          <w:b/>
        </w:rPr>
        <w:t>NOTE</w:t>
      </w:r>
      <w:r>
        <w:t>: Currently only works against orders of type NEW.</w:t>
      </w:r>
    </w:p>
    <w:p w:rsidR="0024303C" w:rsidRDefault="0024303C" w:rsidP="0024303C">
      <w:pPr>
        <w:pStyle w:val="ListParagraph"/>
      </w:pPr>
      <w:r>
        <w:t xml:space="preserve">Zip:Int:5 </w:t>
      </w:r>
      <w:r>
        <w:sym w:font="Wingdings" w:char="F0E0"/>
      </w:r>
      <w:r>
        <w:t xml:space="preserve"> Required to properly calculate taxes for the order</w:t>
      </w:r>
    </w:p>
    <w:p w:rsidR="0024303C" w:rsidRDefault="0024303C" w:rsidP="0024303C">
      <w:pPr>
        <w:pStyle w:val="ListParagraph"/>
      </w:pPr>
      <w:r>
        <w:t>(Optional) Zip4:Int:4</w:t>
      </w:r>
    </w:p>
    <w:p w:rsidR="00A84789" w:rsidRDefault="00E9707E" w:rsidP="00A84789">
      <w:pPr>
        <w:pStyle w:val="ListParagraph"/>
      </w:pPr>
      <w:r>
        <w:t>(Optional) Tax Class</w:t>
      </w:r>
      <w:r w:rsidR="00A84789">
        <w:t>:</w:t>
      </w:r>
      <w:r w:rsidR="008E5CBE">
        <w:t>ENUM</w:t>
      </w:r>
      <w:r>
        <w:t xml:space="preserve"> </w:t>
      </w:r>
      <w:r>
        <w:sym w:font="Wingdings" w:char="F0E0"/>
      </w:r>
      <w:r>
        <w:t xml:space="preserve"> Defaults to RESIDENTIAL.  </w:t>
      </w:r>
    </w:p>
    <w:p w:rsidR="00A84789" w:rsidRDefault="00E9707E" w:rsidP="00466DD3">
      <w:pPr>
        <w:pStyle w:val="ListParagraph"/>
        <w:numPr>
          <w:ilvl w:val="1"/>
          <w:numId w:val="4"/>
        </w:numPr>
      </w:pPr>
      <w:r>
        <w:t xml:space="preserve">Can be one of RESIDENTIAL, COMMERCIAL, </w:t>
      </w:r>
      <w:r w:rsidR="0066075E">
        <w:t>EXEMPT</w:t>
      </w:r>
    </w:p>
    <w:p w:rsidR="00E9707E" w:rsidRDefault="00E9707E" w:rsidP="00760383">
      <w:r>
        <w:t>Outputs</w:t>
      </w:r>
    </w:p>
    <w:p w:rsidR="00C03432" w:rsidRDefault="00C03432" w:rsidP="00C03432">
      <w:pPr>
        <w:pStyle w:val="ListParagraph"/>
      </w:pPr>
      <w:bookmarkStart w:id="65" w:name="_Toc340793435"/>
      <w:r>
        <w:t>&lt;standard response message block&gt;</w:t>
      </w:r>
    </w:p>
    <w:p w:rsidR="00A84789" w:rsidRDefault="00A84789" w:rsidP="00A84789">
      <w:pPr>
        <w:pStyle w:val="ListParagraph"/>
      </w:pPr>
      <w:r>
        <w:t>Quote</w:t>
      </w:r>
      <w:r w:rsidRPr="00AF1EC3">
        <w:t xml:space="preserve"> </w:t>
      </w:r>
      <w:r>
        <w:t>Line Item Array</w:t>
      </w:r>
    </w:p>
    <w:p w:rsidR="00A84789" w:rsidRDefault="00A84789" w:rsidP="00466DD3">
      <w:pPr>
        <w:pStyle w:val="ListParagraph"/>
        <w:numPr>
          <w:ilvl w:val="1"/>
          <w:numId w:val="4"/>
        </w:numPr>
      </w:pPr>
      <w:r>
        <w:t xml:space="preserve">LineItemID:Int:4 </w:t>
      </w:r>
      <w:r>
        <w:sym w:font="Wingdings" w:char="F0E0"/>
      </w:r>
      <w:r>
        <w:t xml:space="preserve"> ID of the order line item.</w:t>
      </w:r>
    </w:p>
    <w:p w:rsidR="00ED1A32" w:rsidRDefault="00ED1A32" w:rsidP="00466DD3">
      <w:pPr>
        <w:pStyle w:val="ListParagraph"/>
        <w:numPr>
          <w:ilvl w:val="1"/>
          <w:numId w:val="4"/>
        </w:numPr>
      </w:pPr>
      <w:r>
        <w:t xml:space="preserve">LineItemProductID:Int:8 </w:t>
      </w:r>
      <w:r>
        <w:sym w:font="Wingdings" w:char="F0E0"/>
      </w:r>
      <w:r>
        <w:t xml:space="preserve"> Product ID of the line item.</w:t>
      </w:r>
    </w:p>
    <w:p w:rsidR="00A84789" w:rsidRDefault="00A84789" w:rsidP="00466DD3">
      <w:pPr>
        <w:pStyle w:val="ListParagraph"/>
        <w:numPr>
          <w:ilvl w:val="1"/>
          <w:numId w:val="4"/>
        </w:numPr>
      </w:pPr>
      <w:r>
        <w:t xml:space="preserve">LineItemShortName:String:32 </w:t>
      </w:r>
      <w:r>
        <w:sym w:font="Wingdings" w:char="F0E0"/>
      </w:r>
      <w:r>
        <w:t xml:space="preserve"> Short name of the product.</w:t>
      </w:r>
    </w:p>
    <w:p w:rsidR="00A84789" w:rsidRDefault="00A84789" w:rsidP="00466DD3">
      <w:pPr>
        <w:pStyle w:val="ListParagraph"/>
        <w:numPr>
          <w:ilvl w:val="1"/>
          <w:numId w:val="4"/>
        </w:numPr>
      </w:pPr>
      <w:r>
        <w:t xml:space="preserve">LineItemDescription:String:128 </w:t>
      </w:r>
      <w:r>
        <w:sym w:font="Wingdings" w:char="F0E0"/>
      </w:r>
      <w:r>
        <w:t xml:space="preserve"> Detail text description of the orders product.</w:t>
      </w:r>
    </w:p>
    <w:p w:rsidR="005F693D" w:rsidRDefault="00176BCA" w:rsidP="00466DD3">
      <w:pPr>
        <w:pStyle w:val="ListParagraph"/>
        <w:numPr>
          <w:ilvl w:val="1"/>
          <w:numId w:val="4"/>
        </w:numPr>
      </w:pPr>
      <w:r>
        <w:t xml:space="preserve">LineItemType:ENUM </w:t>
      </w:r>
      <w:r>
        <w:sym w:font="Wingdings" w:char="F0E0"/>
      </w:r>
      <w:r>
        <w:t xml:space="preserve"> </w:t>
      </w:r>
      <w:r w:rsidR="005F693D">
        <w:t>The line item type.  One of:</w:t>
      </w:r>
    </w:p>
    <w:p w:rsidR="005F693D" w:rsidRDefault="00176BCA" w:rsidP="00466DD3">
      <w:pPr>
        <w:pStyle w:val="ListParagraph"/>
        <w:numPr>
          <w:ilvl w:val="2"/>
          <w:numId w:val="4"/>
        </w:numPr>
      </w:pPr>
      <w:r>
        <w:t>(Device, Airtime, Accessory, Extended</w:t>
      </w:r>
      <w:r w:rsidR="005F693D">
        <w:t>)</w:t>
      </w:r>
    </w:p>
    <w:p w:rsidR="005F693D" w:rsidRDefault="005F693D" w:rsidP="00466DD3">
      <w:pPr>
        <w:pStyle w:val="ListParagraph"/>
        <w:numPr>
          <w:ilvl w:val="2"/>
          <w:numId w:val="4"/>
        </w:numPr>
      </w:pPr>
      <w:r>
        <w:t>(Discount, Savings, Promo)</w:t>
      </w:r>
    </w:p>
    <w:p w:rsidR="00176BCA" w:rsidRDefault="005F693D" w:rsidP="00466DD3">
      <w:pPr>
        <w:pStyle w:val="ListParagraph"/>
        <w:numPr>
          <w:ilvl w:val="2"/>
          <w:numId w:val="4"/>
        </w:numPr>
      </w:pPr>
      <w:r>
        <w:t>(</w:t>
      </w:r>
      <w:r w:rsidR="00176BCA">
        <w:t>Tax, Sub Total, Total)</w:t>
      </w:r>
    </w:p>
    <w:p w:rsidR="00B51921" w:rsidRDefault="00B51921" w:rsidP="00B51921">
      <w:pPr>
        <w:pStyle w:val="ListParagraph"/>
        <w:numPr>
          <w:ilvl w:val="1"/>
          <w:numId w:val="4"/>
        </w:numPr>
      </w:pPr>
      <w:r>
        <w:t xml:space="preserve">LineItemSubType:ENUM </w:t>
      </w:r>
      <w:r>
        <w:sym w:font="Wingdings" w:char="F0E0"/>
      </w:r>
      <w:r>
        <w:t>The line item subtype. One of:</w:t>
      </w:r>
    </w:p>
    <w:p w:rsidR="00B51921" w:rsidRDefault="00B51921" w:rsidP="00B51921">
      <w:pPr>
        <w:pStyle w:val="ListParagraph"/>
        <w:numPr>
          <w:ilvl w:val="2"/>
          <w:numId w:val="4"/>
        </w:numPr>
      </w:pPr>
      <w:r>
        <w:t xml:space="preserve">FLIP, QWERTY, SMART, SIM, USB, MIFI, SMS, DATA, VOICE, VOICE_SMS_DATA, SMS_AND_DATA,  SMS_AND_VOICE, ADD_A_LINE, ACTIVATION, SHIPPING, DEVICE_SHIPPING, DEPOSIT,  DATA_ADD_A_LINE, BATTERY, BUNDLE, CASE, CHARGER, HEADSET, MEMORY, </w:t>
      </w:r>
      <w:r>
        <w:tab/>
        <w:t>BYOD</w:t>
      </w:r>
    </w:p>
    <w:p w:rsidR="00A84789" w:rsidRDefault="00A84789" w:rsidP="00466DD3">
      <w:pPr>
        <w:pStyle w:val="ListParagraph"/>
        <w:numPr>
          <w:ilvl w:val="1"/>
          <w:numId w:val="4"/>
        </w:numPr>
      </w:pPr>
      <w:r>
        <w:t>LineItemRate:Decimal:</w:t>
      </w:r>
      <w:r w:rsidR="005230C0">
        <w:t>6</w:t>
      </w:r>
      <w:r>
        <w:t xml:space="preserve">.4 </w:t>
      </w:r>
      <w:r>
        <w:sym w:font="Wingdings" w:char="F0E0"/>
      </w:r>
      <w:r>
        <w:t xml:space="preserve"> Price paid for by consumer</w:t>
      </w:r>
    </w:p>
    <w:p w:rsidR="003B4D2F" w:rsidRDefault="003B4D2F" w:rsidP="00466DD3">
      <w:pPr>
        <w:pStyle w:val="ListParagraph"/>
        <w:numPr>
          <w:ilvl w:val="1"/>
          <w:numId w:val="4"/>
        </w:numPr>
      </w:pPr>
      <w:r>
        <w:t xml:space="preserve">(Optional) LineItemTax: Decimal: 6.4 </w:t>
      </w:r>
      <w:r>
        <w:sym w:font="Wingdings" w:char="F0E0"/>
      </w:r>
      <w:r>
        <w:t xml:space="preserve"> Tax amount if applicable/available</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B82334" w:rsidRDefault="00B82334" w:rsidP="00466DD3">
      <w:pPr>
        <w:pStyle w:val="ListParagraph"/>
        <w:numPr>
          <w:ilvl w:val="1"/>
          <w:numId w:val="4"/>
        </w:numPr>
      </w:pPr>
      <w:r>
        <w:t xml:space="preserve">(Optional) LineItemParentID: Int: 8 </w:t>
      </w:r>
      <w:r>
        <w:sym w:font="Wingdings" w:char="F0E0"/>
      </w:r>
      <w:r>
        <w:t xml:space="preserve"> The parent id (if exists) for this line item.</w:t>
      </w:r>
    </w:p>
    <w:p w:rsidR="00487444" w:rsidRDefault="00F25EBC" w:rsidP="00487444">
      <w:r>
        <w:t>Return Sub Codes</w:t>
      </w:r>
    </w:p>
    <w:p w:rsidR="00EA258E" w:rsidRDefault="00487444" w:rsidP="00487444">
      <w:pPr>
        <w:pStyle w:val="ListParagraph"/>
      </w:pPr>
      <w:r>
        <w:t>0x0D00</w:t>
      </w:r>
    </w:p>
    <w:p w:rsidR="00A84789" w:rsidRDefault="00A84789" w:rsidP="00A84789">
      <w:r>
        <w:t>Example Flow</w:t>
      </w:r>
    </w:p>
    <w:p w:rsidR="00A84789" w:rsidRPr="00FD7401" w:rsidRDefault="00A84789" w:rsidP="00A84789">
      <w:pPr>
        <w:pStyle w:val="NoSpacing"/>
      </w:pPr>
      <w:r w:rsidRPr="00FD7401">
        <w:t>NewOrderID = BuildNewOrder()</w:t>
      </w:r>
    </w:p>
    <w:p w:rsidR="00A84789" w:rsidRPr="007A231A" w:rsidRDefault="00A84789" w:rsidP="00A84789">
      <w:pPr>
        <w:pStyle w:val="NoSpacing"/>
      </w:pPr>
      <w:r>
        <w:t xml:space="preserve">DeviceLineItem </w:t>
      </w:r>
      <w:r w:rsidRPr="007A231A">
        <w:t>= AddOrderDevice(NewOrderID, ModelID, ProvisionFlag)</w:t>
      </w:r>
    </w:p>
    <w:p w:rsidR="00A84789" w:rsidRPr="007A231A" w:rsidRDefault="00A84789" w:rsidP="00A84789">
      <w:pPr>
        <w:pStyle w:val="NoSpacing"/>
      </w:pPr>
      <w:r>
        <w:t>AirtimeLineItem</w:t>
      </w:r>
      <w:r w:rsidRPr="007A231A">
        <w:t xml:space="preserve"> = AddOrderAirtimeProduct(New</w:t>
      </w:r>
      <w:r>
        <w:t>OrderID, DeviceLineItem</w:t>
      </w:r>
      <w:r w:rsidRPr="007A231A">
        <w:t>, ProductID, Onetime-Flag)</w:t>
      </w:r>
    </w:p>
    <w:p w:rsidR="00A84789" w:rsidRPr="007A231A" w:rsidRDefault="00A84789" w:rsidP="00A84789">
      <w:pPr>
        <w:pStyle w:val="NoSpacing"/>
      </w:pPr>
      <w:r>
        <w:t>QuoteResultSet</w:t>
      </w:r>
      <w:r w:rsidRPr="007A231A">
        <w:t xml:space="preserve"> = GetQuote(NewOrderID)</w:t>
      </w:r>
    </w:p>
    <w:p w:rsidR="00A84789" w:rsidRDefault="00A84789" w:rsidP="00A84789">
      <w:pPr>
        <w:pStyle w:val="NoSpacing"/>
      </w:pPr>
      <w:r w:rsidRPr="007A231A">
        <w:t>Result = PlaceOrder(NewOrderID)</w:t>
      </w:r>
    </w:p>
    <w:p w:rsidR="00FA45BD" w:rsidRDefault="00FA45BD" w:rsidP="00FA45BD">
      <w:pPr>
        <w:pStyle w:val="Heading3"/>
      </w:pPr>
      <w:bookmarkStart w:id="66" w:name="_Toc382296888"/>
      <w:r>
        <w:t>Get Order Adhoc Quote</w:t>
      </w:r>
      <w:bookmarkEnd w:id="66"/>
    </w:p>
    <w:p w:rsidR="00FA45BD" w:rsidRDefault="00AA2403" w:rsidP="00FA45BD">
      <w:r>
        <w:lastRenderedPageBreak/>
        <w:t>Similar to Get Order Quote except an order is not necessary.  Instead of passing in an Order ID, an array of line items can be passed in and the quote response will be returned.</w:t>
      </w:r>
    </w:p>
    <w:p w:rsidR="00FA45BD" w:rsidRDefault="00FA45BD" w:rsidP="00FA45BD">
      <w:r>
        <w:t>Inputs</w:t>
      </w:r>
    </w:p>
    <w:p w:rsidR="00AE1253" w:rsidRDefault="00AE1253" w:rsidP="00FA45BD">
      <w:pPr>
        <w:pStyle w:val="ListParagraph"/>
      </w:pPr>
      <w:r>
        <w:t>Array of Order Quote Line Items</w:t>
      </w:r>
    </w:p>
    <w:p w:rsidR="00AE1253" w:rsidRDefault="00AE1253" w:rsidP="00AE1253">
      <w:pPr>
        <w:pStyle w:val="ListParagraph"/>
        <w:numPr>
          <w:ilvl w:val="1"/>
          <w:numId w:val="4"/>
        </w:numPr>
      </w:pPr>
      <w:r>
        <w:t>Line Item Number</w:t>
      </w:r>
      <w:r w:rsidR="00732B20">
        <w:t>:Int:4</w:t>
      </w:r>
      <w:r w:rsidR="006524B3">
        <w:t xml:space="preserve"> </w:t>
      </w:r>
      <w:r w:rsidR="006524B3">
        <w:sym w:font="Wingdings" w:char="F0E0"/>
      </w:r>
      <w:r w:rsidR="003D2133">
        <w:t xml:space="preserve"> ID of the order line item</w:t>
      </w:r>
      <w:r w:rsidR="003E0623">
        <w:t>.</w:t>
      </w:r>
    </w:p>
    <w:p w:rsidR="00AE1253" w:rsidRDefault="00AE1253" w:rsidP="00AE1253">
      <w:pPr>
        <w:pStyle w:val="ListParagraph"/>
        <w:numPr>
          <w:ilvl w:val="1"/>
          <w:numId w:val="4"/>
        </w:numPr>
      </w:pPr>
      <w:r>
        <w:t>Line Item Product ID</w:t>
      </w:r>
      <w:r w:rsidR="00732B20">
        <w:t>:Int:8</w:t>
      </w:r>
      <w:r w:rsidR="006524B3">
        <w:t xml:space="preserve"> </w:t>
      </w:r>
      <w:r w:rsidR="006524B3">
        <w:sym w:font="Wingdings" w:char="F0E0"/>
      </w:r>
      <w:r w:rsidR="003D2133">
        <w:t xml:space="preserve"> Product ID of the line item</w:t>
      </w:r>
      <w:r w:rsidR="003E0623">
        <w:t>.</w:t>
      </w:r>
    </w:p>
    <w:p w:rsidR="00AE1253" w:rsidRDefault="00AE1253" w:rsidP="00AE1253">
      <w:pPr>
        <w:pStyle w:val="ListParagraph"/>
        <w:numPr>
          <w:ilvl w:val="1"/>
          <w:numId w:val="4"/>
        </w:numPr>
      </w:pPr>
      <w:r>
        <w:t>Line Item Rate</w:t>
      </w:r>
      <w:r w:rsidR="00732B20">
        <w:t>Decimal:6.4</w:t>
      </w:r>
      <w:r w:rsidR="006524B3">
        <w:t xml:space="preserve"> </w:t>
      </w:r>
      <w:r w:rsidR="006524B3">
        <w:sym w:font="Wingdings" w:char="F0E0"/>
      </w:r>
      <w:r w:rsidR="003D2133">
        <w:t xml:space="preserve"> </w:t>
      </w:r>
      <w:r w:rsidR="00A83773">
        <w:t>Price paid for by consumer</w:t>
      </w:r>
      <w:r w:rsidR="003E0623">
        <w:t>.</w:t>
      </w:r>
    </w:p>
    <w:p w:rsidR="00FA45BD" w:rsidRDefault="00AE1253" w:rsidP="00AE1253">
      <w:pPr>
        <w:pStyle w:val="ListParagraph"/>
        <w:numPr>
          <w:ilvl w:val="1"/>
          <w:numId w:val="4"/>
        </w:numPr>
      </w:pPr>
      <w:r>
        <w:t>Parent Line Item Number</w:t>
      </w:r>
      <w:r w:rsidR="00732B20">
        <w:t>:Int:8</w:t>
      </w:r>
      <w:r w:rsidR="006524B3">
        <w:t xml:space="preserve"> </w:t>
      </w:r>
      <w:r w:rsidR="006524B3">
        <w:sym w:font="Wingdings" w:char="F0E0"/>
      </w:r>
      <w:r w:rsidR="003D2133">
        <w:t xml:space="preserve"> </w:t>
      </w:r>
      <w:r w:rsidR="00A83773">
        <w:t>The parent id (if exists) for this line item</w:t>
      </w:r>
      <w:r w:rsidR="003E0623">
        <w:t>.</w:t>
      </w:r>
    </w:p>
    <w:p w:rsidR="00732B20" w:rsidRDefault="00732B20" w:rsidP="00FA45BD">
      <w:pPr>
        <w:pStyle w:val="ListParagraph"/>
      </w:pPr>
      <w:r>
        <w:t xml:space="preserve">BillingtMode:ENUM </w:t>
      </w:r>
      <w:r>
        <w:sym w:font="Wingdings" w:char="F0E0"/>
      </w:r>
      <w:r>
        <w:t xml:space="preserve"> Can be one of PRE, POST, PRE_SHARED, POST_SHARED</w:t>
      </w:r>
    </w:p>
    <w:p w:rsidR="00FA45BD" w:rsidRDefault="00FA45BD" w:rsidP="00FA45BD">
      <w:pPr>
        <w:pStyle w:val="ListParagraph"/>
      </w:pPr>
      <w:r>
        <w:t xml:space="preserve">Zip:Int:5 </w:t>
      </w:r>
      <w:r>
        <w:sym w:font="Wingdings" w:char="F0E0"/>
      </w:r>
      <w:r>
        <w:t xml:space="preserve"> Required to properly calculate taxes for the order</w:t>
      </w:r>
      <w:r w:rsidR="003E0623">
        <w:t>.</w:t>
      </w:r>
    </w:p>
    <w:p w:rsidR="00FA45BD" w:rsidRDefault="00FA45BD" w:rsidP="00FA45BD">
      <w:pPr>
        <w:pStyle w:val="ListParagraph"/>
      </w:pPr>
      <w:r>
        <w:t>(Optional) Zip4:Int:4</w:t>
      </w:r>
    </w:p>
    <w:p w:rsidR="00FA45BD" w:rsidRDefault="00FA45BD" w:rsidP="00FA45BD">
      <w:pPr>
        <w:pStyle w:val="ListParagraph"/>
      </w:pPr>
      <w:r>
        <w:t xml:space="preserve">(Optional) Tax Class:ENUM </w:t>
      </w:r>
      <w:r>
        <w:sym w:font="Wingdings" w:char="F0E0"/>
      </w:r>
      <w:r>
        <w:t xml:space="preserve"> Defaults to RESIDENTIAL.  </w:t>
      </w:r>
    </w:p>
    <w:p w:rsidR="00FA45BD" w:rsidRDefault="00FA45BD" w:rsidP="00FA45BD">
      <w:pPr>
        <w:pStyle w:val="ListParagraph"/>
        <w:numPr>
          <w:ilvl w:val="1"/>
          <w:numId w:val="4"/>
        </w:numPr>
      </w:pPr>
      <w:r>
        <w:t>Can be one of RESIDENTIAL, COMMERCIAL, EXEMPT</w:t>
      </w:r>
    </w:p>
    <w:p w:rsidR="00FA45BD" w:rsidRDefault="00FA45BD" w:rsidP="00FA45BD">
      <w:r>
        <w:t>Outputs</w:t>
      </w:r>
    </w:p>
    <w:p w:rsidR="00FA45BD" w:rsidRDefault="00FA45BD" w:rsidP="00FA45BD">
      <w:pPr>
        <w:pStyle w:val="ListParagraph"/>
      </w:pPr>
      <w:r>
        <w:t>&lt;standard response message block&gt;</w:t>
      </w:r>
    </w:p>
    <w:p w:rsidR="00FA45BD" w:rsidRDefault="00FA45BD" w:rsidP="00FA45BD">
      <w:pPr>
        <w:pStyle w:val="ListParagraph"/>
      </w:pPr>
      <w:r>
        <w:t>Quote</w:t>
      </w:r>
      <w:r w:rsidRPr="00AF1EC3">
        <w:t xml:space="preserve"> </w:t>
      </w:r>
      <w:r>
        <w:t>Line Item Array</w:t>
      </w:r>
    </w:p>
    <w:p w:rsidR="00FA45BD" w:rsidRDefault="00FA45BD" w:rsidP="00FA45BD">
      <w:pPr>
        <w:pStyle w:val="ListParagraph"/>
        <w:numPr>
          <w:ilvl w:val="1"/>
          <w:numId w:val="4"/>
        </w:numPr>
      </w:pPr>
      <w:r>
        <w:t xml:space="preserve">LineItemID:Int:4 </w:t>
      </w:r>
      <w:r>
        <w:sym w:font="Wingdings" w:char="F0E0"/>
      </w:r>
      <w:r>
        <w:t xml:space="preserve"> ID of the order line item.</w:t>
      </w:r>
    </w:p>
    <w:p w:rsidR="00FA45BD" w:rsidRDefault="00FA45BD" w:rsidP="00FA45BD">
      <w:pPr>
        <w:pStyle w:val="ListParagraph"/>
        <w:numPr>
          <w:ilvl w:val="1"/>
          <w:numId w:val="4"/>
        </w:numPr>
      </w:pPr>
      <w:r>
        <w:t xml:space="preserve">LineItemProductID:Int:8 </w:t>
      </w:r>
      <w:r>
        <w:sym w:font="Wingdings" w:char="F0E0"/>
      </w:r>
      <w:r>
        <w:t xml:space="preserve"> Product ID of the line item.</w:t>
      </w:r>
    </w:p>
    <w:p w:rsidR="00FA45BD" w:rsidRDefault="00FA45BD" w:rsidP="00FA45BD">
      <w:pPr>
        <w:pStyle w:val="ListParagraph"/>
        <w:numPr>
          <w:ilvl w:val="1"/>
          <w:numId w:val="4"/>
        </w:numPr>
      </w:pPr>
      <w:r>
        <w:t xml:space="preserve">LineItemShortName:String:32 </w:t>
      </w:r>
      <w:r>
        <w:sym w:font="Wingdings" w:char="F0E0"/>
      </w:r>
      <w:r>
        <w:t xml:space="preserve"> Short name of the product.</w:t>
      </w:r>
    </w:p>
    <w:p w:rsidR="00FA45BD" w:rsidRDefault="00FA45BD" w:rsidP="00FA45BD">
      <w:pPr>
        <w:pStyle w:val="ListParagraph"/>
        <w:numPr>
          <w:ilvl w:val="1"/>
          <w:numId w:val="4"/>
        </w:numPr>
      </w:pPr>
      <w:r>
        <w:t xml:space="preserve">LineItemDescription:String:128 </w:t>
      </w:r>
      <w:r>
        <w:sym w:font="Wingdings" w:char="F0E0"/>
      </w:r>
      <w:r>
        <w:t xml:space="preserve"> Detail text description of the orders product.</w:t>
      </w:r>
    </w:p>
    <w:p w:rsidR="00FA45BD" w:rsidRDefault="00FA45BD" w:rsidP="00FA45BD">
      <w:pPr>
        <w:pStyle w:val="ListParagraph"/>
        <w:numPr>
          <w:ilvl w:val="1"/>
          <w:numId w:val="4"/>
        </w:numPr>
      </w:pPr>
      <w:r>
        <w:t xml:space="preserve">LineItemType:ENUM </w:t>
      </w:r>
      <w:r>
        <w:sym w:font="Wingdings" w:char="F0E0"/>
      </w:r>
      <w:r>
        <w:t xml:space="preserve"> The line item type.  One of:</w:t>
      </w:r>
    </w:p>
    <w:p w:rsidR="00FA45BD" w:rsidRDefault="00FA45BD" w:rsidP="00FA45BD">
      <w:pPr>
        <w:pStyle w:val="ListParagraph"/>
        <w:numPr>
          <w:ilvl w:val="2"/>
          <w:numId w:val="4"/>
        </w:numPr>
      </w:pPr>
      <w:r>
        <w:t>(Device, Airtime, Accessory, Extended)</w:t>
      </w:r>
    </w:p>
    <w:p w:rsidR="00FA45BD" w:rsidRDefault="00FA45BD" w:rsidP="00FA45BD">
      <w:pPr>
        <w:pStyle w:val="ListParagraph"/>
        <w:numPr>
          <w:ilvl w:val="2"/>
          <w:numId w:val="4"/>
        </w:numPr>
      </w:pPr>
      <w:r>
        <w:t>(Discount, Savings, Promo)</w:t>
      </w:r>
    </w:p>
    <w:p w:rsidR="00FA45BD" w:rsidRDefault="00FA45BD" w:rsidP="00FA45BD">
      <w:pPr>
        <w:pStyle w:val="ListParagraph"/>
        <w:numPr>
          <w:ilvl w:val="2"/>
          <w:numId w:val="4"/>
        </w:numPr>
      </w:pPr>
      <w:r>
        <w:t>(Tax, Sub Total, Total)</w:t>
      </w:r>
    </w:p>
    <w:p w:rsidR="009C6DE5" w:rsidRDefault="009C6DE5" w:rsidP="009C6DE5">
      <w:pPr>
        <w:pStyle w:val="ListParagraph"/>
        <w:numPr>
          <w:ilvl w:val="1"/>
          <w:numId w:val="4"/>
        </w:numPr>
      </w:pPr>
      <w:r>
        <w:t xml:space="preserve">LineItemSubType:ENUM </w:t>
      </w:r>
      <w:r>
        <w:sym w:font="Wingdings" w:char="F0E0"/>
      </w:r>
      <w:r>
        <w:t>The line item subtype. One of:</w:t>
      </w:r>
    </w:p>
    <w:p w:rsidR="009C6DE5" w:rsidRDefault="009C6DE5" w:rsidP="009C6DE5">
      <w:pPr>
        <w:pStyle w:val="ListParagraph"/>
        <w:numPr>
          <w:ilvl w:val="2"/>
          <w:numId w:val="4"/>
        </w:numPr>
      </w:pPr>
      <w:r>
        <w:t xml:space="preserve">FLIP, QWERTY, SMART, SIM, USB, MIFI, SMS, DATA, VOICE, VOICE_SMS_DATA, SMS_AND_DATA,  SMS_AND_VOICE, ADD_A_LINE, ACTIVATION, SHIPPING, DEVICE_SHIPPING, DEPOSIT,  DATA_ADD_A_LINE, BATTERY, BUNDLE, CASE, CHARGER, HEADSET, MEMORY, </w:t>
      </w:r>
      <w:r>
        <w:tab/>
        <w:t>BYOD</w:t>
      </w:r>
    </w:p>
    <w:p w:rsidR="00FA45BD" w:rsidRDefault="00FA45BD" w:rsidP="00FA45BD">
      <w:pPr>
        <w:pStyle w:val="ListParagraph"/>
        <w:numPr>
          <w:ilvl w:val="1"/>
          <w:numId w:val="4"/>
        </w:numPr>
      </w:pPr>
      <w:r>
        <w:t xml:space="preserve">LineItemRate:Decimal:6.4 </w:t>
      </w:r>
      <w:r>
        <w:sym w:font="Wingdings" w:char="F0E0"/>
      </w:r>
      <w:r>
        <w:t xml:space="preserve"> Price paid for by consumer</w:t>
      </w:r>
    </w:p>
    <w:p w:rsidR="00FA45BD" w:rsidRDefault="00FA45BD" w:rsidP="00FA45BD">
      <w:pPr>
        <w:pStyle w:val="ListParagraph"/>
        <w:numPr>
          <w:ilvl w:val="1"/>
          <w:numId w:val="4"/>
        </w:numPr>
      </w:pPr>
      <w:r>
        <w:t xml:space="preserve">(Optional) LineItemTax: Decimal: 6.4 </w:t>
      </w:r>
      <w:r>
        <w:sym w:font="Wingdings" w:char="F0E0"/>
      </w:r>
      <w:r>
        <w:t xml:space="preserve"> Tax amount if applicable/available</w:t>
      </w:r>
    </w:p>
    <w:p w:rsidR="00FA45BD" w:rsidRDefault="00FA45BD" w:rsidP="00FA45BD">
      <w:pPr>
        <w:pStyle w:val="ListParagraph"/>
        <w:numPr>
          <w:ilvl w:val="1"/>
          <w:numId w:val="4"/>
        </w:numPr>
      </w:pPr>
      <w:r>
        <w:t xml:space="preserve">LineItemRateType: ENUM </w:t>
      </w:r>
      <w:r>
        <w:sym w:font="Wingdings" w:char="F0E0"/>
      </w:r>
      <w:r>
        <w:t xml:space="preserve"> (‘NRC’ – Non Recurring Charge, ‘MRC’ – Monthly Recurring, ‘NA’)</w:t>
      </w:r>
    </w:p>
    <w:p w:rsidR="00FA45BD" w:rsidRDefault="00FA45BD" w:rsidP="00FA45BD">
      <w:pPr>
        <w:pStyle w:val="ListParagraph"/>
        <w:numPr>
          <w:ilvl w:val="1"/>
          <w:numId w:val="4"/>
        </w:numPr>
      </w:pPr>
      <w:r>
        <w:t xml:space="preserve">(Optional) LineItemParentID: Int: 8 </w:t>
      </w:r>
      <w:r>
        <w:sym w:font="Wingdings" w:char="F0E0"/>
      </w:r>
      <w:r>
        <w:t xml:space="preserve"> The parent id (if exists) for this line item.</w:t>
      </w:r>
    </w:p>
    <w:p w:rsidR="00FA45BD" w:rsidRDefault="00FA45BD" w:rsidP="00FA45BD">
      <w:r>
        <w:t>Return Sub Codes</w:t>
      </w:r>
    </w:p>
    <w:p w:rsidR="00FA45BD" w:rsidRDefault="00FA45BD" w:rsidP="00FA45BD">
      <w:pPr>
        <w:pStyle w:val="ListParagraph"/>
      </w:pPr>
      <w:r>
        <w:t>0x0D00</w:t>
      </w:r>
    </w:p>
    <w:p w:rsidR="00FA45BD" w:rsidRDefault="00FA45BD" w:rsidP="00FA45BD">
      <w:r>
        <w:t>Example Flow</w:t>
      </w:r>
    </w:p>
    <w:p w:rsidR="00FA45BD" w:rsidRPr="00FD7401" w:rsidRDefault="00FA45BD" w:rsidP="00FA45BD">
      <w:pPr>
        <w:pStyle w:val="NoSpacing"/>
      </w:pPr>
      <w:r w:rsidRPr="00FD7401">
        <w:t>NewOrderID = BuildNewOrder()</w:t>
      </w:r>
    </w:p>
    <w:p w:rsidR="00FA45BD" w:rsidRPr="007A231A" w:rsidRDefault="00FA45BD" w:rsidP="00FA45BD">
      <w:pPr>
        <w:pStyle w:val="NoSpacing"/>
      </w:pPr>
      <w:r>
        <w:t xml:space="preserve">DeviceLineItem </w:t>
      </w:r>
      <w:r w:rsidRPr="007A231A">
        <w:t>= AddOrderDevice(NewOrderID, ModelID, ProvisionFlag)</w:t>
      </w:r>
    </w:p>
    <w:p w:rsidR="00FA45BD" w:rsidRPr="007A231A" w:rsidRDefault="00FA45BD" w:rsidP="00FA45BD">
      <w:pPr>
        <w:pStyle w:val="NoSpacing"/>
      </w:pPr>
      <w:r>
        <w:t>AirtimeLineItem</w:t>
      </w:r>
      <w:r w:rsidRPr="007A231A">
        <w:t xml:space="preserve"> = AddOrderAirtimeProduct(New</w:t>
      </w:r>
      <w:r>
        <w:t>OrderID, DeviceLineItem</w:t>
      </w:r>
      <w:r w:rsidRPr="007A231A">
        <w:t>, ProductID, Onetime-Flag)</w:t>
      </w:r>
    </w:p>
    <w:p w:rsidR="00FA45BD" w:rsidRPr="007A231A" w:rsidRDefault="00FA45BD" w:rsidP="00FA45BD">
      <w:pPr>
        <w:pStyle w:val="NoSpacing"/>
      </w:pPr>
      <w:r>
        <w:t>QuoteResultSet</w:t>
      </w:r>
      <w:r w:rsidRPr="007A231A">
        <w:t xml:space="preserve"> = GetQuote(NewOrderID)</w:t>
      </w:r>
    </w:p>
    <w:p w:rsidR="00FA45BD" w:rsidRDefault="00FA45BD" w:rsidP="00FA45BD">
      <w:pPr>
        <w:pStyle w:val="NoSpacing"/>
      </w:pPr>
      <w:r w:rsidRPr="007A231A">
        <w:t>Result = PlaceOrder(NewOrderID)</w:t>
      </w:r>
    </w:p>
    <w:p w:rsidR="00FA45BD" w:rsidRDefault="00FA45BD" w:rsidP="00A84789">
      <w:pPr>
        <w:pStyle w:val="NoSpacing"/>
      </w:pPr>
    </w:p>
    <w:p w:rsidR="00751266" w:rsidRDefault="00751266" w:rsidP="00760383">
      <w:pPr>
        <w:pStyle w:val="Heading3"/>
      </w:pPr>
      <w:bookmarkStart w:id="67" w:name="_Toc382296889"/>
      <w:r>
        <w:t>Get</w:t>
      </w:r>
      <w:r w:rsidR="0019439C">
        <w:t xml:space="preserve"> </w:t>
      </w:r>
      <w:r>
        <w:t>Orders</w:t>
      </w:r>
      <w:r w:rsidR="0019439C">
        <w:t xml:space="preserve"> </w:t>
      </w:r>
      <w:r w:rsidR="0062229C">
        <w:t>Lookup</w:t>
      </w:r>
      <w:bookmarkEnd w:id="65"/>
      <w:bookmarkEnd w:id="67"/>
    </w:p>
    <w:p w:rsidR="000B7D41" w:rsidRDefault="000B7D41" w:rsidP="00760383">
      <w:r>
        <w:lastRenderedPageBreak/>
        <w:t>Returns information regarding orders associated with a</w:t>
      </w:r>
      <w:r w:rsidR="007A2F96">
        <w:t>n</w:t>
      </w:r>
      <w:r w:rsidR="00246172">
        <w:t xml:space="preserve"> </w:t>
      </w:r>
      <w:r w:rsidR="00137EE0">
        <w:t xml:space="preserve">order ID, </w:t>
      </w:r>
      <w:r>
        <w:t>customer</w:t>
      </w:r>
      <w:r w:rsidR="0062229C">
        <w:t>, ESN, or MDN</w:t>
      </w:r>
      <w:r>
        <w:t>.</w:t>
      </w:r>
      <w:r w:rsidR="00491171">
        <w:t xml:space="preserve">  Will return all line item details for all orders associated with </w:t>
      </w:r>
      <w:r w:rsidR="00137EE0">
        <w:t>the search criteria</w:t>
      </w:r>
      <w:r w:rsidR="00491171">
        <w:t>.  Could potentially be a large result set depending on circumstances.</w:t>
      </w:r>
    </w:p>
    <w:p w:rsidR="000B7D41" w:rsidRDefault="000B7D41" w:rsidP="00760383">
      <w:r>
        <w:rPr>
          <w:b/>
        </w:rPr>
        <w:t>Note</w:t>
      </w:r>
      <w:r>
        <w:t>: Requires at least one of the optional search parameters to be present.</w:t>
      </w:r>
    </w:p>
    <w:p w:rsidR="00137EE0" w:rsidRPr="00137EE0" w:rsidRDefault="00137EE0" w:rsidP="00760383">
      <w:r>
        <w:rPr>
          <w:b/>
        </w:rPr>
        <w:t>Note</w:t>
      </w:r>
      <w:r>
        <w:t>: This call may return multiple clients and associated orders with a limit of 25 customers returned.</w:t>
      </w:r>
    </w:p>
    <w:p w:rsidR="000B7D41" w:rsidRDefault="000B7D41" w:rsidP="00760383">
      <w:r>
        <w:t>Inputs</w:t>
      </w:r>
    </w:p>
    <w:p w:rsidR="00137EE0" w:rsidRPr="00AF1EC3" w:rsidRDefault="00137EE0" w:rsidP="00760383">
      <w:pPr>
        <w:pStyle w:val="ListParagraph"/>
      </w:pPr>
      <w:r w:rsidRPr="00AF1EC3">
        <w:t>(Optional) Order ID</w:t>
      </w:r>
      <w:r w:rsidR="0019439C">
        <w:t xml:space="preserve">:Int:8 </w:t>
      </w:r>
      <w:r w:rsidRPr="00AF1EC3">
        <w:sym w:font="Wingdings" w:char="F0E0"/>
      </w:r>
      <w:r w:rsidR="0019439C">
        <w:t xml:space="preserve"> Only returns info pertaining to order ID.</w:t>
      </w:r>
    </w:p>
    <w:p w:rsidR="000B7D41" w:rsidRPr="00AF1EC3" w:rsidRDefault="000B7D41" w:rsidP="00760383">
      <w:pPr>
        <w:pStyle w:val="ListParagraph"/>
      </w:pPr>
      <w:r w:rsidRPr="00AF1EC3">
        <w:t>(Optional) Customer</w:t>
      </w:r>
      <w:r w:rsidR="0019439C">
        <w:t xml:space="preserve"> </w:t>
      </w:r>
      <w:r w:rsidRPr="00AF1EC3">
        <w:t>ID</w:t>
      </w:r>
      <w:r w:rsidR="0019439C">
        <w:t>:Int:8</w:t>
      </w:r>
      <w:r w:rsidRPr="00AF1EC3">
        <w:t xml:space="preserve"> </w:t>
      </w:r>
      <w:r w:rsidRPr="00AF1EC3">
        <w:sym w:font="Wingdings" w:char="F0E0"/>
      </w:r>
      <w:r w:rsidR="00491171" w:rsidRPr="00AF1EC3">
        <w:t>A customer ID from the GetCustomerAccount function.</w:t>
      </w:r>
    </w:p>
    <w:p w:rsidR="0019439C" w:rsidRDefault="000B7D41" w:rsidP="00760383">
      <w:pPr>
        <w:pStyle w:val="ListParagraph"/>
      </w:pPr>
      <w:r w:rsidRPr="00AF1EC3">
        <w:t>(Optional) Name/Address</w:t>
      </w:r>
      <w:r w:rsidR="0019439C">
        <w:t xml:space="preserve"> </w:t>
      </w:r>
      <w:r w:rsidR="0019439C" w:rsidRPr="00AF1EC3">
        <w:sym w:font="Wingdings" w:char="F0E0"/>
      </w:r>
      <w:r w:rsidR="0019439C" w:rsidRPr="00AF1EC3">
        <w:t>The customer’s</w:t>
      </w:r>
      <w:r w:rsidR="0019439C">
        <w:t xml:space="preserve"> name and address information.</w:t>
      </w:r>
    </w:p>
    <w:p w:rsidR="000B7D41" w:rsidRDefault="0019439C" w:rsidP="00466DD3">
      <w:pPr>
        <w:pStyle w:val="ListParagraph"/>
        <w:numPr>
          <w:ilvl w:val="1"/>
          <w:numId w:val="4"/>
        </w:numPr>
      </w:pPr>
      <w:r>
        <w:t>First Name:String:64</w:t>
      </w:r>
      <w:r w:rsidR="000B7D41" w:rsidRPr="00AF1EC3">
        <w:t xml:space="preserve"> </w:t>
      </w:r>
    </w:p>
    <w:p w:rsidR="0019439C" w:rsidRDefault="0019439C" w:rsidP="00466DD3">
      <w:pPr>
        <w:pStyle w:val="ListParagraph"/>
        <w:numPr>
          <w:ilvl w:val="1"/>
          <w:numId w:val="4"/>
        </w:numPr>
      </w:pPr>
      <w:r>
        <w:t>Last Name:String:64</w:t>
      </w:r>
    </w:p>
    <w:p w:rsidR="0019439C" w:rsidRDefault="0019439C" w:rsidP="00466DD3">
      <w:pPr>
        <w:pStyle w:val="ListParagraph"/>
        <w:numPr>
          <w:ilvl w:val="1"/>
          <w:numId w:val="4"/>
        </w:numPr>
      </w:pPr>
      <w:r>
        <w:t>Street:String:128</w:t>
      </w:r>
    </w:p>
    <w:p w:rsidR="0019439C" w:rsidRDefault="0019439C" w:rsidP="00466DD3">
      <w:pPr>
        <w:pStyle w:val="ListParagraph"/>
        <w:numPr>
          <w:ilvl w:val="1"/>
          <w:numId w:val="4"/>
        </w:numPr>
      </w:pPr>
      <w:r>
        <w:t>City:String:64</w:t>
      </w:r>
    </w:p>
    <w:p w:rsidR="0019439C" w:rsidRDefault="0019439C" w:rsidP="00466DD3">
      <w:pPr>
        <w:pStyle w:val="ListParagraph"/>
        <w:numPr>
          <w:ilvl w:val="1"/>
          <w:numId w:val="4"/>
        </w:numPr>
      </w:pPr>
      <w:r>
        <w:t>State:String:2</w:t>
      </w:r>
    </w:p>
    <w:p w:rsidR="0019439C" w:rsidRDefault="0019439C" w:rsidP="00466DD3">
      <w:pPr>
        <w:pStyle w:val="ListParagraph"/>
        <w:numPr>
          <w:ilvl w:val="1"/>
          <w:numId w:val="4"/>
        </w:numPr>
      </w:pPr>
      <w:r>
        <w:t>Zip:Int:5</w:t>
      </w:r>
    </w:p>
    <w:p w:rsidR="0019439C" w:rsidRPr="00AF1EC3" w:rsidRDefault="0019439C" w:rsidP="00466DD3">
      <w:pPr>
        <w:pStyle w:val="ListParagraph"/>
        <w:numPr>
          <w:ilvl w:val="1"/>
          <w:numId w:val="4"/>
        </w:numPr>
      </w:pPr>
      <w:r>
        <w:t>(Optional) Zip4:Int:4</w:t>
      </w:r>
    </w:p>
    <w:p w:rsidR="007A2F96" w:rsidRPr="00AF1EC3" w:rsidRDefault="00137EE0" w:rsidP="00760383">
      <w:pPr>
        <w:pStyle w:val="ListParagraph"/>
      </w:pPr>
      <w:r w:rsidRPr="00AF1EC3">
        <w:t xml:space="preserve">(Optional) </w:t>
      </w:r>
      <w:r w:rsidR="004906A5">
        <w:t xml:space="preserve">Device ID:String:128 </w:t>
      </w:r>
      <w:r w:rsidR="004906A5">
        <w:sym w:font="Wingdings" w:char="F0E0"/>
      </w:r>
      <w:r w:rsidR="004906A5">
        <w:t xml:space="preserve"> </w:t>
      </w:r>
      <w:r w:rsidR="007A2F96" w:rsidRPr="00AF1EC3">
        <w:t>ESN</w:t>
      </w:r>
      <w:r w:rsidR="004906A5">
        <w:t>/SIM for lookup</w:t>
      </w:r>
      <w:r w:rsidRPr="00AF1EC3">
        <w:t xml:space="preserve">.  </w:t>
      </w:r>
    </w:p>
    <w:p w:rsidR="00137EE0" w:rsidRPr="00AF1EC3" w:rsidRDefault="00137EE0" w:rsidP="00760383">
      <w:pPr>
        <w:pStyle w:val="ListParagraph"/>
      </w:pPr>
      <w:r w:rsidRPr="00AF1EC3">
        <w:t xml:space="preserve">(Optional) </w:t>
      </w:r>
      <w:r w:rsidR="007A2F96" w:rsidRPr="00AF1EC3">
        <w:t>MDN</w:t>
      </w:r>
      <w:r w:rsidR="004906A5">
        <w:t>:String:16</w:t>
      </w:r>
      <w:r w:rsidRPr="00AF1EC3">
        <w:sym w:font="Wingdings" w:char="F0E0"/>
      </w:r>
      <w:r w:rsidR="004906A5">
        <w:t xml:space="preserve"> </w:t>
      </w:r>
      <w:r w:rsidR="007A2F96" w:rsidRPr="00AF1EC3">
        <w:t>An MDN to lookup orders associated with</w:t>
      </w:r>
      <w:r w:rsidRPr="00AF1EC3">
        <w:t xml:space="preserve">.  </w:t>
      </w:r>
    </w:p>
    <w:p w:rsidR="000B7D41" w:rsidRDefault="000B7D41" w:rsidP="00760383">
      <w:pPr>
        <w:pStyle w:val="ListParagraph"/>
      </w:pPr>
      <w:r w:rsidRPr="00AF1EC3">
        <w:t>Summary Flag</w:t>
      </w:r>
      <w:r w:rsidR="004906A5">
        <w:t>:Boolean:1</w:t>
      </w:r>
      <w:r w:rsidRPr="00AF1EC3">
        <w:t xml:space="preserve"> </w:t>
      </w:r>
      <w:r w:rsidRPr="00AF1EC3">
        <w:sym w:font="Wingdings" w:char="F0E0"/>
      </w:r>
      <w:r w:rsidR="00491171" w:rsidRPr="00AF1EC3">
        <w:t xml:space="preserve">Do not provide order line item details.  Only order summary information: order number, order date, order total, </w:t>
      </w:r>
      <w:r w:rsidR="00137EE0" w:rsidRPr="00AF1EC3">
        <w:t xml:space="preserve">order state, order type, </w:t>
      </w:r>
      <w:r w:rsidR="00491171" w:rsidRPr="00AF1EC3">
        <w:t>etc.</w:t>
      </w:r>
    </w:p>
    <w:p w:rsidR="00246172" w:rsidRDefault="00246172" w:rsidP="00246172">
      <w:pPr>
        <w:pStyle w:val="ListParagraph"/>
      </w:pPr>
      <w:r>
        <w:t xml:space="preserve">(Optional) State:String:64 </w:t>
      </w:r>
      <w:r>
        <w:sym w:font="Wingdings" w:char="F0E0"/>
      </w:r>
      <w:r>
        <w:t xml:space="preserve"> Order state (BUILDING, PLACED, HOLDING, PROCESSING, SHIPPED, COMPLETED, CLOSED, CANCELED).  Use to filter orders by state.  Can be combined using “+” (I.E. PLACED+PROCESSING).</w:t>
      </w:r>
    </w:p>
    <w:p w:rsidR="00246172" w:rsidRPr="00AF1EC3" w:rsidRDefault="00246172" w:rsidP="00760383">
      <w:pPr>
        <w:pStyle w:val="ListParagraph"/>
      </w:pPr>
    </w:p>
    <w:p w:rsidR="000B7D41" w:rsidRDefault="000B7D41" w:rsidP="00760383">
      <w:r>
        <w:t>Output</w:t>
      </w:r>
    </w:p>
    <w:p w:rsidR="00C03432" w:rsidRDefault="00C03432" w:rsidP="00C03432">
      <w:pPr>
        <w:pStyle w:val="ListParagraph"/>
      </w:pPr>
      <w:r>
        <w:t>&lt;standard response message block&gt;</w:t>
      </w:r>
    </w:p>
    <w:p w:rsidR="00A64642" w:rsidRDefault="00A64642" w:rsidP="00760383">
      <w:pPr>
        <w:pStyle w:val="ListParagraph"/>
      </w:pPr>
      <w:r>
        <w:t>Order Array</w:t>
      </w:r>
    </w:p>
    <w:p w:rsidR="00491171" w:rsidRDefault="00491171" w:rsidP="00466DD3">
      <w:pPr>
        <w:pStyle w:val="ListParagraph"/>
        <w:numPr>
          <w:ilvl w:val="1"/>
          <w:numId w:val="4"/>
        </w:numPr>
      </w:pPr>
      <w:r w:rsidRPr="00AF1EC3">
        <w:t>Order Summary Info</w:t>
      </w:r>
    </w:p>
    <w:p w:rsidR="00A64642" w:rsidRDefault="00A64642" w:rsidP="00466DD3">
      <w:pPr>
        <w:pStyle w:val="ListParagraph"/>
        <w:numPr>
          <w:ilvl w:val="2"/>
          <w:numId w:val="4"/>
        </w:numPr>
      </w:pPr>
      <w:r>
        <w:t xml:space="preserve">Order ID:Int:8 </w:t>
      </w:r>
      <w:r>
        <w:sym w:font="Wingdings" w:char="F0E0"/>
      </w:r>
      <w:r>
        <w:t xml:space="preserve"> Order ID specific to this order</w:t>
      </w:r>
    </w:p>
    <w:p w:rsidR="00A64642" w:rsidRDefault="00A64642" w:rsidP="00466DD3">
      <w:pPr>
        <w:pStyle w:val="ListParagraph"/>
        <w:numPr>
          <w:ilvl w:val="2"/>
          <w:numId w:val="4"/>
        </w:numPr>
      </w:pPr>
      <w:r>
        <w:t xml:space="preserve">Type:String:16 </w:t>
      </w:r>
      <w:r>
        <w:sym w:font="Wingdings" w:char="F0E0"/>
      </w:r>
      <w:r>
        <w:t xml:space="preserve"> Order type (NEW, CANCEL, CHANGE)</w:t>
      </w:r>
    </w:p>
    <w:p w:rsidR="00A64642" w:rsidRDefault="00A64642" w:rsidP="00466DD3">
      <w:pPr>
        <w:pStyle w:val="ListParagraph"/>
        <w:numPr>
          <w:ilvl w:val="2"/>
          <w:numId w:val="4"/>
        </w:numPr>
      </w:pPr>
      <w:r>
        <w:t>State:</w:t>
      </w:r>
      <w:r w:rsidR="00246172">
        <w:t xml:space="preserve">ENUM </w:t>
      </w:r>
      <w:r>
        <w:sym w:font="Wingdings" w:char="F0E0"/>
      </w:r>
      <w:r>
        <w:t xml:space="preserve"> Order state (BUILD</w:t>
      </w:r>
      <w:r w:rsidR="00246172">
        <w:t>ING</w:t>
      </w:r>
      <w:r>
        <w:t>, PLACED, HOLD</w:t>
      </w:r>
      <w:r w:rsidR="00246172">
        <w:t>ING</w:t>
      </w:r>
      <w:r>
        <w:t>, PROCESSING, SHIPPED, COMPLETE</w:t>
      </w:r>
      <w:r w:rsidR="00246172">
        <w:t>D</w:t>
      </w:r>
      <w:r>
        <w:t>, CLOSED, CANCELED)</w:t>
      </w:r>
    </w:p>
    <w:p w:rsidR="00A64642" w:rsidRDefault="00A64642" w:rsidP="00466DD3">
      <w:pPr>
        <w:pStyle w:val="ListParagraph"/>
        <w:numPr>
          <w:ilvl w:val="2"/>
          <w:numId w:val="4"/>
        </w:numPr>
      </w:pPr>
      <w:r>
        <w:t xml:space="preserve">BuildDate:Date:32 </w:t>
      </w:r>
      <w:r>
        <w:sym w:font="Wingdings" w:char="F0E0"/>
      </w:r>
      <w:r>
        <w:t xml:space="preserve"> Date order build started</w:t>
      </w:r>
      <w:r w:rsidR="005251F3">
        <w:t xml:space="preserve">. Format: </w:t>
      </w:r>
      <w:r w:rsidR="00121166">
        <w:t>YYYY-</w:t>
      </w:r>
      <w:r w:rsidR="005251F3">
        <w:t>MM-DD HH24:MM:SS</w:t>
      </w:r>
    </w:p>
    <w:p w:rsidR="00A64642" w:rsidRDefault="00A64642" w:rsidP="00466DD3">
      <w:pPr>
        <w:pStyle w:val="ListParagraph"/>
        <w:numPr>
          <w:ilvl w:val="2"/>
          <w:numId w:val="4"/>
        </w:numPr>
      </w:pPr>
      <w:r>
        <w:t xml:space="preserve">PlacedDate:Date:32 </w:t>
      </w:r>
      <w:r>
        <w:sym w:font="Wingdings" w:char="F0E0"/>
      </w:r>
      <w:r>
        <w:t xml:space="preserve"> Date order was placed</w:t>
      </w:r>
      <w:r w:rsidR="005251F3">
        <w:t xml:space="preserve">. Format: </w:t>
      </w:r>
      <w:r w:rsidR="00121166">
        <w:t>YYYY-MM-DD</w:t>
      </w:r>
      <w:r w:rsidR="005251F3">
        <w:t xml:space="preserve"> HH24:MM:SS</w:t>
      </w:r>
    </w:p>
    <w:p w:rsidR="00A64642" w:rsidRDefault="00A64642" w:rsidP="00466DD3">
      <w:pPr>
        <w:pStyle w:val="ListParagraph"/>
        <w:numPr>
          <w:ilvl w:val="2"/>
          <w:numId w:val="4"/>
        </w:numPr>
      </w:pPr>
      <w:r>
        <w:t xml:space="preserve">CurrentStateDate:Date:32 </w:t>
      </w:r>
      <w:r>
        <w:sym w:font="Wingdings" w:char="F0E0"/>
      </w:r>
      <w:r>
        <w:t xml:space="preserve"> </w:t>
      </w:r>
      <w:r w:rsidR="005251F3">
        <w:t>C</w:t>
      </w:r>
      <w:r>
        <w:t>urrent state started.</w:t>
      </w:r>
      <w:r w:rsidR="005251F3">
        <w:t xml:space="preserve"> Format: </w:t>
      </w:r>
      <w:r w:rsidR="00121166">
        <w:t>YYYY-MM-DD</w:t>
      </w:r>
      <w:r w:rsidR="005251F3">
        <w:t xml:space="preserve"> HH24:MM:SS</w:t>
      </w:r>
    </w:p>
    <w:p w:rsidR="00A15B1A" w:rsidRDefault="00A15B1A" w:rsidP="00466DD3">
      <w:pPr>
        <w:pStyle w:val="ListParagraph"/>
        <w:numPr>
          <w:ilvl w:val="2"/>
          <w:numId w:val="4"/>
        </w:numPr>
      </w:pPr>
      <w:r>
        <w:t xml:space="preserve">Billing Mode: ENUM </w:t>
      </w:r>
      <w:r>
        <w:sym w:font="Wingdings" w:char="F0E0"/>
      </w:r>
      <w:r>
        <w:t xml:space="preserve"> One of ‘PRE’,’POST’,’POST_SHARED’.</w:t>
      </w:r>
    </w:p>
    <w:p w:rsidR="006808E9" w:rsidRDefault="006808E9" w:rsidP="00466DD3">
      <w:pPr>
        <w:pStyle w:val="ListParagraph"/>
        <w:numPr>
          <w:ilvl w:val="2"/>
          <w:numId w:val="4"/>
        </w:numPr>
      </w:pPr>
      <w:r w:rsidRPr="00AF1EC3">
        <w:t>Customer</w:t>
      </w:r>
      <w:r>
        <w:t xml:space="preserve"> </w:t>
      </w:r>
      <w:r w:rsidRPr="00AF1EC3">
        <w:t>ID</w:t>
      </w:r>
      <w:r>
        <w:t>:Int:8</w:t>
      </w:r>
      <w:r w:rsidRPr="00AF1EC3">
        <w:t xml:space="preserve"> </w:t>
      </w:r>
      <w:r w:rsidRPr="00AF1EC3">
        <w:sym w:font="Wingdings" w:char="F0E0"/>
      </w:r>
      <w:r>
        <w:t xml:space="preserve"> The account </w:t>
      </w:r>
      <w:r w:rsidRPr="00AF1EC3">
        <w:t xml:space="preserve">ID </w:t>
      </w:r>
      <w:r>
        <w:t>of the order</w:t>
      </w:r>
      <w:r w:rsidRPr="00AF1EC3">
        <w:t>.</w:t>
      </w:r>
    </w:p>
    <w:p w:rsidR="00C83E86" w:rsidRDefault="00C83E86" w:rsidP="00466DD3">
      <w:pPr>
        <w:pStyle w:val="ListParagraph"/>
        <w:numPr>
          <w:ilvl w:val="2"/>
          <w:numId w:val="4"/>
        </w:numPr>
      </w:pPr>
      <w:r>
        <w:t xml:space="preserve">Order Total:Decimal:6.4 </w:t>
      </w:r>
      <w:r w:rsidRPr="00AF1EC3">
        <w:sym w:font="Wingdings" w:char="F0E0"/>
      </w:r>
      <w:r>
        <w:t xml:space="preserve"> Total amount of order</w:t>
      </w:r>
    </w:p>
    <w:p w:rsidR="00C83E86" w:rsidRDefault="00C83E86" w:rsidP="00466DD3">
      <w:pPr>
        <w:pStyle w:val="ListParagraph"/>
        <w:numPr>
          <w:ilvl w:val="2"/>
          <w:numId w:val="4"/>
        </w:numPr>
      </w:pPr>
      <w:r>
        <w:t xml:space="preserve">Payment Transaction ID:Int:8 </w:t>
      </w:r>
      <w:r w:rsidRPr="00AF1EC3">
        <w:sym w:font="Wingdings" w:char="F0E0"/>
      </w:r>
      <w:r>
        <w:t xml:space="preserve"> Payment Transaction ID for Order</w:t>
      </w:r>
    </w:p>
    <w:p w:rsidR="00513342" w:rsidRDefault="00513342" w:rsidP="00466DD3">
      <w:pPr>
        <w:pStyle w:val="ListParagraph"/>
        <w:numPr>
          <w:ilvl w:val="1"/>
          <w:numId w:val="4"/>
        </w:numPr>
      </w:pPr>
      <w:r>
        <w:t>(Optional) Shipping Location</w:t>
      </w:r>
    </w:p>
    <w:p w:rsidR="00513342" w:rsidRDefault="00513342" w:rsidP="00466DD3">
      <w:pPr>
        <w:pStyle w:val="ListParagraph"/>
        <w:numPr>
          <w:ilvl w:val="2"/>
          <w:numId w:val="4"/>
        </w:numPr>
      </w:pPr>
      <w:r>
        <w:t>First Name:String:64</w:t>
      </w:r>
    </w:p>
    <w:p w:rsidR="00513342" w:rsidRDefault="00513342" w:rsidP="00466DD3">
      <w:pPr>
        <w:pStyle w:val="ListParagraph"/>
        <w:numPr>
          <w:ilvl w:val="2"/>
          <w:numId w:val="4"/>
        </w:numPr>
      </w:pPr>
      <w:r>
        <w:t>Last Name:String:64</w:t>
      </w:r>
    </w:p>
    <w:p w:rsidR="00513342" w:rsidRDefault="00513342" w:rsidP="00466DD3">
      <w:pPr>
        <w:pStyle w:val="ListParagraph"/>
        <w:numPr>
          <w:ilvl w:val="2"/>
          <w:numId w:val="4"/>
        </w:numPr>
      </w:pPr>
      <w:r>
        <w:t>Address Line 1:String:128</w:t>
      </w:r>
    </w:p>
    <w:p w:rsidR="00513342" w:rsidRDefault="00513342" w:rsidP="00466DD3">
      <w:pPr>
        <w:pStyle w:val="ListParagraph"/>
        <w:numPr>
          <w:ilvl w:val="2"/>
          <w:numId w:val="4"/>
        </w:numPr>
      </w:pPr>
      <w:r>
        <w:t>(Optional) Address Line 2:String:128</w:t>
      </w:r>
    </w:p>
    <w:p w:rsidR="00513342" w:rsidRDefault="00513342" w:rsidP="00466DD3">
      <w:pPr>
        <w:pStyle w:val="ListParagraph"/>
        <w:numPr>
          <w:ilvl w:val="2"/>
          <w:numId w:val="4"/>
        </w:numPr>
      </w:pPr>
      <w:r>
        <w:t>City:String:64</w:t>
      </w:r>
    </w:p>
    <w:p w:rsidR="00513342" w:rsidRDefault="00513342" w:rsidP="00466DD3">
      <w:pPr>
        <w:pStyle w:val="ListParagraph"/>
        <w:numPr>
          <w:ilvl w:val="2"/>
          <w:numId w:val="4"/>
        </w:numPr>
      </w:pPr>
      <w:r>
        <w:lastRenderedPageBreak/>
        <w:t>State:String:2</w:t>
      </w:r>
    </w:p>
    <w:p w:rsidR="00513342" w:rsidRDefault="00513342" w:rsidP="00466DD3">
      <w:pPr>
        <w:pStyle w:val="ListParagraph"/>
        <w:numPr>
          <w:ilvl w:val="2"/>
          <w:numId w:val="4"/>
        </w:numPr>
      </w:pPr>
      <w:r>
        <w:t>Zip:Int:5</w:t>
      </w:r>
    </w:p>
    <w:p w:rsidR="00513342" w:rsidRDefault="00513342" w:rsidP="00466DD3">
      <w:pPr>
        <w:pStyle w:val="ListParagraph"/>
        <w:numPr>
          <w:ilvl w:val="2"/>
          <w:numId w:val="4"/>
        </w:numPr>
      </w:pPr>
      <w:r>
        <w:t>(Optional) Contact Number:String:16</w:t>
      </w:r>
    </w:p>
    <w:p w:rsidR="00513342" w:rsidRDefault="00513342" w:rsidP="00466DD3">
      <w:pPr>
        <w:pStyle w:val="ListParagraph"/>
        <w:numPr>
          <w:ilvl w:val="2"/>
          <w:numId w:val="4"/>
        </w:numPr>
      </w:pPr>
      <w:r>
        <w:t>(Optional) Zip4:Int:4</w:t>
      </w:r>
    </w:p>
    <w:p w:rsidR="00513342" w:rsidRDefault="00513342" w:rsidP="00466DD3">
      <w:pPr>
        <w:pStyle w:val="ListParagraph"/>
        <w:numPr>
          <w:ilvl w:val="1"/>
          <w:numId w:val="4"/>
        </w:numPr>
      </w:pPr>
      <w:r>
        <w:t>(Optional) Billing Location</w:t>
      </w:r>
    </w:p>
    <w:p w:rsidR="00513342" w:rsidRDefault="00513342" w:rsidP="00466DD3">
      <w:pPr>
        <w:pStyle w:val="ListParagraph"/>
        <w:numPr>
          <w:ilvl w:val="2"/>
          <w:numId w:val="4"/>
        </w:numPr>
      </w:pPr>
      <w:r>
        <w:t>First Name:String:64</w:t>
      </w:r>
    </w:p>
    <w:p w:rsidR="00513342" w:rsidRDefault="00513342" w:rsidP="00466DD3">
      <w:pPr>
        <w:pStyle w:val="ListParagraph"/>
        <w:numPr>
          <w:ilvl w:val="2"/>
          <w:numId w:val="4"/>
        </w:numPr>
      </w:pPr>
      <w:r>
        <w:t>Last Name:String:64</w:t>
      </w:r>
    </w:p>
    <w:p w:rsidR="00513342" w:rsidRDefault="00513342" w:rsidP="00466DD3">
      <w:pPr>
        <w:pStyle w:val="ListParagraph"/>
        <w:numPr>
          <w:ilvl w:val="2"/>
          <w:numId w:val="4"/>
        </w:numPr>
      </w:pPr>
      <w:r>
        <w:t>Address Line 1:String:128</w:t>
      </w:r>
    </w:p>
    <w:p w:rsidR="00513342" w:rsidRDefault="00513342" w:rsidP="00466DD3">
      <w:pPr>
        <w:pStyle w:val="ListParagraph"/>
        <w:numPr>
          <w:ilvl w:val="2"/>
          <w:numId w:val="4"/>
        </w:numPr>
      </w:pPr>
      <w:r>
        <w:t>(Optional) Address Line 2:String:128</w:t>
      </w:r>
    </w:p>
    <w:p w:rsidR="00513342" w:rsidRDefault="00513342" w:rsidP="00466DD3">
      <w:pPr>
        <w:pStyle w:val="ListParagraph"/>
        <w:numPr>
          <w:ilvl w:val="2"/>
          <w:numId w:val="4"/>
        </w:numPr>
      </w:pPr>
      <w:r>
        <w:t>City:String:64</w:t>
      </w:r>
    </w:p>
    <w:p w:rsidR="00513342" w:rsidRDefault="00513342" w:rsidP="00466DD3">
      <w:pPr>
        <w:pStyle w:val="ListParagraph"/>
        <w:numPr>
          <w:ilvl w:val="2"/>
          <w:numId w:val="4"/>
        </w:numPr>
      </w:pPr>
      <w:r>
        <w:t>State:String:2</w:t>
      </w:r>
    </w:p>
    <w:p w:rsidR="00513342" w:rsidRDefault="00513342" w:rsidP="00466DD3">
      <w:pPr>
        <w:pStyle w:val="ListParagraph"/>
        <w:numPr>
          <w:ilvl w:val="2"/>
          <w:numId w:val="4"/>
        </w:numPr>
      </w:pPr>
      <w:r>
        <w:t>Zip:Int:5</w:t>
      </w:r>
    </w:p>
    <w:p w:rsidR="00513342" w:rsidRDefault="00513342" w:rsidP="00466DD3">
      <w:pPr>
        <w:pStyle w:val="ListParagraph"/>
        <w:numPr>
          <w:ilvl w:val="2"/>
          <w:numId w:val="4"/>
        </w:numPr>
      </w:pPr>
      <w:r>
        <w:t>(Optional) Contact Number:String:16</w:t>
      </w:r>
    </w:p>
    <w:p w:rsidR="00513342" w:rsidRPr="00AF1EC3" w:rsidRDefault="00513342" w:rsidP="00466DD3">
      <w:pPr>
        <w:pStyle w:val="ListParagraph"/>
        <w:numPr>
          <w:ilvl w:val="2"/>
          <w:numId w:val="4"/>
        </w:numPr>
      </w:pPr>
      <w:r>
        <w:t>(Optional) Zip4:Int:4</w:t>
      </w:r>
    </w:p>
    <w:p w:rsidR="00491171" w:rsidRDefault="00491171" w:rsidP="00466DD3">
      <w:pPr>
        <w:pStyle w:val="ListParagraph"/>
        <w:numPr>
          <w:ilvl w:val="1"/>
          <w:numId w:val="4"/>
        </w:numPr>
      </w:pPr>
      <w:r w:rsidRPr="00AF1EC3">
        <w:t xml:space="preserve">Order </w:t>
      </w:r>
      <w:r w:rsidR="006624DA">
        <w:t>Line Item Array</w:t>
      </w:r>
    </w:p>
    <w:p w:rsidR="006624DA" w:rsidRDefault="006624DA" w:rsidP="00466DD3">
      <w:pPr>
        <w:pStyle w:val="ListParagraph"/>
        <w:numPr>
          <w:ilvl w:val="2"/>
          <w:numId w:val="4"/>
        </w:numPr>
      </w:pPr>
      <w:r>
        <w:t xml:space="preserve">LineItemID:Int:4 </w:t>
      </w:r>
      <w:r>
        <w:sym w:font="Wingdings" w:char="F0E0"/>
      </w:r>
      <w:r>
        <w:t xml:space="preserve"> ID of the order line item.</w:t>
      </w:r>
    </w:p>
    <w:p w:rsidR="00ED1A32" w:rsidRDefault="00ED1A32" w:rsidP="00466DD3">
      <w:pPr>
        <w:pStyle w:val="ListParagraph"/>
        <w:numPr>
          <w:ilvl w:val="2"/>
          <w:numId w:val="4"/>
        </w:numPr>
      </w:pPr>
      <w:r>
        <w:t xml:space="preserve">LineItemProductID:Int:8 </w:t>
      </w:r>
      <w:r>
        <w:sym w:font="Wingdings" w:char="F0E0"/>
      </w:r>
      <w:r>
        <w:t xml:space="preserve"> Product ID of the line item.</w:t>
      </w:r>
    </w:p>
    <w:p w:rsidR="006624DA" w:rsidRDefault="006624DA" w:rsidP="00466DD3">
      <w:pPr>
        <w:pStyle w:val="ListParagraph"/>
        <w:numPr>
          <w:ilvl w:val="2"/>
          <w:numId w:val="4"/>
        </w:numPr>
      </w:pPr>
      <w:r>
        <w:t xml:space="preserve">LineItemShortName:String:32 </w:t>
      </w:r>
      <w:r>
        <w:sym w:font="Wingdings" w:char="F0E0"/>
      </w:r>
      <w:r>
        <w:t xml:space="preserve"> Short name of the product.</w:t>
      </w:r>
    </w:p>
    <w:p w:rsidR="006624DA" w:rsidRDefault="006624DA" w:rsidP="00466DD3">
      <w:pPr>
        <w:pStyle w:val="ListParagraph"/>
        <w:numPr>
          <w:ilvl w:val="2"/>
          <w:numId w:val="4"/>
        </w:numPr>
      </w:pPr>
      <w:r>
        <w:t xml:space="preserve">LineItemDescription:String:128 </w:t>
      </w:r>
      <w:r>
        <w:sym w:font="Wingdings" w:char="F0E0"/>
      </w:r>
      <w:r>
        <w:t xml:space="preserve"> Detail text description of the orders product.</w:t>
      </w:r>
    </w:p>
    <w:p w:rsidR="000221DC" w:rsidRDefault="00176BCA" w:rsidP="00466DD3">
      <w:pPr>
        <w:pStyle w:val="ListParagraph"/>
        <w:numPr>
          <w:ilvl w:val="2"/>
          <w:numId w:val="4"/>
        </w:numPr>
      </w:pPr>
      <w:r>
        <w:t xml:space="preserve">LineItemType:ENUM </w:t>
      </w:r>
      <w:r>
        <w:sym w:font="Wingdings" w:char="F0E0"/>
      </w:r>
      <w:r>
        <w:t xml:space="preserve"> </w:t>
      </w:r>
      <w:r w:rsidR="000221DC">
        <w:t>One of:</w:t>
      </w:r>
    </w:p>
    <w:p w:rsidR="000221DC" w:rsidRDefault="00176BCA" w:rsidP="00466DD3">
      <w:pPr>
        <w:pStyle w:val="ListParagraph"/>
        <w:numPr>
          <w:ilvl w:val="3"/>
          <w:numId w:val="4"/>
        </w:numPr>
      </w:pPr>
      <w:r>
        <w:t>(Device, Airtime, Accessory, Extended</w:t>
      </w:r>
      <w:r w:rsidR="000221DC">
        <w:t>)</w:t>
      </w:r>
    </w:p>
    <w:p w:rsidR="000221DC" w:rsidRDefault="000221DC" w:rsidP="00466DD3">
      <w:pPr>
        <w:pStyle w:val="ListParagraph"/>
        <w:numPr>
          <w:ilvl w:val="3"/>
          <w:numId w:val="4"/>
        </w:numPr>
      </w:pPr>
      <w:r>
        <w:t>(Discount, Savings, Promo)</w:t>
      </w:r>
    </w:p>
    <w:p w:rsidR="00176BCA" w:rsidRDefault="000221DC" w:rsidP="00466DD3">
      <w:pPr>
        <w:pStyle w:val="ListParagraph"/>
        <w:numPr>
          <w:ilvl w:val="3"/>
          <w:numId w:val="4"/>
        </w:numPr>
      </w:pPr>
      <w:r>
        <w:t>(</w:t>
      </w:r>
      <w:r w:rsidR="00176BCA">
        <w:t>Tax, Sub Total, Total)</w:t>
      </w:r>
    </w:p>
    <w:p w:rsidR="006624DA" w:rsidRDefault="005230C0" w:rsidP="00466DD3">
      <w:pPr>
        <w:pStyle w:val="ListParagraph"/>
        <w:numPr>
          <w:ilvl w:val="2"/>
          <w:numId w:val="4"/>
        </w:numPr>
      </w:pPr>
      <w:r>
        <w:t>LineItemRate:Decimal:6</w:t>
      </w:r>
      <w:r w:rsidR="006624DA">
        <w:t xml:space="preserve">.4 </w:t>
      </w:r>
      <w:r w:rsidR="006624DA">
        <w:sym w:font="Wingdings" w:char="F0E0"/>
      </w:r>
      <w:r w:rsidR="006624DA">
        <w:t xml:space="preserve"> Price paid for by consumer</w:t>
      </w:r>
    </w:p>
    <w:p w:rsidR="00176BCA" w:rsidRDefault="00176BCA" w:rsidP="00466DD3">
      <w:pPr>
        <w:pStyle w:val="ListParagraph"/>
        <w:numPr>
          <w:ilvl w:val="2"/>
          <w:numId w:val="4"/>
        </w:numPr>
      </w:pPr>
      <w:r>
        <w:t xml:space="preserve">LineItemRateType: ENUM </w:t>
      </w:r>
      <w:r>
        <w:sym w:font="Wingdings" w:char="F0E0"/>
      </w:r>
      <w:r>
        <w:t xml:space="preserve"> (‘NRC’ – Non Recurring Charge, ‘MRC’ – Monthly Recurring, ‘NA’)</w:t>
      </w:r>
    </w:p>
    <w:p w:rsidR="00AE5E51" w:rsidRDefault="00AE5E51" w:rsidP="00466DD3">
      <w:pPr>
        <w:pStyle w:val="ListParagraph"/>
        <w:numPr>
          <w:ilvl w:val="2"/>
          <w:numId w:val="4"/>
        </w:numPr>
      </w:pPr>
      <w:r>
        <w:t xml:space="preserve">LineItemState:ENUM </w:t>
      </w:r>
      <w:r>
        <w:sym w:font="Wingdings" w:char="F0E0"/>
      </w:r>
      <w:r>
        <w:t xml:space="preserve"> (‘ACTIVE’,’CHANGED’,’CANCELED’,’ERROR’)</w:t>
      </w:r>
    </w:p>
    <w:p w:rsidR="006624DA" w:rsidRDefault="00B82334" w:rsidP="00466DD3">
      <w:pPr>
        <w:pStyle w:val="ListParagraph"/>
        <w:numPr>
          <w:ilvl w:val="2"/>
          <w:numId w:val="4"/>
        </w:numPr>
      </w:pPr>
      <w:r>
        <w:t xml:space="preserve">(Optional) </w:t>
      </w:r>
      <w:r w:rsidR="005230C0">
        <w:t>LineItemTaxes:Decimal:6</w:t>
      </w:r>
      <w:r w:rsidR="006624DA">
        <w:t xml:space="preserve">.4 </w:t>
      </w:r>
      <w:r w:rsidR="006624DA">
        <w:sym w:font="Wingdings" w:char="F0E0"/>
      </w:r>
      <w:r w:rsidR="006624DA">
        <w:t xml:space="preserve"> Taxes and fees paid by consumer for this product.</w:t>
      </w:r>
    </w:p>
    <w:p w:rsidR="00B82334" w:rsidRDefault="00B82334" w:rsidP="00466DD3">
      <w:pPr>
        <w:pStyle w:val="ListParagraph"/>
        <w:numPr>
          <w:ilvl w:val="2"/>
          <w:numId w:val="4"/>
        </w:numPr>
      </w:pPr>
      <w:r>
        <w:t xml:space="preserve">(Optional) LineItemParentID: Int: 8 </w:t>
      </w:r>
      <w:r>
        <w:sym w:font="Wingdings" w:char="F0E0"/>
      </w:r>
      <w:r>
        <w:t xml:space="preserve"> The parent id (if exists) for this line item.</w:t>
      </w:r>
    </w:p>
    <w:p w:rsidR="007167F8" w:rsidRDefault="007167F8" w:rsidP="00466DD3">
      <w:pPr>
        <w:pStyle w:val="ListParagraph"/>
        <w:numPr>
          <w:ilvl w:val="2"/>
          <w:numId w:val="4"/>
        </w:numPr>
      </w:pPr>
      <w:r>
        <w:t>Order Line Item Details</w:t>
      </w:r>
    </w:p>
    <w:p w:rsidR="007167F8" w:rsidRDefault="007167F8" w:rsidP="00466DD3">
      <w:pPr>
        <w:pStyle w:val="ListParagraph"/>
        <w:numPr>
          <w:ilvl w:val="3"/>
          <w:numId w:val="4"/>
        </w:numPr>
      </w:pPr>
      <w:r>
        <w:t xml:space="preserve">Device ID:String:128 </w:t>
      </w:r>
      <w:r>
        <w:sym w:font="Wingdings" w:char="F0E0"/>
      </w:r>
      <w:r>
        <w:t xml:space="preserve"> ESN/SIM of assigned device, null if not a device line item.</w:t>
      </w:r>
    </w:p>
    <w:p w:rsidR="0019439C" w:rsidRDefault="00F25EBC" w:rsidP="0019439C">
      <w:r>
        <w:t>Return Sub Codes</w:t>
      </w:r>
    </w:p>
    <w:p w:rsidR="0019439C" w:rsidRDefault="0019439C" w:rsidP="0019439C">
      <w:pPr>
        <w:pStyle w:val="ListParagraph"/>
      </w:pPr>
      <w:r>
        <w:t xml:space="preserve">Missing required search option </w:t>
      </w:r>
      <w:r>
        <w:sym w:font="Wingdings" w:char="F0E0"/>
      </w:r>
      <w:r>
        <w:t xml:space="preserve"> 0x</w:t>
      </w:r>
      <w:r w:rsidR="000261CC">
        <w:t>0E 0</w:t>
      </w:r>
      <w:r>
        <w:t>1</w:t>
      </w:r>
    </w:p>
    <w:p w:rsidR="000261CC" w:rsidRDefault="0019439C" w:rsidP="000261CC">
      <w:pPr>
        <w:pStyle w:val="ListParagraph"/>
      </w:pPr>
      <w:r>
        <w:t xml:space="preserve">Missing required minimum search </w:t>
      </w:r>
      <w:r w:rsidR="004906A5">
        <w:t xml:space="preserve">field </w:t>
      </w:r>
      <w:r>
        <w:t xml:space="preserve">criteria </w:t>
      </w:r>
      <w:r>
        <w:sym w:font="Wingdings" w:char="F0E0"/>
      </w:r>
      <w:r>
        <w:t xml:space="preserve"> 0x</w:t>
      </w:r>
      <w:r w:rsidR="000261CC">
        <w:t>0E 02</w:t>
      </w:r>
    </w:p>
    <w:p w:rsidR="0019439C" w:rsidRDefault="0019439C" w:rsidP="0019439C">
      <w:r>
        <w:t>Example Flow</w:t>
      </w:r>
    </w:p>
    <w:p w:rsidR="00340735" w:rsidRPr="00AF1EC3" w:rsidRDefault="00340735" w:rsidP="00340735">
      <w:pPr>
        <w:pStyle w:val="ListParagraph"/>
      </w:pPr>
      <w:r>
        <w:t>OrderResultSet = GetOrdersLookup(“John”, “Doe”, “123 Park St”, “Middletown”, “KS”, “39344”);</w:t>
      </w:r>
    </w:p>
    <w:p w:rsidR="00751266" w:rsidRDefault="00B4667E" w:rsidP="00760383">
      <w:pPr>
        <w:pStyle w:val="Heading3"/>
      </w:pPr>
      <w:bookmarkStart w:id="68" w:name="_Toc340793436"/>
      <w:bookmarkStart w:id="69" w:name="_Toc382296890"/>
      <w:r>
        <w:t>Build Change Order</w:t>
      </w:r>
      <w:bookmarkEnd w:id="68"/>
      <w:bookmarkEnd w:id="69"/>
    </w:p>
    <w:p w:rsidR="00C861BC" w:rsidRDefault="00C861BC" w:rsidP="00760383">
      <w:r>
        <w:t xml:space="preserve">This function creates the “shell” for a consumer </w:t>
      </w:r>
      <w:r w:rsidR="00EF29BB">
        <w:t xml:space="preserve">change </w:t>
      </w:r>
      <w:r>
        <w:t xml:space="preserve">order within the Ready Wireless MNVE backend systems.  All </w:t>
      </w:r>
      <w:r w:rsidR="00EF29BB">
        <w:t xml:space="preserve">changes to a </w:t>
      </w:r>
      <w:r>
        <w:t>consumer order</w:t>
      </w:r>
      <w:r w:rsidR="00C54799">
        <w:t xml:space="preserve"> </w:t>
      </w:r>
      <w:r>
        <w:t xml:space="preserve">must begin with a call to </w:t>
      </w:r>
      <w:r w:rsidRPr="00EF29BB">
        <w:rPr>
          <w:b/>
        </w:rPr>
        <w:t>Build</w:t>
      </w:r>
      <w:r w:rsidR="00EF29BB" w:rsidRPr="00EF29BB">
        <w:rPr>
          <w:b/>
        </w:rPr>
        <w:t>Change</w:t>
      </w:r>
      <w:r w:rsidRPr="00EF29BB">
        <w:rPr>
          <w:b/>
        </w:rPr>
        <w:t>Order</w:t>
      </w:r>
      <w:r>
        <w:t>.</w:t>
      </w:r>
    </w:p>
    <w:p w:rsidR="00C861BC" w:rsidRPr="009518E2" w:rsidRDefault="00C861BC" w:rsidP="00760383">
      <w:r>
        <w:rPr>
          <w:b/>
        </w:rPr>
        <w:t>Note</w:t>
      </w:r>
      <w:r>
        <w:t xml:space="preserve">: The order structures created with </w:t>
      </w:r>
      <w:r w:rsidRPr="007665DF">
        <w:rPr>
          <w:b/>
        </w:rPr>
        <w:t>Build</w:t>
      </w:r>
      <w:r w:rsidR="00EF29BB" w:rsidRPr="007665DF">
        <w:rPr>
          <w:b/>
        </w:rPr>
        <w:t>Change</w:t>
      </w:r>
      <w:r w:rsidRPr="007665DF">
        <w:rPr>
          <w:b/>
        </w:rPr>
        <w:t>Order</w:t>
      </w:r>
      <w:r>
        <w:t xml:space="preserve"> will persist in a “BUILD” state for 48 hours before being swept up and marked “AUTO CANCEL”.</w:t>
      </w:r>
    </w:p>
    <w:p w:rsidR="00C861BC" w:rsidRDefault="00C861BC" w:rsidP="00760383">
      <w:r>
        <w:t>Inputs</w:t>
      </w:r>
    </w:p>
    <w:p w:rsidR="00C861BC" w:rsidRDefault="00EF29BB" w:rsidP="00760383">
      <w:pPr>
        <w:pStyle w:val="ListParagraph"/>
      </w:pPr>
      <w:r>
        <w:lastRenderedPageBreak/>
        <w:t>Order</w:t>
      </w:r>
      <w:r w:rsidR="00C861BC">
        <w:t xml:space="preserve"> ID</w:t>
      </w:r>
      <w:r w:rsidR="00C03432">
        <w:t>:Int:8</w:t>
      </w:r>
      <w:r w:rsidR="00C861BC">
        <w:t xml:space="preserve"> </w:t>
      </w:r>
      <w:r w:rsidR="00C861BC">
        <w:sym w:font="Wingdings" w:char="F0E0"/>
      </w:r>
      <w:r w:rsidR="00237D35">
        <w:t>An</w:t>
      </w:r>
      <w:r>
        <w:t xml:space="preserve"> order ID </w:t>
      </w:r>
      <w:r w:rsidR="00237D35">
        <w:t>returned by GetConsumerActiveProducts</w:t>
      </w:r>
      <w:r w:rsidR="00C861BC">
        <w:t xml:space="preserve">.  </w:t>
      </w:r>
      <w:r w:rsidR="00237D35">
        <w:t>Order IDs returned by GetOrdersLookup will return an error if used.  GetConsumerActiveProducts returns order IDs correctly synchronized within the platform.</w:t>
      </w:r>
    </w:p>
    <w:p w:rsidR="00C861BC" w:rsidRDefault="00C861BC" w:rsidP="00760383">
      <w:r>
        <w:t>Outputs</w:t>
      </w:r>
    </w:p>
    <w:p w:rsidR="00C03432" w:rsidRDefault="00C03432" w:rsidP="00C03432">
      <w:pPr>
        <w:pStyle w:val="ListParagraph"/>
      </w:pPr>
      <w:r>
        <w:t>&lt;standard response message block&gt;</w:t>
      </w:r>
    </w:p>
    <w:p w:rsidR="00C861BC" w:rsidRDefault="00EF29BB" w:rsidP="00760383">
      <w:pPr>
        <w:pStyle w:val="ListParagraph"/>
      </w:pPr>
      <w:r>
        <w:t>ChangeO</w:t>
      </w:r>
      <w:r w:rsidR="00C861BC">
        <w:t>rderID</w:t>
      </w:r>
      <w:r w:rsidR="00C03432">
        <w:t>:Int:8</w:t>
      </w:r>
      <w:r w:rsidR="00C861BC">
        <w:t xml:space="preserve"> </w:t>
      </w:r>
      <w:r w:rsidR="00C861BC">
        <w:sym w:font="Wingdings" w:char="F0E0"/>
      </w:r>
      <w:r w:rsidR="00C861BC">
        <w:t xml:space="preserve"> This will be the reference ID used when </w:t>
      </w:r>
      <w:r>
        <w:t xml:space="preserve">calling change feature functions on the order and for calling </w:t>
      </w:r>
      <w:r w:rsidRPr="00EF29BB">
        <w:rPr>
          <w:b/>
        </w:rPr>
        <w:t>PlaceOrder</w:t>
      </w:r>
      <w:r>
        <w:t xml:space="preserve">, </w:t>
      </w:r>
      <w:r w:rsidRPr="00EF29BB">
        <w:rPr>
          <w:b/>
        </w:rPr>
        <w:t>GetOrderQuote</w:t>
      </w:r>
      <w:r>
        <w:t xml:space="preserve">, or </w:t>
      </w:r>
      <w:r w:rsidRPr="00EF29BB">
        <w:rPr>
          <w:b/>
        </w:rPr>
        <w:t>CancelOrder</w:t>
      </w:r>
      <w:r w:rsidR="00C861BC">
        <w:t>.</w:t>
      </w:r>
    </w:p>
    <w:p w:rsidR="00B94B6A" w:rsidRDefault="00B94B6A" w:rsidP="00760383">
      <w:pPr>
        <w:pStyle w:val="ListParagraph"/>
      </w:pPr>
      <w:r>
        <w:t xml:space="preserve">Original Order </w:t>
      </w:r>
      <w:r w:rsidR="00C03432">
        <w:t>Line Item Array</w:t>
      </w:r>
      <w:r>
        <w:t xml:space="preserve"> </w:t>
      </w:r>
      <w:r>
        <w:sym w:font="Wingdings" w:char="F0E0"/>
      </w:r>
      <w:r>
        <w:t xml:space="preserve"> The line item details of the original order.  The LineItemID of these details will be needed as input to change feature function calls in order to replace previously purchased items.</w:t>
      </w:r>
    </w:p>
    <w:p w:rsidR="00C03432" w:rsidRDefault="00C03432" w:rsidP="00466DD3">
      <w:pPr>
        <w:pStyle w:val="ListParagraph"/>
        <w:numPr>
          <w:ilvl w:val="1"/>
          <w:numId w:val="4"/>
        </w:numPr>
      </w:pPr>
      <w:r>
        <w:t xml:space="preserve">LineItemID:Int:4 </w:t>
      </w:r>
      <w:r>
        <w:sym w:font="Wingdings" w:char="F0E0"/>
      </w:r>
      <w:r>
        <w:t xml:space="preserve"> ID of the order line item.</w:t>
      </w:r>
    </w:p>
    <w:p w:rsidR="00C03432" w:rsidRDefault="00C03432" w:rsidP="00466DD3">
      <w:pPr>
        <w:pStyle w:val="ListParagraph"/>
        <w:numPr>
          <w:ilvl w:val="1"/>
          <w:numId w:val="4"/>
        </w:numPr>
      </w:pPr>
      <w:r>
        <w:t xml:space="preserve">LineItemShortName:String:32 </w:t>
      </w:r>
      <w:r>
        <w:sym w:font="Wingdings" w:char="F0E0"/>
      </w:r>
      <w:r>
        <w:t xml:space="preserve"> Short name of the product.</w:t>
      </w:r>
    </w:p>
    <w:p w:rsidR="00C03432" w:rsidRDefault="00C03432"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625955">
        <w:t xml:space="preserve">Fee, </w:t>
      </w:r>
      <w:r>
        <w:t>Taxes, Sub Total, Total)</w:t>
      </w:r>
    </w:p>
    <w:p w:rsidR="00C03432" w:rsidRDefault="00C03432" w:rsidP="00466DD3">
      <w:pPr>
        <w:pStyle w:val="ListParagraph"/>
        <w:numPr>
          <w:ilvl w:val="1"/>
          <w:numId w:val="4"/>
        </w:numPr>
      </w:pPr>
      <w:r>
        <w:t>LineItemRate:Decimal:</w:t>
      </w:r>
      <w:r w:rsidR="005230C0">
        <w:t>6</w:t>
      </w:r>
      <w:r>
        <w:t xml:space="preserve">.4 </w:t>
      </w:r>
      <w:r>
        <w:sym w:font="Wingdings" w:char="F0E0"/>
      </w:r>
      <w:r>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0261CC" w:rsidRDefault="00F25EBC" w:rsidP="000261CC">
      <w:r>
        <w:t>Return Sub Codes</w:t>
      </w:r>
    </w:p>
    <w:p w:rsidR="000261CC" w:rsidRPr="00C861BC" w:rsidRDefault="000261CC" w:rsidP="000261CC">
      <w:pPr>
        <w:pStyle w:val="ListParagraph"/>
      </w:pPr>
      <w:r>
        <w:t>0x0F00</w:t>
      </w:r>
    </w:p>
    <w:p w:rsidR="00B4667E" w:rsidRDefault="00B4667E" w:rsidP="00760383">
      <w:pPr>
        <w:pStyle w:val="Heading3"/>
      </w:pPr>
      <w:bookmarkStart w:id="70" w:name="_Toc340793437"/>
      <w:bookmarkStart w:id="71" w:name="_Toc382296891"/>
      <w:r>
        <w:t xml:space="preserve">Change Order </w:t>
      </w:r>
      <w:r w:rsidR="009E5BEA">
        <w:t>A</w:t>
      </w:r>
      <w:r w:rsidR="00CA7958">
        <w:t>irtime</w:t>
      </w:r>
      <w:r>
        <w:t xml:space="preserve"> Product</w:t>
      </w:r>
      <w:bookmarkEnd w:id="70"/>
      <w:bookmarkEnd w:id="71"/>
    </w:p>
    <w:p w:rsidR="00467EE8" w:rsidRDefault="00467EE8" w:rsidP="00760383">
      <w:r>
        <w:t xml:space="preserve">Use to replace </w:t>
      </w:r>
      <w:r w:rsidR="0028113F">
        <w:t xml:space="preserve">or add </w:t>
      </w:r>
      <w:r>
        <w:t>an airtime product from a previous order.  This call requires a reference to a previous order airtime product line item.</w:t>
      </w:r>
    </w:p>
    <w:p w:rsidR="00C837A7" w:rsidRDefault="00C837A7" w:rsidP="00760383">
      <w:r w:rsidRPr="00C837A7">
        <w:rPr>
          <w:b/>
        </w:rPr>
        <w:t>Note</w:t>
      </w:r>
      <w:r>
        <w:t xml:space="preserve">: This function may be called multiple times to apply airtime plan changes to multiple devices </w:t>
      </w:r>
      <w:r w:rsidR="004D17F2">
        <w:t xml:space="preserve">or plans </w:t>
      </w:r>
      <w:r>
        <w:t>on an order.</w:t>
      </w:r>
    </w:p>
    <w:p w:rsidR="00467EE8" w:rsidRDefault="00467EE8" w:rsidP="00760383">
      <w:r>
        <w:t>Inputs</w:t>
      </w:r>
    </w:p>
    <w:p w:rsidR="00467EE8" w:rsidRDefault="00467EE8" w:rsidP="00760383">
      <w:pPr>
        <w:pStyle w:val="ListParagraph"/>
      </w:pPr>
      <w:r>
        <w:t>ChangeOrderID</w:t>
      </w:r>
      <w:r w:rsidR="00C54799">
        <w:t>:Int:8</w:t>
      </w:r>
      <w:r>
        <w:t xml:space="preserve"> </w:t>
      </w:r>
      <w:r>
        <w:sym w:font="Wingdings" w:char="F0E0"/>
      </w:r>
      <w:r>
        <w:t>ID of the change order being constructed.</w:t>
      </w:r>
    </w:p>
    <w:p w:rsidR="00467EE8" w:rsidRDefault="00467EE8" w:rsidP="00466DD3">
      <w:pPr>
        <w:pStyle w:val="ListParagraph"/>
        <w:numPr>
          <w:ilvl w:val="1"/>
          <w:numId w:val="4"/>
        </w:numPr>
      </w:pPr>
      <w:r>
        <w:rPr>
          <w:b/>
        </w:rPr>
        <w:t>Note</w:t>
      </w:r>
      <w:r>
        <w:t xml:space="preserve">: Only IDs from </w:t>
      </w:r>
      <w:r w:rsidRPr="009E6E6B">
        <w:rPr>
          <w:b/>
        </w:rPr>
        <w:t>Build</w:t>
      </w:r>
      <w:r>
        <w:rPr>
          <w:b/>
        </w:rPr>
        <w:t>Change</w:t>
      </w:r>
      <w:r w:rsidRPr="009E6E6B">
        <w:rPr>
          <w:b/>
        </w:rPr>
        <w:t>Order</w:t>
      </w:r>
      <w:r>
        <w:t xml:space="preserve"> are accepted.  Order must be in the “BUILD” state.</w:t>
      </w:r>
    </w:p>
    <w:p w:rsidR="0028113F" w:rsidRDefault="00467EE8" w:rsidP="00760383">
      <w:pPr>
        <w:pStyle w:val="ListParagraph"/>
      </w:pPr>
      <w:r>
        <w:t>LineItemID</w:t>
      </w:r>
      <w:r w:rsidR="00C54799">
        <w:t>:Int:4</w:t>
      </w:r>
      <w:r>
        <w:t xml:space="preserve"> </w:t>
      </w:r>
      <w:r>
        <w:sym w:font="Wingdings" w:char="F0E0"/>
      </w:r>
      <w:r w:rsidR="0028113F">
        <w:t xml:space="preserve"> </w:t>
      </w:r>
      <w:r w:rsidR="00F15713">
        <w:t xml:space="preserve">The line item ID provided can </w:t>
      </w:r>
      <w:r w:rsidR="0028113F">
        <w:t xml:space="preserve">be one of the following line item types (DEVICE or AIRTIME).  </w:t>
      </w:r>
      <w:r w:rsidR="00F15713">
        <w:t xml:space="preserve">When adding a new airtime plan to an existing device provide a previous order line item ID for a device.  </w:t>
      </w:r>
      <w:r w:rsidR="0028113F">
        <w:t xml:space="preserve">When changing an existing airtime plan provide the previous order line item </w:t>
      </w:r>
      <w:r w:rsidR="00F15713">
        <w:t>ID</w:t>
      </w:r>
      <w:r w:rsidR="0028113F">
        <w:t xml:space="preserve"> of the plan to change.</w:t>
      </w:r>
    </w:p>
    <w:p w:rsidR="0028113F" w:rsidRDefault="0028113F" w:rsidP="00466DD3">
      <w:pPr>
        <w:pStyle w:val="ListParagraph"/>
        <w:numPr>
          <w:ilvl w:val="1"/>
          <w:numId w:val="4"/>
        </w:numPr>
      </w:pPr>
      <w:r>
        <w:t xml:space="preserve">DEVICE: The line item ID of the device on the original order </w:t>
      </w:r>
      <w:r w:rsidR="00F15713">
        <w:t xml:space="preserve">to associate the </w:t>
      </w:r>
      <w:r>
        <w:t xml:space="preserve">new airtime plan.  </w:t>
      </w:r>
    </w:p>
    <w:p w:rsidR="00467EE8" w:rsidRDefault="0028113F" w:rsidP="00466DD3">
      <w:pPr>
        <w:pStyle w:val="ListParagraph"/>
        <w:numPr>
          <w:ilvl w:val="1"/>
          <w:numId w:val="4"/>
        </w:numPr>
      </w:pPr>
      <w:r>
        <w:t xml:space="preserve">AIRTIME: </w:t>
      </w:r>
      <w:r w:rsidR="00467EE8">
        <w:t xml:space="preserve">The line item ID of the </w:t>
      </w:r>
      <w:r w:rsidR="00F15713">
        <w:t xml:space="preserve">airtime plan on the </w:t>
      </w:r>
      <w:r w:rsidR="00467EE8">
        <w:t xml:space="preserve">original order to replace. </w:t>
      </w:r>
    </w:p>
    <w:p w:rsidR="00467EE8" w:rsidRDefault="00467EE8" w:rsidP="00760383">
      <w:pPr>
        <w:pStyle w:val="ListParagraph"/>
      </w:pPr>
      <w:r>
        <w:t>ProductID</w:t>
      </w:r>
      <w:r w:rsidR="00C54799">
        <w:t>:Int:8</w:t>
      </w:r>
      <w:r>
        <w:t xml:space="preserve"> </w:t>
      </w:r>
      <w:r>
        <w:sym w:font="Wingdings" w:char="F0E0"/>
      </w:r>
      <w:r>
        <w:t>Product ID of the product replacing the original.</w:t>
      </w:r>
      <w:r>
        <w:tab/>
      </w:r>
    </w:p>
    <w:p w:rsidR="00467EE8" w:rsidRDefault="00467EE8" w:rsidP="00760383">
      <w:pPr>
        <w:pStyle w:val="ListParagraph"/>
      </w:pPr>
      <w:r>
        <w:t>Change Flag</w:t>
      </w:r>
      <w:r w:rsidR="00C54799">
        <w:t xml:space="preserve">:Int:2 </w:t>
      </w:r>
      <w:r w:rsidR="00C54799">
        <w:sym w:font="Wingdings" w:char="F0E0"/>
      </w:r>
      <w:r w:rsidR="00C54799">
        <w:t xml:space="preserve"> M</w:t>
      </w:r>
      <w:r>
        <w:t>ust be one of the following:</w:t>
      </w:r>
    </w:p>
    <w:p w:rsidR="00467EE8" w:rsidRDefault="00467EE8" w:rsidP="00466DD3">
      <w:pPr>
        <w:pStyle w:val="ListParagraph"/>
        <w:numPr>
          <w:ilvl w:val="1"/>
          <w:numId w:val="4"/>
        </w:numPr>
      </w:pPr>
      <w:r>
        <w:t>(Optional) Auto-Replenish Flag</w:t>
      </w:r>
      <w:r w:rsidR="00C54799">
        <w:t>:</w:t>
      </w:r>
      <w:r w:rsidR="00C54799">
        <w:rPr>
          <w:b/>
        </w:rPr>
        <w:t>0x01</w:t>
      </w:r>
      <w:r>
        <w:t xml:space="preserve"> </w:t>
      </w:r>
      <w:r>
        <w:sym w:font="Wingdings" w:char="F0E0"/>
      </w:r>
      <w:r>
        <w:t xml:space="preserve"> Use this flag if a auto-replenish product is being changed.</w:t>
      </w:r>
    </w:p>
    <w:p w:rsidR="00467EE8" w:rsidRDefault="00467EE8" w:rsidP="00466DD3">
      <w:pPr>
        <w:pStyle w:val="ListParagraph"/>
        <w:numPr>
          <w:ilvl w:val="2"/>
          <w:numId w:val="4"/>
        </w:numPr>
      </w:pPr>
      <w:r>
        <w:rPr>
          <w:b/>
        </w:rPr>
        <w:t>Note</w:t>
      </w:r>
      <w:r>
        <w:t xml:space="preserve">: Client must be configured for auto replenish feature.  Either Ready Wireless handles the customer account, automatic charges, and product refreshes…or…Ready Wireless handles the auto-replenish trigger events and client manages processing of the events.  See </w:t>
      </w:r>
      <w:r w:rsidRPr="009E6E6B">
        <w:rPr>
          <w:b/>
        </w:rPr>
        <w:t>GetPendingAutoReplenish</w:t>
      </w:r>
      <w:r>
        <w:t xml:space="preserve">, </w:t>
      </w:r>
      <w:r w:rsidRPr="009E6E6B">
        <w:rPr>
          <w:b/>
        </w:rPr>
        <w:t>EnablePendingAutoReplenish</w:t>
      </w:r>
      <w:r>
        <w:t xml:space="preserve">, and </w:t>
      </w:r>
      <w:r w:rsidRPr="009E6E6B">
        <w:rPr>
          <w:b/>
        </w:rPr>
        <w:t>CancelPendingAutoReplenish</w:t>
      </w:r>
      <w:r>
        <w:t xml:space="preserve"> for details on client manages auto replenish.</w:t>
      </w:r>
    </w:p>
    <w:p w:rsidR="00467EE8" w:rsidRDefault="00467EE8" w:rsidP="00466DD3">
      <w:pPr>
        <w:pStyle w:val="ListParagraph"/>
        <w:numPr>
          <w:ilvl w:val="2"/>
          <w:numId w:val="4"/>
        </w:numPr>
      </w:pPr>
      <w:r>
        <w:t>One of the following replenish options (or both) must be set:</w:t>
      </w:r>
    </w:p>
    <w:p w:rsidR="00C54799" w:rsidRDefault="00C54799" w:rsidP="00466DD3">
      <w:pPr>
        <w:pStyle w:val="ListParagraph"/>
        <w:numPr>
          <w:ilvl w:val="3"/>
          <w:numId w:val="4"/>
        </w:numPr>
      </w:pPr>
      <w:r>
        <w:t xml:space="preserve">(Optional) ReplenishByDayOfMonth:String:16 </w:t>
      </w:r>
      <w:r>
        <w:sym w:font="Wingdings" w:char="F0E0"/>
      </w:r>
      <w:r>
        <w:t xml:space="preserve">  {First, Last, or specific day}</w:t>
      </w:r>
    </w:p>
    <w:p w:rsidR="00C54799" w:rsidRDefault="00C54799" w:rsidP="00466DD3">
      <w:pPr>
        <w:pStyle w:val="ListParagraph"/>
        <w:numPr>
          <w:ilvl w:val="3"/>
          <w:numId w:val="4"/>
        </w:numPr>
      </w:pPr>
      <w:r>
        <w:lastRenderedPageBreak/>
        <w:t xml:space="preserve">(Optional) ReplenishByDepletionPercentage:Decimal:2.2 </w:t>
      </w:r>
      <w:r>
        <w:sym w:font="Wingdings" w:char="F0E0"/>
      </w:r>
      <w:r>
        <w:t xml:space="preserve"> percentage remaining</w:t>
      </w:r>
    </w:p>
    <w:p w:rsidR="00467EE8" w:rsidRDefault="00C54799" w:rsidP="00466DD3">
      <w:pPr>
        <w:pStyle w:val="ListParagraph"/>
        <w:numPr>
          <w:ilvl w:val="1"/>
          <w:numId w:val="4"/>
        </w:numPr>
      </w:pPr>
      <w:r>
        <w:t xml:space="preserve"> </w:t>
      </w:r>
      <w:r w:rsidR="00467EE8">
        <w:t>(Optional) MRC Flag</w:t>
      </w:r>
      <w:r>
        <w:t>:</w:t>
      </w:r>
      <w:r>
        <w:rPr>
          <w:b/>
        </w:rPr>
        <w:t>0x02</w:t>
      </w:r>
      <w:r w:rsidR="00467EE8">
        <w:t xml:space="preserve"> </w:t>
      </w:r>
      <w:r w:rsidR="00467EE8">
        <w:sym w:font="Wingdings" w:char="F0E0"/>
      </w:r>
      <w:r w:rsidR="00467EE8">
        <w:t xml:space="preserve"> Use this option for changing post-paid plans.</w:t>
      </w:r>
    </w:p>
    <w:p w:rsidR="00467EE8" w:rsidRDefault="00467EE8" w:rsidP="00466DD3">
      <w:pPr>
        <w:pStyle w:val="ListParagraph"/>
        <w:numPr>
          <w:ilvl w:val="2"/>
          <w:numId w:val="4"/>
        </w:numPr>
      </w:pPr>
      <w:r>
        <w:t>&lt;future implementation&gt;</w:t>
      </w:r>
    </w:p>
    <w:p w:rsidR="005230C0" w:rsidRDefault="005230C0" w:rsidP="005230C0">
      <w:pPr>
        <w:pStyle w:val="ListParagraph"/>
      </w:pPr>
      <w:r>
        <w:t xml:space="preserve">(Optional) Rate:Decimal:6.4 </w:t>
      </w:r>
      <w:r>
        <w:sym w:font="Wingdings" w:char="F0E0"/>
      </w:r>
      <w:r>
        <w:t xml:space="preserve"> Override the default rate configured for the product.</w:t>
      </w:r>
    </w:p>
    <w:p w:rsidR="005B4E4F" w:rsidRDefault="005B4E4F" w:rsidP="005B4E4F">
      <w:pPr>
        <w:pStyle w:val="ListParagraph"/>
      </w:pPr>
      <w:r>
        <w:t xml:space="preserve">(Optional) Prorate Flag:ENUM </w:t>
      </w:r>
      <w:r>
        <w:sym w:font="Wingdings" w:char="F0E0"/>
      </w:r>
      <w:r>
        <w:t xml:space="preserve"> (NOW, BILLING_CYCLE, CUSTOM)</w:t>
      </w:r>
    </w:p>
    <w:p w:rsidR="005B4E4F" w:rsidRDefault="005B4E4F" w:rsidP="00466DD3">
      <w:pPr>
        <w:pStyle w:val="ListParagraph"/>
        <w:numPr>
          <w:ilvl w:val="1"/>
          <w:numId w:val="4"/>
        </w:numPr>
      </w:pPr>
      <w:r>
        <w:t>NOW: New plans go into effect immediately. (Default)</w:t>
      </w:r>
    </w:p>
    <w:p w:rsidR="005B4E4F" w:rsidRDefault="005B4E4F" w:rsidP="00466DD3">
      <w:pPr>
        <w:pStyle w:val="ListParagraph"/>
        <w:numPr>
          <w:ilvl w:val="1"/>
          <w:numId w:val="4"/>
        </w:numPr>
      </w:pPr>
      <w:r>
        <w:t>BILLING_CYCLE: New plans go into effect at the next billing cycle.</w:t>
      </w:r>
    </w:p>
    <w:p w:rsidR="005B4E4F" w:rsidRDefault="005B4E4F" w:rsidP="00466DD3">
      <w:pPr>
        <w:pStyle w:val="ListParagraph"/>
        <w:numPr>
          <w:ilvl w:val="1"/>
          <w:numId w:val="4"/>
        </w:numPr>
      </w:pPr>
      <w:r>
        <w:t>CUSTOM: New plans will go into effect at the date provided.</w:t>
      </w:r>
    </w:p>
    <w:p w:rsidR="005B4E4F" w:rsidRDefault="005B4E4F" w:rsidP="005B4E4F">
      <w:pPr>
        <w:pStyle w:val="ListParagraph"/>
      </w:pPr>
      <w:r>
        <w:t xml:space="preserve">(Optional) Prorate Date:Datetime </w:t>
      </w:r>
      <w:r>
        <w:sym w:font="Wingdings" w:char="F0E0"/>
      </w:r>
      <w:r>
        <w:t xml:space="preserve"> The date new plans go into effect.</w:t>
      </w:r>
    </w:p>
    <w:p w:rsidR="00467EE8" w:rsidRDefault="00467EE8" w:rsidP="00760383">
      <w:r>
        <w:t>Output</w:t>
      </w:r>
    </w:p>
    <w:p w:rsidR="00C03432" w:rsidRDefault="00C03432" w:rsidP="00C03432">
      <w:pPr>
        <w:pStyle w:val="ListParagraph"/>
      </w:pPr>
      <w:r>
        <w:t>&lt;standard response message block&gt;</w:t>
      </w:r>
    </w:p>
    <w:p w:rsidR="00AC4C77" w:rsidRDefault="00AC4C77" w:rsidP="00466DD3">
      <w:pPr>
        <w:pStyle w:val="ListParagraph"/>
        <w:numPr>
          <w:ilvl w:val="1"/>
          <w:numId w:val="4"/>
        </w:numPr>
      </w:pPr>
      <w:r>
        <w:t xml:space="preserve">LineItemID:Int:4 </w:t>
      </w:r>
      <w:r>
        <w:sym w:font="Wingdings" w:char="F0E0"/>
      </w:r>
      <w:r>
        <w:t xml:space="preserve"> ID of the order line item.</w:t>
      </w:r>
    </w:p>
    <w:p w:rsidR="00AC4C77" w:rsidRDefault="00AC4C77" w:rsidP="00466DD3">
      <w:pPr>
        <w:pStyle w:val="ListParagraph"/>
        <w:numPr>
          <w:ilvl w:val="1"/>
          <w:numId w:val="4"/>
        </w:numPr>
      </w:pPr>
      <w:r>
        <w:t xml:space="preserve">LineItemShortName:String:32 </w:t>
      </w:r>
      <w:r>
        <w:sym w:font="Wingdings" w:char="F0E0"/>
      </w:r>
      <w:r>
        <w:t xml:space="preserve"> Short name of the product.</w:t>
      </w:r>
    </w:p>
    <w:p w:rsidR="00AC4C77" w:rsidRDefault="00AC4C77"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625955">
        <w:t xml:space="preserve">Fee, </w:t>
      </w:r>
      <w:r>
        <w:t>Taxes, Sub Total, Total)</w:t>
      </w:r>
    </w:p>
    <w:p w:rsidR="00AC4C77" w:rsidRDefault="00AC4C77" w:rsidP="00466DD3">
      <w:pPr>
        <w:pStyle w:val="ListParagraph"/>
        <w:numPr>
          <w:ilvl w:val="1"/>
          <w:numId w:val="4"/>
        </w:numPr>
      </w:pPr>
      <w:r>
        <w:t>LineItemRate:Decimal:</w:t>
      </w:r>
      <w:r w:rsidR="005230C0">
        <w:t>6</w:t>
      </w:r>
      <w:r>
        <w:t xml:space="preserve">.4 </w:t>
      </w:r>
      <w:r>
        <w:sym w:font="Wingdings" w:char="F0E0"/>
      </w:r>
      <w:r>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BF21B9" w:rsidRDefault="00F25EBC" w:rsidP="00BF21B9">
      <w:r>
        <w:t>Return Sub Codes</w:t>
      </w:r>
    </w:p>
    <w:p w:rsidR="00BF21B9" w:rsidRPr="00CD15BB" w:rsidRDefault="00BF21B9" w:rsidP="00BF21B9">
      <w:pPr>
        <w:pStyle w:val="ListParagraph"/>
      </w:pPr>
      <w:r>
        <w:t>0x1000</w:t>
      </w:r>
    </w:p>
    <w:p w:rsidR="00772235" w:rsidRDefault="00772235" w:rsidP="00772235">
      <w:pPr>
        <w:pStyle w:val="Heading3"/>
      </w:pPr>
      <w:bookmarkStart w:id="72" w:name="_Toc382296892"/>
      <w:bookmarkStart w:id="73" w:name="_Toc340793438"/>
      <w:r>
        <w:t>Change Order Accessory Product</w:t>
      </w:r>
      <w:bookmarkEnd w:id="72"/>
    </w:p>
    <w:p w:rsidR="00772235" w:rsidRDefault="00772235" w:rsidP="00772235">
      <w:r>
        <w:t>Use to add an accessory product to a previous order.  This call requires a reference to a previous order device line item.</w:t>
      </w:r>
    </w:p>
    <w:p w:rsidR="00772235" w:rsidRDefault="00772235" w:rsidP="00772235">
      <w:r w:rsidRPr="00C837A7">
        <w:rPr>
          <w:b/>
        </w:rPr>
        <w:t>Note</w:t>
      </w:r>
      <w:r>
        <w:t>: This function may be called multiple times to apply accessory items to single or multiple devices on an order.</w:t>
      </w:r>
    </w:p>
    <w:p w:rsidR="00772235" w:rsidRDefault="00772235" w:rsidP="00772235">
      <w:r>
        <w:t>Inputs</w:t>
      </w:r>
    </w:p>
    <w:p w:rsidR="00772235" w:rsidRDefault="00772235" w:rsidP="00772235">
      <w:pPr>
        <w:pStyle w:val="ListParagraph"/>
      </w:pPr>
      <w:r>
        <w:t xml:space="preserve">ChangeOrderID:Int:8 </w:t>
      </w:r>
      <w:r>
        <w:sym w:font="Wingdings" w:char="F0E0"/>
      </w:r>
      <w:r>
        <w:t>ID of the change order being constructed.</w:t>
      </w:r>
    </w:p>
    <w:p w:rsidR="00772235" w:rsidRDefault="00772235" w:rsidP="00466DD3">
      <w:pPr>
        <w:pStyle w:val="ListParagraph"/>
        <w:numPr>
          <w:ilvl w:val="1"/>
          <w:numId w:val="4"/>
        </w:numPr>
      </w:pPr>
      <w:r>
        <w:rPr>
          <w:b/>
        </w:rPr>
        <w:t>Note</w:t>
      </w:r>
      <w:r>
        <w:t xml:space="preserve">: Only IDs from </w:t>
      </w:r>
      <w:r w:rsidRPr="009E6E6B">
        <w:rPr>
          <w:b/>
        </w:rPr>
        <w:t>Build</w:t>
      </w:r>
      <w:r>
        <w:rPr>
          <w:b/>
        </w:rPr>
        <w:t>Change</w:t>
      </w:r>
      <w:r w:rsidRPr="009E6E6B">
        <w:rPr>
          <w:b/>
        </w:rPr>
        <w:t>Order</w:t>
      </w:r>
      <w:r>
        <w:t xml:space="preserve"> are accepted.  Order must be in the “BUILD” state.</w:t>
      </w:r>
    </w:p>
    <w:p w:rsidR="00772235" w:rsidRDefault="00772235" w:rsidP="00772235">
      <w:pPr>
        <w:pStyle w:val="ListParagraph"/>
      </w:pPr>
      <w:r>
        <w:t xml:space="preserve">LineItemID:Int:4 </w:t>
      </w:r>
      <w:r>
        <w:sym w:font="Wingdings" w:char="F0E0"/>
      </w:r>
      <w:r>
        <w:t xml:space="preserve"> The line item ID of the device on the original order to associate the new accessory.</w:t>
      </w:r>
    </w:p>
    <w:p w:rsidR="00772235" w:rsidRDefault="00772235" w:rsidP="00772235">
      <w:pPr>
        <w:pStyle w:val="ListParagraph"/>
      </w:pPr>
      <w:r>
        <w:t xml:space="preserve">ProductID:Int:8 </w:t>
      </w:r>
      <w:r>
        <w:sym w:font="Wingdings" w:char="F0E0"/>
      </w:r>
      <w:r>
        <w:t>Product ID of the product replacing the original.</w:t>
      </w:r>
      <w:r>
        <w:tab/>
      </w:r>
    </w:p>
    <w:p w:rsidR="00772235" w:rsidRDefault="00772235" w:rsidP="00772235">
      <w:pPr>
        <w:pStyle w:val="ListParagraph"/>
      </w:pPr>
      <w:r>
        <w:t xml:space="preserve">(Optional) Rate:Decimal:6.4 </w:t>
      </w:r>
      <w:r>
        <w:sym w:font="Wingdings" w:char="F0E0"/>
      </w:r>
      <w:r>
        <w:t xml:space="preserve"> Override the default rate configured for the product.</w:t>
      </w:r>
    </w:p>
    <w:p w:rsidR="00772235" w:rsidRDefault="00772235" w:rsidP="00772235">
      <w:r>
        <w:t>Output</w:t>
      </w:r>
    </w:p>
    <w:p w:rsidR="00772235" w:rsidRDefault="00772235" w:rsidP="00772235">
      <w:pPr>
        <w:pStyle w:val="ListParagraph"/>
      </w:pPr>
      <w:r>
        <w:t>&lt;standard response message block&gt;</w:t>
      </w:r>
    </w:p>
    <w:p w:rsidR="00772235" w:rsidRDefault="00772235" w:rsidP="00466DD3">
      <w:pPr>
        <w:pStyle w:val="ListParagraph"/>
        <w:numPr>
          <w:ilvl w:val="1"/>
          <w:numId w:val="4"/>
        </w:numPr>
      </w:pPr>
      <w:r>
        <w:t xml:space="preserve">LineItemID:Int:4 </w:t>
      </w:r>
      <w:r>
        <w:sym w:font="Wingdings" w:char="F0E0"/>
      </w:r>
      <w:r>
        <w:t xml:space="preserve"> ID of the order line item.</w:t>
      </w:r>
    </w:p>
    <w:p w:rsidR="00772235" w:rsidRDefault="00772235" w:rsidP="00466DD3">
      <w:pPr>
        <w:pStyle w:val="ListParagraph"/>
        <w:numPr>
          <w:ilvl w:val="1"/>
          <w:numId w:val="4"/>
        </w:numPr>
      </w:pPr>
      <w:r>
        <w:t xml:space="preserve">LineItemShortName:String:32 </w:t>
      </w:r>
      <w:r>
        <w:sym w:font="Wingdings" w:char="F0E0"/>
      </w:r>
      <w:r>
        <w:t xml:space="preserve"> Short name of the product.</w:t>
      </w:r>
    </w:p>
    <w:p w:rsidR="00772235" w:rsidRDefault="00772235" w:rsidP="00466DD3">
      <w:pPr>
        <w:pStyle w:val="ListParagraph"/>
        <w:numPr>
          <w:ilvl w:val="1"/>
          <w:numId w:val="4"/>
        </w:numPr>
      </w:pPr>
      <w:r>
        <w:t xml:space="preserve">LineItemDescription:String:128 </w:t>
      </w:r>
      <w:r>
        <w:sym w:font="Wingdings" w:char="F0E0"/>
      </w:r>
      <w:r>
        <w:t xml:space="preserve"> Detail text description of the orders product.</w:t>
      </w:r>
    </w:p>
    <w:p w:rsidR="00772235" w:rsidRDefault="00772235" w:rsidP="00466DD3">
      <w:pPr>
        <w:pStyle w:val="ListParagraph"/>
        <w:numPr>
          <w:ilvl w:val="1"/>
          <w:numId w:val="4"/>
        </w:numPr>
      </w:pPr>
      <w:r>
        <w:t xml:space="preserve">LineItemType:ENUM </w:t>
      </w:r>
      <w:r>
        <w:sym w:font="Wingdings" w:char="F0E0"/>
      </w:r>
      <w:r>
        <w:t xml:space="preserve"> (Device, Airtime, Accessory, Extended, Fee, Taxes, Sub Total, Total)</w:t>
      </w:r>
    </w:p>
    <w:p w:rsidR="00772235" w:rsidRDefault="00772235" w:rsidP="00466DD3">
      <w:pPr>
        <w:pStyle w:val="ListParagraph"/>
        <w:numPr>
          <w:ilvl w:val="1"/>
          <w:numId w:val="4"/>
        </w:numPr>
      </w:pPr>
      <w:r>
        <w:t xml:space="preserve">LineItemRate:Decimal:6.4 </w:t>
      </w:r>
      <w:r>
        <w:sym w:font="Wingdings" w:char="F0E0"/>
      </w:r>
      <w:r>
        <w:t xml:space="preserve"> Rate applied to product on order</w:t>
      </w:r>
    </w:p>
    <w:p w:rsidR="00772235" w:rsidRDefault="00772235" w:rsidP="00466DD3">
      <w:pPr>
        <w:pStyle w:val="ListParagraph"/>
        <w:numPr>
          <w:ilvl w:val="1"/>
          <w:numId w:val="4"/>
        </w:numPr>
      </w:pPr>
      <w:r>
        <w:t xml:space="preserve">LineItemRateType: ENUM </w:t>
      </w:r>
      <w:r>
        <w:sym w:font="Wingdings" w:char="F0E0"/>
      </w:r>
      <w:r>
        <w:t xml:space="preserve"> (‘NRC’ – Non Recurring Charge, ‘MRC’ – Monthly Recurring, ‘NA’)</w:t>
      </w:r>
    </w:p>
    <w:p w:rsidR="00772235" w:rsidRDefault="00772235" w:rsidP="00772235">
      <w:r>
        <w:t>Return Sub Codes</w:t>
      </w:r>
    </w:p>
    <w:p w:rsidR="00772235" w:rsidRPr="00CD15BB" w:rsidRDefault="00772235" w:rsidP="00772235">
      <w:pPr>
        <w:pStyle w:val="ListParagraph"/>
      </w:pPr>
      <w:r>
        <w:t>0x1020</w:t>
      </w:r>
    </w:p>
    <w:p w:rsidR="00405FB4" w:rsidRDefault="00405FB4" w:rsidP="00405FB4">
      <w:pPr>
        <w:pStyle w:val="Heading3"/>
      </w:pPr>
      <w:bookmarkStart w:id="74" w:name="_Toc382296893"/>
      <w:r>
        <w:lastRenderedPageBreak/>
        <w:t>Change Order Account Billing Mode</w:t>
      </w:r>
      <w:bookmarkEnd w:id="74"/>
    </w:p>
    <w:p w:rsidR="00405FB4" w:rsidRDefault="00405FB4" w:rsidP="00405FB4">
      <w:r>
        <w:t>This method allows the caller to modify a consumer’s account; changing the billing mode from POST to POST_SHARED or vice versa.  The caller is required to have all of the necessary order and order line ID information required to rebuild the account.  The caller is also responsible for ensuring all of the necessary airtime plans and fees are applied.</w:t>
      </w:r>
    </w:p>
    <w:p w:rsidR="00405FB4" w:rsidRDefault="00405FB4" w:rsidP="00405FB4">
      <w:r>
        <w:t>The caller will need to get the device dependencies for each active device on the account and ensure the necessary plans are included.  An error will be returned if dependency rules are not followed.</w:t>
      </w:r>
    </w:p>
    <w:p w:rsidR="00405FB4" w:rsidRDefault="00405FB4" w:rsidP="00405FB4">
      <w:r>
        <w:t>This function automatically toggles the account from the current state to the opposing state.  For example, if the account is shared (POST_SHARED) then the input values must match the rules required for a non-shared (POST) accounts (I.E. each line has a voice plan, etc.).</w:t>
      </w:r>
    </w:p>
    <w:p w:rsidR="008B4FEB" w:rsidRDefault="008B4FEB" w:rsidP="00405FB4">
      <w:r>
        <w:t>For reference:</w:t>
      </w:r>
    </w:p>
    <w:p w:rsidR="00A71D64" w:rsidRDefault="008B4FEB" w:rsidP="008B4FEB">
      <w:pPr>
        <w:pStyle w:val="ListParagraph"/>
      </w:pPr>
      <w:r>
        <w:t>Shared accounts</w:t>
      </w:r>
      <w:r w:rsidR="00A71D64">
        <w:t>…</w:t>
      </w:r>
    </w:p>
    <w:p w:rsidR="008B4FEB" w:rsidRDefault="00A71D64" w:rsidP="00466DD3">
      <w:pPr>
        <w:pStyle w:val="ListParagraph"/>
        <w:numPr>
          <w:ilvl w:val="1"/>
          <w:numId w:val="4"/>
        </w:numPr>
      </w:pPr>
      <w:r>
        <w:t>O</w:t>
      </w:r>
      <w:r w:rsidR="008B4FEB">
        <w:t>nly allow airtime plans to be defined under the primary line</w:t>
      </w:r>
      <w:r>
        <w:t>.  Attempts to add airtime plans to additional lines will result in an error.</w:t>
      </w:r>
    </w:p>
    <w:p w:rsidR="00A71D64" w:rsidRDefault="000E28CD" w:rsidP="00466DD3">
      <w:pPr>
        <w:pStyle w:val="ListParagraph"/>
        <w:numPr>
          <w:ilvl w:val="1"/>
          <w:numId w:val="4"/>
        </w:numPr>
      </w:pPr>
      <w:r>
        <w:t>Additional lines may only have fees defined.</w:t>
      </w:r>
    </w:p>
    <w:p w:rsidR="001D14EF" w:rsidRDefault="001D14EF" w:rsidP="00466DD3">
      <w:pPr>
        <w:pStyle w:val="ListParagraph"/>
        <w:numPr>
          <w:ilvl w:val="1"/>
          <w:numId w:val="4"/>
        </w:numPr>
      </w:pPr>
      <w:r>
        <w:t>Device dependencies must be checked to determine the minimum required airtime plan(s)</w:t>
      </w:r>
    </w:p>
    <w:p w:rsidR="001D14EF" w:rsidRDefault="001D14EF" w:rsidP="00466DD3">
      <w:pPr>
        <w:pStyle w:val="ListParagraph"/>
        <w:numPr>
          <w:ilvl w:val="2"/>
          <w:numId w:val="4"/>
        </w:numPr>
      </w:pPr>
      <w:r>
        <w:t>Note: Typically GetConsumerProducts will return a smart phone as the primary device if account maintenance has removed the original primary device from the account.</w:t>
      </w:r>
    </w:p>
    <w:p w:rsidR="000E28CD" w:rsidRDefault="000E28CD" w:rsidP="000E28CD">
      <w:pPr>
        <w:pStyle w:val="ListParagraph"/>
      </w:pPr>
      <w:r>
        <w:t>Non-Shared accounts…</w:t>
      </w:r>
    </w:p>
    <w:p w:rsidR="000E28CD" w:rsidRDefault="000E28CD" w:rsidP="00466DD3">
      <w:pPr>
        <w:pStyle w:val="ListParagraph"/>
        <w:numPr>
          <w:ilvl w:val="1"/>
          <w:numId w:val="4"/>
        </w:numPr>
      </w:pPr>
      <w:r>
        <w:t xml:space="preserve">Each line is required </w:t>
      </w:r>
      <w:r w:rsidR="001D14EF">
        <w:t>to provide airtime plan(s) based upon the device dependencies.</w:t>
      </w:r>
    </w:p>
    <w:p w:rsidR="00405FB4" w:rsidRDefault="00405FB4" w:rsidP="00405FB4">
      <w:r>
        <w:t>Inputs</w:t>
      </w:r>
    </w:p>
    <w:p w:rsidR="005A3C77" w:rsidRDefault="005A3C77" w:rsidP="005A3C77">
      <w:pPr>
        <w:pStyle w:val="ListParagraph"/>
      </w:pPr>
      <w:r>
        <w:t xml:space="preserve">Order ID:Int:8 </w:t>
      </w:r>
      <w:r>
        <w:sym w:font="Wingdings" w:char="F0E0"/>
      </w:r>
      <w:r>
        <w:t xml:space="preserve"> The order ID of the current primary device.  Returned by GetConsumerActiveProducts.</w:t>
      </w:r>
    </w:p>
    <w:p w:rsidR="005B4E4F" w:rsidRDefault="005A3C77" w:rsidP="005A3C77">
      <w:pPr>
        <w:pStyle w:val="ListParagraph"/>
      </w:pPr>
      <w:r>
        <w:t xml:space="preserve"> </w:t>
      </w:r>
      <w:r w:rsidR="005B4E4F">
        <w:t xml:space="preserve">(Optional) Prorate Flag:ENUM </w:t>
      </w:r>
      <w:r w:rsidR="005B4E4F">
        <w:sym w:font="Wingdings" w:char="F0E0"/>
      </w:r>
      <w:r w:rsidR="005B4E4F">
        <w:t xml:space="preserve"> (NOW, BILLING_CYCLE, CUSTOM)</w:t>
      </w:r>
    </w:p>
    <w:p w:rsidR="005B4E4F" w:rsidRDefault="005B4E4F" w:rsidP="00466DD3">
      <w:pPr>
        <w:pStyle w:val="ListParagraph"/>
        <w:numPr>
          <w:ilvl w:val="1"/>
          <w:numId w:val="4"/>
        </w:numPr>
      </w:pPr>
      <w:r>
        <w:t>NOW: New plans go into effect immediately. (Default)</w:t>
      </w:r>
    </w:p>
    <w:p w:rsidR="005B4E4F" w:rsidRDefault="005B4E4F" w:rsidP="00466DD3">
      <w:pPr>
        <w:pStyle w:val="ListParagraph"/>
        <w:numPr>
          <w:ilvl w:val="1"/>
          <w:numId w:val="4"/>
        </w:numPr>
      </w:pPr>
      <w:r>
        <w:t>BILLING_CYCLE: New plans go into effect at the next billing cycle.</w:t>
      </w:r>
    </w:p>
    <w:p w:rsidR="005B4E4F" w:rsidRDefault="005B4E4F" w:rsidP="00466DD3">
      <w:pPr>
        <w:pStyle w:val="ListParagraph"/>
        <w:numPr>
          <w:ilvl w:val="1"/>
          <w:numId w:val="4"/>
        </w:numPr>
      </w:pPr>
      <w:r>
        <w:t>CUSTOM: New plans will go into effect at the date provided.</w:t>
      </w:r>
    </w:p>
    <w:p w:rsidR="005B4E4F" w:rsidRDefault="005B4E4F" w:rsidP="005B4E4F">
      <w:pPr>
        <w:pStyle w:val="ListParagraph"/>
      </w:pPr>
      <w:r>
        <w:t xml:space="preserve">(Optional) Prorate Date:Datetime </w:t>
      </w:r>
      <w:r>
        <w:sym w:font="Wingdings" w:char="F0E0"/>
      </w:r>
      <w:r>
        <w:t xml:space="preserve"> The date new plans go into effect.</w:t>
      </w:r>
    </w:p>
    <w:p w:rsidR="00405FB4" w:rsidRDefault="00405FB4" w:rsidP="00405FB4">
      <w:pPr>
        <w:pStyle w:val="ListParagraph"/>
      </w:pPr>
      <w:r>
        <w:t>Primary Line</w:t>
      </w:r>
    </w:p>
    <w:p w:rsidR="00A71D64" w:rsidRDefault="00A71D64" w:rsidP="00466DD3">
      <w:pPr>
        <w:pStyle w:val="ListParagraph"/>
        <w:numPr>
          <w:ilvl w:val="1"/>
          <w:numId w:val="4"/>
        </w:numPr>
      </w:pPr>
      <w:r>
        <w:t xml:space="preserve">Order Line Item ID:Int:4 </w:t>
      </w:r>
      <w:r>
        <w:sym w:font="Wingdings" w:char="F0E0"/>
      </w:r>
      <w:r>
        <w:t xml:space="preserve"> The order line item ID of the current primary device.  Returned by GetConsumerActiveProducts.</w:t>
      </w:r>
    </w:p>
    <w:p w:rsidR="00405FB4" w:rsidRDefault="00405FB4" w:rsidP="00466DD3">
      <w:pPr>
        <w:pStyle w:val="ListParagraph"/>
        <w:numPr>
          <w:ilvl w:val="1"/>
          <w:numId w:val="4"/>
        </w:numPr>
      </w:pPr>
      <w:r>
        <w:t>Airtime Product Array</w:t>
      </w:r>
    </w:p>
    <w:p w:rsidR="00405FB4" w:rsidRDefault="00405FB4" w:rsidP="00466DD3">
      <w:pPr>
        <w:pStyle w:val="ListParagraph"/>
        <w:numPr>
          <w:ilvl w:val="2"/>
          <w:numId w:val="4"/>
        </w:numPr>
      </w:pPr>
      <w:r>
        <w:t>Airtime Product (Repeat for each product)</w:t>
      </w:r>
    </w:p>
    <w:p w:rsidR="00405FB4" w:rsidRDefault="00405FB4" w:rsidP="00466DD3">
      <w:pPr>
        <w:pStyle w:val="ListParagraph"/>
        <w:numPr>
          <w:ilvl w:val="3"/>
          <w:numId w:val="4"/>
        </w:numPr>
      </w:pPr>
      <w:r>
        <w:t xml:space="preserve">Product ID:Int:8 </w:t>
      </w:r>
      <w:r>
        <w:sym w:font="Wingdings" w:char="F0E0"/>
      </w:r>
      <w:r>
        <w:t xml:space="preserve"> the ID of the airtime products to associate with the primary device.</w:t>
      </w:r>
    </w:p>
    <w:p w:rsidR="00405FB4" w:rsidRDefault="00405FB4" w:rsidP="00466DD3">
      <w:pPr>
        <w:pStyle w:val="ListParagraph"/>
        <w:numPr>
          <w:ilvl w:val="3"/>
          <w:numId w:val="4"/>
        </w:numPr>
      </w:pPr>
      <w:r>
        <w:t xml:space="preserve">(Optional) Rate:Decimal:6.4 </w:t>
      </w:r>
      <w:r>
        <w:sym w:font="Wingdings" w:char="F0E0"/>
      </w:r>
      <w:r>
        <w:t xml:space="preserve"> Override the default r</w:t>
      </w:r>
      <w:r w:rsidR="008B4FEB">
        <w:t>ate configured for the product.</w:t>
      </w:r>
    </w:p>
    <w:p w:rsidR="00405FB4" w:rsidRDefault="00405FB4" w:rsidP="00405FB4">
      <w:pPr>
        <w:pStyle w:val="ListParagraph"/>
      </w:pPr>
      <w:r>
        <w:t xml:space="preserve">(Optional) </w:t>
      </w:r>
      <w:r w:rsidR="008B4FEB">
        <w:t xml:space="preserve">Additional Line </w:t>
      </w:r>
      <w:r w:rsidR="008B4FEB">
        <w:sym w:font="Wingdings" w:char="F0E0"/>
      </w:r>
      <w:r w:rsidR="008B4FEB">
        <w:t xml:space="preserve"> May repeat multiple times as needed.</w:t>
      </w:r>
    </w:p>
    <w:p w:rsidR="005A3C77" w:rsidRDefault="005A3C77" w:rsidP="005A3C77">
      <w:pPr>
        <w:pStyle w:val="ListParagraph"/>
        <w:numPr>
          <w:ilvl w:val="1"/>
          <w:numId w:val="4"/>
        </w:numPr>
      </w:pPr>
      <w:r>
        <w:t xml:space="preserve">(Optional) Order Line Item ID:Int:4 </w:t>
      </w:r>
      <w:r>
        <w:sym w:font="Wingdings" w:char="F0E0"/>
      </w:r>
      <w:r>
        <w:t xml:space="preserve"> The order line item ID of the device.  Returned by GetConsumerActiveProducts.</w:t>
      </w:r>
    </w:p>
    <w:p w:rsidR="008B4FEB" w:rsidRDefault="008B4FEB" w:rsidP="00466DD3">
      <w:pPr>
        <w:pStyle w:val="ListParagraph"/>
        <w:numPr>
          <w:ilvl w:val="1"/>
          <w:numId w:val="4"/>
        </w:numPr>
      </w:pPr>
      <w:r>
        <w:t>(Optional) Airtime Product Array</w:t>
      </w:r>
    </w:p>
    <w:p w:rsidR="008B4FEB" w:rsidRDefault="008B4FEB" w:rsidP="00466DD3">
      <w:pPr>
        <w:pStyle w:val="ListParagraph"/>
        <w:numPr>
          <w:ilvl w:val="2"/>
          <w:numId w:val="4"/>
        </w:numPr>
      </w:pPr>
      <w:r>
        <w:t>Airtime Product (Repeat for each product)</w:t>
      </w:r>
    </w:p>
    <w:p w:rsidR="008B4FEB" w:rsidRDefault="008B4FEB" w:rsidP="00466DD3">
      <w:pPr>
        <w:pStyle w:val="ListParagraph"/>
        <w:numPr>
          <w:ilvl w:val="3"/>
          <w:numId w:val="4"/>
        </w:numPr>
      </w:pPr>
      <w:r>
        <w:t xml:space="preserve">Product ID:Int:8 </w:t>
      </w:r>
      <w:r>
        <w:sym w:font="Wingdings" w:char="F0E0"/>
      </w:r>
      <w:r>
        <w:t xml:space="preserve"> the ID of the airtime products to associate with the primary device.</w:t>
      </w:r>
    </w:p>
    <w:p w:rsidR="008B4FEB" w:rsidRDefault="008B4FEB" w:rsidP="00466DD3">
      <w:pPr>
        <w:pStyle w:val="ListParagraph"/>
        <w:numPr>
          <w:ilvl w:val="3"/>
          <w:numId w:val="4"/>
        </w:numPr>
      </w:pPr>
      <w:r>
        <w:t xml:space="preserve">(Optional) Rate:Decimal:6.4 </w:t>
      </w:r>
      <w:r>
        <w:sym w:font="Wingdings" w:char="F0E0"/>
      </w:r>
      <w:r>
        <w:t xml:space="preserve"> Override the default rate configured for the product.</w:t>
      </w:r>
    </w:p>
    <w:p w:rsidR="008B4FEB" w:rsidRDefault="008B4FEB" w:rsidP="00466DD3">
      <w:pPr>
        <w:pStyle w:val="ListParagraph"/>
        <w:numPr>
          <w:ilvl w:val="1"/>
          <w:numId w:val="4"/>
        </w:numPr>
      </w:pPr>
      <w:r>
        <w:t>(Optional) Fee Array</w:t>
      </w:r>
    </w:p>
    <w:p w:rsidR="008B4FEB" w:rsidRDefault="008B4FEB" w:rsidP="00466DD3">
      <w:pPr>
        <w:pStyle w:val="ListParagraph"/>
        <w:numPr>
          <w:ilvl w:val="2"/>
          <w:numId w:val="4"/>
        </w:numPr>
      </w:pPr>
      <w:r>
        <w:t>Fee Product (Repeat for each fee)</w:t>
      </w:r>
    </w:p>
    <w:p w:rsidR="008B4FEB" w:rsidRDefault="008B4FEB" w:rsidP="00466DD3">
      <w:pPr>
        <w:pStyle w:val="ListParagraph"/>
        <w:numPr>
          <w:ilvl w:val="3"/>
          <w:numId w:val="4"/>
        </w:numPr>
      </w:pPr>
      <w:r>
        <w:t xml:space="preserve">Product ID:Int:8 </w:t>
      </w:r>
      <w:r>
        <w:sym w:font="Wingdings" w:char="F0E0"/>
      </w:r>
      <w:r>
        <w:t xml:space="preserve"> the ID of the fee product to associate with this device</w:t>
      </w:r>
    </w:p>
    <w:p w:rsidR="008B4FEB" w:rsidRDefault="008B4FEB" w:rsidP="00466DD3">
      <w:pPr>
        <w:pStyle w:val="ListParagraph"/>
        <w:numPr>
          <w:ilvl w:val="3"/>
          <w:numId w:val="4"/>
        </w:numPr>
      </w:pPr>
      <w:r>
        <w:lastRenderedPageBreak/>
        <w:t xml:space="preserve">(Optional) Rate:Decimal:6.4 </w:t>
      </w:r>
      <w:r>
        <w:sym w:font="Wingdings" w:char="F0E0"/>
      </w:r>
      <w:r>
        <w:t xml:space="preserve"> Override the default rate configured for the product.</w:t>
      </w:r>
    </w:p>
    <w:p w:rsidR="00405FB4" w:rsidRDefault="00405FB4" w:rsidP="00405FB4">
      <w:r>
        <w:t>Outputs</w:t>
      </w:r>
    </w:p>
    <w:p w:rsidR="00405FB4" w:rsidRDefault="00405FB4" w:rsidP="00405FB4">
      <w:pPr>
        <w:pStyle w:val="ListParagraph"/>
      </w:pPr>
      <w:r>
        <w:t>&lt;standard response message block&gt;</w:t>
      </w:r>
    </w:p>
    <w:p w:rsidR="00230D80" w:rsidRDefault="00230D80" w:rsidP="00466DD3">
      <w:pPr>
        <w:pStyle w:val="ListParagraph"/>
        <w:numPr>
          <w:ilvl w:val="1"/>
          <w:numId w:val="4"/>
        </w:numPr>
      </w:pPr>
      <w:r>
        <w:t xml:space="preserve">LineItemID:Int:4 </w:t>
      </w:r>
      <w:r>
        <w:sym w:font="Wingdings" w:char="F0E0"/>
      </w:r>
      <w:r>
        <w:t xml:space="preserve"> ID of the account mode change line item.</w:t>
      </w:r>
    </w:p>
    <w:p w:rsidR="00230D80" w:rsidRDefault="00230D80" w:rsidP="00466DD3">
      <w:pPr>
        <w:pStyle w:val="ListParagraph"/>
        <w:numPr>
          <w:ilvl w:val="1"/>
          <w:numId w:val="4"/>
        </w:numPr>
      </w:pPr>
      <w:r>
        <w:t xml:space="preserve">LineItemShortName:String:32 </w:t>
      </w:r>
      <w:r>
        <w:sym w:font="Wingdings" w:char="F0E0"/>
      </w:r>
      <w:r>
        <w:t xml:space="preserve"> Short name of the product.</w:t>
      </w:r>
    </w:p>
    <w:p w:rsidR="00230D80" w:rsidRDefault="00230D80" w:rsidP="00466DD3">
      <w:pPr>
        <w:pStyle w:val="ListParagraph"/>
        <w:numPr>
          <w:ilvl w:val="1"/>
          <w:numId w:val="4"/>
        </w:numPr>
      </w:pPr>
      <w:r>
        <w:t xml:space="preserve">LineItemDescription:String:128 </w:t>
      </w:r>
      <w:r>
        <w:sym w:font="Wingdings" w:char="F0E0"/>
      </w:r>
      <w:r>
        <w:t xml:space="preserve"> Detail text description of the orders product.</w:t>
      </w:r>
    </w:p>
    <w:p w:rsidR="00230D80" w:rsidRDefault="00230D80" w:rsidP="00466DD3">
      <w:pPr>
        <w:pStyle w:val="ListParagraph"/>
        <w:numPr>
          <w:ilvl w:val="1"/>
          <w:numId w:val="4"/>
        </w:numPr>
      </w:pPr>
      <w:r>
        <w:t xml:space="preserve">LineItemType:ENUM </w:t>
      </w:r>
      <w:r>
        <w:sym w:font="Wingdings" w:char="F0E0"/>
      </w:r>
      <w:r>
        <w:t xml:space="preserve"> (Change_Shared, Change_NonShared)</w:t>
      </w:r>
    </w:p>
    <w:p w:rsidR="00405FB4" w:rsidRDefault="00405FB4" w:rsidP="00405FB4">
      <w:r>
        <w:t>Return Sub Codes</w:t>
      </w:r>
    </w:p>
    <w:p w:rsidR="00405FB4" w:rsidRDefault="00405FB4" w:rsidP="00405FB4">
      <w:pPr>
        <w:pStyle w:val="ListParagraph"/>
      </w:pPr>
      <w:r>
        <w:t>0x</w:t>
      </w:r>
      <w:r w:rsidR="002749BA">
        <w:t>1040</w:t>
      </w:r>
      <w:r>
        <w:t xml:space="preserve"> -&gt; </w:t>
      </w:r>
    </w:p>
    <w:p w:rsidR="00405FB4" w:rsidRPr="00786A15" w:rsidRDefault="00405FB4" w:rsidP="00405FB4">
      <w:pPr>
        <w:pStyle w:val="ListParagraph"/>
        <w:numPr>
          <w:ilvl w:val="0"/>
          <w:numId w:val="0"/>
        </w:numPr>
        <w:ind w:left="648"/>
        <w:sectPr w:rsidR="00405FB4" w:rsidRPr="00786A15" w:rsidSect="00273764">
          <w:pgSz w:w="12240" w:h="15840" w:code="1"/>
          <w:pgMar w:top="991" w:right="1620" w:bottom="1530" w:left="1267" w:header="450" w:footer="0" w:gutter="0"/>
          <w:cols w:space="720"/>
        </w:sectPr>
      </w:pPr>
    </w:p>
    <w:p w:rsidR="00B4667E" w:rsidRDefault="00B4667E" w:rsidP="00760383">
      <w:pPr>
        <w:pStyle w:val="Heading3"/>
      </w:pPr>
      <w:bookmarkStart w:id="75" w:name="_Toc382296894"/>
      <w:r>
        <w:lastRenderedPageBreak/>
        <w:t>Build Cancel Order</w:t>
      </w:r>
      <w:bookmarkEnd w:id="73"/>
      <w:bookmarkEnd w:id="75"/>
    </w:p>
    <w:p w:rsidR="00740A79" w:rsidRDefault="00740A79" w:rsidP="00760383">
      <w:r>
        <w:t xml:space="preserve">This function creates the “shell” for a consumer cancel order within the Ready Wireless MNVE backend systems.  All cancels on a consumer order must begin with a call to </w:t>
      </w:r>
      <w:r w:rsidRPr="00EF29BB">
        <w:rPr>
          <w:b/>
        </w:rPr>
        <w:t>Build</w:t>
      </w:r>
      <w:r>
        <w:rPr>
          <w:b/>
        </w:rPr>
        <w:t>Cancel</w:t>
      </w:r>
      <w:r w:rsidRPr="00EF29BB">
        <w:rPr>
          <w:b/>
        </w:rPr>
        <w:t>Order</w:t>
      </w:r>
      <w:r>
        <w:t>.</w:t>
      </w:r>
    </w:p>
    <w:p w:rsidR="00740A79" w:rsidRPr="009518E2" w:rsidRDefault="00740A79" w:rsidP="00760383">
      <w:r>
        <w:rPr>
          <w:b/>
        </w:rPr>
        <w:t>Note</w:t>
      </w:r>
      <w:r>
        <w:t>: The order structures created with BuildCancelOrder will persist in a “BUILD” state for 48 hours before being swept up and marked “AUTO CANCEL”.</w:t>
      </w:r>
    </w:p>
    <w:p w:rsidR="00740A79" w:rsidRDefault="00740A79" w:rsidP="00760383">
      <w:r>
        <w:t>Inputs</w:t>
      </w:r>
    </w:p>
    <w:p w:rsidR="00237D35" w:rsidRDefault="00237D35" w:rsidP="00237D35">
      <w:pPr>
        <w:pStyle w:val="ListParagraph"/>
      </w:pPr>
      <w:r>
        <w:t xml:space="preserve">Order ID:Int:8 </w:t>
      </w:r>
      <w:r>
        <w:sym w:font="Wingdings" w:char="F0E0"/>
      </w:r>
      <w:r>
        <w:t>An order ID returned by GetConsumerActiveProducts.  Order IDs returned by GetOrdersLookup will return an error if used.  GetConsumerActiveProducts returns order IDs correctly synchronized within the platform.</w:t>
      </w:r>
    </w:p>
    <w:p w:rsidR="00740A79" w:rsidRDefault="00740A79" w:rsidP="00760383">
      <w:r>
        <w:t>Outputs</w:t>
      </w:r>
    </w:p>
    <w:p w:rsidR="00C03432" w:rsidRDefault="00C03432" w:rsidP="00C03432">
      <w:pPr>
        <w:pStyle w:val="ListParagraph"/>
      </w:pPr>
      <w:r>
        <w:t>&lt;standard response message block&gt;</w:t>
      </w:r>
    </w:p>
    <w:p w:rsidR="00740A79" w:rsidRDefault="00740A79" w:rsidP="00760383">
      <w:pPr>
        <w:pStyle w:val="ListParagraph"/>
      </w:pPr>
      <w:r>
        <w:t>CancelOrderID</w:t>
      </w:r>
      <w:r w:rsidR="00AC4C77">
        <w:t>:Int:8</w:t>
      </w:r>
      <w:r>
        <w:t xml:space="preserve"> </w:t>
      </w:r>
      <w:r>
        <w:sym w:font="Wingdings" w:char="F0E0"/>
      </w:r>
      <w:r>
        <w:t xml:space="preserve"> This will be the reference ID used when calling cancel feature functions on the order and for calling </w:t>
      </w:r>
      <w:r w:rsidRPr="00EF29BB">
        <w:rPr>
          <w:b/>
        </w:rPr>
        <w:t>PlaceOrder</w:t>
      </w:r>
      <w:r>
        <w:t xml:space="preserve">, </w:t>
      </w:r>
      <w:r w:rsidRPr="00EF29BB">
        <w:rPr>
          <w:b/>
        </w:rPr>
        <w:t>GetOrderQuote</w:t>
      </w:r>
      <w:r>
        <w:t xml:space="preserve">, or </w:t>
      </w:r>
      <w:r w:rsidRPr="00EF29BB">
        <w:rPr>
          <w:b/>
        </w:rPr>
        <w:t>CancelOrder</w:t>
      </w:r>
      <w:r>
        <w:t>.</w:t>
      </w:r>
    </w:p>
    <w:p w:rsidR="00AC4C77" w:rsidRDefault="00AC4C77" w:rsidP="00AC4C77">
      <w:pPr>
        <w:pStyle w:val="ListParagraph"/>
      </w:pPr>
      <w:r>
        <w:t xml:space="preserve">Original Order Line Item Array </w:t>
      </w:r>
      <w:r>
        <w:sym w:font="Wingdings" w:char="F0E0"/>
      </w:r>
      <w:r>
        <w:t xml:space="preserve"> The line item details of the original order.  The LineItemID of these details will be needed as input to cancel feature function calls in order to replace previously purchased items.</w:t>
      </w:r>
    </w:p>
    <w:p w:rsidR="00AC4C77" w:rsidRDefault="00AC4C77" w:rsidP="00466DD3">
      <w:pPr>
        <w:pStyle w:val="ListParagraph"/>
        <w:numPr>
          <w:ilvl w:val="1"/>
          <w:numId w:val="4"/>
        </w:numPr>
      </w:pPr>
      <w:r>
        <w:t xml:space="preserve">LineItemID:Int:4 </w:t>
      </w:r>
      <w:r>
        <w:sym w:font="Wingdings" w:char="F0E0"/>
      </w:r>
      <w:r>
        <w:t xml:space="preserve"> ID of the order line item.</w:t>
      </w:r>
    </w:p>
    <w:p w:rsidR="00AC4C77" w:rsidRDefault="00AC4C77" w:rsidP="00466DD3">
      <w:pPr>
        <w:pStyle w:val="ListParagraph"/>
        <w:numPr>
          <w:ilvl w:val="1"/>
          <w:numId w:val="4"/>
        </w:numPr>
      </w:pPr>
      <w:r>
        <w:t xml:space="preserve">LineItemShortName:String:32 </w:t>
      </w:r>
      <w:r>
        <w:sym w:font="Wingdings" w:char="F0E0"/>
      </w:r>
      <w:r>
        <w:t xml:space="preserve"> Short name of the product.</w:t>
      </w:r>
    </w:p>
    <w:p w:rsidR="00AC4C77" w:rsidRDefault="00AC4C77" w:rsidP="00466DD3">
      <w:pPr>
        <w:pStyle w:val="ListParagraph"/>
        <w:numPr>
          <w:ilvl w:val="1"/>
          <w:numId w:val="4"/>
        </w:numPr>
      </w:pPr>
      <w:r>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w:t>
      </w:r>
      <w:r w:rsidR="00625955">
        <w:t xml:space="preserve">Fee, </w:t>
      </w:r>
      <w:r>
        <w:t>Taxes, Sub Total, Total)</w:t>
      </w:r>
    </w:p>
    <w:p w:rsidR="00AC4C77" w:rsidRDefault="00AC4C77" w:rsidP="00466DD3">
      <w:pPr>
        <w:pStyle w:val="ListParagraph"/>
        <w:numPr>
          <w:ilvl w:val="1"/>
          <w:numId w:val="4"/>
        </w:numPr>
      </w:pPr>
      <w:r>
        <w:t>LineItemRate:Decimal:</w:t>
      </w:r>
      <w:r w:rsidR="005230C0">
        <w:t>6</w:t>
      </w:r>
      <w:r>
        <w:t xml:space="preserve">.4 </w:t>
      </w:r>
      <w:r>
        <w:sym w:font="Wingdings" w:char="F0E0"/>
      </w:r>
      <w:r>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BF21B9" w:rsidRDefault="00F25EBC" w:rsidP="00BF21B9">
      <w:r>
        <w:t>Return Sub Codes</w:t>
      </w:r>
    </w:p>
    <w:p w:rsidR="00BF21B9" w:rsidRPr="00740A79" w:rsidRDefault="00BF21B9" w:rsidP="00BF21B9">
      <w:pPr>
        <w:pStyle w:val="ListParagraph"/>
      </w:pPr>
      <w:r>
        <w:t>0x1100</w:t>
      </w:r>
    </w:p>
    <w:p w:rsidR="00B4667E" w:rsidRDefault="00B4667E" w:rsidP="00760383">
      <w:pPr>
        <w:pStyle w:val="Heading3"/>
      </w:pPr>
      <w:bookmarkStart w:id="76" w:name="_Toc340793439"/>
      <w:bookmarkStart w:id="77" w:name="_Toc382296895"/>
      <w:r>
        <w:t xml:space="preserve">Cancel Order </w:t>
      </w:r>
      <w:r w:rsidR="00524EA6">
        <w:t>Airtime</w:t>
      </w:r>
      <w:r>
        <w:t xml:space="preserve"> Product</w:t>
      </w:r>
      <w:bookmarkEnd w:id="76"/>
      <w:bookmarkEnd w:id="77"/>
    </w:p>
    <w:p w:rsidR="009E5BEA" w:rsidRDefault="009E5BEA" w:rsidP="00760383">
      <w:r>
        <w:t>Use to cancel an airtime product from a previous order.  This call requires a reference to a previous order airtime product line item.</w:t>
      </w:r>
    </w:p>
    <w:p w:rsidR="009E5BEA" w:rsidRDefault="009E5BEA" w:rsidP="00760383">
      <w:r>
        <w:t>Inputs</w:t>
      </w:r>
    </w:p>
    <w:p w:rsidR="00524EA6" w:rsidRDefault="00524EA6" w:rsidP="00760383">
      <w:pPr>
        <w:pStyle w:val="ListParagraph"/>
      </w:pPr>
      <w:r>
        <w:t>CancelOrderID</w:t>
      </w:r>
      <w:r w:rsidR="00AC4C77">
        <w:t>:Int:8</w:t>
      </w:r>
      <w:r>
        <w:t xml:space="preserve"> </w:t>
      </w:r>
      <w:r>
        <w:sym w:font="Wingdings" w:char="F0E0"/>
      </w:r>
      <w:r>
        <w:t>ID of the cancel order being constructed.</w:t>
      </w:r>
    </w:p>
    <w:p w:rsidR="00524EA6" w:rsidRDefault="00524EA6" w:rsidP="00466DD3">
      <w:pPr>
        <w:pStyle w:val="ListParagraph"/>
        <w:numPr>
          <w:ilvl w:val="1"/>
          <w:numId w:val="4"/>
        </w:numPr>
      </w:pPr>
      <w:r>
        <w:rPr>
          <w:b/>
        </w:rPr>
        <w:t>Note</w:t>
      </w:r>
      <w:r>
        <w:t xml:space="preserve">: Only IDs from </w:t>
      </w:r>
      <w:r w:rsidRPr="009E6E6B">
        <w:rPr>
          <w:b/>
        </w:rPr>
        <w:t>Build</w:t>
      </w:r>
      <w:r>
        <w:rPr>
          <w:b/>
        </w:rPr>
        <w:t>Cancel</w:t>
      </w:r>
      <w:r w:rsidRPr="009E6E6B">
        <w:rPr>
          <w:b/>
        </w:rPr>
        <w:t>Order</w:t>
      </w:r>
      <w:r>
        <w:t xml:space="preserve"> are accepted.  Order must be in the “BUILD” state.</w:t>
      </w:r>
    </w:p>
    <w:p w:rsidR="00524EA6" w:rsidRDefault="00524EA6" w:rsidP="00760383">
      <w:pPr>
        <w:pStyle w:val="ListParagraph"/>
      </w:pPr>
      <w:r>
        <w:t>LineItemID</w:t>
      </w:r>
      <w:r w:rsidR="00AC4C77">
        <w:t>:Int:4</w:t>
      </w:r>
      <w:r>
        <w:t xml:space="preserve"> </w:t>
      </w:r>
      <w:r>
        <w:sym w:font="Wingdings" w:char="F0E0"/>
      </w:r>
      <w:r>
        <w:t>The line item ID of the original order to cancel.  This function will determine the device to associate based on the original order.</w:t>
      </w:r>
    </w:p>
    <w:p w:rsidR="009E5BEA" w:rsidRDefault="00524EA6" w:rsidP="00760383">
      <w:pPr>
        <w:pStyle w:val="ListParagraph"/>
      </w:pPr>
      <w:r>
        <w:t xml:space="preserve">Cancel </w:t>
      </w:r>
      <w:r w:rsidR="009E5BEA">
        <w:t>Flag</w:t>
      </w:r>
      <w:r w:rsidR="00AC4C77">
        <w:t xml:space="preserve">:Int:2 </w:t>
      </w:r>
      <w:r w:rsidR="00AC4C77">
        <w:sym w:font="Wingdings" w:char="F0E0"/>
      </w:r>
      <w:r w:rsidR="00AC4C77">
        <w:t xml:space="preserve"> M</w:t>
      </w:r>
      <w:r w:rsidR="009E5BEA">
        <w:t>ust be one of the following:</w:t>
      </w:r>
    </w:p>
    <w:p w:rsidR="009E5BEA" w:rsidRDefault="009E5BEA" w:rsidP="00466DD3">
      <w:pPr>
        <w:pStyle w:val="ListParagraph"/>
        <w:numPr>
          <w:ilvl w:val="1"/>
          <w:numId w:val="4"/>
        </w:numPr>
      </w:pPr>
      <w:r>
        <w:t>(Optional) Auto-Replenish Flag</w:t>
      </w:r>
      <w:r w:rsidR="00AC4C77">
        <w:t>:</w:t>
      </w:r>
      <w:r w:rsidR="00AC4C77">
        <w:rPr>
          <w:b/>
        </w:rPr>
        <w:t>0x01</w:t>
      </w:r>
      <w:r>
        <w:t xml:space="preserve"> </w:t>
      </w:r>
      <w:r>
        <w:sym w:font="Wingdings" w:char="F0E0"/>
      </w:r>
      <w:r>
        <w:t xml:space="preserve"> Use this flag if a</w:t>
      </w:r>
      <w:r w:rsidR="00AC4C77">
        <w:t>n</w:t>
      </w:r>
      <w:r>
        <w:t xml:space="preserve"> auto-replenish product is being </w:t>
      </w:r>
      <w:r w:rsidR="00524EA6">
        <w:t>canceled</w:t>
      </w:r>
      <w:r>
        <w:t>.</w:t>
      </w:r>
    </w:p>
    <w:p w:rsidR="009E5BEA" w:rsidRDefault="009E5BEA" w:rsidP="00466DD3">
      <w:pPr>
        <w:pStyle w:val="ListParagraph"/>
        <w:numPr>
          <w:ilvl w:val="1"/>
          <w:numId w:val="4"/>
        </w:numPr>
      </w:pPr>
      <w:r>
        <w:t>(Optional) MRC Flag</w:t>
      </w:r>
      <w:r w:rsidR="00AC4C77">
        <w:t>:</w:t>
      </w:r>
      <w:r w:rsidR="00AC4C77">
        <w:rPr>
          <w:b/>
        </w:rPr>
        <w:t>0x02</w:t>
      </w:r>
      <w:r>
        <w:t xml:space="preserve"> </w:t>
      </w:r>
      <w:r>
        <w:sym w:font="Wingdings" w:char="F0E0"/>
      </w:r>
      <w:r>
        <w:t xml:space="preserve"> Use this option for </w:t>
      </w:r>
      <w:r w:rsidR="00524EA6">
        <w:t xml:space="preserve">canceling </w:t>
      </w:r>
      <w:r>
        <w:t>post-paid plans.</w:t>
      </w:r>
    </w:p>
    <w:p w:rsidR="009E5BEA" w:rsidRDefault="009E5BEA" w:rsidP="00760383">
      <w:r>
        <w:t>Output</w:t>
      </w:r>
    </w:p>
    <w:p w:rsidR="00C03432" w:rsidRDefault="00C03432" w:rsidP="00C03432">
      <w:pPr>
        <w:pStyle w:val="ListParagraph"/>
      </w:pPr>
      <w:r>
        <w:t>&lt;standard response message block&gt;</w:t>
      </w:r>
    </w:p>
    <w:p w:rsidR="00AC4C77" w:rsidRDefault="00AC4C77" w:rsidP="00466DD3">
      <w:pPr>
        <w:pStyle w:val="ListParagraph"/>
        <w:numPr>
          <w:ilvl w:val="1"/>
          <w:numId w:val="4"/>
        </w:numPr>
      </w:pPr>
      <w:r>
        <w:t xml:space="preserve">LineItemID:Int:4 </w:t>
      </w:r>
      <w:r>
        <w:sym w:font="Wingdings" w:char="F0E0"/>
      </w:r>
      <w:r>
        <w:t xml:space="preserve"> ID of the order line item.</w:t>
      </w:r>
    </w:p>
    <w:p w:rsidR="00AC4C77" w:rsidRDefault="00AC4C77" w:rsidP="00466DD3">
      <w:pPr>
        <w:pStyle w:val="ListParagraph"/>
        <w:numPr>
          <w:ilvl w:val="1"/>
          <w:numId w:val="4"/>
        </w:numPr>
      </w:pPr>
      <w:r>
        <w:t xml:space="preserve">LineItemShortName:String:32 </w:t>
      </w:r>
      <w:r>
        <w:sym w:font="Wingdings" w:char="F0E0"/>
      </w:r>
      <w:r>
        <w:t xml:space="preserve"> Short name of the product.</w:t>
      </w:r>
    </w:p>
    <w:p w:rsidR="00AC4C77" w:rsidRDefault="00AC4C77" w:rsidP="00466DD3">
      <w:pPr>
        <w:pStyle w:val="ListParagraph"/>
        <w:numPr>
          <w:ilvl w:val="1"/>
          <w:numId w:val="4"/>
        </w:numPr>
      </w:pPr>
      <w:r>
        <w:lastRenderedPageBreak/>
        <w:t xml:space="preserve">LineItemDescription:String:128 </w:t>
      </w:r>
      <w:r>
        <w:sym w:font="Wingdings" w:char="F0E0"/>
      </w:r>
      <w:r>
        <w:t xml:space="preserve"> Detail text description of the orders product.</w:t>
      </w:r>
    </w:p>
    <w:p w:rsidR="00176BCA" w:rsidRDefault="00176BCA" w:rsidP="00466DD3">
      <w:pPr>
        <w:pStyle w:val="ListParagraph"/>
        <w:numPr>
          <w:ilvl w:val="1"/>
          <w:numId w:val="4"/>
        </w:numPr>
      </w:pPr>
      <w:r>
        <w:t xml:space="preserve">LineItemType:ENUM </w:t>
      </w:r>
      <w:r>
        <w:sym w:font="Wingdings" w:char="F0E0"/>
      </w:r>
      <w:r>
        <w:t xml:space="preserve"> (Device, Airtime, Accessory, Extended, Tax, Sub Total, Total)</w:t>
      </w:r>
    </w:p>
    <w:p w:rsidR="00AC4C77" w:rsidRDefault="005230C0" w:rsidP="00466DD3">
      <w:pPr>
        <w:pStyle w:val="ListParagraph"/>
        <w:numPr>
          <w:ilvl w:val="1"/>
          <w:numId w:val="4"/>
        </w:numPr>
      </w:pPr>
      <w:r>
        <w:t>LineItemRate:Decimal:6</w:t>
      </w:r>
      <w:r w:rsidR="00AC4C77">
        <w:t xml:space="preserve">.4 </w:t>
      </w:r>
      <w:r w:rsidR="00AC4C77">
        <w:sym w:font="Wingdings" w:char="F0E0"/>
      </w:r>
      <w:r w:rsidR="00AC4C77">
        <w:t xml:space="preserve"> Rate applied to product on order</w:t>
      </w:r>
    </w:p>
    <w:p w:rsidR="00176BCA" w:rsidRDefault="00176BCA" w:rsidP="00466DD3">
      <w:pPr>
        <w:pStyle w:val="ListParagraph"/>
        <w:numPr>
          <w:ilvl w:val="1"/>
          <w:numId w:val="4"/>
        </w:numPr>
      </w:pPr>
      <w:r>
        <w:t xml:space="preserve">LineItemRateType: ENUM </w:t>
      </w:r>
      <w:r>
        <w:sym w:font="Wingdings" w:char="F0E0"/>
      </w:r>
      <w:r>
        <w:t xml:space="preserve"> (‘NRC’ – Non Recurring Charge, ‘MRC’ – Monthly Recurring, ‘NA’)</w:t>
      </w:r>
    </w:p>
    <w:p w:rsidR="00BF21B9" w:rsidRDefault="00F25EBC" w:rsidP="00BF21B9">
      <w:r>
        <w:t>Return Sub Codes</w:t>
      </w:r>
    </w:p>
    <w:p w:rsidR="00BF21B9" w:rsidRPr="000C303C" w:rsidRDefault="00BF21B9" w:rsidP="00BF21B9">
      <w:pPr>
        <w:pStyle w:val="ListParagraph"/>
      </w:pPr>
      <w:r>
        <w:t>0x1200</w:t>
      </w:r>
    </w:p>
    <w:p w:rsidR="00D24250" w:rsidRDefault="00D24250" w:rsidP="00D24250">
      <w:pPr>
        <w:pStyle w:val="Heading3"/>
      </w:pPr>
      <w:bookmarkStart w:id="78" w:name="_Toc382296896"/>
      <w:bookmarkStart w:id="79" w:name="_Toc340793440"/>
      <w:r>
        <w:t>Cancel Order D</w:t>
      </w:r>
      <w:r w:rsidR="00B20944">
        <w:t>evice</w:t>
      </w:r>
      <w:bookmarkEnd w:id="78"/>
    </w:p>
    <w:p w:rsidR="00D24250" w:rsidRDefault="00D24250" w:rsidP="00D24250">
      <w:r>
        <w:t>Use to suspend/restore/deactivate  a device from a previous order.  This call requires a reference to a previous order device line item.</w:t>
      </w:r>
    </w:p>
    <w:p w:rsidR="00D24250" w:rsidRDefault="00D24250" w:rsidP="00D24250">
      <w:r>
        <w:t>Inputs</w:t>
      </w:r>
    </w:p>
    <w:p w:rsidR="00D24250" w:rsidRDefault="00D24250" w:rsidP="00D24250">
      <w:pPr>
        <w:pStyle w:val="ListParagraph"/>
      </w:pPr>
      <w:r>
        <w:t xml:space="preserve">CancelOrderID:Int:8 </w:t>
      </w:r>
      <w:r>
        <w:sym w:font="Wingdings" w:char="F0E0"/>
      </w:r>
      <w:r>
        <w:t>ID of the cancel order being constructed.</w:t>
      </w:r>
    </w:p>
    <w:p w:rsidR="00D24250" w:rsidRDefault="00D24250" w:rsidP="00466DD3">
      <w:pPr>
        <w:pStyle w:val="ListParagraph"/>
        <w:numPr>
          <w:ilvl w:val="1"/>
          <w:numId w:val="4"/>
        </w:numPr>
      </w:pPr>
      <w:r>
        <w:rPr>
          <w:b/>
        </w:rPr>
        <w:t>Note</w:t>
      </w:r>
      <w:r>
        <w:t xml:space="preserve">: Only IDs from </w:t>
      </w:r>
      <w:r w:rsidRPr="009E6E6B">
        <w:rPr>
          <w:b/>
        </w:rPr>
        <w:t>Build</w:t>
      </w:r>
      <w:r>
        <w:rPr>
          <w:b/>
        </w:rPr>
        <w:t>Cancel</w:t>
      </w:r>
      <w:r w:rsidRPr="009E6E6B">
        <w:rPr>
          <w:b/>
        </w:rPr>
        <w:t>Order</w:t>
      </w:r>
      <w:r>
        <w:t xml:space="preserve"> are accepted.  Order must be in the “BUILD” state.</w:t>
      </w:r>
    </w:p>
    <w:p w:rsidR="00D24250" w:rsidRDefault="00D24250" w:rsidP="00D24250">
      <w:pPr>
        <w:pStyle w:val="ListParagraph"/>
      </w:pPr>
      <w:r>
        <w:t xml:space="preserve">LineItemID:Int:4 </w:t>
      </w:r>
      <w:r>
        <w:sym w:font="Wingdings" w:char="F0E0"/>
      </w:r>
      <w:r>
        <w:t>The line item ID of the original order to cancel.  Only line items that reference DEVICE product types are allowed.</w:t>
      </w:r>
    </w:p>
    <w:p w:rsidR="00D24250" w:rsidRDefault="00D24250" w:rsidP="00D24250">
      <w:pPr>
        <w:pStyle w:val="ListParagraph"/>
      </w:pPr>
      <w:r>
        <w:t xml:space="preserve">Cancel Flag:Int:2 </w:t>
      </w:r>
      <w:r>
        <w:sym w:font="Wingdings" w:char="F0E0"/>
      </w:r>
      <w:r>
        <w:t xml:space="preserve"> Must be one of the following:</w:t>
      </w:r>
    </w:p>
    <w:p w:rsidR="00D24250" w:rsidRDefault="00D24250" w:rsidP="00466DD3">
      <w:pPr>
        <w:pStyle w:val="ListParagraph"/>
        <w:numPr>
          <w:ilvl w:val="1"/>
          <w:numId w:val="4"/>
        </w:numPr>
      </w:pPr>
      <w:r>
        <w:t>(Optional) Suspend Flag:</w:t>
      </w:r>
      <w:r>
        <w:rPr>
          <w:b/>
        </w:rPr>
        <w:t>0x01</w:t>
      </w:r>
      <w:r>
        <w:t xml:space="preserve"> </w:t>
      </w:r>
      <w:r>
        <w:sym w:font="Wingdings" w:char="F0E0"/>
      </w:r>
      <w:r>
        <w:t xml:space="preserve"> Don’t deactivate/release the device and MDN.  Just suspend it.</w:t>
      </w:r>
    </w:p>
    <w:p w:rsidR="00D24250" w:rsidRDefault="00D24250" w:rsidP="00466DD3">
      <w:pPr>
        <w:pStyle w:val="ListParagraph"/>
        <w:numPr>
          <w:ilvl w:val="1"/>
          <w:numId w:val="4"/>
        </w:numPr>
      </w:pPr>
      <w:r>
        <w:t>(Optional) Restore Flag:</w:t>
      </w:r>
      <w:r>
        <w:rPr>
          <w:b/>
        </w:rPr>
        <w:t>0x02</w:t>
      </w:r>
      <w:r>
        <w:t xml:space="preserve"> </w:t>
      </w:r>
      <w:r>
        <w:sym w:font="Wingdings" w:char="F0E0"/>
      </w:r>
      <w:r>
        <w:t xml:space="preserve"> Use this option to restore a previously suspended device.</w:t>
      </w:r>
    </w:p>
    <w:p w:rsidR="00D24250" w:rsidRDefault="00D24250" w:rsidP="00466DD3">
      <w:pPr>
        <w:pStyle w:val="ListParagraph"/>
        <w:numPr>
          <w:ilvl w:val="1"/>
          <w:numId w:val="4"/>
        </w:numPr>
      </w:pPr>
      <w:r>
        <w:t>(Optional) Deactivate Flage:</w:t>
      </w:r>
      <w:r>
        <w:rPr>
          <w:b/>
        </w:rPr>
        <w:t>0x03</w:t>
      </w:r>
      <w:r>
        <w:t xml:space="preserve"> </w:t>
      </w:r>
      <w:r>
        <w:sym w:font="Wingdings" w:char="F0E0"/>
      </w:r>
      <w:r>
        <w:t xml:space="preserve"> Release the MDN and remove the device from the account.</w:t>
      </w:r>
    </w:p>
    <w:p w:rsidR="00D24250" w:rsidRDefault="00D24250" w:rsidP="00D24250">
      <w:r>
        <w:t>Output</w:t>
      </w:r>
    </w:p>
    <w:p w:rsidR="00D24250" w:rsidRDefault="00D24250" w:rsidP="00D24250">
      <w:pPr>
        <w:pStyle w:val="ListParagraph"/>
      </w:pPr>
      <w:r>
        <w:t>&lt;standard response message block&gt;</w:t>
      </w:r>
    </w:p>
    <w:p w:rsidR="00D24250" w:rsidRDefault="00D24250" w:rsidP="00466DD3">
      <w:pPr>
        <w:pStyle w:val="ListParagraph"/>
        <w:numPr>
          <w:ilvl w:val="1"/>
          <w:numId w:val="4"/>
        </w:numPr>
      </w:pPr>
      <w:r>
        <w:t xml:space="preserve">LineItemID:Int:4 </w:t>
      </w:r>
      <w:r>
        <w:sym w:font="Wingdings" w:char="F0E0"/>
      </w:r>
      <w:r>
        <w:t xml:space="preserve"> ID of the order line item.</w:t>
      </w:r>
    </w:p>
    <w:p w:rsidR="00D24250" w:rsidRDefault="00D24250" w:rsidP="00466DD3">
      <w:pPr>
        <w:pStyle w:val="ListParagraph"/>
        <w:numPr>
          <w:ilvl w:val="1"/>
          <w:numId w:val="4"/>
        </w:numPr>
      </w:pPr>
      <w:r>
        <w:t xml:space="preserve">LineItemShortName:String:32 </w:t>
      </w:r>
      <w:r>
        <w:sym w:font="Wingdings" w:char="F0E0"/>
      </w:r>
      <w:r>
        <w:t xml:space="preserve"> Short name of the product.</w:t>
      </w:r>
    </w:p>
    <w:p w:rsidR="00D24250" w:rsidRDefault="00D24250" w:rsidP="00466DD3">
      <w:pPr>
        <w:pStyle w:val="ListParagraph"/>
        <w:numPr>
          <w:ilvl w:val="1"/>
          <w:numId w:val="4"/>
        </w:numPr>
      </w:pPr>
      <w:r>
        <w:t xml:space="preserve">LineItemDescription:String:128 </w:t>
      </w:r>
      <w:r>
        <w:sym w:font="Wingdings" w:char="F0E0"/>
      </w:r>
      <w:r>
        <w:t xml:space="preserve"> Detail text description of the orders product.</w:t>
      </w:r>
    </w:p>
    <w:p w:rsidR="00D24250" w:rsidRDefault="00D24250" w:rsidP="00466DD3">
      <w:pPr>
        <w:pStyle w:val="ListParagraph"/>
        <w:numPr>
          <w:ilvl w:val="1"/>
          <w:numId w:val="4"/>
        </w:numPr>
      </w:pPr>
      <w:r>
        <w:t xml:space="preserve">LineItemType:ENUM </w:t>
      </w:r>
      <w:r>
        <w:sym w:font="Wingdings" w:char="F0E0"/>
      </w:r>
      <w:r>
        <w:t xml:space="preserve"> (Device, Airtime, Accessory, Extended, Tax, Sub Total, Total)</w:t>
      </w:r>
    </w:p>
    <w:p w:rsidR="00D24250" w:rsidRDefault="00D24250" w:rsidP="00466DD3">
      <w:pPr>
        <w:pStyle w:val="ListParagraph"/>
        <w:numPr>
          <w:ilvl w:val="1"/>
          <w:numId w:val="4"/>
        </w:numPr>
      </w:pPr>
      <w:r>
        <w:t xml:space="preserve">LineItemRate:Decimal:6.4 </w:t>
      </w:r>
      <w:r>
        <w:sym w:font="Wingdings" w:char="F0E0"/>
      </w:r>
      <w:r>
        <w:t xml:space="preserve"> Rate applied to product on order</w:t>
      </w:r>
    </w:p>
    <w:p w:rsidR="00D24250" w:rsidRDefault="00D24250" w:rsidP="00466DD3">
      <w:pPr>
        <w:pStyle w:val="ListParagraph"/>
        <w:numPr>
          <w:ilvl w:val="1"/>
          <w:numId w:val="4"/>
        </w:numPr>
      </w:pPr>
      <w:r>
        <w:t xml:space="preserve">LineItemRateType: ENUM </w:t>
      </w:r>
      <w:r>
        <w:sym w:font="Wingdings" w:char="F0E0"/>
      </w:r>
      <w:r>
        <w:t xml:space="preserve"> (‘NRC’ – Non Recurring Charge, ‘MRC’ – Monthly Recurring, ‘NA’)</w:t>
      </w:r>
    </w:p>
    <w:p w:rsidR="00D24250" w:rsidRDefault="00D24250" w:rsidP="00D24250">
      <w:r>
        <w:t>Return Sub Codes</w:t>
      </w:r>
    </w:p>
    <w:p w:rsidR="00D24250" w:rsidRPr="000C303C" w:rsidRDefault="00D24250" w:rsidP="00D24250">
      <w:pPr>
        <w:pStyle w:val="ListParagraph"/>
      </w:pPr>
      <w:r>
        <w:t>0x1220</w:t>
      </w:r>
    </w:p>
    <w:p w:rsidR="00237D35" w:rsidRDefault="00237D35" w:rsidP="00237D35">
      <w:pPr>
        <w:pStyle w:val="Heading3"/>
      </w:pPr>
      <w:bookmarkStart w:id="80" w:name="_Toc382296897"/>
      <w:r>
        <w:t>Cancel Order Extended</w:t>
      </w:r>
      <w:bookmarkEnd w:id="80"/>
    </w:p>
    <w:p w:rsidR="00237D35" w:rsidRDefault="00237D35" w:rsidP="00237D35">
      <w:r>
        <w:t>Use to cancel  an extended service plan a previous order.  This call requires a reference to a previous order device line item.</w:t>
      </w:r>
    </w:p>
    <w:p w:rsidR="00237D35" w:rsidRDefault="00237D35" w:rsidP="00237D35">
      <w:r>
        <w:t>Inputs</w:t>
      </w:r>
    </w:p>
    <w:p w:rsidR="00237D35" w:rsidRDefault="00237D35" w:rsidP="00237D35">
      <w:pPr>
        <w:pStyle w:val="ListParagraph"/>
      </w:pPr>
      <w:r>
        <w:t xml:space="preserve">CancelOrderID:Int:8 </w:t>
      </w:r>
      <w:r>
        <w:sym w:font="Wingdings" w:char="F0E0"/>
      </w:r>
      <w:r>
        <w:t>ID of the cancel order being constructed.</w:t>
      </w:r>
    </w:p>
    <w:p w:rsidR="00237D35" w:rsidRDefault="00237D35" w:rsidP="00466DD3">
      <w:pPr>
        <w:pStyle w:val="ListParagraph"/>
        <w:numPr>
          <w:ilvl w:val="1"/>
          <w:numId w:val="4"/>
        </w:numPr>
      </w:pPr>
      <w:r>
        <w:rPr>
          <w:b/>
        </w:rPr>
        <w:t>Note</w:t>
      </w:r>
      <w:r>
        <w:t xml:space="preserve">: Only IDs from </w:t>
      </w:r>
      <w:r w:rsidRPr="009E6E6B">
        <w:rPr>
          <w:b/>
        </w:rPr>
        <w:t>Build</w:t>
      </w:r>
      <w:r>
        <w:rPr>
          <w:b/>
        </w:rPr>
        <w:t>Cancel</w:t>
      </w:r>
      <w:r w:rsidRPr="009E6E6B">
        <w:rPr>
          <w:b/>
        </w:rPr>
        <w:t>Order</w:t>
      </w:r>
      <w:r>
        <w:t xml:space="preserve"> are accepted.  Order must be in the “BUILD” state.</w:t>
      </w:r>
    </w:p>
    <w:p w:rsidR="00237D35" w:rsidRDefault="00237D35" w:rsidP="00237D35">
      <w:pPr>
        <w:pStyle w:val="ListParagraph"/>
      </w:pPr>
      <w:r>
        <w:t xml:space="preserve">LineItemID:Int:4 </w:t>
      </w:r>
      <w:r>
        <w:sym w:font="Wingdings" w:char="F0E0"/>
      </w:r>
      <w:r>
        <w:t xml:space="preserve">The line item ID of the original order to cancel.  Only line items that reference </w:t>
      </w:r>
      <w:r w:rsidR="00441283">
        <w:t>EXTENDED</w:t>
      </w:r>
      <w:r>
        <w:t xml:space="preserve"> product types are allowed.</w:t>
      </w:r>
    </w:p>
    <w:p w:rsidR="00237D35" w:rsidRDefault="00237D35" w:rsidP="00237D35">
      <w:r>
        <w:t>Output</w:t>
      </w:r>
    </w:p>
    <w:p w:rsidR="00237D35" w:rsidRDefault="00237D35" w:rsidP="00237D35">
      <w:pPr>
        <w:pStyle w:val="ListParagraph"/>
      </w:pPr>
      <w:r>
        <w:t>&lt;standard response message block&gt;</w:t>
      </w:r>
    </w:p>
    <w:p w:rsidR="00237D35" w:rsidRDefault="00237D35" w:rsidP="00466DD3">
      <w:pPr>
        <w:pStyle w:val="ListParagraph"/>
        <w:numPr>
          <w:ilvl w:val="1"/>
          <w:numId w:val="4"/>
        </w:numPr>
      </w:pPr>
      <w:r>
        <w:lastRenderedPageBreak/>
        <w:t xml:space="preserve">LineItemID:Int:4 </w:t>
      </w:r>
      <w:r>
        <w:sym w:font="Wingdings" w:char="F0E0"/>
      </w:r>
      <w:r>
        <w:t xml:space="preserve"> ID of the order line item.</w:t>
      </w:r>
    </w:p>
    <w:p w:rsidR="00237D35" w:rsidRDefault="00237D35" w:rsidP="00466DD3">
      <w:pPr>
        <w:pStyle w:val="ListParagraph"/>
        <w:numPr>
          <w:ilvl w:val="1"/>
          <w:numId w:val="4"/>
        </w:numPr>
      </w:pPr>
      <w:r>
        <w:t xml:space="preserve">LineItemShortName:String:32 </w:t>
      </w:r>
      <w:r>
        <w:sym w:font="Wingdings" w:char="F0E0"/>
      </w:r>
      <w:r>
        <w:t xml:space="preserve"> Short name of the product.</w:t>
      </w:r>
    </w:p>
    <w:p w:rsidR="00237D35" w:rsidRDefault="00237D35" w:rsidP="00466DD3">
      <w:pPr>
        <w:pStyle w:val="ListParagraph"/>
        <w:numPr>
          <w:ilvl w:val="1"/>
          <w:numId w:val="4"/>
        </w:numPr>
      </w:pPr>
      <w:r>
        <w:t xml:space="preserve">LineItemDescription:String:128 </w:t>
      </w:r>
      <w:r>
        <w:sym w:font="Wingdings" w:char="F0E0"/>
      </w:r>
      <w:r>
        <w:t xml:space="preserve"> Detail text description of the orders product.</w:t>
      </w:r>
    </w:p>
    <w:p w:rsidR="00237D35" w:rsidRDefault="00237D35" w:rsidP="00466DD3">
      <w:pPr>
        <w:pStyle w:val="ListParagraph"/>
        <w:numPr>
          <w:ilvl w:val="1"/>
          <w:numId w:val="4"/>
        </w:numPr>
      </w:pPr>
      <w:r>
        <w:t xml:space="preserve">LineItemType:ENUM </w:t>
      </w:r>
      <w:r>
        <w:sym w:font="Wingdings" w:char="F0E0"/>
      </w:r>
      <w:r>
        <w:t xml:space="preserve"> (Device, Airtime, Accessory, Extended, Tax, Sub Total, Total)</w:t>
      </w:r>
    </w:p>
    <w:p w:rsidR="00237D35" w:rsidRDefault="00237D35" w:rsidP="00466DD3">
      <w:pPr>
        <w:pStyle w:val="ListParagraph"/>
        <w:numPr>
          <w:ilvl w:val="1"/>
          <w:numId w:val="4"/>
        </w:numPr>
      </w:pPr>
      <w:r>
        <w:t xml:space="preserve">LineItemRate:Decimal:6.4 </w:t>
      </w:r>
      <w:r>
        <w:sym w:font="Wingdings" w:char="F0E0"/>
      </w:r>
      <w:r>
        <w:t xml:space="preserve"> Rate applied to product on order</w:t>
      </w:r>
    </w:p>
    <w:p w:rsidR="00237D35" w:rsidRDefault="00237D35" w:rsidP="00466DD3">
      <w:pPr>
        <w:pStyle w:val="ListParagraph"/>
        <w:numPr>
          <w:ilvl w:val="1"/>
          <w:numId w:val="4"/>
        </w:numPr>
      </w:pPr>
      <w:r>
        <w:t xml:space="preserve">LineItemRateType: ENUM </w:t>
      </w:r>
      <w:r>
        <w:sym w:font="Wingdings" w:char="F0E0"/>
      </w:r>
      <w:r>
        <w:t xml:space="preserve"> (‘NRC’ – Non Recurring Charge, ‘MRC’ – Monthly Recurring, ‘NA’)</w:t>
      </w:r>
    </w:p>
    <w:p w:rsidR="00237D35" w:rsidRDefault="00237D35" w:rsidP="00237D35">
      <w:r>
        <w:t>Return Sub Codes</w:t>
      </w:r>
    </w:p>
    <w:p w:rsidR="00237D35" w:rsidRPr="000C303C" w:rsidRDefault="00237D35" w:rsidP="00237D35">
      <w:pPr>
        <w:pStyle w:val="ListParagraph"/>
      </w:pPr>
      <w:r>
        <w:t>0x1240</w:t>
      </w:r>
    </w:p>
    <w:p w:rsidR="00E3474F" w:rsidRDefault="00E3474F" w:rsidP="00760383">
      <w:pPr>
        <w:pStyle w:val="Heading3"/>
      </w:pPr>
      <w:bookmarkStart w:id="81" w:name="_Toc382296898"/>
      <w:r>
        <w:t>Apply Pin Product</w:t>
      </w:r>
      <w:bookmarkEnd w:id="79"/>
      <w:bookmarkEnd w:id="81"/>
    </w:p>
    <w:p w:rsidR="003E6646" w:rsidRDefault="003E6646" w:rsidP="00760383">
      <w:r>
        <w:t>Apply a previously purchased PIN product to a device.</w:t>
      </w:r>
    </w:p>
    <w:p w:rsidR="003E6646" w:rsidRPr="003E6646" w:rsidRDefault="003E6646" w:rsidP="00760383">
      <w:r>
        <w:rPr>
          <w:b/>
        </w:rPr>
        <w:t>Note</w:t>
      </w:r>
      <w:r>
        <w:t>: Requires one of the optional</w:t>
      </w:r>
      <w:r w:rsidR="00C4461A">
        <w:t xml:space="preserve"> device</w:t>
      </w:r>
      <w:r>
        <w:t xml:space="preserve"> inputs to be present.</w:t>
      </w:r>
    </w:p>
    <w:p w:rsidR="003E6646" w:rsidRDefault="003E6646" w:rsidP="00760383">
      <w:r>
        <w:t>Inputs</w:t>
      </w:r>
    </w:p>
    <w:p w:rsidR="000A4817" w:rsidRDefault="000A4817" w:rsidP="00760383">
      <w:pPr>
        <w:pStyle w:val="ListParagraph"/>
      </w:pPr>
      <w:r>
        <w:t>PIN</w:t>
      </w:r>
      <w:r w:rsidR="00E03DDD">
        <w:t>:String:64</w:t>
      </w:r>
      <w:r>
        <w:t xml:space="preserve"> </w:t>
      </w:r>
      <w:r>
        <w:sym w:font="Wingdings" w:char="F0E0"/>
      </w:r>
      <w:r>
        <w:t xml:space="preserve"> The PIN reference to lookup the product to load.</w:t>
      </w:r>
    </w:p>
    <w:p w:rsidR="003E6646" w:rsidRDefault="003E6646" w:rsidP="00760383">
      <w:pPr>
        <w:pStyle w:val="ListParagraph"/>
      </w:pPr>
      <w:r>
        <w:t xml:space="preserve">(Optional) </w:t>
      </w:r>
      <w:r w:rsidR="00E03DDD">
        <w:t xml:space="preserve">Device ID:String:128 </w:t>
      </w:r>
      <w:r w:rsidR="00E03DDD">
        <w:sym w:font="Wingdings" w:char="F0E0"/>
      </w:r>
      <w:r w:rsidR="00E03DDD">
        <w:t xml:space="preserve"> T</w:t>
      </w:r>
      <w:r>
        <w:t>he ESN</w:t>
      </w:r>
      <w:r w:rsidR="00120411">
        <w:t>/SIM</w:t>
      </w:r>
      <w:r>
        <w:t xml:space="preserve"> of the device to load the product.</w:t>
      </w:r>
    </w:p>
    <w:p w:rsidR="003E6646" w:rsidRDefault="003E6646" w:rsidP="00760383">
      <w:pPr>
        <w:pStyle w:val="ListParagraph"/>
      </w:pPr>
      <w:r>
        <w:t>(Optional) MDN</w:t>
      </w:r>
      <w:r w:rsidR="00E03DDD">
        <w:t>:String:16</w:t>
      </w:r>
      <w:r>
        <w:t xml:space="preserve"> </w:t>
      </w:r>
      <w:r>
        <w:sym w:font="Wingdings" w:char="F0E0"/>
      </w:r>
      <w:r>
        <w:t xml:space="preserve"> The MDN of the device to load the product.</w:t>
      </w:r>
    </w:p>
    <w:p w:rsidR="000A4817" w:rsidRDefault="000A4817" w:rsidP="00760383">
      <w:pPr>
        <w:pStyle w:val="ListParagraph"/>
      </w:pPr>
      <w:r>
        <w:t>(Optional) Load Date</w:t>
      </w:r>
      <w:r w:rsidR="00E03DDD">
        <w:t>:</w:t>
      </w:r>
      <w:r w:rsidR="005251F3">
        <w:t>Date</w:t>
      </w:r>
      <w:r w:rsidR="00E03DDD">
        <w:t>:32</w:t>
      </w:r>
      <w:r>
        <w:t xml:space="preserve"> </w:t>
      </w:r>
      <w:r>
        <w:sym w:font="Wingdings" w:char="F0E0"/>
      </w:r>
      <w:r>
        <w:t xml:space="preserve"> Date to apply PIN in the future.</w:t>
      </w:r>
      <w:r w:rsidR="005251F3">
        <w:t xml:space="preserve"> Format: </w:t>
      </w:r>
      <w:r w:rsidR="00121166">
        <w:t>YYYY-MM-DD</w:t>
      </w:r>
      <w:r w:rsidR="005251F3">
        <w:t xml:space="preserve"> HH24:MM:SS</w:t>
      </w:r>
    </w:p>
    <w:p w:rsidR="000A4817" w:rsidRDefault="000A4817" w:rsidP="00466DD3">
      <w:pPr>
        <w:pStyle w:val="ListParagraph"/>
        <w:numPr>
          <w:ilvl w:val="1"/>
          <w:numId w:val="4"/>
        </w:numPr>
      </w:pPr>
      <w:r>
        <w:rPr>
          <w:b/>
        </w:rPr>
        <w:t>Note</w:t>
      </w:r>
      <w:r>
        <w:t>: This is a future enhancement.</w:t>
      </w:r>
    </w:p>
    <w:p w:rsidR="003E6646" w:rsidRDefault="003E6646" w:rsidP="00760383">
      <w:r>
        <w:t>Outputs</w:t>
      </w:r>
    </w:p>
    <w:p w:rsidR="003E6646" w:rsidRDefault="003E6646" w:rsidP="00760383">
      <w:pPr>
        <w:pStyle w:val="ListParagraph"/>
      </w:pPr>
      <w:r>
        <w:t>&lt;standard response message header&gt;</w:t>
      </w:r>
    </w:p>
    <w:p w:rsidR="00BF21B9" w:rsidRDefault="00F25EBC" w:rsidP="00BF21B9">
      <w:r>
        <w:t>Return Sub Codes</w:t>
      </w:r>
    </w:p>
    <w:p w:rsidR="00BF21B9" w:rsidRPr="003E6646" w:rsidRDefault="00BF21B9" w:rsidP="00BF21B9">
      <w:pPr>
        <w:pStyle w:val="ListParagraph"/>
      </w:pPr>
      <w:r>
        <w:t>0x1300</w:t>
      </w:r>
    </w:p>
    <w:p w:rsidR="00396C94" w:rsidRDefault="00396C94" w:rsidP="00760383">
      <w:pPr>
        <w:pStyle w:val="Heading3"/>
      </w:pPr>
      <w:bookmarkStart w:id="82" w:name="_Toc340793441"/>
      <w:bookmarkStart w:id="83" w:name="_Toc382296899"/>
      <w:r>
        <w:t>Get Pin Products</w:t>
      </w:r>
      <w:bookmarkEnd w:id="82"/>
      <w:bookmarkEnd w:id="83"/>
    </w:p>
    <w:p w:rsidR="00C4461A" w:rsidRDefault="00C4461A" w:rsidP="00760383">
      <w:r>
        <w:t>Call to get the PINs produced by a new order containing pin products.</w:t>
      </w:r>
    </w:p>
    <w:p w:rsidR="00C4461A" w:rsidRDefault="00C4461A" w:rsidP="00760383">
      <w:r>
        <w:t>Inputs</w:t>
      </w:r>
    </w:p>
    <w:p w:rsidR="00C4461A" w:rsidRDefault="00C4461A" w:rsidP="00760383">
      <w:pPr>
        <w:pStyle w:val="ListParagraph"/>
      </w:pPr>
      <w:r>
        <w:t>Order</w:t>
      </w:r>
      <w:r w:rsidR="00095BD5">
        <w:t xml:space="preserve"> </w:t>
      </w:r>
      <w:r>
        <w:t>ID</w:t>
      </w:r>
      <w:r w:rsidR="00F03876">
        <w:t>:Int:8</w:t>
      </w:r>
      <w:r>
        <w:t xml:space="preserve"> </w:t>
      </w:r>
      <w:r>
        <w:sym w:font="Wingdings" w:char="F0E0"/>
      </w:r>
      <w:r>
        <w:t xml:space="preserve"> The order ID that contains the pin products purchased.  Returns an error if no pin products are located within the order.</w:t>
      </w:r>
    </w:p>
    <w:p w:rsidR="00C4461A" w:rsidRDefault="00C4461A" w:rsidP="00760383">
      <w:r>
        <w:t>Outputs</w:t>
      </w:r>
    </w:p>
    <w:p w:rsidR="00C03432" w:rsidRDefault="00C03432" w:rsidP="00C03432">
      <w:pPr>
        <w:pStyle w:val="ListParagraph"/>
      </w:pPr>
      <w:r>
        <w:t>&lt;standard response message block&gt;</w:t>
      </w:r>
    </w:p>
    <w:p w:rsidR="00F03876" w:rsidRDefault="00C4461A" w:rsidP="00760383">
      <w:pPr>
        <w:pStyle w:val="ListParagraph"/>
      </w:pPr>
      <w:r>
        <w:t>PIN Array</w:t>
      </w:r>
    </w:p>
    <w:p w:rsidR="00F03876" w:rsidRDefault="00C4461A" w:rsidP="00466DD3">
      <w:pPr>
        <w:pStyle w:val="ListParagraph"/>
        <w:numPr>
          <w:ilvl w:val="1"/>
          <w:numId w:val="4"/>
        </w:numPr>
      </w:pPr>
      <w:r>
        <w:t>PIN</w:t>
      </w:r>
      <w:r w:rsidR="00F03876">
        <w:t>:String:64</w:t>
      </w:r>
    </w:p>
    <w:p w:rsidR="00C4461A" w:rsidRDefault="00C4461A" w:rsidP="00466DD3">
      <w:pPr>
        <w:pStyle w:val="ListParagraph"/>
        <w:numPr>
          <w:ilvl w:val="1"/>
          <w:numId w:val="4"/>
        </w:numPr>
      </w:pPr>
      <w:r>
        <w:t>Associate</w:t>
      </w:r>
      <w:r w:rsidR="00F03876">
        <w:t>d Product ID:Int:8</w:t>
      </w:r>
    </w:p>
    <w:p w:rsidR="00BB7E4C" w:rsidRDefault="00BB7E4C" w:rsidP="00466DD3">
      <w:pPr>
        <w:pStyle w:val="ListParagraph"/>
        <w:numPr>
          <w:ilvl w:val="1"/>
          <w:numId w:val="4"/>
        </w:numPr>
      </w:pPr>
      <w:r>
        <w:t>Associated Custom Key:String:32</w:t>
      </w:r>
    </w:p>
    <w:p w:rsidR="00BF21B9" w:rsidRDefault="00F25EBC" w:rsidP="00BF21B9">
      <w:r>
        <w:t>Return Sub Codes</w:t>
      </w:r>
    </w:p>
    <w:p w:rsidR="00AC647E" w:rsidRDefault="00786A15" w:rsidP="00760383">
      <w:pPr>
        <w:pStyle w:val="ListParagraph"/>
      </w:pPr>
      <w:bookmarkStart w:id="84" w:name="_Toc340793442"/>
      <w:r>
        <w:t>0x1400</w:t>
      </w:r>
    </w:p>
    <w:p w:rsidR="00786A15" w:rsidRDefault="00786A15" w:rsidP="00786A15">
      <w:pPr>
        <w:pStyle w:val="Heading3"/>
      </w:pPr>
      <w:bookmarkStart w:id="85" w:name="_Toc382296900"/>
      <w:r>
        <w:t>Get Partners Lookup</w:t>
      </w:r>
      <w:bookmarkEnd w:id="85"/>
    </w:p>
    <w:p w:rsidR="00786A15" w:rsidRDefault="00786A15" w:rsidP="00786A15">
      <w:r>
        <w:lastRenderedPageBreak/>
        <w:t xml:space="preserve">Use to get a list of all partners supported within this account/site (active only).  </w:t>
      </w:r>
    </w:p>
    <w:p w:rsidR="00786A15" w:rsidRPr="00565DAA" w:rsidRDefault="00786A15" w:rsidP="00786A15">
      <w:r w:rsidRPr="00872380">
        <w:rPr>
          <w:b/>
        </w:rPr>
        <w:t>Note</w:t>
      </w:r>
      <w:r>
        <w:t>: Can be used to retrieve specific partner account by ID or Name.</w:t>
      </w:r>
      <w:r w:rsidR="005922FD">
        <w:t xml:space="preserve">  This function will also return the top-level site account</w:t>
      </w:r>
      <w:r w:rsidR="00903E20">
        <w:t xml:space="preserve"> if no Partner ID is provided</w:t>
      </w:r>
      <w:r w:rsidR="005922FD">
        <w:t>.  For example: READYMOBILE is the top-level account over multiple partner accounts.</w:t>
      </w:r>
      <w:r w:rsidR="00903E20">
        <w:t xml:space="preserve">  The top-level account can be determined using the Type enumerator and will be of type ‘ECOMMERCE’.</w:t>
      </w:r>
    </w:p>
    <w:p w:rsidR="00786A15" w:rsidRDefault="00786A15" w:rsidP="00786A15">
      <w:r>
        <w:t>Inputs</w:t>
      </w:r>
    </w:p>
    <w:p w:rsidR="00786A15" w:rsidRDefault="00786A15" w:rsidP="00786A15">
      <w:pPr>
        <w:pStyle w:val="ListParagraph"/>
      </w:pPr>
      <w:r>
        <w:t xml:space="preserve">(Optional) </w:t>
      </w:r>
      <w:r w:rsidR="00BA47D8">
        <w:t>Partner</w:t>
      </w:r>
      <w:r>
        <w:t xml:space="preserve"> ID:Int:8 </w:t>
      </w:r>
      <w:r>
        <w:sym w:font="Wingdings" w:char="F0E0"/>
      </w:r>
      <w:r>
        <w:t xml:space="preserve"> Can be used to filter a specific partner rather than return the entire list.</w:t>
      </w:r>
    </w:p>
    <w:p w:rsidR="00786A15" w:rsidRDefault="00BA47D8" w:rsidP="00786A15">
      <w:pPr>
        <w:pStyle w:val="ListParagraph"/>
      </w:pPr>
      <w:r>
        <w:t>(Optional) Account Identifier</w:t>
      </w:r>
      <w:r w:rsidR="00786A15">
        <w:t xml:space="preserve">: String:128 </w:t>
      </w:r>
      <w:r w:rsidR="00786A15">
        <w:sym w:font="Wingdings" w:char="F0E0"/>
      </w:r>
      <w:r w:rsidR="00786A15">
        <w:t xml:space="preserve"> Partner unique account code.</w:t>
      </w:r>
    </w:p>
    <w:p w:rsidR="00786A15" w:rsidRDefault="00786A15" w:rsidP="00786A15">
      <w:pPr>
        <w:pStyle w:val="ListParagraph"/>
      </w:pPr>
      <w:r>
        <w:t xml:space="preserve">(Optional) Name:String:128 </w:t>
      </w:r>
      <w:r>
        <w:sym w:font="Wingdings" w:char="F0E0"/>
      </w:r>
      <w:r>
        <w:t xml:space="preserve"> Use to filter by partner name.  I.E. (Farm Bureau)</w:t>
      </w:r>
    </w:p>
    <w:p w:rsidR="00D701BC" w:rsidRDefault="00D701BC" w:rsidP="00786A15">
      <w:pPr>
        <w:pStyle w:val="ListParagraph"/>
      </w:pPr>
      <w:r>
        <w:t>(Optional) Promo</w:t>
      </w:r>
      <w:r w:rsidR="003F497A">
        <w:t xml:space="preserve"> Code:String:64 </w:t>
      </w:r>
      <w:r w:rsidR="003F497A">
        <w:sym w:font="Wingdings" w:char="F0E0"/>
      </w:r>
      <w:r w:rsidR="003F497A">
        <w:t xml:space="preserve"> Search all promo codes for this site to find the matching partner.</w:t>
      </w:r>
    </w:p>
    <w:p w:rsidR="00786A15" w:rsidRDefault="00786A15" w:rsidP="00786A15">
      <w:r>
        <w:t>Outputs</w:t>
      </w:r>
    </w:p>
    <w:p w:rsidR="00786A15" w:rsidRDefault="00786A15" w:rsidP="00786A15">
      <w:pPr>
        <w:pStyle w:val="ListParagraph"/>
      </w:pPr>
      <w:r>
        <w:t>&lt;standard response message block&gt;</w:t>
      </w:r>
    </w:p>
    <w:p w:rsidR="00786A15" w:rsidRDefault="00BA47D8" w:rsidP="00786A15">
      <w:pPr>
        <w:pStyle w:val="ListParagraph"/>
      </w:pPr>
      <w:r>
        <w:t>Partner</w:t>
      </w:r>
      <w:r w:rsidR="00786A15">
        <w:t xml:space="preserve"> Array</w:t>
      </w:r>
    </w:p>
    <w:p w:rsidR="00786A15" w:rsidRDefault="00BA47D8" w:rsidP="00466DD3">
      <w:pPr>
        <w:pStyle w:val="ListParagraph"/>
        <w:numPr>
          <w:ilvl w:val="1"/>
          <w:numId w:val="4"/>
        </w:numPr>
      </w:pPr>
      <w:r>
        <w:t>Partner</w:t>
      </w:r>
      <w:r w:rsidR="00786A15">
        <w:t xml:space="preserve"> ID:Int:8 </w:t>
      </w:r>
      <w:r w:rsidR="00786A15">
        <w:sym w:font="Wingdings" w:char="F0E0"/>
      </w:r>
      <w:r w:rsidR="00786A15">
        <w:t xml:space="preserve"> The partner ID.</w:t>
      </w:r>
    </w:p>
    <w:p w:rsidR="00786A15" w:rsidRDefault="00786A15" w:rsidP="00466DD3">
      <w:pPr>
        <w:pStyle w:val="ListParagraph"/>
        <w:numPr>
          <w:ilvl w:val="1"/>
          <w:numId w:val="4"/>
        </w:numPr>
      </w:pPr>
      <w:r>
        <w:t>Account I</w:t>
      </w:r>
      <w:r w:rsidR="00F21AF8">
        <w:t>dentifier</w:t>
      </w:r>
      <w:r>
        <w:t xml:space="preserve">:String:128 </w:t>
      </w:r>
      <w:r>
        <w:sym w:font="Wingdings" w:char="F0E0"/>
      </w:r>
      <w:r>
        <w:t xml:space="preserve"> The partner code.</w:t>
      </w:r>
    </w:p>
    <w:p w:rsidR="00786A15" w:rsidRDefault="00786A15" w:rsidP="00466DD3">
      <w:pPr>
        <w:pStyle w:val="ListParagraph"/>
        <w:numPr>
          <w:ilvl w:val="1"/>
          <w:numId w:val="4"/>
        </w:numPr>
      </w:pPr>
      <w:r>
        <w:t xml:space="preserve">Name:String:128 </w:t>
      </w:r>
      <w:r>
        <w:sym w:font="Wingdings" w:char="F0E0"/>
      </w:r>
      <w:r>
        <w:t xml:space="preserve"> Dealer specific name.</w:t>
      </w:r>
    </w:p>
    <w:p w:rsidR="00903E20" w:rsidRDefault="00903E20" w:rsidP="00466DD3">
      <w:pPr>
        <w:pStyle w:val="ListParagraph"/>
        <w:numPr>
          <w:ilvl w:val="1"/>
          <w:numId w:val="4"/>
        </w:numPr>
      </w:pPr>
      <w:r>
        <w:t xml:space="preserve">Type: ENUM </w:t>
      </w:r>
      <w:r>
        <w:sym w:font="Wingdings" w:char="F0E0"/>
      </w:r>
      <w:r>
        <w:t xml:space="preserve"> One of (‘ECOMMERCE’,’PARTNER’).</w:t>
      </w:r>
    </w:p>
    <w:p w:rsidR="00786A15" w:rsidRDefault="00786A15" w:rsidP="00466DD3">
      <w:pPr>
        <w:pStyle w:val="ListParagraph"/>
        <w:numPr>
          <w:ilvl w:val="1"/>
          <w:numId w:val="4"/>
        </w:numPr>
      </w:pPr>
      <w:r>
        <w:t xml:space="preserve">Partner Carrier Codes Array </w:t>
      </w:r>
      <w:r>
        <w:sym w:font="Wingdings" w:char="F0E0"/>
      </w:r>
      <w:r>
        <w:t xml:space="preserve"> Carriers support by this partner.</w:t>
      </w:r>
    </w:p>
    <w:p w:rsidR="00786A15" w:rsidRDefault="00786A15" w:rsidP="00466DD3">
      <w:pPr>
        <w:pStyle w:val="ListParagraph"/>
        <w:numPr>
          <w:ilvl w:val="2"/>
          <w:numId w:val="4"/>
        </w:numPr>
      </w:pPr>
      <w:r>
        <w:t xml:space="preserve">Carrier Code:String:32 </w:t>
      </w:r>
      <w:r>
        <w:sym w:font="Wingdings" w:char="F0E0"/>
      </w:r>
      <w:r>
        <w:t xml:space="preserve"> SPRINT, VERIZON, etc.</w:t>
      </w:r>
    </w:p>
    <w:p w:rsidR="00786A15" w:rsidRDefault="00786A15" w:rsidP="00466DD3">
      <w:pPr>
        <w:pStyle w:val="ListParagraph"/>
        <w:numPr>
          <w:ilvl w:val="1"/>
          <w:numId w:val="4"/>
        </w:numPr>
      </w:pPr>
      <w:r>
        <w:t>Address Line 1:String:128</w:t>
      </w:r>
    </w:p>
    <w:p w:rsidR="00786A15" w:rsidRDefault="00786A15" w:rsidP="00466DD3">
      <w:pPr>
        <w:pStyle w:val="ListParagraph"/>
        <w:numPr>
          <w:ilvl w:val="1"/>
          <w:numId w:val="4"/>
        </w:numPr>
      </w:pPr>
      <w:r>
        <w:t>Address Line 2:String:128</w:t>
      </w:r>
    </w:p>
    <w:p w:rsidR="00786A15" w:rsidRDefault="00786A15" w:rsidP="00466DD3">
      <w:pPr>
        <w:pStyle w:val="ListParagraph"/>
        <w:numPr>
          <w:ilvl w:val="1"/>
          <w:numId w:val="4"/>
        </w:numPr>
      </w:pPr>
      <w:r>
        <w:t>City:String:64</w:t>
      </w:r>
    </w:p>
    <w:p w:rsidR="00786A15" w:rsidRDefault="00786A15" w:rsidP="00466DD3">
      <w:pPr>
        <w:pStyle w:val="ListParagraph"/>
        <w:numPr>
          <w:ilvl w:val="1"/>
          <w:numId w:val="4"/>
        </w:numPr>
      </w:pPr>
      <w:r>
        <w:t>State:String:2</w:t>
      </w:r>
    </w:p>
    <w:p w:rsidR="00786A15" w:rsidRDefault="00786A15" w:rsidP="00466DD3">
      <w:pPr>
        <w:pStyle w:val="ListParagraph"/>
        <w:numPr>
          <w:ilvl w:val="1"/>
          <w:numId w:val="4"/>
        </w:numPr>
      </w:pPr>
      <w:r>
        <w:t>Zip:Int:5</w:t>
      </w:r>
    </w:p>
    <w:p w:rsidR="00786A15" w:rsidRDefault="00786A15" w:rsidP="00466DD3">
      <w:pPr>
        <w:pStyle w:val="ListParagraph"/>
        <w:numPr>
          <w:ilvl w:val="1"/>
          <w:numId w:val="4"/>
        </w:numPr>
      </w:pPr>
      <w:r>
        <w:t>Zip4:Int:4</w:t>
      </w:r>
    </w:p>
    <w:p w:rsidR="00786A15" w:rsidRDefault="00786A15" w:rsidP="00466DD3">
      <w:pPr>
        <w:pStyle w:val="ListParagraph"/>
        <w:numPr>
          <w:ilvl w:val="1"/>
          <w:numId w:val="4"/>
        </w:numPr>
      </w:pPr>
      <w:r>
        <w:t>Contact Number:String:16</w:t>
      </w:r>
    </w:p>
    <w:p w:rsidR="00786A15" w:rsidRDefault="00786A15" w:rsidP="00466DD3">
      <w:pPr>
        <w:pStyle w:val="ListParagraph"/>
        <w:numPr>
          <w:ilvl w:val="1"/>
          <w:numId w:val="4"/>
        </w:numPr>
      </w:pPr>
      <w:r>
        <w:t>Contact Email Address:String:128</w:t>
      </w:r>
    </w:p>
    <w:p w:rsidR="00CB6754" w:rsidRDefault="00935E66" w:rsidP="00466DD3">
      <w:pPr>
        <w:pStyle w:val="ListParagraph"/>
        <w:numPr>
          <w:ilvl w:val="1"/>
          <w:numId w:val="4"/>
        </w:numPr>
      </w:pPr>
      <w:r>
        <w:t xml:space="preserve">(Optional) </w:t>
      </w:r>
      <w:r w:rsidR="00CB6754">
        <w:t xml:space="preserve">Standard Logo Image </w:t>
      </w:r>
      <w:r w:rsidR="00CB6754" w:rsidRPr="00CB6754">
        <w:t>URL:String:512</w:t>
      </w:r>
      <w:r w:rsidR="00CB6754">
        <w:t xml:space="preserve"> </w:t>
      </w:r>
      <w:r w:rsidR="00CB6754">
        <w:sym w:font="Wingdings" w:char="F0E0"/>
      </w:r>
      <w:r w:rsidR="00CB6754">
        <w:t xml:space="preserve"> Relative or physical path to image on website</w:t>
      </w:r>
    </w:p>
    <w:p w:rsidR="00CB6754" w:rsidRDefault="00935E66" w:rsidP="00466DD3">
      <w:pPr>
        <w:pStyle w:val="ListParagraph"/>
        <w:numPr>
          <w:ilvl w:val="1"/>
          <w:numId w:val="4"/>
        </w:numPr>
      </w:pPr>
      <w:r>
        <w:t xml:space="preserve">(Optional) </w:t>
      </w:r>
      <w:r w:rsidR="00CB6754">
        <w:t xml:space="preserve">Alternate Logo Image </w:t>
      </w:r>
      <w:r w:rsidR="00CB6754" w:rsidRPr="00CB6754">
        <w:t>URL:String:512</w:t>
      </w:r>
      <w:r w:rsidR="00CB6754">
        <w:t xml:space="preserve"> </w:t>
      </w:r>
      <w:r w:rsidR="00CB6754">
        <w:sym w:font="Wingdings" w:char="F0E0"/>
      </w:r>
      <w:r w:rsidR="00CB6754">
        <w:t xml:space="preserve"> Relative or physical path to image on website</w:t>
      </w:r>
    </w:p>
    <w:p w:rsidR="00935E66" w:rsidRDefault="00935E66" w:rsidP="00466DD3">
      <w:pPr>
        <w:pStyle w:val="ListParagraph"/>
        <w:numPr>
          <w:ilvl w:val="1"/>
          <w:numId w:val="4"/>
        </w:numPr>
      </w:pPr>
      <w:r>
        <w:t xml:space="preserve">(Optional) Banner Array </w:t>
      </w:r>
      <w:r>
        <w:sym w:font="Wingdings" w:char="F0E0"/>
      </w:r>
      <w:r>
        <w:t xml:space="preserve"> Up to five images for rotating banners</w:t>
      </w:r>
    </w:p>
    <w:p w:rsidR="00935E66" w:rsidRDefault="00935E66" w:rsidP="00466DD3">
      <w:pPr>
        <w:pStyle w:val="ListParagraph"/>
        <w:numPr>
          <w:ilvl w:val="2"/>
          <w:numId w:val="4"/>
        </w:numPr>
      </w:pPr>
      <w:r>
        <w:t xml:space="preserve">Banner Image </w:t>
      </w:r>
      <w:r w:rsidRPr="00935E66">
        <w:t>URL:String:512</w:t>
      </w:r>
      <w:r>
        <w:t xml:space="preserve"> </w:t>
      </w:r>
      <w:r>
        <w:sym w:font="Wingdings" w:char="F0E0"/>
      </w:r>
      <w:r>
        <w:t xml:space="preserve"> Relative or physical path to banner image on website</w:t>
      </w:r>
    </w:p>
    <w:p w:rsidR="00EB1029" w:rsidRDefault="00EB1029" w:rsidP="00466DD3">
      <w:pPr>
        <w:pStyle w:val="ListParagraph"/>
        <w:numPr>
          <w:ilvl w:val="2"/>
          <w:numId w:val="4"/>
        </w:numPr>
      </w:pPr>
      <w:r>
        <w:t xml:space="preserve">Banner Image Link URL: String: 512 </w:t>
      </w:r>
      <w:r>
        <w:sym w:font="Wingdings" w:char="F0E0"/>
      </w:r>
      <w:r>
        <w:t xml:space="preserve"> Full path to linked site.</w:t>
      </w:r>
    </w:p>
    <w:p w:rsidR="003F17D2" w:rsidRDefault="003F17D2" w:rsidP="003F17D2">
      <w:pPr>
        <w:pStyle w:val="ListParagraph"/>
        <w:numPr>
          <w:ilvl w:val="1"/>
          <w:numId w:val="4"/>
        </w:numPr>
      </w:pPr>
      <w:r>
        <w:t xml:space="preserve">(Optional) Social Media Array </w:t>
      </w:r>
      <w:r>
        <w:sym w:font="Wingdings" w:char="F0E0"/>
      </w:r>
      <w:r>
        <w:t xml:space="preserve"> Up to five social media definitions</w:t>
      </w:r>
    </w:p>
    <w:p w:rsidR="003F17D2" w:rsidRDefault="003F17D2" w:rsidP="003F17D2">
      <w:pPr>
        <w:pStyle w:val="ListParagraph"/>
        <w:numPr>
          <w:ilvl w:val="2"/>
          <w:numId w:val="4"/>
        </w:numPr>
      </w:pPr>
      <w:r>
        <w:t xml:space="preserve">Social Media Image </w:t>
      </w:r>
      <w:r w:rsidRPr="00935E66">
        <w:t>URL:String:512</w:t>
      </w:r>
      <w:r>
        <w:t xml:space="preserve"> </w:t>
      </w:r>
      <w:r>
        <w:sym w:font="Wingdings" w:char="F0E0"/>
      </w:r>
      <w:r>
        <w:t xml:space="preserve"> Relative or physical path to Social Media image on website</w:t>
      </w:r>
    </w:p>
    <w:p w:rsidR="003F17D2" w:rsidRDefault="003F17D2" w:rsidP="003F17D2">
      <w:pPr>
        <w:pStyle w:val="ListParagraph"/>
        <w:numPr>
          <w:ilvl w:val="2"/>
          <w:numId w:val="4"/>
        </w:numPr>
      </w:pPr>
      <w:r>
        <w:t xml:space="preserve">Social Media Link URL: String: 512 </w:t>
      </w:r>
      <w:r>
        <w:sym w:font="Wingdings" w:char="F0E0"/>
      </w:r>
      <w:r>
        <w:t xml:space="preserve"> Full path to linked site.</w:t>
      </w:r>
    </w:p>
    <w:p w:rsidR="003F497A" w:rsidRDefault="003F17D2" w:rsidP="003F17D2">
      <w:pPr>
        <w:pStyle w:val="ListParagraph"/>
        <w:numPr>
          <w:ilvl w:val="1"/>
          <w:numId w:val="4"/>
        </w:numPr>
      </w:pPr>
      <w:r>
        <w:t xml:space="preserve"> </w:t>
      </w:r>
      <w:r w:rsidR="003F497A">
        <w:t>(Optional) Promotions Array</w:t>
      </w:r>
    </w:p>
    <w:p w:rsidR="003F497A" w:rsidRDefault="00553E9B" w:rsidP="00466DD3">
      <w:pPr>
        <w:pStyle w:val="ListParagraph"/>
        <w:numPr>
          <w:ilvl w:val="2"/>
          <w:numId w:val="4"/>
        </w:numPr>
      </w:pPr>
      <w:r>
        <w:t>Product ID</w:t>
      </w:r>
      <w:r w:rsidR="003F497A">
        <w:t xml:space="preserve">:Int:8 </w:t>
      </w:r>
      <w:r w:rsidR="003F497A">
        <w:sym w:font="Wingdings" w:char="F0E0"/>
      </w:r>
      <w:r w:rsidR="003F497A">
        <w:t xml:space="preserve"> </w:t>
      </w:r>
      <w:r>
        <w:t>Product</w:t>
      </w:r>
      <w:r w:rsidR="003F497A">
        <w:t xml:space="preserve"> ID</w:t>
      </w:r>
    </w:p>
    <w:p w:rsidR="003F497A" w:rsidRDefault="003F497A" w:rsidP="00466DD3">
      <w:pPr>
        <w:pStyle w:val="ListParagraph"/>
        <w:numPr>
          <w:ilvl w:val="2"/>
          <w:numId w:val="4"/>
        </w:numPr>
      </w:pPr>
      <w:r>
        <w:t xml:space="preserve">Code:String:64 </w:t>
      </w:r>
      <w:r>
        <w:sym w:font="Wingdings" w:char="F0E0"/>
      </w:r>
      <w:r>
        <w:t xml:space="preserve"> The user supplied promotions code</w:t>
      </w:r>
    </w:p>
    <w:p w:rsidR="003F497A" w:rsidRDefault="003F497A" w:rsidP="00466DD3">
      <w:pPr>
        <w:pStyle w:val="ListParagraph"/>
        <w:numPr>
          <w:ilvl w:val="2"/>
          <w:numId w:val="4"/>
        </w:numPr>
      </w:pPr>
      <w:r>
        <w:t>Status:</w:t>
      </w:r>
      <w:r w:rsidR="005230C0">
        <w:t>ENUM</w:t>
      </w:r>
      <w:r>
        <w:t xml:space="preserve"> </w:t>
      </w:r>
      <w:r>
        <w:sym w:font="Wingdings" w:char="F0E0"/>
      </w:r>
      <w:r>
        <w:t xml:space="preserve"> One of ACTIVE,</w:t>
      </w:r>
      <w:r w:rsidR="00553E9B">
        <w:t>DISABLED</w:t>
      </w:r>
      <w:r>
        <w:t>,PENDING,EXPIRED</w:t>
      </w:r>
    </w:p>
    <w:p w:rsidR="00553E9B" w:rsidRDefault="00553E9B" w:rsidP="00466DD3">
      <w:pPr>
        <w:pStyle w:val="ListParagraph"/>
        <w:numPr>
          <w:ilvl w:val="2"/>
          <w:numId w:val="4"/>
        </w:numPr>
      </w:pPr>
      <w:r>
        <w:t xml:space="preserve">Start Date:Date:32 </w:t>
      </w:r>
      <w:r>
        <w:sym w:font="Wingdings" w:char="F0E0"/>
      </w:r>
      <w:r>
        <w:t xml:space="preserve"> Promo campaign start. Format: </w:t>
      </w:r>
      <w:r w:rsidR="00121166">
        <w:t>YYYY-MM-DD</w:t>
      </w:r>
      <w:r>
        <w:t xml:space="preserve"> HH24:MM:SS</w:t>
      </w:r>
    </w:p>
    <w:p w:rsidR="00553E9B" w:rsidRDefault="00553E9B" w:rsidP="00466DD3">
      <w:pPr>
        <w:pStyle w:val="ListParagraph"/>
        <w:numPr>
          <w:ilvl w:val="2"/>
          <w:numId w:val="4"/>
        </w:numPr>
      </w:pPr>
      <w:r>
        <w:t xml:space="preserve">End Date:Date:32 </w:t>
      </w:r>
      <w:r>
        <w:sym w:font="Wingdings" w:char="F0E0"/>
      </w:r>
      <w:r>
        <w:t xml:space="preserve"> Promo campaign stop. Format: </w:t>
      </w:r>
      <w:r w:rsidR="00121166">
        <w:t>YYYY-MM-DD</w:t>
      </w:r>
      <w:r>
        <w:t xml:space="preserve"> HH24:MM:SS</w:t>
      </w:r>
    </w:p>
    <w:p w:rsidR="00553E9B" w:rsidRDefault="00553E9B" w:rsidP="00466DD3">
      <w:pPr>
        <w:pStyle w:val="ListParagraph"/>
        <w:numPr>
          <w:ilvl w:val="2"/>
          <w:numId w:val="4"/>
        </w:numPr>
      </w:pPr>
      <w:r>
        <w:t>Type:</w:t>
      </w:r>
      <w:r w:rsidR="005230C0">
        <w:t>ENUM</w:t>
      </w:r>
      <w:r>
        <w:t xml:space="preserve"> </w:t>
      </w:r>
      <w:r>
        <w:sym w:font="Wingdings" w:char="F0E0"/>
      </w:r>
      <w:r>
        <w:t xml:space="preserve"> One of following:</w:t>
      </w:r>
    </w:p>
    <w:p w:rsidR="00553E9B" w:rsidRDefault="00553E9B" w:rsidP="00466DD3">
      <w:pPr>
        <w:pStyle w:val="ListParagraph"/>
        <w:numPr>
          <w:ilvl w:val="3"/>
          <w:numId w:val="4"/>
        </w:numPr>
      </w:pPr>
      <w:r>
        <w:t>PRODUCT PERCENT</w:t>
      </w:r>
      <w:r w:rsidR="009A7F4A">
        <w:t xml:space="preserve"> = Reduce a product by a percentage.  Check the product dependency array for the required product needed to discount.</w:t>
      </w:r>
    </w:p>
    <w:p w:rsidR="00553E9B" w:rsidRDefault="00553E9B" w:rsidP="00466DD3">
      <w:pPr>
        <w:pStyle w:val="ListParagraph"/>
        <w:numPr>
          <w:ilvl w:val="3"/>
          <w:numId w:val="4"/>
        </w:numPr>
      </w:pPr>
      <w:r>
        <w:lastRenderedPageBreak/>
        <w:t>PRODUCT AMOUNT</w:t>
      </w:r>
      <w:r w:rsidR="009A7F4A">
        <w:t xml:space="preserve"> = Discount a product by a specific amount.  Check the product dependency array for the required product needed to discount.</w:t>
      </w:r>
    </w:p>
    <w:p w:rsidR="00553E9B" w:rsidRDefault="00553E9B" w:rsidP="00466DD3">
      <w:pPr>
        <w:pStyle w:val="ListParagraph"/>
        <w:numPr>
          <w:ilvl w:val="3"/>
          <w:numId w:val="4"/>
        </w:numPr>
      </w:pPr>
      <w:r>
        <w:t>PRODUCT FREE</w:t>
      </w:r>
      <w:r w:rsidR="00101606">
        <w:t xml:space="preserve"> = A free product</w:t>
      </w:r>
      <w:r w:rsidR="009A7F4A">
        <w:t>.  Check the product dependency array for requirements and free product info.</w:t>
      </w:r>
    </w:p>
    <w:p w:rsidR="00553E9B" w:rsidRDefault="00553E9B" w:rsidP="00466DD3">
      <w:pPr>
        <w:pStyle w:val="ListParagraph"/>
        <w:numPr>
          <w:ilvl w:val="3"/>
          <w:numId w:val="4"/>
        </w:numPr>
      </w:pPr>
      <w:r>
        <w:t>INVOICE PERCENT</w:t>
      </w:r>
      <w:r w:rsidR="009A7F4A">
        <w:t xml:space="preserve"> = Discount an entire invoice by a percentage.</w:t>
      </w:r>
      <w:r w:rsidR="00964B63">
        <w:t xml:space="preserve">  Could have minimum invoice amount restriction</w:t>
      </w:r>
      <w:r w:rsidR="00964B63" w:rsidRPr="00964B63">
        <w:t xml:space="preserve"> </w:t>
      </w:r>
      <w:r w:rsidR="00964B63">
        <w:t>and included product dependencies.</w:t>
      </w:r>
    </w:p>
    <w:p w:rsidR="00553E9B" w:rsidRDefault="00553E9B" w:rsidP="00466DD3">
      <w:pPr>
        <w:pStyle w:val="ListParagraph"/>
        <w:numPr>
          <w:ilvl w:val="3"/>
          <w:numId w:val="4"/>
        </w:numPr>
      </w:pPr>
      <w:r>
        <w:t>INVOICE AMOUNT</w:t>
      </w:r>
      <w:r w:rsidR="00964B63">
        <w:t xml:space="preserve"> = Discount an entire invoice by a set amount.  Could have minimum invoice amount restriction and included product dependencies.</w:t>
      </w:r>
    </w:p>
    <w:p w:rsidR="0015691E" w:rsidRDefault="00E120DD" w:rsidP="00466DD3">
      <w:pPr>
        <w:pStyle w:val="ListParagraph"/>
        <w:numPr>
          <w:ilvl w:val="2"/>
          <w:numId w:val="4"/>
        </w:numPr>
      </w:pPr>
      <w:r>
        <w:t>Value:Decimal:6</w:t>
      </w:r>
      <w:r w:rsidR="0015691E">
        <w:t xml:space="preserve">.4 </w:t>
      </w:r>
      <w:r w:rsidR="0015691E">
        <w:sym w:font="Wingdings" w:char="F0E0"/>
      </w:r>
      <w:r w:rsidR="0015691E">
        <w:t xml:space="preserve"> Either an amount or a percent depending upon type.</w:t>
      </w:r>
    </w:p>
    <w:p w:rsidR="00E120DD" w:rsidRDefault="00E120DD" w:rsidP="00466DD3">
      <w:pPr>
        <w:pStyle w:val="ListParagraph"/>
        <w:numPr>
          <w:ilvl w:val="2"/>
          <w:numId w:val="4"/>
        </w:numPr>
      </w:pPr>
      <w:r>
        <w:t xml:space="preserve">(Optional) Invoice Minimum:Decimal:6.4 </w:t>
      </w:r>
      <w:r>
        <w:sym w:font="Wingdings" w:char="F0E0"/>
      </w:r>
      <w:r>
        <w:t xml:space="preserve"> Minimum invoice total amount accepted.</w:t>
      </w:r>
    </w:p>
    <w:p w:rsidR="00165A93" w:rsidRDefault="00165A93" w:rsidP="00466DD3">
      <w:pPr>
        <w:pStyle w:val="ListParagraph"/>
        <w:numPr>
          <w:ilvl w:val="2"/>
          <w:numId w:val="4"/>
        </w:numPr>
      </w:pPr>
      <w:r>
        <w:t xml:space="preserve">(Optional) Billing Mode:String </w:t>
      </w:r>
      <w:r>
        <w:sym w:font="Wingdings" w:char="F0E0"/>
      </w:r>
      <w:r>
        <w:t xml:space="preserve"> Billing mode of promo product.  One of (‘PRE’,’POST’,’POST SHARED’).</w:t>
      </w:r>
    </w:p>
    <w:p w:rsidR="00DF45BC" w:rsidRDefault="00DF45BC" w:rsidP="00466DD3">
      <w:pPr>
        <w:pStyle w:val="ListParagraph"/>
        <w:numPr>
          <w:ilvl w:val="1"/>
          <w:numId w:val="4"/>
        </w:numPr>
      </w:pPr>
      <w:r>
        <w:t xml:space="preserve">Google Analytics Account ID:String:64 </w:t>
      </w:r>
      <w:r>
        <w:sym w:font="Wingdings" w:char="F0E0"/>
      </w:r>
      <w:r>
        <w:t xml:space="preserve"> The account ID to switch to for subsequent Google Analytics calls.</w:t>
      </w:r>
    </w:p>
    <w:p w:rsidR="00786A15" w:rsidRDefault="00F25EBC" w:rsidP="00786A15">
      <w:r>
        <w:t>Return Sub Codes</w:t>
      </w:r>
    </w:p>
    <w:p w:rsidR="00786A15" w:rsidRDefault="00786A15" w:rsidP="00786A15">
      <w:pPr>
        <w:pStyle w:val="ListParagraph"/>
      </w:pPr>
      <w:r>
        <w:t>0x1450</w:t>
      </w:r>
    </w:p>
    <w:p w:rsidR="00BD31A2" w:rsidRDefault="00BD31A2" w:rsidP="00BD31A2">
      <w:pPr>
        <w:pStyle w:val="Heading3"/>
      </w:pPr>
      <w:bookmarkStart w:id="86" w:name="_Toc382296901"/>
      <w:r>
        <w:t>Move Order To Existing Customer</w:t>
      </w:r>
      <w:bookmarkEnd w:id="86"/>
    </w:p>
    <w:p w:rsidR="00BD31A2" w:rsidRDefault="00BD31A2" w:rsidP="00BD31A2">
      <w:r>
        <w:t>Call to move an order to an existing customer account.  This is used primarily when the user fails to login into their account until after an order has been created.  Calling this function will move the order from the anonymous customer account created when calling BuildNewOrder to the user’s proper account.  The anonymous customer account will be deleted.</w:t>
      </w:r>
    </w:p>
    <w:p w:rsidR="00BD31A2" w:rsidRDefault="00BD31A2" w:rsidP="00BD31A2">
      <w:r>
        <w:t>Inputs</w:t>
      </w:r>
    </w:p>
    <w:p w:rsidR="00BD31A2" w:rsidRDefault="00BD31A2" w:rsidP="00BD31A2">
      <w:pPr>
        <w:pStyle w:val="ListParagraph"/>
      </w:pPr>
      <w:r>
        <w:t xml:space="preserve">Order ID:Int:8 </w:t>
      </w:r>
      <w:r>
        <w:sym w:font="Wingdings" w:char="F0E0"/>
      </w:r>
      <w:r w:rsidR="00700A39">
        <w:t xml:space="preserve"> The O</w:t>
      </w:r>
      <w:r>
        <w:t xml:space="preserve">rder ID </w:t>
      </w:r>
      <w:r w:rsidR="00700A39">
        <w:t>to be moved</w:t>
      </w:r>
      <w:r>
        <w:t>.</w:t>
      </w:r>
    </w:p>
    <w:p w:rsidR="00700A39" w:rsidRDefault="00700A39" w:rsidP="00BD31A2">
      <w:pPr>
        <w:pStyle w:val="ListParagraph"/>
      </w:pPr>
      <w:r>
        <w:t xml:space="preserve">Customer ID:Int:8 </w:t>
      </w:r>
      <w:r>
        <w:sym w:font="Wingdings" w:char="F0E0"/>
      </w:r>
      <w:r>
        <w:t xml:space="preserve"> The Customer ID the order will be assigned towards.</w:t>
      </w:r>
    </w:p>
    <w:p w:rsidR="00BD31A2" w:rsidRDefault="00BD31A2" w:rsidP="00BD31A2">
      <w:r>
        <w:t>Outputs</w:t>
      </w:r>
    </w:p>
    <w:p w:rsidR="00BD31A2" w:rsidRDefault="00BD31A2" w:rsidP="00BD31A2">
      <w:pPr>
        <w:pStyle w:val="ListParagraph"/>
      </w:pPr>
      <w:r>
        <w:t>&lt;standard response message block&gt;</w:t>
      </w:r>
    </w:p>
    <w:p w:rsidR="00BD31A2" w:rsidRDefault="00F25EBC" w:rsidP="00BD31A2">
      <w:r>
        <w:t>Return Sub Codes</w:t>
      </w:r>
    </w:p>
    <w:p w:rsidR="00BD31A2" w:rsidRDefault="00BD31A2" w:rsidP="00BD31A2">
      <w:pPr>
        <w:pStyle w:val="ListParagraph"/>
      </w:pPr>
      <w:r>
        <w:t>0x14</w:t>
      </w:r>
      <w:r w:rsidR="00700A39">
        <w:t>75</w:t>
      </w:r>
    </w:p>
    <w:p w:rsidR="001F2795" w:rsidRDefault="001F2795" w:rsidP="001F2795">
      <w:pPr>
        <w:pStyle w:val="Heading3"/>
      </w:pPr>
      <w:bookmarkStart w:id="87" w:name="_Toc382296902"/>
      <w:r>
        <w:t>Set Provisioning Zip</w:t>
      </w:r>
      <w:bookmarkEnd w:id="87"/>
    </w:p>
    <w:p w:rsidR="001F2795" w:rsidRDefault="001F2795" w:rsidP="001F2795">
      <w:r>
        <w:t>Use to set the provisioning zip location on the order.  This is at the order level.  All devices being activated from this order will be provisioned to this zip code.</w:t>
      </w:r>
      <w:r w:rsidR="000573F8">
        <w:t xml:space="preserve">  Overrides the order shipping address zip.</w:t>
      </w:r>
    </w:p>
    <w:p w:rsidR="001F2795" w:rsidRDefault="001F2795" w:rsidP="001F2795">
      <w:r>
        <w:t>Inputs</w:t>
      </w:r>
    </w:p>
    <w:p w:rsidR="001F2795" w:rsidRDefault="001F2795" w:rsidP="001F2795">
      <w:pPr>
        <w:pStyle w:val="ListParagraph"/>
      </w:pPr>
      <w:r>
        <w:t xml:space="preserve">Order ID:Int:8 </w:t>
      </w:r>
      <w:r>
        <w:sym w:font="Wingdings" w:char="F0E0"/>
      </w:r>
      <w:r>
        <w:t xml:space="preserve"> The Order ID to be moved.</w:t>
      </w:r>
    </w:p>
    <w:p w:rsidR="001F2795" w:rsidRDefault="001F2795" w:rsidP="001F2795">
      <w:pPr>
        <w:pStyle w:val="ListParagraph"/>
      </w:pPr>
      <w:r>
        <w:t xml:space="preserve">Zip:Int:5 </w:t>
      </w:r>
      <w:r>
        <w:sym w:font="Wingdings" w:char="F0E0"/>
      </w:r>
      <w:r>
        <w:t xml:space="preserve"> The zip code to provision against.</w:t>
      </w:r>
    </w:p>
    <w:p w:rsidR="001F2795" w:rsidRDefault="001F2795" w:rsidP="001F2795">
      <w:r>
        <w:t>Outputs</w:t>
      </w:r>
    </w:p>
    <w:p w:rsidR="001F2795" w:rsidRDefault="001F2795" w:rsidP="001F2795">
      <w:pPr>
        <w:pStyle w:val="ListParagraph"/>
      </w:pPr>
      <w:r>
        <w:t>&lt;standard response message block&gt;</w:t>
      </w:r>
    </w:p>
    <w:p w:rsidR="001F2795" w:rsidRDefault="00F25EBC" w:rsidP="001F2795">
      <w:r>
        <w:t>Return Sub Codes</w:t>
      </w:r>
    </w:p>
    <w:p w:rsidR="001F2795" w:rsidRDefault="001F2795" w:rsidP="001F2795">
      <w:pPr>
        <w:pStyle w:val="ListParagraph"/>
      </w:pPr>
      <w:r>
        <w:lastRenderedPageBreak/>
        <w:t>0x1480</w:t>
      </w:r>
    </w:p>
    <w:p w:rsidR="00860574" w:rsidRDefault="00860574" w:rsidP="00860574">
      <w:pPr>
        <w:pStyle w:val="Heading3"/>
      </w:pPr>
      <w:bookmarkStart w:id="88" w:name="_Toc382296903"/>
      <w:r>
        <w:t xml:space="preserve">Add </w:t>
      </w:r>
      <w:r w:rsidR="008A683C">
        <w:t>Order</w:t>
      </w:r>
      <w:r>
        <w:t xml:space="preserve"> Note</w:t>
      </w:r>
      <w:bookmarkEnd w:id="88"/>
    </w:p>
    <w:p w:rsidR="00860574" w:rsidRDefault="00860574" w:rsidP="00860574">
      <w:r>
        <w:t>U</w:t>
      </w:r>
      <w:r w:rsidR="008A683C">
        <w:t>se to add a free-form note to an order</w:t>
      </w:r>
      <w:r>
        <w:t xml:space="preserve">.  </w:t>
      </w:r>
      <w:r w:rsidR="008A683C">
        <w:t>Note: If defined, note will be passed to configured billing system.</w:t>
      </w:r>
    </w:p>
    <w:p w:rsidR="00860574" w:rsidRDefault="00860574" w:rsidP="00860574">
      <w:r>
        <w:t>Inputs</w:t>
      </w:r>
    </w:p>
    <w:p w:rsidR="00860574" w:rsidRDefault="008A683C" w:rsidP="00860574">
      <w:pPr>
        <w:pStyle w:val="ListParagraph"/>
      </w:pPr>
      <w:r>
        <w:t>Order</w:t>
      </w:r>
      <w:r w:rsidR="00860574">
        <w:t xml:space="preserve"> ID:Int:8 </w:t>
      </w:r>
      <w:r w:rsidR="00860574">
        <w:sym w:font="Wingdings" w:char="F0E0"/>
      </w:r>
      <w:r w:rsidR="00860574">
        <w:t xml:space="preserve"> The </w:t>
      </w:r>
      <w:r>
        <w:t>Order ID to associate note</w:t>
      </w:r>
      <w:r w:rsidR="00860574">
        <w:t>.</w:t>
      </w:r>
    </w:p>
    <w:p w:rsidR="00860574" w:rsidRDefault="00860574" w:rsidP="00860574">
      <w:pPr>
        <w:pStyle w:val="ListParagraph"/>
      </w:pPr>
      <w:r>
        <w:t xml:space="preserve">Subject:String:256 </w:t>
      </w:r>
      <w:r>
        <w:sym w:font="Wingdings" w:char="F0E0"/>
      </w:r>
      <w:r>
        <w:t xml:space="preserve"> Subject of the Note.</w:t>
      </w:r>
    </w:p>
    <w:p w:rsidR="00860574" w:rsidRDefault="00860574" w:rsidP="00860574">
      <w:pPr>
        <w:pStyle w:val="ListParagraph"/>
      </w:pPr>
      <w:r>
        <w:t xml:space="preserve">Note:Text </w:t>
      </w:r>
      <w:r>
        <w:sym w:font="Wingdings" w:char="F0E0"/>
      </w:r>
      <w:r>
        <w:t xml:space="preserve"> The Note.</w:t>
      </w:r>
    </w:p>
    <w:p w:rsidR="00860574" w:rsidRDefault="00860574" w:rsidP="00860574">
      <w:pPr>
        <w:pStyle w:val="ListParagraph"/>
      </w:pPr>
      <w:r>
        <w:t xml:space="preserve">User ID:Int:8 </w:t>
      </w:r>
      <w:r>
        <w:sym w:font="Wingdings" w:char="F0E0"/>
      </w:r>
      <w:r>
        <w:t xml:space="preserve"> The ID of the User adding the Note.</w:t>
      </w:r>
    </w:p>
    <w:p w:rsidR="00860574" w:rsidRDefault="00860574" w:rsidP="00860574">
      <w:r>
        <w:t>Outputs</w:t>
      </w:r>
    </w:p>
    <w:p w:rsidR="00860574" w:rsidRDefault="00860574" w:rsidP="00860574">
      <w:pPr>
        <w:pStyle w:val="ListParagraph"/>
      </w:pPr>
      <w:r>
        <w:t>&lt;standard response message block&gt;</w:t>
      </w:r>
    </w:p>
    <w:p w:rsidR="00860574" w:rsidRDefault="00860574" w:rsidP="00860574">
      <w:r>
        <w:t>Return Sub Codes</w:t>
      </w:r>
    </w:p>
    <w:p w:rsidR="00860574" w:rsidRDefault="008A683C" w:rsidP="00860574">
      <w:pPr>
        <w:pStyle w:val="ListParagraph"/>
      </w:pPr>
      <w:r>
        <w:t>0x16A</w:t>
      </w:r>
      <w:r w:rsidR="00860574">
        <w:t xml:space="preserve">0 </w:t>
      </w:r>
      <w:r w:rsidR="00860574">
        <w:sym w:font="Wingdings" w:char="F0E0"/>
      </w:r>
      <w:r w:rsidR="00860574">
        <w:t xml:space="preserve"> Success</w:t>
      </w:r>
    </w:p>
    <w:p w:rsidR="00860574" w:rsidRDefault="008A683C" w:rsidP="00860574">
      <w:pPr>
        <w:pStyle w:val="ListParagraph"/>
      </w:pPr>
      <w:r>
        <w:t>0x16A</w:t>
      </w:r>
      <w:r w:rsidR="00860574">
        <w:t xml:space="preserve">1 </w:t>
      </w:r>
      <w:r w:rsidR="00860574">
        <w:sym w:font="Wingdings" w:char="F0E0"/>
      </w:r>
      <w:r w:rsidR="00860574">
        <w:t xml:space="preserve"> Internal API Error, escalate issue to support</w:t>
      </w:r>
    </w:p>
    <w:p w:rsidR="00860574" w:rsidRDefault="008A683C" w:rsidP="00860574">
      <w:pPr>
        <w:pStyle w:val="ListParagraph"/>
      </w:pPr>
      <w:r>
        <w:t>0x16A</w:t>
      </w:r>
      <w:r w:rsidR="00860574">
        <w:t xml:space="preserve">2 </w:t>
      </w:r>
      <w:r w:rsidR="00860574">
        <w:sym w:font="Wingdings" w:char="F0E0"/>
      </w:r>
      <w:r w:rsidR="00860574">
        <w:t xml:space="preserve"> Invalid Parameter</w:t>
      </w:r>
    </w:p>
    <w:p w:rsidR="00860574" w:rsidRDefault="008A683C" w:rsidP="00860574">
      <w:pPr>
        <w:pStyle w:val="ListParagraph"/>
      </w:pPr>
      <w:r>
        <w:t>0x16A</w:t>
      </w:r>
      <w:r w:rsidR="00860574">
        <w:t xml:space="preserve">3 </w:t>
      </w:r>
      <w:r w:rsidR="00860574">
        <w:sym w:font="Wingdings" w:char="F0E0"/>
      </w:r>
      <w:r>
        <w:t xml:space="preserve"> Order</w:t>
      </w:r>
      <w:r w:rsidR="00860574">
        <w:t xml:space="preserve"> ID not found</w:t>
      </w:r>
    </w:p>
    <w:p w:rsidR="00860574" w:rsidRDefault="008A683C" w:rsidP="00860574">
      <w:pPr>
        <w:pStyle w:val="ListParagraph"/>
      </w:pPr>
      <w:r>
        <w:t>0x16A</w:t>
      </w:r>
      <w:r w:rsidR="00860574">
        <w:t xml:space="preserve">4 </w:t>
      </w:r>
      <w:r w:rsidR="00860574">
        <w:sym w:font="Wingdings" w:char="F0E0"/>
      </w:r>
      <w:r>
        <w:t xml:space="preserve"> </w:t>
      </w:r>
      <w:r w:rsidR="00860574">
        <w:t>User ID not found</w:t>
      </w:r>
    </w:p>
    <w:p w:rsidR="00860574" w:rsidRDefault="00860574" w:rsidP="00860574">
      <w:pPr>
        <w:pStyle w:val="Heading3"/>
      </w:pPr>
      <w:bookmarkStart w:id="89" w:name="_Toc382296904"/>
      <w:r>
        <w:t xml:space="preserve">Change </w:t>
      </w:r>
      <w:r w:rsidR="008A683C">
        <w:t>Order</w:t>
      </w:r>
      <w:r>
        <w:t xml:space="preserve"> Note</w:t>
      </w:r>
      <w:bookmarkEnd w:id="89"/>
    </w:p>
    <w:p w:rsidR="00860574" w:rsidRDefault="00860574" w:rsidP="00860574">
      <w:r>
        <w:t xml:space="preserve">Use to change an existing note associated with </w:t>
      </w:r>
      <w:r w:rsidR="008A683C">
        <w:t>an order</w:t>
      </w:r>
      <w:r>
        <w:t>.  Note: If defined, note will be passed to configured billing system</w:t>
      </w:r>
      <w:r w:rsidR="002631EF">
        <w:t>.</w:t>
      </w:r>
    </w:p>
    <w:p w:rsidR="00860574" w:rsidRDefault="00860574" w:rsidP="00860574">
      <w:r>
        <w:t>Inputs</w:t>
      </w:r>
    </w:p>
    <w:p w:rsidR="00860574" w:rsidRDefault="00860574" w:rsidP="00860574">
      <w:pPr>
        <w:pStyle w:val="ListParagraph"/>
      </w:pPr>
      <w:r>
        <w:t xml:space="preserve">Order ID:Int:8 </w:t>
      </w:r>
      <w:r>
        <w:sym w:font="Wingdings" w:char="F0E0"/>
      </w:r>
      <w:r w:rsidR="008A683C">
        <w:t xml:space="preserve"> The Order ID the note is attached too</w:t>
      </w:r>
      <w:r>
        <w:t>.</w:t>
      </w:r>
    </w:p>
    <w:p w:rsidR="00860574" w:rsidRDefault="008A683C" w:rsidP="00860574">
      <w:pPr>
        <w:pStyle w:val="ListParagraph"/>
      </w:pPr>
      <w:r>
        <w:t>Note ID</w:t>
      </w:r>
      <w:r w:rsidR="00860574">
        <w:t>:Int:</w:t>
      </w:r>
      <w:r>
        <w:t>8</w:t>
      </w:r>
      <w:r w:rsidR="00860574">
        <w:t xml:space="preserve"> </w:t>
      </w:r>
      <w:r w:rsidR="00860574">
        <w:sym w:font="Wingdings" w:char="F0E0"/>
      </w:r>
      <w:r>
        <w:t xml:space="preserve"> The ID of the note to change</w:t>
      </w:r>
      <w:r w:rsidR="00860574">
        <w:t>.</w:t>
      </w:r>
    </w:p>
    <w:p w:rsidR="008A683C" w:rsidRDefault="008A683C" w:rsidP="00860574">
      <w:pPr>
        <w:pStyle w:val="ListParagraph"/>
      </w:pPr>
      <w:r>
        <w:t xml:space="preserve">Note:Text </w:t>
      </w:r>
      <w:r>
        <w:sym w:font="Wingdings" w:char="F0E0"/>
      </w:r>
      <w:r>
        <w:t>The Note.</w:t>
      </w:r>
    </w:p>
    <w:p w:rsidR="008A683C" w:rsidRDefault="008A683C" w:rsidP="00860574">
      <w:pPr>
        <w:pStyle w:val="ListParagraph"/>
      </w:pPr>
      <w:r>
        <w:t xml:space="preserve">User ID:Int:8 </w:t>
      </w:r>
      <w:r>
        <w:sym w:font="Wingdings" w:char="F0E0"/>
      </w:r>
      <w:r>
        <w:t>The ID of the User changing the Note.</w:t>
      </w:r>
    </w:p>
    <w:p w:rsidR="00860574" w:rsidRDefault="00860574" w:rsidP="00860574">
      <w:r>
        <w:t>Outputs</w:t>
      </w:r>
    </w:p>
    <w:p w:rsidR="00860574" w:rsidRDefault="00860574" w:rsidP="00860574">
      <w:pPr>
        <w:pStyle w:val="ListParagraph"/>
      </w:pPr>
      <w:r>
        <w:t>&lt;standard response message block&gt;</w:t>
      </w:r>
    </w:p>
    <w:p w:rsidR="00860574" w:rsidRDefault="00860574" w:rsidP="00860574">
      <w:r>
        <w:t>Return Sub Codes</w:t>
      </w:r>
    </w:p>
    <w:p w:rsidR="00860574" w:rsidRDefault="008A683C" w:rsidP="00860574">
      <w:pPr>
        <w:pStyle w:val="ListParagraph"/>
      </w:pPr>
      <w:r>
        <w:t xml:space="preserve">0x16C0 </w:t>
      </w:r>
      <w:r>
        <w:sym w:font="Wingdings" w:char="F0E0"/>
      </w:r>
      <w:r>
        <w:t xml:space="preserve"> Success</w:t>
      </w:r>
    </w:p>
    <w:p w:rsidR="008A683C" w:rsidRDefault="008A683C" w:rsidP="00860574">
      <w:pPr>
        <w:pStyle w:val="ListParagraph"/>
      </w:pPr>
      <w:r>
        <w:t xml:space="preserve">0x16C1 </w:t>
      </w:r>
      <w:r>
        <w:sym w:font="Wingdings" w:char="F0E0"/>
      </w:r>
      <w:r>
        <w:t xml:space="preserve"> Internal API Error, escalate to support</w:t>
      </w:r>
    </w:p>
    <w:p w:rsidR="008A683C" w:rsidRDefault="008A683C" w:rsidP="00860574">
      <w:pPr>
        <w:pStyle w:val="ListParagraph"/>
      </w:pPr>
      <w:r>
        <w:t xml:space="preserve">0x16C2 </w:t>
      </w:r>
      <w:r>
        <w:sym w:font="Wingdings" w:char="F0E0"/>
      </w:r>
      <w:r>
        <w:t xml:space="preserve"> Invalid Parameter</w:t>
      </w:r>
    </w:p>
    <w:p w:rsidR="008A683C" w:rsidRDefault="008A683C" w:rsidP="00860574">
      <w:pPr>
        <w:pStyle w:val="ListParagraph"/>
      </w:pPr>
      <w:r>
        <w:t xml:space="preserve">0x16C3 </w:t>
      </w:r>
      <w:r>
        <w:sym w:font="Wingdings" w:char="F0E0"/>
      </w:r>
      <w:r>
        <w:t xml:space="preserve"> Order ID not found</w:t>
      </w:r>
    </w:p>
    <w:p w:rsidR="008A683C" w:rsidRDefault="008A683C" w:rsidP="00860574">
      <w:pPr>
        <w:pStyle w:val="ListParagraph"/>
      </w:pPr>
      <w:r>
        <w:t xml:space="preserve">0x16C4 </w:t>
      </w:r>
      <w:r>
        <w:sym w:font="Wingdings" w:char="F0E0"/>
      </w:r>
      <w:r>
        <w:t xml:space="preserve"> User ID not found</w:t>
      </w:r>
    </w:p>
    <w:p w:rsidR="008A683C" w:rsidRDefault="008A683C" w:rsidP="00860574">
      <w:pPr>
        <w:pStyle w:val="ListParagraph"/>
      </w:pPr>
      <w:r>
        <w:t xml:space="preserve">0x16C5 </w:t>
      </w:r>
      <w:r>
        <w:sym w:font="Wingdings" w:char="F0E0"/>
      </w:r>
      <w:r>
        <w:t xml:space="preserve"> Note ID not found</w:t>
      </w:r>
    </w:p>
    <w:p w:rsidR="008A683C" w:rsidRDefault="008A683C" w:rsidP="00860574">
      <w:pPr>
        <w:pStyle w:val="ListParagraph"/>
      </w:pPr>
      <w:r>
        <w:t xml:space="preserve">0x16C6 </w:t>
      </w:r>
      <w:r>
        <w:sym w:font="Wingdings" w:char="F0E0"/>
      </w:r>
      <w:r>
        <w:t xml:space="preserve"> Note is not of type Order</w:t>
      </w:r>
    </w:p>
    <w:p w:rsidR="00860574" w:rsidRDefault="00860574" w:rsidP="00860574">
      <w:pPr>
        <w:pStyle w:val="Heading3"/>
      </w:pPr>
      <w:bookmarkStart w:id="90" w:name="_Toc382296905"/>
      <w:r>
        <w:t xml:space="preserve">Get </w:t>
      </w:r>
      <w:r w:rsidR="008A683C">
        <w:t>Order</w:t>
      </w:r>
      <w:r>
        <w:t xml:space="preserve"> Note</w:t>
      </w:r>
      <w:bookmarkEnd w:id="90"/>
    </w:p>
    <w:p w:rsidR="00860574" w:rsidRDefault="002631EF" w:rsidP="00860574">
      <w:r>
        <w:t>Use to get the details of a note.</w:t>
      </w:r>
    </w:p>
    <w:p w:rsidR="00860574" w:rsidRDefault="00860574" w:rsidP="00860574">
      <w:r>
        <w:lastRenderedPageBreak/>
        <w:t>Inputs</w:t>
      </w:r>
    </w:p>
    <w:p w:rsidR="00860574" w:rsidRDefault="00860574" w:rsidP="00860574">
      <w:pPr>
        <w:pStyle w:val="ListParagraph"/>
      </w:pPr>
      <w:r>
        <w:t xml:space="preserve">Order ID:Int:8 </w:t>
      </w:r>
      <w:r>
        <w:sym w:font="Wingdings" w:char="F0E0"/>
      </w:r>
      <w:r>
        <w:t xml:space="preserve"> The Order ID </w:t>
      </w:r>
      <w:r w:rsidR="002631EF">
        <w:t>to get notes for</w:t>
      </w:r>
      <w:r>
        <w:t>.</w:t>
      </w:r>
    </w:p>
    <w:p w:rsidR="00860574" w:rsidRDefault="002631EF" w:rsidP="00860574">
      <w:pPr>
        <w:pStyle w:val="ListParagraph"/>
      </w:pPr>
      <w:r>
        <w:t>(Optional) Note ID</w:t>
      </w:r>
      <w:r w:rsidR="00860574">
        <w:t>:Int:</w:t>
      </w:r>
      <w:r>
        <w:t>8</w:t>
      </w:r>
      <w:r w:rsidR="00860574">
        <w:t xml:space="preserve"> </w:t>
      </w:r>
      <w:r w:rsidR="00860574">
        <w:sym w:font="Wingdings" w:char="F0E0"/>
      </w:r>
      <w:r w:rsidR="00860574">
        <w:t xml:space="preserve"> </w:t>
      </w:r>
      <w:r>
        <w:t>If provided than only this note</w:t>
      </w:r>
      <w:r w:rsidR="00EF2D51">
        <w:t>s</w:t>
      </w:r>
      <w:r>
        <w:t xml:space="preserve"> information is returned</w:t>
      </w:r>
      <w:r w:rsidR="00860574">
        <w:t>.</w:t>
      </w:r>
    </w:p>
    <w:p w:rsidR="00860574" w:rsidRDefault="00860574" w:rsidP="00860574">
      <w:r>
        <w:t>Outputs</w:t>
      </w:r>
    </w:p>
    <w:p w:rsidR="00860574" w:rsidRDefault="00860574" w:rsidP="00860574">
      <w:pPr>
        <w:pStyle w:val="ListParagraph"/>
      </w:pPr>
      <w:r>
        <w:t>&lt;standard response message block&gt;</w:t>
      </w:r>
    </w:p>
    <w:p w:rsidR="002631EF" w:rsidRDefault="00EF2D51" w:rsidP="00860574">
      <w:pPr>
        <w:pStyle w:val="ListParagraph"/>
      </w:pPr>
      <w:r>
        <w:t>Note</w:t>
      </w:r>
      <w:r w:rsidR="00FF3F91">
        <w:t xml:space="preserve"> Array</w:t>
      </w:r>
    </w:p>
    <w:p w:rsidR="00FF3F91" w:rsidRDefault="00FF3F91" w:rsidP="00FF3F91">
      <w:pPr>
        <w:pStyle w:val="ListParagraph"/>
        <w:numPr>
          <w:ilvl w:val="1"/>
          <w:numId w:val="4"/>
        </w:numPr>
      </w:pPr>
      <w:r>
        <w:t xml:space="preserve">ID:Int:8 </w:t>
      </w:r>
      <w:r>
        <w:sym w:font="Wingdings" w:char="F0E0"/>
      </w:r>
      <w:r>
        <w:t xml:space="preserve"> ID of the Note</w:t>
      </w:r>
    </w:p>
    <w:p w:rsidR="00FF3F91" w:rsidRDefault="00FF3F91" w:rsidP="00FF3F91">
      <w:pPr>
        <w:pStyle w:val="ListParagraph"/>
        <w:numPr>
          <w:ilvl w:val="1"/>
          <w:numId w:val="4"/>
        </w:numPr>
      </w:pPr>
      <w:r>
        <w:t>Subject:String:256</w:t>
      </w:r>
    </w:p>
    <w:p w:rsidR="00FF3F91" w:rsidRDefault="00FF3F91" w:rsidP="00FF3F91">
      <w:pPr>
        <w:pStyle w:val="ListParagraph"/>
        <w:numPr>
          <w:ilvl w:val="1"/>
          <w:numId w:val="4"/>
        </w:numPr>
      </w:pPr>
      <w:r>
        <w:t xml:space="preserve">Type:String:32 </w:t>
      </w:r>
      <w:r>
        <w:sym w:font="Wingdings" w:char="F0E0"/>
      </w:r>
      <w:r>
        <w:t xml:space="preserve"> Always “Order”</w:t>
      </w:r>
    </w:p>
    <w:p w:rsidR="00FF3F91" w:rsidRDefault="00FF3F91" w:rsidP="00FF3F91">
      <w:pPr>
        <w:pStyle w:val="ListParagraph"/>
        <w:numPr>
          <w:ilvl w:val="1"/>
          <w:numId w:val="4"/>
        </w:numPr>
      </w:pPr>
      <w:r>
        <w:t>Note History Array</w:t>
      </w:r>
    </w:p>
    <w:p w:rsidR="00FF3F91" w:rsidRDefault="00FF3F91" w:rsidP="00FF3F91">
      <w:pPr>
        <w:pStyle w:val="ListParagraph"/>
        <w:numPr>
          <w:ilvl w:val="2"/>
          <w:numId w:val="4"/>
        </w:numPr>
      </w:pPr>
      <w:r>
        <w:t>Created Date:Date</w:t>
      </w:r>
    </w:p>
    <w:p w:rsidR="00FF3F91" w:rsidRDefault="00FF3F91" w:rsidP="00FF3F91">
      <w:pPr>
        <w:pStyle w:val="ListParagraph"/>
        <w:numPr>
          <w:ilvl w:val="2"/>
          <w:numId w:val="4"/>
        </w:numPr>
      </w:pPr>
      <w:r>
        <w:t>Username:String:32</w:t>
      </w:r>
    </w:p>
    <w:p w:rsidR="00FF3F91" w:rsidRDefault="00FF3F91" w:rsidP="00FF3F91">
      <w:pPr>
        <w:pStyle w:val="ListParagraph"/>
        <w:numPr>
          <w:ilvl w:val="2"/>
          <w:numId w:val="4"/>
        </w:numPr>
      </w:pPr>
      <w:r>
        <w:t>Note:Text</w:t>
      </w:r>
    </w:p>
    <w:p w:rsidR="00860574" w:rsidRDefault="00860574" w:rsidP="00860574">
      <w:r>
        <w:t>Return Sub Codes</w:t>
      </w:r>
    </w:p>
    <w:p w:rsidR="00860574" w:rsidRDefault="00FF3F91" w:rsidP="00860574">
      <w:pPr>
        <w:pStyle w:val="ListParagraph"/>
      </w:pPr>
      <w:r>
        <w:t xml:space="preserve">0x16E0 </w:t>
      </w:r>
      <w:r>
        <w:sym w:font="Wingdings" w:char="F0E0"/>
      </w:r>
      <w:r>
        <w:t xml:space="preserve"> Success</w:t>
      </w:r>
    </w:p>
    <w:p w:rsidR="00FF3F91" w:rsidRDefault="00FF3F91" w:rsidP="00860574">
      <w:pPr>
        <w:pStyle w:val="ListParagraph"/>
      </w:pPr>
      <w:r>
        <w:t xml:space="preserve">0x16E1 </w:t>
      </w:r>
      <w:r>
        <w:sym w:font="Wingdings" w:char="F0E0"/>
      </w:r>
      <w:r>
        <w:t xml:space="preserve"> Internal API Error, escalate to support</w:t>
      </w:r>
    </w:p>
    <w:p w:rsidR="00FF3F91" w:rsidRDefault="00FF3F91" w:rsidP="00860574">
      <w:pPr>
        <w:pStyle w:val="ListParagraph"/>
      </w:pPr>
      <w:r>
        <w:t xml:space="preserve">0x16E2 </w:t>
      </w:r>
      <w:r>
        <w:sym w:font="Wingdings" w:char="F0E0"/>
      </w:r>
      <w:r>
        <w:t xml:space="preserve"> Invalid Parameter</w:t>
      </w:r>
    </w:p>
    <w:p w:rsidR="00FF3F91" w:rsidRDefault="00FF3F91" w:rsidP="00860574">
      <w:pPr>
        <w:pStyle w:val="ListParagraph"/>
      </w:pPr>
      <w:r>
        <w:t xml:space="preserve">0x16E3 </w:t>
      </w:r>
      <w:r>
        <w:sym w:font="Wingdings" w:char="F0E0"/>
      </w:r>
      <w:r>
        <w:t xml:space="preserve"> Order ID not found</w:t>
      </w:r>
    </w:p>
    <w:p w:rsidR="00FF3F91" w:rsidRDefault="00FF3F91" w:rsidP="00860574">
      <w:pPr>
        <w:pStyle w:val="ListParagraph"/>
      </w:pPr>
      <w:r>
        <w:t xml:space="preserve">0x16E4 </w:t>
      </w:r>
      <w:r>
        <w:sym w:font="Wingdings" w:char="F0E0"/>
      </w:r>
      <w:r>
        <w:t xml:space="preserve"> Note ID not found</w:t>
      </w:r>
    </w:p>
    <w:p w:rsidR="00860574" w:rsidRDefault="00860574" w:rsidP="00860574">
      <w:pPr>
        <w:pStyle w:val="ListParagraph"/>
        <w:numPr>
          <w:ilvl w:val="0"/>
          <w:numId w:val="0"/>
        </w:numPr>
        <w:ind w:left="648"/>
      </w:pPr>
    </w:p>
    <w:p w:rsidR="002C58EE" w:rsidRDefault="000F291B" w:rsidP="00760383">
      <w:pPr>
        <w:pStyle w:val="Heading2"/>
      </w:pPr>
      <w:bookmarkStart w:id="91" w:name="_Toc382296906"/>
      <w:r>
        <w:t>C</w:t>
      </w:r>
      <w:bookmarkEnd w:id="84"/>
      <w:r w:rsidR="000E2B7F">
        <w:t>onsumer</w:t>
      </w:r>
      <w:r w:rsidR="00DF0A5A">
        <w:t xml:space="preserve"> API Group</w:t>
      </w:r>
      <w:bookmarkEnd w:id="91"/>
    </w:p>
    <w:p w:rsidR="00650BE8" w:rsidRPr="00650BE8" w:rsidRDefault="00650BE8" w:rsidP="00760383">
      <w:r>
        <w:t>The C</w:t>
      </w:r>
      <w:r w:rsidR="000E2B7F">
        <w:t>onsumer</w:t>
      </w:r>
      <w:r>
        <w:t xml:space="preserve"> API group is for manipulating customer account information.  It provides the mechanisms necessary to manage consumer accounts for eCommerce sites, Customer Service portals, and IVR systems.</w:t>
      </w:r>
    </w:p>
    <w:p w:rsidR="00753C80" w:rsidRDefault="007167F8" w:rsidP="00760383">
      <w:pPr>
        <w:pStyle w:val="Heading3"/>
      </w:pPr>
      <w:bookmarkStart w:id="92" w:name="_Toc340793443"/>
      <w:bookmarkStart w:id="93" w:name="_Toc382296907"/>
      <w:r>
        <w:t>Add</w:t>
      </w:r>
      <w:r w:rsidR="00E3474F">
        <w:t xml:space="preserve"> </w:t>
      </w:r>
      <w:r w:rsidR="00D85E54">
        <w:t>C</w:t>
      </w:r>
      <w:r w:rsidR="000E2B7F">
        <w:t>onsumer</w:t>
      </w:r>
      <w:r w:rsidR="00D85E54">
        <w:t xml:space="preserve"> Account</w:t>
      </w:r>
      <w:bookmarkEnd w:id="92"/>
      <w:bookmarkEnd w:id="93"/>
    </w:p>
    <w:p w:rsidR="00D31126" w:rsidRPr="00D31126" w:rsidRDefault="000B0AD8" w:rsidP="00760383">
      <w:r>
        <w:t xml:space="preserve">Function call to define and setup a customer account.  </w:t>
      </w:r>
      <w:r w:rsidR="000A5AC7">
        <w:t>By creating a consumer account, orders placed towards that account will associate products purchased, usage, and security features.</w:t>
      </w:r>
    </w:p>
    <w:p w:rsidR="000B0AD8" w:rsidRDefault="000B0AD8" w:rsidP="00760383">
      <w:r>
        <w:t>Inputs</w:t>
      </w:r>
    </w:p>
    <w:p w:rsidR="000B0AD8" w:rsidRDefault="000B0AD8" w:rsidP="00760383">
      <w:pPr>
        <w:pStyle w:val="ListParagraph"/>
      </w:pPr>
      <w:r>
        <w:t>Username</w:t>
      </w:r>
      <w:r w:rsidR="00050350">
        <w:t>:String:</w:t>
      </w:r>
      <w:r w:rsidR="00211146">
        <w:t>128</w:t>
      </w:r>
    </w:p>
    <w:p w:rsidR="000B0AD8" w:rsidRDefault="000B0AD8" w:rsidP="00760383">
      <w:pPr>
        <w:pStyle w:val="ListParagraph"/>
      </w:pPr>
      <w:r>
        <w:t>Password</w:t>
      </w:r>
      <w:r w:rsidR="00F104F7">
        <w:t>:String:128</w:t>
      </w:r>
    </w:p>
    <w:p w:rsidR="00461F06" w:rsidRDefault="00461F06" w:rsidP="00760383">
      <w:pPr>
        <w:pStyle w:val="ListParagraph"/>
      </w:pPr>
      <w:r>
        <w:t xml:space="preserve">(Optional) Partner ID: Int: 8 </w:t>
      </w:r>
      <w:r>
        <w:sym w:font="Wingdings" w:char="F0E0"/>
      </w:r>
      <w:r>
        <w:t xml:space="preserve"> If set, the consumer account will be created under this Partner.  If the Customer ID field is also provided the previous anonymous account will be moved under the Partner.</w:t>
      </w:r>
    </w:p>
    <w:p w:rsidR="0014623F" w:rsidRDefault="0014623F" w:rsidP="00760383">
      <w:pPr>
        <w:pStyle w:val="ListParagraph"/>
      </w:pPr>
      <w:r>
        <w:t xml:space="preserve">(Optional) Customer ID:Int:8 </w:t>
      </w:r>
      <w:r>
        <w:sym w:font="Wingdings" w:char="F0E0"/>
      </w:r>
      <w:r>
        <w:t xml:space="preserve"> Must be an existing customer account returned from B</w:t>
      </w:r>
      <w:r w:rsidR="00367019">
        <w:t>uild New Order.  If set, a previous anonymous account will be updated with the information provided and turned into a named account.</w:t>
      </w:r>
    </w:p>
    <w:p w:rsidR="000B0AD8" w:rsidRDefault="00D31126" w:rsidP="00760383">
      <w:pPr>
        <w:pStyle w:val="ListParagraph"/>
      </w:pPr>
      <w:r>
        <w:t xml:space="preserve">(Optional) </w:t>
      </w:r>
      <w:r w:rsidR="000B0AD8">
        <w:t>Legacy Account Pin</w:t>
      </w:r>
      <w:r w:rsidR="00050350">
        <w:t>:String:4</w:t>
      </w:r>
    </w:p>
    <w:p w:rsidR="008809B2" w:rsidRDefault="008809B2" w:rsidP="00760383">
      <w:pPr>
        <w:pStyle w:val="ListParagraph"/>
      </w:pPr>
      <w:r>
        <w:t xml:space="preserve">(Optional) Member ID: String: 64 </w:t>
      </w:r>
      <w:r>
        <w:sym w:font="Wingdings" w:char="F0E0"/>
      </w:r>
      <w:r>
        <w:t xml:space="preserve"> Include any specific Partner or Client identification number.</w:t>
      </w:r>
    </w:p>
    <w:p w:rsidR="00050350" w:rsidRDefault="000B0AD8" w:rsidP="00760383">
      <w:pPr>
        <w:pStyle w:val="ListParagraph"/>
      </w:pPr>
      <w:r>
        <w:t>Contact Info</w:t>
      </w:r>
    </w:p>
    <w:p w:rsidR="00050350" w:rsidRDefault="00050350" w:rsidP="00466DD3">
      <w:pPr>
        <w:pStyle w:val="ListParagraph"/>
        <w:numPr>
          <w:ilvl w:val="1"/>
          <w:numId w:val="4"/>
        </w:numPr>
      </w:pPr>
      <w:r>
        <w:t>F</w:t>
      </w:r>
      <w:r w:rsidR="00D31126">
        <w:t xml:space="preserve">irst </w:t>
      </w:r>
      <w:r>
        <w:t>Name:String:64</w:t>
      </w:r>
    </w:p>
    <w:p w:rsidR="00050350" w:rsidRDefault="00050350" w:rsidP="00466DD3">
      <w:pPr>
        <w:pStyle w:val="ListParagraph"/>
        <w:numPr>
          <w:ilvl w:val="1"/>
          <w:numId w:val="4"/>
        </w:numPr>
      </w:pPr>
      <w:r>
        <w:t>Last Name:String:64</w:t>
      </w:r>
    </w:p>
    <w:p w:rsidR="00050350" w:rsidRDefault="00855FA1" w:rsidP="00466DD3">
      <w:pPr>
        <w:pStyle w:val="ListParagraph"/>
        <w:numPr>
          <w:ilvl w:val="1"/>
          <w:numId w:val="4"/>
        </w:numPr>
      </w:pPr>
      <w:r>
        <w:t xml:space="preserve">(Optional) </w:t>
      </w:r>
      <w:r w:rsidR="00050350">
        <w:t>Phone Number:String:16</w:t>
      </w:r>
    </w:p>
    <w:p w:rsidR="000B0AD8" w:rsidRDefault="00855FA1" w:rsidP="00466DD3">
      <w:pPr>
        <w:pStyle w:val="ListParagraph"/>
        <w:numPr>
          <w:ilvl w:val="1"/>
          <w:numId w:val="4"/>
        </w:numPr>
      </w:pPr>
      <w:r>
        <w:t xml:space="preserve">(Optional) </w:t>
      </w:r>
      <w:r w:rsidR="00050350">
        <w:t>Email Address:String:128</w:t>
      </w:r>
    </w:p>
    <w:p w:rsidR="000B0AD8" w:rsidRDefault="000B0AD8" w:rsidP="00760383">
      <w:pPr>
        <w:pStyle w:val="ListParagraph"/>
      </w:pPr>
      <w:r>
        <w:lastRenderedPageBreak/>
        <w:t>Default Billing Location</w:t>
      </w:r>
    </w:p>
    <w:p w:rsidR="00050350" w:rsidRDefault="00050350" w:rsidP="00466DD3">
      <w:pPr>
        <w:pStyle w:val="ListParagraph"/>
        <w:numPr>
          <w:ilvl w:val="1"/>
          <w:numId w:val="4"/>
        </w:numPr>
      </w:pPr>
      <w:r>
        <w:t>Address Line 1:String:128</w:t>
      </w:r>
    </w:p>
    <w:p w:rsidR="00050350" w:rsidRDefault="00050350" w:rsidP="00466DD3">
      <w:pPr>
        <w:pStyle w:val="ListParagraph"/>
        <w:numPr>
          <w:ilvl w:val="1"/>
          <w:numId w:val="4"/>
        </w:numPr>
      </w:pPr>
      <w:r>
        <w:t>(Optional) Address Line 2:String:128</w:t>
      </w:r>
    </w:p>
    <w:p w:rsidR="00050350" w:rsidRDefault="00050350" w:rsidP="00466DD3">
      <w:pPr>
        <w:pStyle w:val="ListParagraph"/>
        <w:numPr>
          <w:ilvl w:val="1"/>
          <w:numId w:val="4"/>
        </w:numPr>
      </w:pPr>
      <w:r>
        <w:t>City:String:64</w:t>
      </w:r>
    </w:p>
    <w:p w:rsidR="00050350" w:rsidRDefault="00050350" w:rsidP="00466DD3">
      <w:pPr>
        <w:pStyle w:val="ListParagraph"/>
        <w:numPr>
          <w:ilvl w:val="1"/>
          <w:numId w:val="4"/>
        </w:numPr>
      </w:pPr>
      <w:r>
        <w:t>State:String:2</w:t>
      </w:r>
    </w:p>
    <w:p w:rsidR="00050350" w:rsidRDefault="00050350" w:rsidP="00466DD3">
      <w:pPr>
        <w:pStyle w:val="ListParagraph"/>
        <w:numPr>
          <w:ilvl w:val="1"/>
          <w:numId w:val="4"/>
        </w:numPr>
      </w:pPr>
      <w:r>
        <w:t>Zip:Int:5</w:t>
      </w:r>
    </w:p>
    <w:p w:rsidR="00050350" w:rsidRDefault="00050350" w:rsidP="00466DD3">
      <w:pPr>
        <w:pStyle w:val="ListParagraph"/>
        <w:numPr>
          <w:ilvl w:val="1"/>
          <w:numId w:val="4"/>
        </w:numPr>
      </w:pPr>
      <w:r>
        <w:t>(Optional) Contact Number:String:16</w:t>
      </w:r>
    </w:p>
    <w:p w:rsidR="00050350" w:rsidRDefault="00050350" w:rsidP="00466DD3">
      <w:pPr>
        <w:pStyle w:val="ListParagraph"/>
        <w:numPr>
          <w:ilvl w:val="1"/>
          <w:numId w:val="4"/>
        </w:numPr>
      </w:pPr>
      <w:r>
        <w:t>(Optional) Zip4:Int:4</w:t>
      </w:r>
    </w:p>
    <w:p w:rsidR="000B0AD8" w:rsidRDefault="000B0AD8" w:rsidP="00760383">
      <w:pPr>
        <w:pStyle w:val="ListParagraph"/>
      </w:pPr>
      <w:r>
        <w:t>Default Shipping Location</w:t>
      </w:r>
    </w:p>
    <w:p w:rsidR="00050350" w:rsidRDefault="00050350" w:rsidP="00466DD3">
      <w:pPr>
        <w:pStyle w:val="ListParagraph"/>
        <w:numPr>
          <w:ilvl w:val="1"/>
          <w:numId w:val="4"/>
        </w:numPr>
      </w:pPr>
      <w:r>
        <w:t>Address Line 1:String:128</w:t>
      </w:r>
    </w:p>
    <w:p w:rsidR="00050350" w:rsidRDefault="00050350" w:rsidP="00466DD3">
      <w:pPr>
        <w:pStyle w:val="ListParagraph"/>
        <w:numPr>
          <w:ilvl w:val="1"/>
          <w:numId w:val="4"/>
        </w:numPr>
      </w:pPr>
      <w:r>
        <w:t>(Optional) Address Line 2:String:128</w:t>
      </w:r>
    </w:p>
    <w:p w:rsidR="00050350" w:rsidRDefault="00050350" w:rsidP="00466DD3">
      <w:pPr>
        <w:pStyle w:val="ListParagraph"/>
        <w:numPr>
          <w:ilvl w:val="1"/>
          <w:numId w:val="4"/>
        </w:numPr>
      </w:pPr>
      <w:r>
        <w:t>City:String:64</w:t>
      </w:r>
    </w:p>
    <w:p w:rsidR="00050350" w:rsidRDefault="00050350" w:rsidP="00466DD3">
      <w:pPr>
        <w:pStyle w:val="ListParagraph"/>
        <w:numPr>
          <w:ilvl w:val="1"/>
          <w:numId w:val="4"/>
        </w:numPr>
      </w:pPr>
      <w:r>
        <w:t>State:String:2</w:t>
      </w:r>
    </w:p>
    <w:p w:rsidR="00050350" w:rsidRDefault="00050350" w:rsidP="00466DD3">
      <w:pPr>
        <w:pStyle w:val="ListParagraph"/>
        <w:numPr>
          <w:ilvl w:val="1"/>
          <w:numId w:val="4"/>
        </w:numPr>
      </w:pPr>
      <w:r>
        <w:t>Zip:Int:5</w:t>
      </w:r>
    </w:p>
    <w:p w:rsidR="00050350" w:rsidRDefault="00050350" w:rsidP="00466DD3">
      <w:pPr>
        <w:pStyle w:val="ListParagraph"/>
        <w:numPr>
          <w:ilvl w:val="1"/>
          <w:numId w:val="4"/>
        </w:numPr>
      </w:pPr>
      <w:r>
        <w:t>(Optional) Contact Number:String:16</w:t>
      </w:r>
    </w:p>
    <w:p w:rsidR="00050350" w:rsidRDefault="00050350" w:rsidP="00466DD3">
      <w:pPr>
        <w:pStyle w:val="ListParagraph"/>
        <w:numPr>
          <w:ilvl w:val="1"/>
          <w:numId w:val="4"/>
        </w:numPr>
      </w:pPr>
      <w:r>
        <w:t>(Optional) Zip4:Int:4</w:t>
      </w:r>
    </w:p>
    <w:p w:rsidR="000B0AD8" w:rsidRDefault="000B0AD8" w:rsidP="00760383">
      <w:r>
        <w:t>Outputs</w:t>
      </w:r>
    </w:p>
    <w:p w:rsidR="000B0AD8" w:rsidRDefault="000B0AD8" w:rsidP="00760383">
      <w:pPr>
        <w:pStyle w:val="ListParagraph"/>
      </w:pPr>
      <w:r>
        <w:t>&lt;standard response message block&gt;</w:t>
      </w:r>
    </w:p>
    <w:p w:rsidR="0023552A" w:rsidRPr="000E2B7F" w:rsidRDefault="00BA47D8" w:rsidP="00760383">
      <w:pPr>
        <w:pStyle w:val="ListParagraph"/>
      </w:pPr>
      <w:r>
        <w:t>Customer</w:t>
      </w:r>
      <w:r w:rsidR="00095BD5">
        <w:t xml:space="preserve"> </w:t>
      </w:r>
      <w:r w:rsidR="0023552A" w:rsidRPr="000E2B7F">
        <w:t>ID:Int:8</w:t>
      </w:r>
    </w:p>
    <w:p w:rsidR="00BF21B9" w:rsidRDefault="00F25EBC" w:rsidP="00BF21B9">
      <w:r>
        <w:t>Return Sub Codes</w:t>
      </w:r>
    </w:p>
    <w:p w:rsidR="00DC6C17" w:rsidRDefault="00DC6C17" w:rsidP="00DC6C17">
      <w:pPr>
        <w:pStyle w:val="ListParagraph"/>
      </w:pPr>
      <w:bookmarkStart w:id="94" w:name="_Toc340793444"/>
      <w:r>
        <w:t>0x1501 -&gt; Required field Username missing</w:t>
      </w:r>
    </w:p>
    <w:p w:rsidR="00DC6C17" w:rsidRDefault="00DC6C17" w:rsidP="00DC6C17">
      <w:pPr>
        <w:pStyle w:val="ListParagraph"/>
      </w:pPr>
      <w:r>
        <w:t>0x1502 -&gt; Required field Password missing</w:t>
      </w:r>
    </w:p>
    <w:p w:rsidR="00DC6C17" w:rsidRDefault="00DC6C17" w:rsidP="00DC6C17">
      <w:pPr>
        <w:pStyle w:val="ListParagraph"/>
      </w:pPr>
      <w:r>
        <w:t>0x1503 -&gt; Internal System Error (Retry call or escalate to ReadyWireless)</w:t>
      </w:r>
    </w:p>
    <w:p w:rsidR="00DC6C17" w:rsidRDefault="00DC6C17" w:rsidP="00DC6C17">
      <w:pPr>
        <w:pStyle w:val="ListParagraph"/>
      </w:pPr>
      <w:r>
        <w:t>0x1504 -&gt; Required field Email missing</w:t>
      </w:r>
    </w:p>
    <w:p w:rsidR="00DC6C17" w:rsidRDefault="00DC6C17" w:rsidP="00DC6C17">
      <w:pPr>
        <w:pStyle w:val="ListParagraph"/>
      </w:pPr>
      <w:r>
        <w:t>0x1505 -&gt; Account already exists</w:t>
      </w:r>
    </w:p>
    <w:p w:rsidR="00DC6C17" w:rsidRDefault="00DC6C17" w:rsidP="00DC6C17">
      <w:pPr>
        <w:pStyle w:val="ListParagraph"/>
      </w:pPr>
      <w:r>
        <w:t>0x1506 -&gt; Invalid Password</w:t>
      </w:r>
    </w:p>
    <w:p w:rsidR="00DC6C17" w:rsidRDefault="00DC6C17" w:rsidP="00DC6C17">
      <w:pPr>
        <w:pStyle w:val="ListParagraph"/>
      </w:pPr>
      <w:r>
        <w:t>0x1507 -&gt; Creation of Account Failed</w:t>
      </w:r>
    </w:p>
    <w:p w:rsidR="00DC6C17" w:rsidRDefault="00DC6C17" w:rsidP="00DC6C17">
      <w:pPr>
        <w:pStyle w:val="ListParagraph"/>
      </w:pPr>
      <w:r>
        <w:t>0x1508 -&gt; Invalid Billing Location</w:t>
      </w:r>
    </w:p>
    <w:p w:rsidR="00DC6C17" w:rsidRPr="000B0AD8" w:rsidRDefault="00DC6C17" w:rsidP="00DC6C17">
      <w:pPr>
        <w:pStyle w:val="ListParagraph"/>
      </w:pPr>
      <w:r>
        <w:t>0x1509 -&gt; Invalid Shipping Location</w:t>
      </w:r>
    </w:p>
    <w:p w:rsidR="00D85E54" w:rsidRDefault="00D85E54" w:rsidP="00760383">
      <w:pPr>
        <w:pStyle w:val="Heading3"/>
      </w:pPr>
      <w:bookmarkStart w:id="95" w:name="_Toc382296908"/>
      <w:r>
        <w:t>Get C</w:t>
      </w:r>
      <w:r w:rsidR="000E2B7F">
        <w:t>onsumer</w:t>
      </w:r>
      <w:r>
        <w:t xml:space="preserve"> Account</w:t>
      </w:r>
      <w:bookmarkEnd w:id="94"/>
      <w:r w:rsidR="005836C2">
        <w:t>s</w:t>
      </w:r>
      <w:r w:rsidR="00095BD5">
        <w:t xml:space="preserve"> Lookup</w:t>
      </w:r>
      <w:bookmarkEnd w:id="95"/>
    </w:p>
    <w:p w:rsidR="00D31126" w:rsidRDefault="00D31126" w:rsidP="00760383">
      <w:r>
        <w:t>Returns customer account details.</w:t>
      </w:r>
    </w:p>
    <w:p w:rsidR="00D31126" w:rsidRDefault="00D31126" w:rsidP="00760383">
      <w:r>
        <w:t>Inputs</w:t>
      </w:r>
    </w:p>
    <w:p w:rsidR="00461F06" w:rsidRDefault="00461F06" w:rsidP="00461F06">
      <w:pPr>
        <w:pStyle w:val="ListParagraph"/>
      </w:pPr>
      <w:r>
        <w:t xml:space="preserve">(Optional) Partner ID: Int: 8 </w:t>
      </w:r>
      <w:r>
        <w:sym w:font="Wingdings" w:char="F0E0"/>
      </w:r>
      <w:r>
        <w:t xml:space="preserve"> If set, the consumer account search will start at the specified Partner ID.</w:t>
      </w:r>
    </w:p>
    <w:p w:rsidR="00461F06" w:rsidRDefault="00461F06" w:rsidP="00461F06">
      <w:pPr>
        <w:pStyle w:val="ListParagraph"/>
      </w:pPr>
      <w:r>
        <w:t>One of the following can be used for account filtering.</w:t>
      </w:r>
    </w:p>
    <w:p w:rsidR="00D31126" w:rsidRDefault="00D31126" w:rsidP="00466DD3">
      <w:pPr>
        <w:pStyle w:val="ListParagraph"/>
        <w:numPr>
          <w:ilvl w:val="1"/>
          <w:numId w:val="4"/>
        </w:numPr>
      </w:pPr>
      <w:r>
        <w:t xml:space="preserve">(Optional) </w:t>
      </w:r>
      <w:r w:rsidR="00BA47D8">
        <w:t>Customer</w:t>
      </w:r>
      <w:r w:rsidR="00095BD5">
        <w:t xml:space="preserve"> </w:t>
      </w:r>
      <w:r>
        <w:t>ID</w:t>
      </w:r>
      <w:r w:rsidR="00955353">
        <w:t>:Int:8</w:t>
      </w:r>
    </w:p>
    <w:p w:rsidR="00461F06" w:rsidRDefault="00D31126" w:rsidP="00466DD3">
      <w:pPr>
        <w:pStyle w:val="ListParagraph"/>
        <w:numPr>
          <w:ilvl w:val="1"/>
          <w:numId w:val="4"/>
        </w:numPr>
      </w:pPr>
      <w:r>
        <w:t xml:space="preserve">(Optional) </w:t>
      </w:r>
      <w:r w:rsidR="00461F06">
        <w:t>If set, either First Name/Last Name or Address/City/State/Zip or All must be provided</w:t>
      </w:r>
    </w:p>
    <w:p w:rsidR="00955353" w:rsidRDefault="00461F06" w:rsidP="00466DD3">
      <w:pPr>
        <w:pStyle w:val="ListParagraph"/>
        <w:numPr>
          <w:ilvl w:val="2"/>
          <w:numId w:val="4"/>
        </w:numPr>
      </w:pPr>
      <w:r>
        <w:t xml:space="preserve">(Optional) </w:t>
      </w:r>
      <w:r w:rsidR="00D31126">
        <w:t>First Name</w:t>
      </w:r>
      <w:r w:rsidR="00955353">
        <w:t>:String:64</w:t>
      </w:r>
    </w:p>
    <w:p w:rsidR="00955353" w:rsidRDefault="00461F06" w:rsidP="00466DD3">
      <w:pPr>
        <w:pStyle w:val="ListParagraph"/>
        <w:numPr>
          <w:ilvl w:val="2"/>
          <w:numId w:val="4"/>
        </w:numPr>
      </w:pPr>
      <w:r>
        <w:t xml:space="preserve">(Optional) </w:t>
      </w:r>
      <w:r w:rsidR="00D31126">
        <w:t>Last Name</w:t>
      </w:r>
      <w:r w:rsidR="00955353">
        <w:t>:String:64</w:t>
      </w:r>
    </w:p>
    <w:p w:rsidR="00955353" w:rsidRDefault="00461F06" w:rsidP="00466DD3">
      <w:pPr>
        <w:pStyle w:val="ListParagraph"/>
        <w:numPr>
          <w:ilvl w:val="2"/>
          <w:numId w:val="4"/>
        </w:numPr>
      </w:pPr>
      <w:r>
        <w:t xml:space="preserve">(Optional) </w:t>
      </w:r>
      <w:r w:rsidR="00512CB9">
        <w:t>Address</w:t>
      </w:r>
      <w:r w:rsidR="00955353">
        <w:t xml:space="preserve"> Line:String:128</w:t>
      </w:r>
    </w:p>
    <w:p w:rsidR="00955353" w:rsidRDefault="00461F06" w:rsidP="00466DD3">
      <w:pPr>
        <w:pStyle w:val="ListParagraph"/>
        <w:numPr>
          <w:ilvl w:val="2"/>
          <w:numId w:val="4"/>
        </w:numPr>
      </w:pPr>
      <w:r>
        <w:t xml:space="preserve">(Optional) </w:t>
      </w:r>
      <w:r w:rsidR="00955353">
        <w:t>City:String:64</w:t>
      </w:r>
    </w:p>
    <w:p w:rsidR="00955353" w:rsidRDefault="00461F06" w:rsidP="00466DD3">
      <w:pPr>
        <w:pStyle w:val="ListParagraph"/>
        <w:numPr>
          <w:ilvl w:val="2"/>
          <w:numId w:val="4"/>
        </w:numPr>
      </w:pPr>
      <w:r>
        <w:t xml:space="preserve">(Optional) </w:t>
      </w:r>
      <w:r w:rsidR="00955353">
        <w:t>State:String:2</w:t>
      </w:r>
    </w:p>
    <w:p w:rsidR="00D31126" w:rsidRDefault="00461F06" w:rsidP="00466DD3">
      <w:pPr>
        <w:pStyle w:val="ListParagraph"/>
        <w:numPr>
          <w:ilvl w:val="2"/>
          <w:numId w:val="4"/>
        </w:numPr>
      </w:pPr>
      <w:r>
        <w:t xml:space="preserve">(Optional) </w:t>
      </w:r>
      <w:r w:rsidR="00955353">
        <w:t>Zip:Int:5</w:t>
      </w:r>
    </w:p>
    <w:p w:rsidR="00512CB9" w:rsidRDefault="00512CB9" w:rsidP="00466DD3">
      <w:pPr>
        <w:pStyle w:val="ListParagraph"/>
        <w:numPr>
          <w:ilvl w:val="1"/>
          <w:numId w:val="4"/>
        </w:numPr>
      </w:pPr>
      <w:r>
        <w:t xml:space="preserve">(Optional) </w:t>
      </w:r>
      <w:r w:rsidR="00FA6CC3">
        <w:t xml:space="preserve">Device ID:String:128 </w:t>
      </w:r>
      <w:r w:rsidR="00FA6CC3">
        <w:sym w:font="Wingdings" w:char="F0E0"/>
      </w:r>
      <w:r w:rsidR="00FA6CC3">
        <w:t xml:space="preserve"> </w:t>
      </w:r>
      <w:r>
        <w:t>ESN/SIM</w:t>
      </w:r>
    </w:p>
    <w:p w:rsidR="00512CB9" w:rsidRDefault="00512CB9" w:rsidP="00466DD3">
      <w:pPr>
        <w:pStyle w:val="ListParagraph"/>
        <w:numPr>
          <w:ilvl w:val="1"/>
          <w:numId w:val="4"/>
        </w:numPr>
      </w:pPr>
      <w:r>
        <w:lastRenderedPageBreak/>
        <w:t>(Optional) MDN</w:t>
      </w:r>
      <w:r w:rsidR="00FA6CC3">
        <w:t>:String:16</w:t>
      </w:r>
    </w:p>
    <w:p w:rsidR="00512CB9" w:rsidRDefault="00512CB9" w:rsidP="00466DD3">
      <w:pPr>
        <w:pStyle w:val="ListParagraph"/>
        <w:numPr>
          <w:ilvl w:val="1"/>
          <w:numId w:val="4"/>
        </w:numPr>
      </w:pPr>
      <w:r>
        <w:t>(Optional) Username</w:t>
      </w:r>
      <w:r w:rsidR="00FA6CC3">
        <w:t>:String:</w:t>
      </w:r>
      <w:r w:rsidR="00211146">
        <w:t>128</w:t>
      </w:r>
    </w:p>
    <w:p w:rsidR="008809B2" w:rsidRDefault="008809B2" w:rsidP="00466DD3">
      <w:pPr>
        <w:pStyle w:val="ListParagraph"/>
        <w:numPr>
          <w:ilvl w:val="1"/>
          <w:numId w:val="4"/>
        </w:numPr>
      </w:pPr>
      <w:r>
        <w:t xml:space="preserve">(Optional) Member ID: String: 64 </w:t>
      </w:r>
      <w:r>
        <w:sym w:font="Wingdings" w:char="F0E0"/>
      </w:r>
      <w:r>
        <w:t xml:space="preserve"> Partner or Client identification number.</w:t>
      </w:r>
    </w:p>
    <w:p w:rsidR="00D31126" w:rsidRDefault="00D31126" w:rsidP="00760383">
      <w:r>
        <w:t>Outputs</w:t>
      </w:r>
    </w:p>
    <w:p w:rsidR="00C03432" w:rsidRDefault="00C03432" w:rsidP="00C03432">
      <w:pPr>
        <w:pStyle w:val="ListParagraph"/>
      </w:pPr>
      <w:r>
        <w:t>&lt;standard response message block&gt;</w:t>
      </w:r>
    </w:p>
    <w:p w:rsidR="00095BD5" w:rsidRDefault="00095BD5" w:rsidP="00C03432">
      <w:pPr>
        <w:pStyle w:val="ListParagraph"/>
      </w:pPr>
      <w:r>
        <w:t>Consumer Account Array</w:t>
      </w:r>
    </w:p>
    <w:p w:rsidR="00095BD5" w:rsidRDefault="00BA47D8" w:rsidP="00466DD3">
      <w:pPr>
        <w:pStyle w:val="ListParagraph"/>
        <w:numPr>
          <w:ilvl w:val="1"/>
          <w:numId w:val="4"/>
        </w:numPr>
      </w:pPr>
      <w:r>
        <w:t>Customer</w:t>
      </w:r>
      <w:r w:rsidR="00095BD5">
        <w:t xml:space="preserve"> ID:Int:8</w:t>
      </w:r>
    </w:p>
    <w:p w:rsidR="00FB1051" w:rsidRDefault="00C83E86" w:rsidP="00466DD3">
      <w:pPr>
        <w:pStyle w:val="ListParagraph"/>
        <w:numPr>
          <w:ilvl w:val="1"/>
          <w:numId w:val="4"/>
        </w:numPr>
      </w:pPr>
      <w:r>
        <w:t xml:space="preserve">Customer </w:t>
      </w:r>
      <w:r w:rsidR="00FB1051">
        <w:t xml:space="preserve">State:ENUM </w:t>
      </w:r>
      <w:r w:rsidR="00FB1051">
        <w:sym w:font="Wingdings" w:char="F0E0"/>
      </w:r>
      <w:r w:rsidR="00AF232F">
        <w:t xml:space="preserve"> One of ACTIVE</w:t>
      </w:r>
      <w:r w:rsidR="00FB1051">
        <w:t xml:space="preserve">, </w:t>
      </w:r>
      <w:r w:rsidR="00AF232F">
        <w:t>INACTIVE</w:t>
      </w:r>
      <w:r w:rsidR="00FB1051">
        <w:t xml:space="preserve">, </w:t>
      </w:r>
      <w:r w:rsidR="00AF232F">
        <w:t>DELETED</w:t>
      </w:r>
      <w:r w:rsidR="00FB1051">
        <w:t>,</w:t>
      </w:r>
      <w:r w:rsidR="00AF232F">
        <w:t xml:space="preserve"> or</w:t>
      </w:r>
      <w:r w:rsidR="00FB1051">
        <w:t xml:space="preserve"> </w:t>
      </w:r>
      <w:r w:rsidR="00AF232F">
        <w:t>UNKNOWN</w:t>
      </w:r>
      <w:r w:rsidR="00FB1051">
        <w:t xml:space="preserve"> (Note: Unknown is set when the state of the consumer cannot be determined.  If received this should be escalated to support for further investigation)</w:t>
      </w:r>
    </w:p>
    <w:p w:rsidR="00955353" w:rsidRDefault="00955353" w:rsidP="00466DD3">
      <w:pPr>
        <w:pStyle w:val="ListParagraph"/>
        <w:numPr>
          <w:ilvl w:val="1"/>
          <w:numId w:val="4"/>
        </w:numPr>
      </w:pPr>
      <w:r>
        <w:t>Username:String:</w:t>
      </w:r>
      <w:r w:rsidR="00211146">
        <w:t>128</w:t>
      </w:r>
    </w:p>
    <w:p w:rsidR="00955353" w:rsidRDefault="00955353" w:rsidP="00466DD3">
      <w:pPr>
        <w:pStyle w:val="ListParagraph"/>
        <w:numPr>
          <w:ilvl w:val="1"/>
          <w:numId w:val="4"/>
        </w:numPr>
      </w:pPr>
      <w:r>
        <w:t>Contact Info</w:t>
      </w:r>
    </w:p>
    <w:p w:rsidR="00955353" w:rsidRDefault="00955353" w:rsidP="00466DD3">
      <w:pPr>
        <w:pStyle w:val="ListParagraph"/>
        <w:numPr>
          <w:ilvl w:val="2"/>
          <w:numId w:val="4"/>
        </w:numPr>
      </w:pPr>
      <w:r>
        <w:t>First Name:String:64</w:t>
      </w:r>
    </w:p>
    <w:p w:rsidR="00955353" w:rsidRDefault="00955353" w:rsidP="00466DD3">
      <w:pPr>
        <w:pStyle w:val="ListParagraph"/>
        <w:numPr>
          <w:ilvl w:val="2"/>
          <w:numId w:val="4"/>
        </w:numPr>
      </w:pPr>
      <w:r>
        <w:t>Last Name:String:64</w:t>
      </w:r>
    </w:p>
    <w:p w:rsidR="00955353" w:rsidRDefault="00955353" w:rsidP="00466DD3">
      <w:pPr>
        <w:pStyle w:val="ListParagraph"/>
        <w:numPr>
          <w:ilvl w:val="2"/>
          <w:numId w:val="4"/>
        </w:numPr>
      </w:pPr>
      <w:r>
        <w:t>Phone Number:String:16</w:t>
      </w:r>
    </w:p>
    <w:p w:rsidR="00955353" w:rsidRDefault="00955353" w:rsidP="00466DD3">
      <w:pPr>
        <w:pStyle w:val="ListParagraph"/>
        <w:numPr>
          <w:ilvl w:val="2"/>
          <w:numId w:val="4"/>
        </w:numPr>
      </w:pPr>
      <w:r>
        <w:t>Email Address:String:128</w:t>
      </w:r>
    </w:p>
    <w:p w:rsidR="00955353" w:rsidRDefault="00955353" w:rsidP="00466DD3">
      <w:pPr>
        <w:pStyle w:val="ListParagraph"/>
        <w:numPr>
          <w:ilvl w:val="1"/>
          <w:numId w:val="4"/>
        </w:numPr>
      </w:pPr>
      <w:r>
        <w:t>Default Billing Location</w:t>
      </w:r>
    </w:p>
    <w:p w:rsidR="00955353" w:rsidRDefault="00955353" w:rsidP="00466DD3">
      <w:pPr>
        <w:pStyle w:val="ListParagraph"/>
        <w:numPr>
          <w:ilvl w:val="2"/>
          <w:numId w:val="4"/>
        </w:numPr>
      </w:pPr>
      <w:r>
        <w:t>Address Line 1:String:128</w:t>
      </w:r>
    </w:p>
    <w:p w:rsidR="00955353" w:rsidRDefault="00955353" w:rsidP="00466DD3">
      <w:pPr>
        <w:pStyle w:val="ListParagraph"/>
        <w:numPr>
          <w:ilvl w:val="2"/>
          <w:numId w:val="4"/>
        </w:numPr>
      </w:pPr>
      <w:r>
        <w:t>(Optional) Address Line 2:String:128</w:t>
      </w:r>
    </w:p>
    <w:p w:rsidR="00955353" w:rsidRDefault="00955353" w:rsidP="00466DD3">
      <w:pPr>
        <w:pStyle w:val="ListParagraph"/>
        <w:numPr>
          <w:ilvl w:val="2"/>
          <w:numId w:val="4"/>
        </w:numPr>
      </w:pPr>
      <w:r>
        <w:t>City:String:64</w:t>
      </w:r>
    </w:p>
    <w:p w:rsidR="00955353" w:rsidRDefault="00955353" w:rsidP="00466DD3">
      <w:pPr>
        <w:pStyle w:val="ListParagraph"/>
        <w:numPr>
          <w:ilvl w:val="2"/>
          <w:numId w:val="4"/>
        </w:numPr>
      </w:pPr>
      <w:r>
        <w:t>State:String:2</w:t>
      </w:r>
    </w:p>
    <w:p w:rsidR="00955353" w:rsidRDefault="00955353" w:rsidP="00466DD3">
      <w:pPr>
        <w:pStyle w:val="ListParagraph"/>
        <w:numPr>
          <w:ilvl w:val="2"/>
          <w:numId w:val="4"/>
        </w:numPr>
      </w:pPr>
      <w:r>
        <w:t>Zip:Int:5</w:t>
      </w:r>
    </w:p>
    <w:p w:rsidR="00955353" w:rsidRDefault="00955353" w:rsidP="00466DD3">
      <w:pPr>
        <w:pStyle w:val="ListParagraph"/>
        <w:numPr>
          <w:ilvl w:val="2"/>
          <w:numId w:val="4"/>
        </w:numPr>
      </w:pPr>
      <w:r>
        <w:t>(Optional) Contact Number:String:16</w:t>
      </w:r>
    </w:p>
    <w:p w:rsidR="00955353" w:rsidRDefault="00955353" w:rsidP="00466DD3">
      <w:pPr>
        <w:pStyle w:val="ListParagraph"/>
        <w:numPr>
          <w:ilvl w:val="2"/>
          <w:numId w:val="4"/>
        </w:numPr>
      </w:pPr>
      <w:r>
        <w:t>(Optional) Zip4:Int:4</w:t>
      </w:r>
    </w:p>
    <w:p w:rsidR="00955353" w:rsidRDefault="00955353" w:rsidP="00466DD3">
      <w:pPr>
        <w:pStyle w:val="ListParagraph"/>
        <w:numPr>
          <w:ilvl w:val="1"/>
          <w:numId w:val="4"/>
        </w:numPr>
      </w:pPr>
      <w:r>
        <w:t>Default Shipping Location</w:t>
      </w:r>
    </w:p>
    <w:p w:rsidR="00955353" w:rsidRDefault="00955353" w:rsidP="00466DD3">
      <w:pPr>
        <w:pStyle w:val="ListParagraph"/>
        <w:numPr>
          <w:ilvl w:val="2"/>
          <w:numId w:val="4"/>
        </w:numPr>
      </w:pPr>
      <w:r>
        <w:t>Address Line 1:String:128</w:t>
      </w:r>
    </w:p>
    <w:p w:rsidR="00955353" w:rsidRDefault="00955353" w:rsidP="00466DD3">
      <w:pPr>
        <w:pStyle w:val="ListParagraph"/>
        <w:numPr>
          <w:ilvl w:val="2"/>
          <w:numId w:val="4"/>
        </w:numPr>
      </w:pPr>
      <w:r>
        <w:t>(Optional) Address Line 2:String:128</w:t>
      </w:r>
    </w:p>
    <w:p w:rsidR="00955353" w:rsidRDefault="00955353" w:rsidP="00466DD3">
      <w:pPr>
        <w:pStyle w:val="ListParagraph"/>
        <w:numPr>
          <w:ilvl w:val="2"/>
          <w:numId w:val="4"/>
        </w:numPr>
      </w:pPr>
      <w:r>
        <w:t>City:String:64</w:t>
      </w:r>
    </w:p>
    <w:p w:rsidR="00955353" w:rsidRDefault="00955353" w:rsidP="00466DD3">
      <w:pPr>
        <w:pStyle w:val="ListParagraph"/>
        <w:numPr>
          <w:ilvl w:val="2"/>
          <w:numId w:val="4"/>
        </w:numPr>
      </w:pPr>
      <w:r>
        <w:t>State:String:2</w:t>
      </w:r>
    </w:p>
    <w:p w:rsidR="00955353" w:rsidRDefault="00955353" w:rsidP="00466DD3">
      <w:pPr>
        <w:pStyle w:val="ListParagraph"/>
        <w:numPr>
          <w:ilvl w:val="2"/>
          <w:numId w:val="4"/>
        </w:numPr>
      </w:pPr>
      <w:r>
        <w:t>Zip:Int:5</w:t>
      </w:r>
    </w:p>
    <w:p w:rsidR="00955353" w:rsidRDefault="00955353" w:rsidP="00466DD3">
      <w:pPr>
        <w:pStyle w:val="ListParagraph"/>
        <w:numPr>
          <w:ilvl w:val="2"/>
          <w:numId w:val="4"/>
        </w:numPr>
      </w:pPr>
      <w:r>
        <w:t>(Optional) Contact Number:String:16</w:t>
      </w:r>
    </w:p>
    <w:p w:rsidR="00955353" w:rsidRDefault="00955353" w:rsidP="00466DD3">
      <w:pPr>
        <w:pStyle w:val="ListParagraph"/>
        <w:numPr>
          <w:ilvl w:val="2"/>
          <w:numId w:val="4"/>
        </w:numPr>
      </w:pPr>
      <w:r>
        <w:t>(Optional) Zip4:Int:4</w:t>
      </w:r>
    </w:p>
    <w:p w:rsidR="00095BD5" w:rsidRDefault="00095BD5" w:rsidP="00466DD3">
      <w:pPr>
        <w:pStyle w:val="ListParagraph"/>
        <w:numPr>
          <w:ilvl w:val="1"/>
          <w:numId w:val="4"/>
        </w:numPr>
      </w:pPr>
      <w:r>
        <w:t>Order ID Array</w:t>
      </w:r>
    </w:p>
    <w:p w:rsidR="00095BD5" w:rsidRDefault="00095BD5" w:rsidP="00466DD3">
      <w:pPr>
        <w:pStyle w:val="ListParagraph"/>
        <w:numPr>
          <w:ilvl w:val="2"/>
          <w:numId w:val="4"/>
        </w:numPr>
      </w:pPr>
      <w:r>
        <w:t>OrderID:Int:8</w:t>
      </w:r>
    </w:p>
    <w:p w:rsidR="004941B7" w:rsidRDefault="004941B7" w:rsidP="004941B7">
      <w:pPr>
        <w:pStyle w:val="ListParagraph"/>
      </w:pPr>
      <w:r>
        <w:t xml:space="preserve">(Optional) Partner ID:Int:8 </w:t>
      </w:r>
      <w:r>
        <w:sym w:font="Wingdings" w:char="F0E0"/>
      </w:r>
      <w:r>
        <w:t xml:space="preserve"> If this consumer is part of a partner program the Partner ID is returned.</w:t>
      </w:r>
    </w:p>
    <w:p w:rsidR="008809B2" w:rsidRDefault="008809B2" w:rsidP="008809B2">
      <w:pPr>
        <w:pStyle w:val="ListParagraph"/>
      </w:pPr>
      <w:r>
        <w:t xml:space="preserve">(Optional) Member ID: String: 64 </w:t>
      </w:r>
      <w:r>
        <w:sym w:font="Wingdings" w:char="F0E0"/>
      </w:r>
      <w:r>
        <w:t xml:space="preserve"> Partner or Client identification number.</w:t>
      </w:r>
    </w:p>
    <w:p w:rsidR="00BF21B9" w:rsidRDefault="00F25EBC" w:rsidP="00BF21B9">
      <w:r>
        <w:t>Return Sub Codes</w:t>
      </w:r>
    </w:p>
    <w:p w:rsidR="00DC6C17" w:rsidRDefault="00DC6C17" w:rsidP="00DC6C17">
      <w:pPr>
        <w:pStyle w:val="ListParagraph"/>
      </w:pPr>
      <w:bookmarkStart w:id="96" w:name="_Toc340793445"/>
      <w:r>
        <w:t>0x1601 -&gt; Invalid Lookup Request, No lookup parameters provided</w:t>
      </w:r>
    </w:p>
    <w:p w:rsidR="00DC6C17" w:rsidRDefault="00DC6C17" w:rsidP="00DC6C17">
      <w:pPr>
        <w:pStyle w:val="ListParagraph"/>
      </w:pPr>
      <w:r>
        <w:t>0x1602 -&gt; Not Found, No accounts found for given criteria</w:t>
      </w:r>
    </w:p>
    <w:p w:rsidR="00DC6C17" w:rsidRPr="00D31126" w:rsidRDefault="00DC6C17" w:rsidP="00DC6C17">
      <w:pPr>
        <w:pStyle w:val="ListParagraph"/>
      </w:pPr>
      <w:r>
        <w:t>0x1603 -&gt; Internal System Error (Retry call or escalate to ReadyWireless)</w:t>
      </w:r>
    </w:p>
    <w:p w:rsidR="00D85E54" w:rsidRDefault="00D85E54" w:rsidP="00760383">
      <w:pPr>
        <w:pStyle w:val="Heading3"/>
      </w:pPr>
      <w:bookmarkStart w:id="97" w:name="_Toc382296909"/>
      <w:r>
        <w:t>Change C</w:t>
      </w:r>
      <w:r w:rsidR="000E2B7F">
        <w:t>onsumer</w:t>
      </w:r>
      <w:r>
        <w:t xml:space="preserve"> Account</w:t>
      </w:r>
      <w:bookmarkEnd w:id="96"/>
      <w:bookmarkEnd w:id="97"/>
    </w:p>
    <w:p w:rsidR="00AC34F0" w:rsidRDefault="00AC34F0" w:rsidP="00760383">
      <w:r>
        <w:t>Use to change customer account information.</w:t>
      </w:r>
    </w:p>
    <w:p w:rsidR="00AC34F0" w:rsidRDefault="00AC34F0" w:rsidP="00760383">
      <w:r>
        <w:t>Inputs</w:t>
      </w:r>
    </w:p>
    <w:p w:rsidR="00AC34F0" w:rsidRDefault="008623F7" w:rsidP="00760383">
      <w:pPr>
        <w:pStyle w:val="ListParagraph"/>
      </w:pPr>
      <w:r>
        <w:lastRenderedPageBreak/>
        <w:t>Customer ID</w:t>
      </w:r>
      <w:r w:rsidR="001D3E2E">
        <w:t>:Int:8</w:t>
      </w:r>
    </w:p>
    <w:p w:rsidR="001D3E2E" w:rsidRDefault="001D3E2E" w:rsidP="001D3E2E">
      <w:pPr>
        <w:pStyle w:val="ListParagraph"/>
      </w:pPr>
      <w:r>
        <w:t>(Optional) Username:String:</w:t>
      </w:r>
      <w:r w:rsidR="00211146">
        <w:t>128</w:t>
      </w:r>
    </w:p>
    <w:p w:rsidR="004729B7" w:rsidRDefault="004729B7" w:rsidP="001D3E2E">
      <w:pPr>
        <w:pStyle w:val="ListParagraph"/>
      </w:pPr>
      <w:r>
        <w:t xml:space="preserve">(Optional) Old Password:String:128 </w:t>
      </w:r>
      <w:r>
        <w:sym w:font="Wingdings" w:char="F0E0"/>
      </w:r>
      <w:r>
        <w:t xml:space="preserve"> If changing password (New Password populated) this must be set correctly with the current password on the account.</w:t>
      </w:r>
    </w:p>
    <w:p w:rsidR="001D3E2E" w:rsidRDefault="00F104F7" w:rsidP="001D3E2E">
      <w:pPr>
        <w:pStyle w:val="ListParagraph"/>
      </w:pPr>
      <w:r>
        <w:t xml:space="preserve">(Optional) </w:t>
      </w:r>
      <w:r w:rsidR="004729B7">
        <w:t xml:space="preserve">New </w:t>
      </w:r>
      <w:r>
        <w:t>Password:String:128</w:t>
      </w:r>
    </w:p>
    <w:p w:rsidR="001D3E2E" w:rsidRDefault="001D3E2E" w:rsidP="001D3E2E">
      <w:pPr>
        <w:pStyle w:val="ListParagraph"/>
      </w:pPr>
      <w:r>
        <w:t>(Optional) Legacy Account Pin:String:4</w:t>
      </w:r>
    </w:p>
    <w:p w:rsidR="008809B2" w:rsidRDefault="008809B2" w:rsidP="008809B2">
      <w:pPr>
        <w:pStyle w:val="ListParagraph"/>
      </w:pPr>
      <w:r>
        <w:t xml:space="preserve">(Optional) Member ID: String: 64 </w:t>
      </w:r>
      <w:r>
        <w:sym w:font="Wingdings" w:char="F0E0"/>
      </w:r>
      <w:r>
        <w:t xml:space="preserve"> Include any specific Partner or Client identification number.</w:t>
      </w:r>
    </w:p>
    <w:p w:rsidR="001D3E2E" w:rsidRDefault="001D3E2E" w:rsidP="001D3E2E">
      <w:pPr>
        <w:pStyle w:val="ListParagraph"/>
      </w:pPr>
      <w:r>
        <w:t>(Optional) Contact Info</w:t>
      </w:r>
    </w:p>
    <w:p w:rsidR="001D3E2E" w:rsidRDefault="001D3E2E" w:rsidP="00466DD3">
      <w:pPr>
        <w:pStyle w:val="ListParagraph"/>
        <w:numPr>
          <w:ilvl w:val="1"/>
          <w:numId w:val="4"/>
        </w:numPr>
      </w:pPr>
      <w:r>
        <w:t>First Name:String:64</w:t>
      </w:r>
    </w:p>
    <w:p w:rsidR="001D3E2E" w:rsidRDefault="001D3E2E" w:rsidP="00466DD3">
      <w:pPr>
        <w:pStyle w:val="ListParagraph"/>
        <w:numPr>
          <w:ilvl w:val="1"/>
          <w:numId w:val="4"/>
        </w:numPr>
      </w:pPr>
      <w:r>
        <w:t>Last Name:String:64</w:t>
      </w:r>
    </w:p>
    <w:p w:rsidR="001D3E2E" w:rsidRDefault="001D3E2E" w:rsidP="00466DD3">
      <w:pPr>
        <w:pStyle w:val="ListParagraph"/>
        <w:numPr>
          <w:ilvl w:val="1"/>
          <w:numId w:val="4"/>
        </w:numPr>
      </w:pPr>
      <w:r>
        <w:t>Phone Number:String:16</w:t>
      </w:r>
    </w:p>
    <w:p w:rsidR="001D3E2E" w:rsidRDefault="001D3E2E" w:rsidP="00466DD3">
      <w:pPr>
        <w:pStyle w:val="ListParagraph"/>
        <w:numPr>
          <w:ilvl w:val="1"/>
          <w:numId w:val="4"/>
        </w:numPr>
      </w:pPr>
      <w:r>
        <w:t>Email Address:String:128</w:t>
      </w:r>
    </w:p>
    <w:p w:rsidR="001D3E2E" w:rsidRDefault="001D3E2E" w:rsidP="001D3E2E">
      <w:pPr>
        <w:pStyle w:val="ListParagraph"/>
      </w:pPr>
      <w:r>
        <w:t>(Optional) Default Billing Location</w:t>
      </w:r>
    </w:p>
    <w:p w:rsidR="001D3E2E" w:rsidRDefault="001D3E2E" w:rsidP="00466DD3">
      <w:pPr>
        <w:pStyle w:val="ListParagraph"/>
        <w:numPr>
          <w:ilvl w:val="1"/>
          <w:numId w:val="4"/>
        </w:numPr>
      </w:pPr>
      <w:r>
        <w:t>Address Line 1:String:128</w:t>
      </w:r>
    </w:p>
    <w:p w:rsidR="001D3E2E" w:rsidRDefault="001D3E2E" w:rsidP="00466DD3">
      <w:pPr>
        <w:pStyle w:val="ListParagraph"/>
        <w:numPr>
          <w:ilvl w:val="1"/>
          <w:numId w:val="4"/>
        </w:numPr>
      </w:pPr>
      <w:r>
        <w:t>(Optional) Address Line 2:String:128</w:t>
      </w:r>
    </w:p>
    <w:p w:rsidR="001D3E2E" w:rsidRDefault="001D3E2E" w:rsidP="00466DD3">
      <w:pPr>
        <w:pStyle w:val="ListParagraph"/>
        <w:numPr>
          <w:ilvl w:val="1"/>
          <w:numId w:val="4"/>
        </w:numPr>
      </w:pPr>
      <w:r>
        <w:t>City:String:64</w:t>
      </w:r>
    </w:p>
    <w:p w:rsidR="001D3E2E" w:rsidRDefault="001D3E2E" w:rsidP="00466DD3">
      <w:pPr>
        <w:pStyle w:val="ListParagraph"/>
        <w:numPr>
          <w:ilvl w:val="1"/>
          <w:numId w:val="4"/>
        </w:numPr>
      </w:pPr>
      <w:r>
        <w:t>State:String:2</w:t>
      </w:r>
    </w:p>
    <w:p w:rsidR="001D3E2E" w:rsidRDefault="001D3E2E" w:rsidP="00466DD3">
      <w:pPr>
        <w:pStyle w:val="ListParagraph"/>
        <w:numPr>
          <w:ilvl w:val="1"/>
          <w:numId w:val="4"/>
        </w:numPr>
      </w:pPr>
      <w:r>
        <w:t>Zip:Int:5</w:t>
      </w:r>
    </w:p>
    <w:p w:rsidR="001D3E2E" w:rsidRDefault="001D3E2E" w:rsidP="00466DD3">
      <w:pPr>
        <w:pStyle w:val="ListParagraph"/>
        <w:numPr>
          <w:ilvl w:val="1"/>
          <w:numId w:val="4"/>
        </w:numPr>
      </w:pPr>
      <w:r>
        <w:t>(Optional) Contact Number:String:16</w:t>
      </w:r>
    </w:p>
    <w:p w:rsidR="001D3E2E" w:rsidRDefault="001D3E2E" w:rsidP="00466DD3">
      <w:pPr>
        <w:pStyle w:val="ListParagraph"/>
        <w:numPr>
          <w:ilvl w:val="1"/>
          <w:numId w:val="4"/>
        </w:numPr>
      </w:pPr>
      <w:r>
        <w:t>(Optional) Zip4:Int:4</w:t>
      </w:r>
    </w:p>
    <w:p w:rsidR="001D3E2E" w:rsidRDefault="001D3E2E" w:rsidP="001D3E2E">
      <w:pPr>
        <w:pStyle w:val="ListParagraph"/>
      </w:pPr>
      <w:r>
        <w:t>(Optional) Default Shipping Location</w:t>
      </w:r>
    </w:p>
    <w:p w:rsidR="001D3E2E" w:rsidRDefault="001D3E2E" w:rsidP="00466DD3">
      <w:pPr>
        <w:pStyle w:val="ListParagraph"/>
        <w:numPr>
          <w:ilvl w:val="1"/>
          <w:numId w:val="4"/>
        </w:numPr>
      </w:pPr>
      <w:r>
        <w:t>Address Line 1:String:128</w:t>
      </w:r>
    </w:p>
    <w:p w:rsidR="001D3E2E" w:rsidRDefault="001D3E2E" w:rsidP="00466DD3">
      <w:pPr>
        <w:pStyle w:val="ListParagraph"/>
        <w:numPr>
          <w:ilvl w:val="1"/>
          <w:numId w:val="4"/>
        </w:numPr>
      </w:pPr>
      <w:r>
        <w:t>(Optional) Address Line 2:String:128</w:t>
      </w:r>
    </w:p>
    <w:p w:rsidR="001D3E2E" w:rsidRDefault="001D3E2E" w:rsidP="00466DD3">
      <w:pPr>
        <w:pStyle w:val="ListParagraph"/>
        <w:numPr>
          <w:ilvl w:val="1"/>
          <w:numId w:val="4"/>
        </w:numPr>
      </w:pPr>
      <w:r>
        <w:t>City:String:64</w:t>
      </w:r>
    </w:p>
    <w:p w:rsidR="001D3E2E" w:rsidRDefault="001D3E2E" w:rsidP="00466DD3">
      <w:pPr>
        <w:pStyle w:val="ListParagraph"/>
        <w:numPr>
          <w:ilvl w:val="1"/>
          <w:numId w:val="4"/>
        </w:numPr>
      </w:pPr>
      <w:r>
        <w:t>State:String:2</w:t>
      </w:r>
    </w:p>
    <w:p w:rsidR="001D3E2E" w:rsidRDefault="001D3E2E" w:rsidP="00466DD3">
      <w:pPr>
        <w:pStyle w:val="ListParagraph"/>
        <w:numPr>
          <w:ilvl w:val="1"/>
          <w:numId w:val="4"/>
        </w:numPr>
      </w:pPr>
      <w:r>
        <w:t>Zip:Int:5</w:t>
      </w:r>
    </w:p>
    <w:p w:rsidR="001D3E2E" w:rsidRDefault="001D3E2E" w:rsidP="00466DD3">
      <w:pPr>
        <w:pStyle w:val="ListParagraph"/>
        <w:numPr>
          <w:ilvl w:val="1"/>
          <w:numId w:val="4"/>
        </w:numPr>
      </w:pPr>
      <w:r>
        <w:t>(Optional) Contact Number:String:16</w:t>
      </w:r>
    </w:p>
    <w:p w:rsidR="001D3E2E" w:rsidRDefault="001D3E2E" w:rsidP="00466DD3">
      <w:pPr>
        <w:pStyle w:val="ListParagraph"/>
        <w:numPr>
          <w:ilvl w:val="1"/>
          <w:numId w:val="4"/>
        </w:numPr>
      </w:pPr>
      <w:r>
        <w:t>(Optional) Zip4:Int:4</w:t>
      </w:r>
    </w:p>
    <w:p w:rsidR="00AC34F0" w:rsidRDefault="00AC34F0" w:rsidP="00760383">
      <w:r>
        <w:t>Outputs</w:t>
      </w:r>
    </w:p>
    <w:p w:rsidR="00B251D3" w:rsidRDefault="00B251D3" w:rsidP="00760383">
      <w:pPr>
        <w:pStyle w:val="ListParagraph"/>
      </w:pPr>
      <w:r>
        <w:t>&lt;standard response message block&gt;</w:t>
      </w:r>
    </w:p>
    <w:p w:rsidR="00BF21B9" w:rsidRDefault="00BF21B9" w:rsidP="00BF21B9">
      <w:r>
        <w:t xml:space="preserve">Return </w:t>
      </w:r>
      <w:r w:rsidR="00F25EBC">
        <w:t xml:space="preserve">Sub </w:t>
      </w:r>
      <w:r>
        <w:t>Codes</w:t>
      </w:r>
    </w:p>
    <w:p w:rsidR="00DC6C17" w:rsidRDefault="00DC6C17" w:rsidP="00DC6C17">
      <w:pPr>
        <w:pStyle w:val="ListParagraph"/>
      </w:pPr>
      <w:bookmarkStart w:id="98" w:name="_Toc340793446"/>
      <w:r>
        <w:t>0x1701 -&gt; Invalid Consumer</w:t>
      </w:r>
    </w:p>
    <w:p w:rsidR="00DC6C17" w:rsidRDefault="00DC6C17" w:rsidP="00DC6C17">
      <w:pPr>
        <w:pStyle w:val="ListParagraph"/>
      </w:pPr>
      <w:r>
        <w:t>0x1702 -&gt; Account Not Found</w:t>
      </w:r>
    </w:p>
    <w:p w:rsidR="00DC6C17" w:rsidRDefault="00DC6C17" w:rsidP="00DC6C17">
      <w:pPr>
        <w:pStyle w:val="ListParagraph"/>
      </w:pPr>
      <w:r>
        <w:t>0x1703 -&gt; Internal System Error (Retry call or escalate to ReadyWireless)</w:t>
      </w:r>
    </w:p>
    <w:p w:rsidR="00DC6C17" w:rsidRDefault="00DC6C17" w:rsidP="00DC6C17">
      <w:pPr>
        <w:pStyle w:val="ListParagraph"/>
      </w:pPr>
      <w:r>
        <w:t>0x1704 -&gt; Password Mismatch, Passed OldPassword doesn’t match current</w:t>
      </w:r>
    </w:p>
    <w:p w:rsidR="00DC6C17" w:rsidRDefault="00DC6C17" w:rsidP="00DC6C17">
      <w:pPr>
        <w:pStyle w:val="ListParagraph"/>
      </w:pPr>
      <w:r>
        <w:t>0x1705 -&gt; Password Failure, unable to process new Password</w:t>
      </w:r>
    </w:p>
    <w:p w:rsidR="00DC6C17" w:rsidRPr="00AC34F0" w:rsidRDefault="00DC6C17" w:rsidP="00DC6C17">
      <w:pPr>
        <w:pStyle w:val="ListParagraph"/>
      </w:pPr>
      <w:r>
        <w:t>0x1706 -&gt; Deleted accounts cannot be modified</w:t>
      </w:r>
    </w:p>
    <w:p w:rsidR="00D85E54" w:rsidRDefault="00D85E54" w:rsidP="00760383">
      <w:pPr>
        <w:pStyle w:val="Heading3"/>
      </w:pPr>
      <w:bookmarkStart w:id="99" w:name="_Toc382296910"/>
      <w:r>
        <w:t>Close C</w:t>
      </w:r>
      <w:r w:rsidR="000E2B7F">
        <w:t>onsumer</w:t>
      </w:r>
      <w:r>
        <w:t xml:space="preserve"> Account</w:t>
      </w:r>
      <w:bookmarkEnd w:id="98"/>
      <w:bookmarkEnd w:id="99"/>
    </w:p>
    <w:p w:rsidR="009170D4" w:rsidRDefault="000A5AC7" w:rsidP="00760383">
      <w:r>
        <w:t xml:space="preserve">Use this function to close a </w:t>
      </w:r>
      <w:r w:rsidR="009170D4">
        <w:t>customer’s account.  This does not delete the account</w:t>
      </w:r>
      <w:r>
        <w:t xml:space="preserve"> (for audit purposes)</w:t>
      </w:r>
      <w:r w:rsidR="009170D4">
        <w:t>, but the account cannot be re-enabled once closed.</w:t>
      </w:r>
    </w:p>
    <w:p w:rsidR="009170D4" w:rsidRDefault="009170D4" w:rsidP="00760383">
      <w:r>
        <w:t>Inputs</w:t>
      </w:r>
    </w:p>
    <w:p w:rsidR="009170D4" w:rsidRDefault="009170D4" w:rsidP="00760383">
      <w:pPr>
        <w:pStyle w:val="ListParagraph"/>
      </w:pPr>
      <w:r>
        <w:t>Customer ID</w:t>
      </w:r>
      <w:r w:rsidR="001D3E2E">
        <w:t>:Int:8</w:t>
      </w:r>
    </w:p>
    <w:p w:rsidR="009170D4" w:rsidRDefault="009170D4" w:rsidP="00760383">
      <w:r>
        <w:lastRenderedPageBreak/>
        <w:t>Outputs</w:t>
      </w:r>
    </w:p>
    <w:p w:rsidR="009170D4" w:rsidRDefault="009170D4" w:rsidP="00760383">
      <w:pPr>
        <w:pStyle w:val="ListParagraph"/>
      </w:pPr>
      <w:r>
        <w:t>&lt;standard response message block&gt;</w:t>
      </w:r>
    </w:p>
    <w:p w:rsidR="00BF21B9" w:rsidRDefault="00F25EBC" w:rsidP="00BF21B9">
      <w:r>
        <w:t>Return Sub Codes</w:t>
      </w:r>
    </w:p>
    <w:p w:rsidR="00DC6C17" w:rsidRDefault="00DC6C17" w:rsidP="00DC6C17">
      <w:pPr>
        <w:pStyle w:val="ListParagraph"/>
      </w:pPr>
      <w:r>
        <w:t>0x1801 -&gt; Account Not Found</w:t>
      </w:r>
    </w:p>
    <w:p w:rsidR="00DC6C17" w:rsidRDefault="00DC6C17" w:rsidP="00DC6C17">
      <w:pPr>
        <w:pStyle w:val="ListParagraph"/>
      </w:pPr>
      <w:r>
        <w:t>0x1802 -&gt; Accounts marked as deleted cannot be closed</w:t>
      </w:r>
    </w:p>
    <w:p w:rsidR="00DC6C17" w:rsidRDefault="00DC6C17" w:rsidP="00DC6C17">
      <w:pPr>
        <w:pStyle w:val="ListParagraph"/>
      </w:pPr>
      <w:r>
        <w:t>0x1803 -&gt; Internal System Error (Retry call or escalate to ReadyWireless)</w:t>
      </w:r>
    </w:p>
    <w:p w:rsidR="00BF1717" w:rsidRDefault="00BF1717" w:rsidP="00760383">
      <w:pPr>
        <w:pStyle w:val="Heading3"/>
        <w:rPr>
          <w:b/>
          <w:color w:val="FF0000"/>
        </w:rPr>
      </w:pPr>
      <w:bookmarkStart w:id="100" w:name="_Toc382296911"/>
      <w:r>
        <w:t>Set C</w:t>
      </w:r>
      <w:r w:rsidR="000E2B7F">
        <w:t>onsumer</w:t>
      </w:r>
      <w:r>
        <w:t xml:space="preserve"> Payment Account</w:t>
      </w:r>
      <w:bookmarkEnd w:id="100"/>
    </w:p>
    <w:p w:rsidR="00BF1717" w:rsidRDefault="00650BE8" w:rsidP="00760383">
      <w:r>
        <w:t xml:space="preserve">Use to associate a </w:t>
      </w:r>
      <w:r w:rsidR="005F3741">
        <w:t xml:space="preserve">default </w:t>
      </w:r>
      <w:r>
        <w:t>payment gateway account with a customer.  Used to establish a payment profile for future eCommerce purchases, auto-</w:t>
      </w:r>
      <w:r w:rsidR="00EF64F8">
        <w:t>replenish</w:t>
      </w:r>
      <w:r>
        <w:t xml:space="preserve"> IVR top-ups, etc.</w:t>
      </w:r>
    </w:p>
    <w:p w:rsidR="00BF21B9" w:rsidRDefault="00BF21B9" w:rsidP="00BF21B9">
      <w:r>
        <w:t>Inputs</w:t>
      </w:r>
    </w:p>
    <w:p w:rsidR="008E3004" w:rsidRDefault="008E3004" w:rsidP="008E3004">
      <w:pPr>
        <w:pStyle w:val="ListParagraph"/>
      </w:pPr>
      <w:r>
        <w:t>Customer ID:Int:8</w:t>
      </w:r>
    </w:p>
    <w:p w:rsidR="008E3004" w:rsidRDefault="008E3004" w:rsidP="008E3004">
      <w:pPr>
        <w:pStyle w:val="ListParagraph"/>
      </w:pPr>
      <w:r>
        <w:t xml:space="preserve">Payment </w:t>
      </w:r>
      <w:r w:rsidR="00180C90">
        <w:t>Profile</w:t>
      </w:r>
      <w:r>
        <w:t xml:space="preserve"> ID:Int:8</w:t>
      </w:r>
      <w:r w:rsidR="00180C90">
        <w:t xml:space="preserve"> </w:t>
      </w:r>
      <w:r w:rsidR="00180C90">
        <w:sym w:font="Wingdings" w:char="F0E0"/>
      </w:r>
      <w:r w:rsidR="00180C90">
        <w:t xml:space="preserve"> Returns from GetPaymentProfiles.</w:t>
      </w:r>
    </w:p>
    <w:p w:rsidR="00BF21B9" w:rsidRDefault="00BF21B9" w:rsidP="00BF21B9">
      <w:r>
        <w:t>Outputs</w:t>
      </w:r>
    </w:p>
    <w:p w:rsidR="00C03432" w:rsidRDefault="00C03432" w:rsidP="00BF21B9">
      <w:pPr>
        <w:pStyle w:val="ListParagraph"/>
      </w:pPr>
      <w:r>
        <w:t>&lt;standard response message block&gt;</w:t>
      </w:r>
    </w:p>
    <w:p w:rsidR="00BF21B9" w:rsidRDefault="00F25EBC" w:rsidP="00BF21B9">
      <w:r>
        <w:t>Return Sub Codes</w:t>
      </w:r>
    </w:p>
    <w:p w:rsidR="00BF21B9" w:rsidRDefault="00BF21B9" w:rsidP="00BF21B9">
      <w:pPr>
        <w:pStyle w:val="ListParagraph"/>
      </w:pPr>
      <w:r>
        <w:t>0x19</w:t>
      </w:r>
      <w:r w:rsidR="00DC6C17">
        <w:t>5</w:t>
      </w:r>
      <w:r>
        <w:t>0</w:t>
      </w:r>
    </w:p>
    <w:p w:rsidR="002616C6" w:rsidRDefault="002616C6" w:rsidP="002616C6">
      <w:pPr>
        <w:pStyle w:val="Heading3"/>
      </w:pPr>
      <w:bookmarkStart w:id="101" w:name="_Toc382296912"/>
      <w:r>
        <w:t>Authenticate Consumer Account</w:t>
      </w:r>
      <w:bookmarkEnd w:id="101"/>
    </w:p>
    <w:p w:rsidR="002616C6" w:rsidRDefault="002616C6" w:rsidP="002616C6">
      <w:r>
        <w:t>Use this function to authenticat</w:t>
      </w:r>
      <w:r w:rsidR="00BA47D8">
        <w:t xml:space="preserve">e a username </w:t>
      </w:r>
      <w:r>
        <w:t>and password.</w:t>
      </w:r>
      <w:r w:rsidR="00645D6A">
        <w:t xml:space="preserve">  </w:t>
      </w:r>
    </w:p>
    <w:p w:rsidR="002616C6" w:rsidRDefault="002616C6" w:rsidP="002616C6">
      <w:r>
        <w:t>Inputs</w:t>
      </w:r>
    </w:p>
    <w:p w:rsidR="00BA47D8" w:rsidRDefault="00BA47D8" w:rsidP="00BA47D8">
      <w:pPr>
        <w:pStyle w:val="ListParagraph"/>
      </w:pPr>
      <w:r>
        <w:t>Customer ID:Int:8</w:t>
      </w:r>
    </w:p>
    <w:p w:rsidR="002616C6" w:rsidRDefault="002616C6" w:rsidP="002616C6">
      <w:pPr>
        <w:pStyle w:val="ListParagraph"/>
      </w:pPr>
      <w:r>
        <w:t>Username:String:</w:t>
      </w:r>
      <w:r w:rsidR="00645D6A">
        <w:t>128</w:t>
      </w:r>
    </w:p>
    <w:p w:rsidR="002616C6" w:rsidRDefault="002616C6" w:rsidP="002616C6">
      <w:pPr>
        <w:pStyle w:val="ListParagraph"/>
      </w:pPr>
      <w:r>
        <w:t>Password:String:</w:t>
      </w:r>
      <w:r w:rsidR="00645D6A">
        <w:t>128</w:t>
      </w:r>
    </w:p>
    <w:p w:rsidR="002616C6" w:rsidRDefault="002616C6" w:rsidP="002616C6">
      <w:r>
        <w:t>Outputs</w:t>
      </w:r>
    </w:p>
    <w:p w:rsidR="002616C6" w:rsidRDefault="002616C6" w:rsidP="002616C6">
      <w:pPr>
        <w:pStyle w:val="ListParagraph"/>
      </w:pPr>
      <w:r>
        <w:t>&lt;standard response message block&gt;</w:t>
      </w:r>
    </w:p>
    <w:p w:rsidR="004941B7" w:rsidRDefault="004941B7" w:rsidP="004941B7">
      <w:pPr>
        <w:pStyle w:val="ListParagraph"/>
      </w:pPr>
      <w:r>
        <w:t xml:space="preserve">(Optional) Partner ID:Int:8 </w:t>
      </w:r>
      <w:r>
        <w:sym w:font="Wingdings" w:char="F0E0"/>
      </w:r>
      <w:r>
        <w:t xml:space="preserve"> If this consumer is part of a partner program the Partner ID is returned.</w:t>
      </w:r>
    </w:p>
    <w:p w:rsidR="002616C6" w:rsidRDefault="00F25EBC" w:rsidP="002616C6">
      <w:r>
        <w:t>Return Sub Codes</w:t>
      </w:r>
    </w:p>
    <w:p w:rsidR="00DC6C17" w:rsidRDefault="00DC6C17" w:rsidP="00DC6C17">
      <w:pPr>
        <w:pStyle w:val="ListParagraph"/>
      </w:pPr>
      <w:bookmarkStart w:id="102" w:name="_Toc340793474"/>
      <w:r>
        <w:t>0x1901 -&gt; Invalid Parameters, Username and Password required</w:t>
      </w:r>
    </w:p>
    <w:p w:rsidR="00DC6C17" w:rsidRDefault="00DC6C17" w:rsidP="00DC6C17">
      <w:pPr>
        <w:pStyle w:val="ListParagraph"/>
      </w:pPr>
      <w:r>
        <w:t>0x1902 -&gt; Account Not Found</w:t>
      </w:r>
    </w:p>
    <w:p w:rsidR="00DC6C17" w:rsidRDefault="00DC6C17" w:rsidP="00DC6C17">
      <w:pPr>
        <w:pStyle w:val="ListParagraph"/>
      </w:pPr>
      <w:r>
        <w:t>0x1903 -&gt; Internal System Error (Retry call or escalate to ReadyWireless)</w:t>
      </w:r>
    </w:p>
    <w:p w:rsidR="00DC6C17" w:rsidRDefault="00DC6C17" w:rsidP="00DC6C17">
      <w:pPr>
        <w:pStyle w:val="ListParagraph"/>
      </w:pPr>
      <w:r>
        <w:t>0x1904 -&gt; Account is Inactive</w:t>
      </w:r>
    </w:p>
    <w:p w:rsidR="00AB7291" w:rsidRDefault="00C45639" w:rsidP="00AB7291">
      <w:pPr>
        <w:pStyle w:val="Heading3"/>
      </w:pPr>
      <w:bookmarkStart w:id="103" w:name="_Toc382296913"/>
      <w:r>
        <w:t>R</w:t>
      </w:r>
      <w:r w:rsidR="00AB7291">
        <w:t xml:space="preserve">eset Consumer </w:t>
      </w:r>
      <w:r>
        <w:t>P</w:t>
      </w:r>
      <w:r w:rsidR="00AB7291">
        <w:t>assword</w:t>
      </w:r>
      <w:bookmarkEnd w:id="103"/>
    </w:p>
    <w:p w:rsidR="00AB7291" w:rsidRDefault="00AB7291" w:rsidP="00AB7291">
      <w:r>
        <w:t xml:space="preserve">Use this function to reset a consumer’s password.  The function will generate a random password and </w:t>
      </w:r>
      <w:r w:rsidR="00280F10">
        <w:t xml:space="preserve">if requested will </w:t>
      </w:r>
      <w:r>
        <w:t>send a password reset email to the consumers primary email address.</w:t>
      </w:r>
    </w:p>
    <w:p w:rsidR="00AB7291" w:rsidRDefault="00AB7291" w:rsidP="00AB7291">
      <w:r>
        <w:t>Inputs</w:t>
      </w:r>
    </w:p>
    <w:p w:rsidR="00AB7291" w:rsidRDefault="00AB7291" w:rsidP="00AB7291">
      <w:pPr>
        <w:pStyle w:val="ListParagraph"/>
      </w:pPr>
      <w:r>
        <w:lastRenderedPageBreak/>
        <w:t>Customer ID:Int:8</w:t>
      </w:r>
    </w:p>
    <w:p w:rsidR="00280F10" w:rsidRDefault="00280F10" w:rsidP="00AB7291">
      <w:pPr>
        <w:pStyle w:val="ListParagraph"/>
      </w:pPr>
      <w:r>
        <w:t xml:space="preserve">Email Flag:Boolean: </w:t>
      </w:r>
      <w:r>
        <w:sym w:font="Wingdings" w:char="F0E0"/>
      </w:r>
      <w:r>
        <w:t xml:space="preserve"> </w:t>
      </w:r>
      <w:r w:rsidR="00E378EB">
        <w:t>G</w:t>
      </w:r>
      <w:r>
        <w:t>enerated password should be</w:t>
      </w:r>
      <w:r w:rsidR="00E378EB">
        <w:t xml:space="preserve"> emailed</w:t>
      </w:r>
      <w:r>
        <w:t xml:space="preserve"> to consumer.  Defaults to False</w:t>
      </w:r>
    </w:p>
    <w:p w:rsidR="00AB7291" w:rsidRDefault="00AB7291" w:rsidP="00AB7291">
      <w:r>
        <w:t>Outputs</w:t>
      </w:r>
    </w:p>
    <w:p w:rsidR="00AB7291" w:rsidRDefault="00AB7291" w:rsidP="00AB7291">
      <w:pPr>
        <w:pStyle w:val="ListParagraph"/>
      </w:pPr>
      <w:r>
        <w:t>&lt;standard response message block&gt;</w:t>
      </w:r>
    </w:p>
    <w:p w:rsidR="00AB7291" w:rsidRDefault="00AB7291" w:rsidP="00AB7291">
      <w:pPr>
        <w:pStyle w:val="ListParagraph"/>
      </w:pPr>
      <w:r>
        <w:t xml:space="preserve">Password:String:128 </w:t>
      </w:r>
      <w:r>
        <w:sym w:font="Wingdings" w:char="F0E0"/>
      </w:r>
      <w:r>
        <w:t xml:space="preserve"> Random generated password.</w:t>
      </w:r>
    </w:p>
    <w:p w:rsidR="00AB7291" w:rsidRDefault="00AB7291" w:rsidP="00AB7291">
      <w:r>
        <w:t>Return Sub Codes</w:t>
      </w:r>
    </w:p>
    <w:p w:rsidR="00AB7291" w:rsidRDefault="00AB7291" w:rsidP="00AB7291">
      <w:pPr>
        <w:pStyle w:val="ListParagraph"/>
      </w:pPr>
      <w:r>
        <w:t>0x1910</w:t>
      </w:r>
    </w:p>
    <w:p w:rsidR="009451DB" w:rsidRDefault="009451DB" w:rsidP="009451DB">
      <w:pPr>
        <w:pStyle w:val="Heading3"/>
      </w:pPr>
      <w:bookmarkStart w:id="104" w:name="_Toc382296914"/>
      <w:r>
        <w:t>Get Consumer Usage</w:t>
      </w:r>
      <w:bookmarkEnd w:id="102"/>
      <w:bookmarkEnd w:id="104"/>
    </w:p>
    <w:p w:rsidR="009451DB" w:rsidRDefault="009451DB" w:rsidP="009451DB">
      <w:r>
        <w:t xml:space="preserve">Function to </w:t>
      </w:r>
      <w:r w:rsidR="00280F10">
        <w:t>look up</w:t>
      </w:r>
      <w:r>
        <w:t xml:space="preserve"> and retrieve </w:t>
      </w:r>
      <w:r w:rsidR="008D237F">
        <w:t>summary or detail usage information</w:t>
      </w:r>
    </w:p>
    <w:p w:rsidR="008D237F" w:rsidRPr="008D237F" w:rsidRDefault="008D237F" w:rsidP="009451DB">
      <w:r>
        <w:rPr>
          <w:b/>
        </w:rPr>
        <w:t>Note</w:t>
      </w:r>
      <w:r>
        <w:t>: Detail usage is very bandwidth intensive so each call is limited to one month of data per call.  It is advised that detail usage is presented in a paged manner for the consumer to visually understand.  If data range is not provided the current usage for the month is returned (may not be a full month).</w:t>
      </w:r>
    </w:p>
    <w:p w:rsidR="009451DB" w:rsidRDefault="009451DB" w:rsidP="009451DB">
      <w:r>
        <w:t>Inputs</w:t>
      </w:r>
    </w:p>
    <w:p w:rsidR="008D237F" w:rsidRDefault="008D237F" w:rsidP="008D237F">
      <w:pPr>
        <w:pStyle w:val="ListParagraph"/>
      </w:pPr>
      <w:r>
        <w:t xml:space="preserve">Customer ID:Int:8 </w:t>
      </w:r>
      <w:r>
        <w:sym w:font="Wingdings" w:char="F0E0"/>
      </w:r>
      <w:r>
        <w:t xml:space="preserve"> The Customer ID to be retrieved.</w:t>
      </w:r>
    </w:p>
    <w:p w:rsidR="006F6F87" w:rsidRDefault="006F6F87" w:rsidP="008D237F">
      <w:pPr>
        <w:pStyle w:val="ListParagraph"/>
      </w:pPr>
      <w:r>
        <w:t>Device Lookup, must be one or more of the following.</w:t>
      </w:r>
    </w:p>
    <w:p w:rsidR="006F6F87" w:rsidRDefault="003D6C64" w:rsidP="00466DD3">
      <w:pPr>
        <w:pStyle w:val="ListParagraph"/>
        <w:numPr>
          <w:ilvl w:val="1"/>
          <w:numId w:val="4"/>
        </w:numPr>
      </w:pPr>
      <w:r>
        <w:t xml:space="preserve">(Optional) </w:t>
      </w:r>
      <w:r w:rsidR="006F6F87">
        <w:t xml:space="preserve">Subscriber ID:Int:8 </w:t>
      </w:r>
      <w:r w:rsidR="006F6F87">
        <w:sym w:font="Wingdings" w:char="F0E0"/>
      </w:r>
      <w:r w:rsidR="006F6F87">
        <w:t xml:space="preserve"> Direct LineID associated with this CustomerID.</w:t>
      </w:r>
    </w:p>
    <w:p w:rsidR="006F6F87" w:rsidRDefault="003D6C64" w:rsidP="00466DD3">
      <w:pPr>
        <w:pStyle w:val="ListParagraph"/>
        <w:numPr>
          <w:ilvl w:val="1"/>
          <w:numId w:val="4"/>
        </w:numPr>
      </w:pPr>
      <w:r>
        <w:t xml:space="preserve">(Optional) </w:t>
      </w:r>
      <w:r w:rsidR="006F6F87">
        <w:t xml:space="preserve">MDN:String:32 </w:t>
      </w:r>
      <w:r w:rsidR="006F6F87">
        <w:sym w:font="Wingdings" w:char="F0E0"/>
      </w:r>
      <w:r w:rsidR="006F6F87">
        <w:t xml:space="preserve"> The specific telephone number.</w:t>
      </w:r>
    </w:p>
    <w:p w:rsidR="006F6F87" w:rsidRDefault="003D6C64" w:rsidP="00466DD3">
      <w:pPr>
        <w:pStyle w:val="ListParagraph"/>
        <w:numPr>
          <w:ilvl w:val="1"/>
          <w:numId w:val="4"/>
        </w:numPr>
      </w:pPr>
      <w:r>
        <w:t xml:space="preserve">(Optional) </w:t>
      </w:r>
      <w:r w:rsidR="006F6F87">
        <w:t xml:space="preserve">Identifier:String:64 </w:t>
      </w:r>
      <w:r w:rsidR="006F6F87">
        <w:sym w:font="Wingdings" w:char="F0E0"/>
      </w:r>
      <w:r w:rsidR="006F6F87">
        <w:t xml:space="preserve"> Device ESN (CDMA) or IMEI (GSM)</w:t>
      </w:r>
    </w:p>
    <w:p w:rsidR="008D237F" w:rsidRDefault="006F6F87" w:rsidP="008D237F">
      <w:pPr>
        <w:pStyle w:val="ListParagraph"/>
      </w:pPr>
      <w:r>
        <w:t>Date From</w:t>
      </w:r>
      <w:r w:rsidR="008D237F">
        <w:t>:</w:t>
      </w:r>
      <w:r>
        <w:t>Datetime</w:t>
      </w:r>
      <w:r w:rsidR="008D237F">
        <w:t xml:space="preserve"> </w:t>
      </w:r>
      <w:r w:rsidR="008D237F">
        <w:sym w:font="Wingdings" w:char="F0E0"/>
      </w:r>
      <w:r>
        <w:t xml:space="preserve"> Date/Time usage will be greater than or equal too</w:t>
      </w:r>
      <w:r w:rsidR="008D237F">
        <w:t>.</w:t>
      </w:r>
    </w:p>
    <w:p w:rsidR="006F6F87" w:rsidRDefault="006F6F87" w:rsidP="008D237F">
      <w:pPr>
        <w:pStyle w:val="ListParagraph"/>
      </w:pPr>
      <w:r>
        <w:t xml:space="preserve">Date To:Datetime </w:t>
      </w:r>
      <w:r>
        <w:sym w:font="Wingdings" w:char="F0E0"/>
      </w:r>
      <w:r>
        <w:t xml:space="preserve"> Date/Time usage will be less than.</w:t>
      </w:r>
    </w:p>
    <w:p w:rsidR="00BD550B" w:rsidRDefault="00BD550B" w:rsidP="008D237F">
      <w:pPr>
        <w:pStyle w:val="ListParagraph"/>
      </w:pPr>
      <w:r>
        <w:t xml:space="preserve">Mode: ENUM </w:t>
      </w:r>
      <w:r>
        <w:sym w:font="Wingdings" w:char="F0E0"/>
      </w:r>
      <w:r>
        <w:t xml:space="preserve"> One of (‘DETAIL’,’SUM’,’BOTH’);</w:t>
      </w:r>
    </w:p>
    <w:p w:rsidR="00BD550B" w:rsidRDefault="00BD550B" w:rsidP="00466DD3">
      <w:pPr>
        <w:pStyle w:val="ListParagraph"/>
        <w:numPr>
          <w:ilvl w:val="1"/>
          <w:numId w:val="4"/>
        </w:numPr>
      </w:pPr>
      <w:r>
        <w:t>DETAIL = Individual call details</w:t>
      </w:r>
    </w:p>
    <w:p w:rsidR="00BD550B" w:rsidRDefault="00BD550B" w:rsidP="00466DD3">
      <w:pPr>
        <w:pStyle w:val="ListParagraph"/>
        <w:numPr>
          <w:ilvl w:val="1"/>
          <w:numId w:val="4"/>
        </w:numPr>
      </w:pPr>
      <w:r>
        <w:t>SUM = Summary of usage</w:t>
      </w:r>
      <w:r w:rsidR="00750919">
        <w:t xml:space="preserve"> and overage</w:t>
      </w:r>
      <w:r>
        <w:t xml:space="preserve"> by </w:t>
      </w:r>
      <w:r w:rsidR="00AE213B">
        <w:t>billing cycle month</w:t>
      </w:r>
      <w:r w:rsidR="00750919">
        <w:t>.  Shared accounts have combined usage/overage associated with the primary line.</w:t>
      </w:r>
    </w:p>
    <w:p w:rsidR="00BD550B" w:rsidRDefault="00BD550B" w:rsidP="00466DD3">
      <w:pPr>
        <w:pStyle w:val="ListParagraph"/>
        <w:numPr>
          <w:ilvl w:val="1"/>
          <w:numId w:val="4"/>
        </w:numPr>
      </w:pPr>
      <w:r>
        <w:t>BOTH = Return both data sets</w:t>
      </w:r>
    </w:p>
    <w:p w:rsidR="00BD550B" w:rsidRDefault="00BD550B" w:rsidP="00BD550B">
      <w:pPr>
        <w:pStyle w:val="ListParagraph"/>
      </w:pPr>
      <w:r>
        <w:t xml:space="preserve">Type: ENUM </w:t>
      </w:r>
      <w:r>
        <w:sym w:font="Wingdings" w:char="F0E0"/>
      </w:r>
      <w:r>
        <w:t xml:space="preserve"> One of (‘</w:t>
      </w:r>
      <w:r w:rsidR="005529B5">
        <w:t>INTERSTATE’</w:t>
      </w:r>
      <w:r>
        <w:t>,’DATA’,’SMS’,’ALL’)</w:t>
      </w:r>
    </w:p>
    <w:p w:rsidR="008D237F" w:rsidRDefault="008D237F" w:rsidP="008D237F">
      <w:r>
        <w:t>Outputs</w:t>
      </w:r>
    </w:p>
    <w:p w:rsidR="008D237F" w:rsidRDefault="008D237F" w:rsidP="008D237F">
      <w:pPr>
        <w:pStyle w:val="ListParagraph"/>
      </w:pPr>
      <w:r>
        <w:t>&lt;standard response message block&gt;</w:t>
      </w:r>
    </w:p>
    <w:p w:rsidR="00BD550B" w:rsidRDefault="00BD550B" w:rsidP="008D237F">
      <w:pPr>
        <w:pStyle w:val="ListParagraph"/>
      </w:pPr>
      <w:r>
        <w:t>Line Array</w:t>
      </w:r>
    </w:p>
    <w:p w:rsidR="00C02CBF" w:rsidRDefault="000F6AD1" w:rsidP="00466DD3">
      <w:pPr>
        <w:pStyle w:val="ListParagraph"/>
        <w:numPr>
          <w:ilvl w:val="1"/>
          <w:numId w:val="4"/>
        </w:numPr>
      </w:pPr>
      <w:r>
        <w:t xml:space="preserve">MDN:String:32 </w:t>
      </w:r>
      <w:r>
        <w:sym w:font="Wingdings" w:char="F0E0"/>
      </w:r>
      <w:r>
        <w:t xml:space="preserve"> The specific telephone number.</w:t>
      </w:r>
    </w:p>
    <w:p w:rsidR="00F767C1" w:rsidRDefault="00F767C1" w:rsidP="00466DD3">
      <w:pPr>
        <w:pStyle w:val="ListParagraph"/>
        <w:numPr>
          <w:ilvl w:val="1"/>
          <w:numId w:val="4"/>
        </w:numPr>
      </w:pPr>
      <w:r>
        <w:t xml:space="preserve">Account Mode:ENUM </w:t>
      </w:r>
      <w:r>
        <w:sym w:font="Wingdings" w:char="F0E0"/>
      </w:r>
      <w:r>
        <w:t xml:space="preserve"> One of (‘PRE’,’PRE SHARED’,’POST’,’POST SHARED’)</w:t>
      </w:r>
    </w:p>
    <w:p w:rsidR="00BD550B" w:rsidRDefault="00BD550B" w:rsidP="00466DD3">
      <w:pPr>
        <w:pStyle w:val="ListParagraph"/>
        <w:numPr>
          <w:ilvl w:val="1"/>
          <w:numId w:val="4"/>
        </w:numPr>
      </w:pPr>
      <w:r>
        <w:t>Usage Detail Array</w:t>
      </w:r>
    </w:p>
    <w:p w:rsidR="00BD550B" w:rsidRDefault="00BD550B" w:rsidP="00466DD3">
      <w:pPr>
        <w:pStyle w:val="ListParagraph"/>
        <w:numPr>
          <w:ilvl w:val="2"/>
          <w:numId w:val="4"/>
        </w:numPr>
      </w:pPr>
      <w:r>
        <w:t xml:space="preserve">Calldate:Datetime </w:t>
      </w:r>
      <w:r>
        <w:sym w:font="Wingdings" w:char="F0E0"/>
      </w:r>
      <w:r>
        <w:t xml:space="preserve"> Start Date/Time usage occurred.</w:t>
      </w:r>
    </w:p>
    <w:p w:rsidR="00F27069" w:rsidRDefault="00F27069" w:rsidP="00466DD3">
      <w:pPr>
        <w:pStyle w:val="ListParagraph"/>
        <w:numPr>
          <w:ilvl w:val="2"/>
          <w:numId w:val="4"/>
        </w:numPr>
      </w:pPr>
      <w:r>
        <w:t xml:space="preserve">Ratetype:ENUM </w:t>
      </w:r>
      <w:r>
        <w:sym w:font="Wingdings" w:char="F0E0"/>
      </w:r>
      <w:r>
        <w:t xml:space="preserve"> One of </w:t>
      </w:r>
      <w:r w:rsidR="005529B5">
        <w:t>(‘INTERSTATE’,’DATA’,’SMS’,’TOLLFREE’,’WIRELESS_611’,’WIRELESS_411’)</w:t>
      </w:r>
    </w:p>
    <w:p w:rsidR="00C02CBF" w:rsidRDefault="000F6AD1" w:rsidP="00466DD3">
      <w:pPr>
        <w:pStyle w:val="ListParagraph"/>
        <w:numPr>
          <w:ilvl w:val="2"/>
          <w:numId w:val="4"/>
        </w:numPr>
      </w:pPr>
      <w:r>
        <w:t xml:space="preserve">TN:String:32 </w:t>
      </w:r>
      <w:r>
        <w:sym w:font="Wingdings" w:char="F0E0"/>
      </w:r>
      <w:r>
        <w:t xml:space="preserve"> The specific telephone number.</w:t>
      </w:r>
    </w:p>
    <w:p w:rsidR="005529B5" w:rsidRDefault="00C02CBF" w:rsidP="00466DD3">
      <w:pPr>
        <w:pStyle w:val="ListParagraph"/>
        <w:numPr>
          <w:ilvl w:val="2"/>
          <w:numId w:val="4"/>
        </w:numPr>
      </w:pPr>
      <w:r>
        <w:t>City</w:t>
      </w:r>
      <w:r w:rsidR="000F6AD1">
        <w:t>:String:128</w:t>
      </w:r>
    </w:p>
    <w:p w:rsidR="00C02CBF" w:rsidRDefault="00C02CBF" w:rsidP="00466DD3">
      <w:pPr>
        <w:pStyle w:val="ListParagraph"/>
        <w:numPr>
          <w:ilvl w:val="2"/>
          <w:numId w:val="4"/>
        </w:numPr>
      </w:pPr>
      <w:r>
        <w:t>State</w:t>
      </w:r>
      <w:r w:rsidR="000F6AD1">
        <w:t>:String:2</w:t>
      </w:r>
    </w:p>
    <w:p w:rsidR="000F6AD1" w:rsidRDefault="000F6AD1" w:rsidP="00466DD3">
      <w:pPr>
        <w:pStyle w:val="ListParagraph"/>
        <w:numPr>
          <w:ilvl w:val="2"/>
          <w:numId w:val="4"/>
        </w:numPr>
      </w:pPr>
      <w:r>
        <w:t xml:space="preserve">Other TN:String:32 </w:t>
      </w:r>
      <w:r>
        <w:sym w:font="Wingdings" w:char="F0E0"/>
      </w:r>
      <w:r>
        <w:t xml:space="preserve"> The calling/called party telephone number</w:t>
      </w:r>
    </w:p>
    <w:p w:rsidR="000F6AD1" w:rsidRDefault="000F6AD1" w:rsidP="00466DD3">
      <w:pPr>
        <w:pStyle w:val="ListParagraph"/>
        <w:numPr>
          <w:ilvl w:val="2"/>
          <w:numId w:val="4"/>
        </w:numPr>
      </w:pPr>
      <w:r>
        <w:t xml:space="preserve">Other City:String:128 </w:t>
      </w:r>
      <w:r>
        <w:sym w:font="Wingdings" w:char="F0E0"/>
      </w:r>
      <w:r>
        <w:t xml:space="preserve"> The calling/called party city</w:t>
      </w:r>
    </w:p>
    <w:p w:rsidR="000F6AD1" w:rsidRDefault="000F6AD1" w:rsidP="00466DD3">
      <w:pPr>
        <w:pStyle w:val="ListParagraph"/>
        <w:numPr>
          <w:ilvl w:val="2"/>
          <w:numId w:val="4"/>
        </w:numPr>
      </w:pPr>
      <w:r>
        <w:t>Other State:String:2</w:t>
      </w:r>
    </w:p>
    <w:p w:rsidR="000F6AD1" w:rsidRDefault="000F6AD1" w:rsidP="00466DD3">
      <w:pPr>
        <w:pStyle w:val="ListParagraph"/>
        <w:numPr>
          <w:ilvl w:val="2"/>
          <w:numId w:val="4"/>
        </w:numPr>
      </w:pPr>
      <w:r>
        <w:lastRenderedPageBreak/>
        <w:t xml:space="preserve">Inbound Flag:Boolean </w:t>
      </w:r>
      <w:r>
        <w:sym w:font="Wingdings" w:char="F0E0"/>
      </w:r>
      <w:r>
        <w:t xml:space="preserve"> If True customer was called, otherwise call made to Other</w:t>
      </w:r>
    </w:p>
    <w:p w:rsidR="000F6AD1" w:rsidRDefault="000F6AD1" w:rsidP="00466DD3">
      <w:pPr>
        <w:pStyle w:val="ListParagraph"/>
        <w:numPr>
          <w:ilvl w:val="2"/>
          <w:numId w:val="4"/>
        </w:numPr>
      </w:pPr>
      <w:r>
        <w:t>Usage:Decimal:</w:t>
      </w:r>
      <w:r w:rsidR="00AE213B">
        <w:t xml:space="preserve">10.4 </w:t>
      </w:r>
      <w:r w:rsidR="00AE213B">
        <w:sym w:font="Wingdings" w:char="F0E0"/>
      </w:r>
      <w:r w:rsidR="00AE213B">
        <w:t xml:space="preserve"> One of:</w:t>
      </w:r>
    </w:p>
    <w:p w:rsidR="00AE213B" w:rsidRDefault="00AE213B" w:rsidP="00466DD3">
      <w:pPr>
        <w:pStyle w:val="ListParagraph"/>
        <w:numPr>
          <w:ilvl w:val="3"/>
          <w:numId w:val="4"/>
        </w:numPr>
      </w:pPr>
      <w:r>
        <w:t>Usage in minutes if Rate Type = ‘INTERSTATE’,’TOLLFREE’,’WIRELESS_411’,’WIRELESS_611’</w:t>
      </w:r>
    </w:p>
    <w:p w:rsidR="00AE213B" w:rsidRDefault="00AE213B" w:rsidP="00466DD3">
      <w:pPr>
        <w:pStyle w:val="ListParagraph"/>
        <w:numPr>
          <w:ilvl w:val="3"/>
          <w:numId w:val="4"/>
        </w:numPr>
      </w:pPr>
      <w:r>
        <w:t>Usage in text messages if Rate Type = ‘SMS’</w:t>
      </w:r>
    </w:p>
    <w:p w:rsidR="00AE213B" w:rsidRDefault="00AE213B" w:rsidP="00466DD3">
      <w:pPr>
        <w:pStyle w:val="ListParagraph"/>
        <w:numPr>
          <w:ilvl w:val="3"/>
          <w:numId w:val="4"/>
        </w:numPr>
      </w:pPr>
      <w:r>
        <w:t>Usage in kilobytes if Rate Type = ‘DATA’</w:t>
      </w:r>
    </w:p>
    <w:p w:rsidR="00AE213B" w:rsidRDefault="00AE213B" w:rsidP="00466DD3">
      <w:pPr>
        <w:pStyle w:val="ListParagraph"/>
        <w:numPr>
          <w:ilvl w:val="2"/>
          <w:numId w:val="4"/>
        </w:numPr>
      </w:pPr>
      <w:r>
        <w:t xml:space="preserve">Carrier Code:String:64 </w:t>
      </w:r>
      <w:r>
        <w:sym w:font="Wingdings" w:char="F0E0"/>
      </w:r>
      <w:r>
        <w:t xml:space="preserve"> Carrier usage was incurred upon</w:t>
      </w:r>
    </w:p>
    <w:p w:rsidR="00BD550B" w:rsidRDefault="00BD550B" w:rsidP="00466DD3">
      <w:pPr>
        <w:pStyle w:val="ListParagraph"/>
        <w:numPr>
          <w:ilvl w:val="1"/>
          <w:numId w:val="4"/>
        </w:numPr>
      </w:pPr>
      <w:r>
        <w:t>Usage Summary Array</w:t>
      </w:r>
    </w:p>
    <w:p w:rsidR="00AE213B" w:rsidRDefault="00AE213B" w:rsidP="00466DD3">
      <w:pPr>
        <w:pStyle w:val="ListParagraph"/>
        <w:numPr>
          <w:ilvl w:val="2"/>
          <w:numId w:val="4"/>
        </w:numPr>
      </w:pPr>
      <w:r>
        <w:t xml:space="preserve">Cycle Date:Date </w:t>
      </w:r>
      <w:r>
        <w:sym w:font="Wingdings" w:char="F0E0"/>
      </w:r>
      <w:r>
        <w:t xml:space="preserve"> Billing cycle date usage occurred.</w:t>
      </w:r>
    </w:p>
    <w:p w:rsidR="00AE213B" w:rsidRDefault="00AE213B" w:rsidP="00466DD3">
      <w:pPr>
        <w:pStyle w:val="ListParagraph"/>
        <w:numPr>
          <w:ilvl w:val="2"/>
          <w:numId w:val="4"/>
        </w:numPr>
      </w:pPr>
      <w:r>
        <w:t xml:space="preserve">Ratetype:ENUM </w:t>
      </w:r>
      <w:r>
        <w:sym w:font="Wingdings" w:char="F0E0"/>
      </w:r>
      <w:r>
        <w:t xml:space="preserve"> One of (‘INTERSTATE’,’DATA’,’SMS’,’TOLLFREE’,’WIRELESS_611’,’WIRELESS_411’)</w:t>
      </w:r>
    </w:p>
    <w:p w:rsidR="00AE213B" w:rsidRDefault="00AE213B" w:rsidP="00466DD3">
      <w:pPr>
        <w:pStyle w:val="ListParagraph"/>
        <w:numPr>
          <w:ilvl w:val="2"/>
          <w:numId w:val="4"/>
        </w:numPr>
      </w:pPr>
      <w:r>
        <w:t xml:space="preserve">Usage:Decimal:10.4 </w:t>
      </w:r>
      <w:r>
        <w:sym w:font="Wingdings" w:char="F0E0"/>
      </w:r>
      <w:r>
        <w:t xml:space="preserve"> One of:</w:t>
      </w:r>
    </w:p>
    <w:p w:rsidR="00AE213B" w:rsidRDefault="00AE213B" w:rsidP="00466DD3">
      <w:pPr>
        <w:pStyle w:val="ListParagraph"/>
        <w:numPr>
          <w:ilvl w:val="3"/>
          <w:numId w:val="4"/>
        </w:numPr>
      </w:pPr>
      <w:r>
        <w:t>Usage in minutes if Rate Type = ‘INTERSTATE’,’TOLLFREE’,’WIRELESS_411’,’WIRELESS_611’</w:t>
      </w:r>
    </w:p>
    <w:p w:rsidR="00AE213B" w:rsidRDefault="00AE213B" w:rsidP="00466DD3">
      <w:pPr>
        <w:pStyle w:val="ListParagraph"/>
        <w:numPr>
          <w:ilvl w:val="3"/>
          <w:numId w:val="4"/>
        </w:numPr>
      </w:pPr>
      <w:r>
        <w:t>Usage in text messages if Rate Type = ‘SMS’</w:t>
      </w:r>
    </w:p>
    <w:p w:rsidR="00AE213B" w:rsidRDefault="00AE213B" w:rsidP="00466DD3">
      <w:pPr>
        <w:pStyle w:val="ListParagraph"/>
        <w:numPr>
          <w:ilvl w:val="3"/>
          <w:numId w:val="4"/>
        </w:numPr>
      </w:pPr>
      <w:r>
        <w:t>Usage in kilobytes if Rate Type = ‘DATA’</w:t>
      </w:r>
    </w:p>
    <w:p w:rsidR="00AE213B" w:rsidRDefault="00AE213B" w:rsidP="00466DD3">
      <w:pPr>
        <w:pStyle w:val="ListParagraph"/>
        <w:numPr>
          <w:ilvl w:val="2"/>
          <w:numId w:val="4"/>
        </w:numPr>
      </w:pPr>
      <w:r>
        <w:t xml:space="preserve">Carrier Code:String:64 </w:t>
      </w:r>
      <w:r>
        <w:sym w:font="Wingdings" w:char="F0E0"/>
      </w:r>
      <w:r>
        <w:t xml:space="preserve"> Carrier usage was incurred upon</w:t>
      </w:r>
    </w:p>
    <w:p w:rsidR="00F47810" w:rsidRDefault="00F47810" w:rsidP="00466DD3">
      <w:pPr>
        <w:pStyle w:val="ListParagraph"/>
        <w:numPr>
          <w:ilvl w:val="1"/>
          <w:numId w:val="4"/>
        </w:numPr>
      </w:pPr>
      <w:r>
        <w:t>Plan Allowance Summary Array</w:t>
      </w:r>
    </w:p>
    <w:p w:rsidR="00F47810" w:rsidRDefault="00F47810" w:rsidP="00466DD3">
      <w:pPr>
        <w:pStyle w:val="ListParagraph"/>
        <w:numPr>
          <w:ilvl w:val="2"/>
          <w:numId w:val="4"/>
        </w:numPr>
      </w:pPr>
      <w:r>
        <w:t xml:space="preserve">Cycle Date:Date </w:t>
      </w:r>
      <w:r>
        <w:sym w:font="Wingdings" w:char="F0E0"/>
      </w:r>
      <w:r>
        <w:t xml:space="preserve"> Billing cycle date allowance in force.</w:t>
      </w:r>
    </w:p>
    <w:p w:rsidR="00F47810" w:rsidRDefault="00F47810" w:rsidP="00466DD3">
      <w:pPr>
        <w:pStyle w:val="ListParagraph"/>
        <w:numPr>
          <w:ilvl w:val="2"/>
          <w:numId w:val="4"/>
        </w:numPr>
      </w:pPr>
      <w:r>
        <w:t xml:space="preserve">Ratetype:ENUM </w:t>
      </w:r>
      <w:r>
        <w:sym w:font="Wingdings" w:char="F0E0"/>
      </w:r>
      <w:r>
        <w:t xml:space="preserve"> One of (‘INTERSTATE’,’DATA’,’SMS’,’TOLLFREE’,’WIRELESS_611’,’WIRELESS_411’)</w:t>
      </w:r>
    </w:p>
    <w:p w:rsidR="00F47810" w:rsidRDefault="00F47810" w:rsidP="00466DD3">
      <w:pPr>
        <w:pStyle w:val="ListParagraph"/>
        <w:numPr>
          <w:ilvl w:val="2"/>
          <w:numId w:val="4"/>
        </w:numPr>
      </w:pPr>
      <w:r>
        <w:t xml:space="preserve">Allowance:Decimal:10.4 </w:t>
      </w:r>
      <w:r>
        <w:sym w:font="Wingdings" w:char="F0E0"/>
      </w:r>
      <w:r>
        <w:t xml:space="preserve"> One of:</w:t>
      </w:r>
    </w:p>
    <w:p w:rsidR="00F47810" w:rsidRDefault="00F47810" w:rsidP="00466DD3">
      <w:pPr>
        <w:pStyle w:val="ListParagraph"/>
        <w:numPr>
          <w:ilvl w:val="3"/>
          <w:numId w:val="4"/>
        </w:numPr>
      </w:pPr>
      <w:r>
        <w:t>Plan allowance in minutes if Rate Type = ‘INTERSTATE’,’TOLLFREE’,’WIRELESS_411’,’WIRELESS_611’</w:t>
      </w:r>
    </w:p>
    <w:p w:rsidR="00F47810" w:rsidRDefault="00F47810" w:rsidP="00466DD3">
      <w:pPr>
        <w:pStyle w:val="ListParagraph"/>
        <w:numPr>
          <w:ilvl w:val="3"/>
          <w:numId w:val="4"/>
        </w:numPr>
      </w:pPr>
      <w:r>
        <w:t>Plan allowance in text messages if Rate Type = ‘SMS’</w:t>
      </w:r>
    </w:p>
    <w:p w:rsidR="00F47810" w:rsidRDefault="00F47810" w:rsidP="00466DD3">
      <w:pPr>
        <w:pStyle w:val="ListParagraph"/>
        <w:numPr>
          <w:ilvl w:val="3"/>
          <w:numId w:val="4"/>
        </w:numPr>
      </w:pPr>
      <w:r>
        <w:t>Plan allowance in kilobytes if Rate Type = ‘DATA’</w:t>
      </w:r>
    </w:p>
    <w:p w:rsidR="00F47810" w:rsidRDefault="00F47810" w:rsidP="00466DD3">
      <w:pPr>
        <w:pStyle w:val="ListParagraph"/>
        <w:numPr>
          <w:ilvl w:val="2"/>
          <w:numId w:val="4"/>
        </w:numPr>
      </w:pPr>
      <w:r>
        <w:t xml:space="preserve">Carrier Code:String:64 </w:t>
      </w:r>
      <w:r>
        <w:sym w:font="Wingdings" w:char="F0E0"/>
      </w:r>
      <w:r>
        <w:t xml:space="preserve"> Carrier usage was incurred upon</w:t>
      </w:r>
    </w:p>
    <w:p w:rsidR="005529B5" w:rsidRDefault="005529B5" w:rsidP="00466DD3">
      <w:pPr>
        <w:pStyle w:val="ListParagraph"/>
        <w:numPr>
          <w:ilvl w:val="1"/>
          <w:numId w:val="4"/>
        </w:numPr>
      </w:pPr>
      <w:r>
        <w:t>Overage Summary Array</w:t>
      </w:r>
    </w:p>
    <w:p w:rsidR="006F78DC" w:rsidRDefault="006F78DC" w:rsidP="00466DD3">
      <w:pPr>
        <w:pStyle w:val="ListParagraph"/>
        <w:numPr>
          <w:ilvl w:val="2"/>
          <w:numId w:val="4"/>
        </w:numPr>
      </w:pPr>
      <w:r>
        <w:t xml:space="preserve">Cycle Date:Date </w:t>
      </w:r>
      <w:r>
        <w:sym w:font="Wingdings" w:char="F0E0"/>
      </w:r>
      <w:r>
        <w:t xml:space="preserve"> Billing cycle date usage occurred.</w:t>
      </w:r>
    </w:p>
    <w:p w:rsidR="006F78DC" w:rsidRDefault="006F78DC" w:rsidP="00466DD3">
      <w:pPr>
        <w:pStyle w:val="ListParagraph"/>
        <w:numPr>
          <w:ilvl w:val="2"/>
          <w:numId w:val="4"/>
        </w:numPr>
      </w:pPr>
      <w:r>
        <w:t xml:space="preserve">Ratetype:ENUM </w:t>
      </w:r>
      <w:r>
        <w:sym w:font="Wingdings" w:char="F0E0"/>
      </w:r>
      <w:r>
        <w:t xml:space="preserve"> One of (‘INTERSTATE’,’DATA’,’SMS’)</w:t>
      </w:r>
    </w:p>
    <w:p w:rsidR="006F78DC" w:rsidRDefault="006F78DC" w:rsidP="00466DD3">
      <w:pPr>
        <w:pStyle w:val="ListParagraph"/>
        <w:numPr>
          <w:ilvl w:val="2"/>
          <w:numId w:val="4"/>
        </w:numPr>
      </w:pPr>
      <w:r>
        <w:t xml:space="preserve">Usage:Decimal:10.4 </w:t>
      </w:r>
      <w:r>
        <w:sym w:font="Wingdings" w:char="F0E0"/>
      </w:r>
      <w:r>
        <w:t xml:space="preserve"> One of:</w:t>
      </w:r>
    </w:p>
    <w:p w:rsidR="006F78DC" w:rsidRDefault="006F78DC" w:rsidP="00466DD3">
      <w:pPr>
        <w:pStyle w:val="ListParagraph"/>
        <w:numPr>
          <w:ilvl w:val="3"/>
          <w:numId w:val="4"/>
        </w:numPr>
      </w:pPr>
      <w:r>
        <w:t>Usage in minutes if Rate Type = ‘INTERSTATE’</w:t>
      </w:r>
    </w:p>
    <w:p w:rsidR="006F78DC" w:rsidRDefault="006F78DC" w:rsidP="00466DD3">
      <w:pPr>
        <w:pStyle w:val="ListParagraph"/>
        <w:numPr>
          <w:ilvl w:val="3"/>
          <w:numId w:val="4"/>
        </w:numPr>
      </w:pPr>
      <w:r>
        <w:t>Usage in text messages if Rate Type = ‘SMS’</w:t>
      </w:r>
    </w:p>
    <w:p w:rsidR="006F78DC" w:rsidRDefault="006F78DC" w:rsidP="00466DD3">
      <w:pPr>
        <w:pStyle w:val="ListParagraph"/>
        <w:numPr>
          <w:ilvl w:val="3"/>
          <w:numId w:val="4"/>
        </w:numPr>
      </w:pPr>
      <w:r>
        <w:t>Usage in kilobytes if Rate Type = ‘DATA’</w:t>
      </w:r>
    </w:p>
    <w:p w:rsidR="00750919" w:rsidRDefault="00750919" w:rsidP="00466DD3">
      <w:pPr>
        <w:pStyle w:val="ListParagraph"/>
        <w:numPr>
          <w:ilvl w:val="2"/>
          <w:numId w:val="4"/>
        </w:numPr>
      </w:pPr>
      <w:r>
        <w:t xml:space="preserve">Allowance:Int:8 </w:t>
      </w:r>
      <w:r>
        <w:sym w:font="Wingdings" w:char="F0E0"/>
      </w:r>
      <w:r>
        <w:t xml:space="preserve"> One of:</w:t>
      </w:r>
    </w:p>
    <w:p w:rsidR="00750919" w:rsidRDefault="00750919" w:rsidP="00466DD3">
      <w:pPr>
        <w:pStyle w:val="ListParagraph"/>
        <w:numPr>
          <w:ilvl w:val="3"/>
          <w:numId w:val="4"/>
        </w:numPr>
      </w:pPr>
      <w:r>
        <w:t>Minutes if Rate Type = ‘INTERSTATE’</w:t>
      </w:r>
    </w:p>
    <w:p w:rsidR="00750919" w:rsidRDefault="00750919" w:rsidP="00466DD3">
      <w:pPr>
        <w:pStyle w:val="ListParagraph"/>
        <w:numPr>
          <w:ilvl w:val="3"/>
          <w:numId w:val="4"/>
        </w:numPr>
      </w:pPr>
      <w:r>
        <w:t>Text messages if Rate Type = ‘SMS’</w:t>
      </w:r>
    </w:p>
    <w:p w:rsidR="00750919" w:rsidRDefault="00750919" w:rsidP="00466DD3">
      <w:pPr>
        <w:pStyle w:val="ListParagraph"/>
        <w:numPr>
          <w:ilvl w:val="3"/>
          <w:numId w:val="4"/>
        </w:numPr>
      </w:pPr>
      <w:r>
        <w:t>Kilobytes if Rate Type = ‘DATA’</w:t>
      </w:r>
    </w:p>
    <w:p w:rsidR="00750919" w:rsidRDefault="00750919" w:rsidP="00466DD3">
      <w:pPr>
        <w:pStyle w:val="ListParagraph"/>
        <w:numPr>
          <w:ilvl w:val="2"/>
          <w:numId w:val="4"/>
        </w:numPr>
      </w:pPr>
      <w:r>
        <w:t xml:space="preserve">Overage:Decimal:10.4 </w:t>
      </w:r>
      <w:r>
        <w:sym w:font="Wingdings" w:char="F0E0"/>
      </w:r>
      <w:r>
        <w:t xml:space="preserve"> One of:</w:t>
      </w:r>
    </w:p>
    <w:p w:rsidR="00750919" w:rsidRDefault="00750919" w:rsidP="00466DD3">
      <w:pPr>
        <w:pStyle w:val="ListParagraph"/>
        <w:numPr>
          <w:ilvl w:val="3"/>
          <w:numId w:val="4"/>
        </w:numPr>
      </w:pPr>
      <w:r>
        <w:t>Overage in minutes if Rate Type = ‘INTERSTATE’</w:t>
      </w:r>
    </w:p>
    <w:p w:rsidR="00750919" w:rsidRDefault="00750919" w:rsidP="00466DD3">
      <w:pPr>
        <w:pStyle w:val="ListParagraph"/>
        <w:numPr>
          <w:ilvl w:val="3"/>
          <w:numId w:val="4"/>
        </w:numPr>
      </w:pPr>
      <w:r>
        <w:t>Overage in text messages if Rate Type = ‘SMS’</w:t>
      </w:r>
    </w:p>
    <w:p w:rsidR="00750919" w:rsidRDefault="00750919" w:rsidP="00466DD3">
      <w:pPr>
        <w:pStyle w:val="ListParagraph"/>
        <w:numPr>
          <w:ilvl w:val="3"/>
          <w:numId w:val="4"/>
        </w:numPr>
      </w:pPr>
      <w:r>
        <w:t>Overage in kilobytes if Rate Type = ‘DATA’</w:t>
      </w:r>
    </w:p>
    <w:p w:rsidR="006F78DC" w:rsidRDefault="006F78DC" w:rsidP="00466DD3">
      <w:pPr>
        <w:pStyle w:val="ListParagraph"/>
        <w:numPr>
          <w:ilvl w:val="2"/>
          <w:numId w:val="4"/>
        </w:numPr>
      </w:pPr>
      <w:r>
        <w:t xml:space="preserve">Carrier Code:String:64 </w:t>
      </w:r>
      <w:r>
        <w:sym w:font="Wingdings" w:char="F0E0"/>
      </w:r>
      <w:r>
        <w:t xml:space="preserve"> Carrier usage was incurred upon</w:t>
      </w:r>
    </w:p>
    <w:p w:rsidR="009451DB" w:rsidRDefault="00F25EBC" w:rsidP="009451DB">
      <w:r>
        <w:t>Return Sub Codes</w:t>
      </w:r>
    </w:p>
    <w:p w:rsidR="009451DB" w:rsidRDefault="009451DB" w:rsidP="009451DB">
      <w:pPr>
        <w:pStyle w:val="ListParagraph"/>
      </w:pPr>
      <w:r>
        <w:t>0x</w:t>
      </w:r>
      <w:r w:rsidR="00DC6C17">
        <w:t>19</w:t>
      </w:r>
      <w:r w:rsidR="008D237F">
        <w:t>15</w:t>
      </w:r>
    </w:p>
    <w:p w:rsidR="008D237F" w:rsidRDefault="008D237F" w:rsidP="008D237F">
      <w:pPr>
        <w:pStyle w:val="Heading3"/>
      </w:pPr>
      <w:bookmarkStart w:id="105" w:name="_Toc382296915"/>
      <w:r>
        <w:t>Get Consumer Statement</w:t>
      </w:r>
      <w:bookmarkEnd w:id="105"/>
    </w:p>
    <w:p w:rsidR="008D237F" w:rsidRDefault="008D237F" w:rsidP="008D237F">
      <w:r>
        <w:lastRenderedPageBreak/>
        <w:t xml:space="preserve">Function to lookup and retrieve </w:t>
      </w:r>
      <w:r w:rsidR="00646E21">
        <w:t>customer billing statements</w:t>
      </w:r>
    </w:p>
    <w:p w:rsidR="008D237F" w:rsidRDefault="008D237F" w:rsidP="008D237F">
      <w:r>
        <w:t>Inputs</w:t>
      </w:r>
    </w:p>
    <w:p w:rsidR="00646E21" w:rsidRDefault="00646E21" w:rsidP="00646E21">
      <w:pPr>
        <w:pStyle w:val="ListParagraph"/>
      </w:pPr>
      <w:r>
        <w:t xml:space="preserve">Customer ID:Int:8 </w:t>
      </w:r>
      <w:r>
        <w:sym w:font="Wingdings" w:char="F0E0"/>
      </w:r>
      <w:r>
        <w:t xml:space="preserve"> The Customer ID to be retrieved.</w:t>
      </w:r>
    </w:p>
    <w:p w:rsidR="00236642" w:rsidRDefault="00236642" w:rsidP="00646E21">
      <w:pPr>
        <w:pStyle w:val="ListParagraph"/>
      </w:pPr>
      <w:r>
        <w:t>Statement Lookup, must be one of the following</w:t>
      </w:r>
    </w:p>
    <w:p w:rsidR="00236642" w:rsidRDefault="00236642" w:rsidP="00466DD3">
      <w:pPr>
        <w:pStyle w:val="ListParagraph"/>
        <w:numPr>
          <w:ilvl w:val="1"/>
          <w:numId w:val="4"/>
        </w:numPr>
      </w:pPr>
      <w:r>
        <w:t xml:space="preserve">(Optional) Statement ID:String:32 </w:t>
      </w:r>
      <w:r>
        <w:sym w:font="Wingdings" w:char="F0E0"/>
      </w:r>
      <w:r>
        <w:t xml:space="preserve"> ID returned from Get Consumer Statements</w:t>
      </w:r>
    </w:p>
    <w:p w:rsidR="00646E21" w:rsidRDefault="00236642" w:rsidP="00466DD3">
      <w:pPr>
        <w:pStyle w:val="ListParagraph"/>
        <w:numPr>
          <w:ilvl w:val="1"/>
          <w:numId w:val="4"/>
        </w:numPr>
      </w:pPr>
      <w:r>
        <w:t xml:space="preserve">(Optional) </w:t>
      </w:r>
      <w:r w:rsidR="00646E21">
        <w:t xml:space="preserve">Billing Cycle Date:Date </w:t>
      </w:r>
      <w:r w:rsidR="00646E21">
        <w:sym w:font="Wingdings" w:char="F0E0"/>
      </w:r>
      <w:r w:rsidR="00646E21">
        <w:t xml:space="preserve"> Date of billing cycle to return.</w:t>
      </w:r>
    </w:p>
    <w:p w:rsidR="008D237F" w:rsidRDefault="008D237F" w:rsidP="008D237F">
      <w:r>
        <w:t>Outputs</w:t>
      </w:r>
    </w:p>
    <w:p w:rsidR="00646E21" w:rsidRDefault="00646E21" w:rsidP="008D237F">
      <w:pPr>
        <w:pStyle w:val="ListParagraph"/>
      </w:pPr>
      <w:r>
        <w:t xml:space="preserve">PDF Document:Binary </w:t>
      </w:r>
      <w:r>
        <w:sym w:font="Wingdings" w:char="F0E0"/>
      </w:r>
      <w:r>
        <w:t xml:space="preserve"> Binary blob data in PDF format to be streamed into a viewer.</w:t>
      </w:r>
    </w:p>
    <w:p w:rsidR="008D237F" w:rsidRDefault="00F25EBC" w:rsidP="008D237F">
      <w:r>
        <w:t>Return Sub Codes</w:t>
      </w:r>
    </w:p>
    <w:p w:rsidR="008D237F" w:rsidRDefault="008D237F" w:rsidP="008D237F">
      <w:pPr>
        <w:pStyle w:val="ListParagraph"/>
      </w:pPr>
      <w:r>
        <w:t>0x1925</w:t>
      </w:r>
    </w:p>
    <w:p w:rsidR="00646E21" w:rsidRDefault="00646E21" w:rsidP="00646E21">
      <w:pPr>
        <w:pStyle w:val="Heading3"/>
      </w:pPr>
      <w:bookmarkStart w:id="106" w:name="_Toc382296916"/>
      <w:r>
        <w:t>Get Consumer Statements</w:t>
      </w:r>
      <w:bookmarkEnd w:id="106"/>
    </w:p>
    <w:p w:rsidR="00646E21" w:rsidRDefault="00646E21" w:rsidP="00646E21">
      <w:r>
        <w:t>Function to lookup and retrieve customer billing statements</w:t>
      </w:r>
    </w:p>
    <w:p w:rsidR="00646E21" w:rsidRDefault="00646E21" w:rsidP="00646E21">
      <w:r>
        <w:t>Inputs</w:t>
      </w:r>
    </w:p>
    <w:p w:rsidR="00646E21" w:rsidRDefault="00646E21" w:rsidP="00646E21">
      <w:pPr>
        <w:pStyle w:val="ListParagraph"/>
      </w:pPr>
      <w:r>
        <w:t xml:space="preserve">Customer ID:Int:8 </w:t>
      </w:r>
      <w:r>
        <w:sym w:font="Wingdings" w:char="F0E0"/>
      </w:r>
      <w:r>
        <w:t xml:space="preserve"> The Customer ID to be retrieved.</w:t>
      </w:r>
    </w:p>
    <w:p w:rsidR="00646E21" w:rsidRDefault="00646E21" w:rsidP="00646E21">
      <w:pPr>
        <w:pStyle w:val="ListParagraph"/>
      </w:pPr>
      <w:r>
        <w:t xml:space="preserve">(Optional) Billing Cycle Date:Date </w:t>
      </w:r>
      <w:r>
        <w:sym w:font="Wingdings" w:char="F0E0"/>
      </w:r>
      <w:r>
        <w:t xml:space="preserve"> Date of billing cycle to return.</w:t>
      </w:r>
    </w:p>
    <w:p w:rsidR="00646E21" w:rsidRDefault="00646E21" w:rsidP="00646E21">
      <w:r>
        <w:t>Outputs</w:t>
      </w:r>
    </w:p>
    <w:p w:rsidR="00646E21" w:rsidRDefault="00646E21" w:rsidP="00646E21">
      <w:pPr>
        <w:pStyle w:val="ListParagraph"/>
      </w:pPr>
      <w:r>
        <w:t>Statement Array</w:t>
      </w:r>
    </w:p>
    <w:p w:rsidR="00646E21" w:rsidRDefault="00236642" w:rsidP="00466DD3">
      <w:pPr>
        <w:pStyle w:val="ListParagraph"/>
        <w:numPr>
          <w:ilvl w:val="1"/>
          <w:numId w:val="4"/>
        </w:numPr>
      </w:pPr>
      <w:r>
        <w:t>Statement ID:String:32</w:t>
      </w:r>
    </w:p>
    <w:p w:rsidR="00236642" w:rsidRDefault="00236642" w:rsidP="00466DD3">
      <w:pPr>
        <w:pStyle w:val="ListParagraph"/>
        <w:numPr>
          <w:ilvl w:val="1"/>
          <w:numId w:val="4"/>
        </w:numPr>
      </w:pPr>
      <w:r>
        <w:t>Due Date:Datetime</w:t>
      </w:r>
    </w:p>
    <w:p w:rsidR="00236642" w:rsidRDefault="00236642" w:rsidP="00466DD3">
      <w:pPr>
        <w:pStyle w:val="ListParagraph"/>
        <w:numPr>
          <w:ilvl w:val="1"/>
          <w:numId w:val="4"/>
        </w:numPr>
      </w:pPr>
      <w:r>
        <w:t>Created Date:Datetime</w:t>
      </w:r>
    </w:p>
    <w:p w:rsidR="00236642" w:rsidRDefault="00236642" w:rsidP="00466DD3">
      <w:pPr>
        <w:pStyle w:val="ListParagraph"/>
        <w:numPr>
          <w:ilvl w:val="1"/>
          <w:numId w:val="4"/>
        </w:numPr>
      </w:pPr>
      <w:r>
        <w:t>Invoice Amount:Decimal:10.4</w:t>
      </w:r>
    </w:p>
    <w:p w:rsidR="00236642" w:rsidRDefault="00236642" w:rsidP="00466DD3">
      <w:pPr>
        <w:pStyle w:val="ListParagraph"/>
        <w:numPr>
          <w:ilvl w:val="1"/>
          <w:numId w:val="4"/>
        </w:numPr>
      </w:pPr>
      <w:r>
        <w:t>Credit Memo Amount:Decimal:10.4</w:t>
      </w:r>
    </w:p>
    <w:p w:rsidR="00236642" w:rsidRDefault="00236642" w:rsidP="00466DD3">
      <w:pPr>
        <w:pStyle w:val="ListParagraph"/>
        <w:numPr>
          <w:ilvl w:val="1"/>
          <w:numId w:val="4"/>
        </w:numPr>
      </w:pPr>
      <w:r>
        <w:t>Payment Amount:Decimal:10.4</w:t>
      </w:r>
    </w:p>
    <w:p w:rsidR="00236642" w:rsidRDefault="00236642" w:rsidP="00466DD3">
      <w:pPr>
        <w:pStyle w:val="ListParagraph"/>
        <w:numPr>
          <w:ilvl w:val="1"/>
          <w:numId w:val="4"/>
        </w:numPr>
      </w:pPr>
      <w:r>
        <w:t>Amount Due:Decimal:10.4</w:t>
      </w:r>
    </w:p>
    <w:p w:rsidR="00236642" w:rsidRDefault="00236642" w:rsidP="00466DD3">
      <w:pPr>
        <w:pStyle w:val="ListParagraph"/>
        <w:numPr>
          <w:ilvl w:val="1"/>
          <w:numId w:val="4"/>
        </w:numPr>
      </w:pPr>
      <w:r>
        <w:t>Previous Balance:Decimal:10.4</w:t>
      </w:r>
    </w:p>
    <w:p w:rsidR="00236642" w:rsidRDefault="00236642" w:rsidP="00466DD3">
      <w:pPr>
        <w:pStyle w:val="ListParagraph"/>
        <w:numPr>
          <w:ilvl w:val="1"/>
          <w:numId w:val="4"/>
        </w:numPr>
      </w:pPr>
      <w:r>
        <w:t>Billing Cycle Date:Date</w:t>
      </w:r>
    </w:p>
    <w:p w:rsidR="00646E21" w:rsidRDefault="00F25EBC" w:rsidP="00646E21">
      <w:r>
        <w:t>Return Sub Codes</w:t>
      </w:r>
    </w:p>
    <w:p w:rsidR="00646E21" w:rsidRDefault="00646E21" w:rsidP="00646E21">
      <w:pPr>
        <w:pStyle w:val="ListParagraph"/>
      </w:pPr>
      <w:r>
        <w:t>0x19</w:t>
      </w:r>
      <w:r w:rsidR="00F2330F">
        <w:t>30</w:t>
      </w:r>
    </w:p>
    <w:p w:rsidR="00F2330F" w:rsidRDefault="00F2330F" w:rsidP="00F2330F">
      <w:pPr>
        <w:pStyle w:val="Heading3"/>
      </w:pPr>
      <w:bookmarkStart w:id="107" w:name="_Toc382296917"/>
      <w:r>
        <w:t xml:space="preserve">Get Consumer Active </w:t>
      </w:r>
      <w:r w:rsidR="008F19A8">
        <w:t>Products</w:t>
      </w:r>
      <w:bookmarkEnd w:id="107"/>
    </w:p>
    <w:p w:rsidR="00F2330F" w:rsidRDefault="00F2330F" w:rsidP="00F2330F">
      <w:r>
        <w:t>Function to lookup and retrieve the customer’s active devices</w:t>
      </w:r>
      <w:r w:rsidR="006C4DBC">
        <w:t>, associated accessories,</w:t>
      </w:r>
      <w:r>
        <w:t xml:space="preserve"> and MRC billable products.</w:t>
      </w:r>
    </w:p>
    <w:p w:rsidR="00F2330F" w:rsidRDefault="00F2330F" w:rsidP="00F2330F">
      <w:r>
        <w:t>Inputs</w:t>
      </w:r>
    </w:p>
    <w:p w:rsidR="00F2330F" w:rsidRDefault="006C4DBC" w:rsidP="00F2330F">
      <w:pPr>
        <w:pStyle w:val="ListParagraph"/>
      </w:pPr>
      <w:r>
        <w:t>Customer</w:t>
      </w:r>
      <w:r w:rsidR="00F2330F">
        <w:t xml:space="preserve"> ID:Int:8 </w:t>
      </w:r>
      <w:r w:rsidR="00F2330F">
        <w:sym w:font="Wingdings" w:char="F0E0"/>
      </w:r>
      <w:r w:rsidR="00F2330F">
        <w:t xml:space="preserve"> The </w:t>
      </w:r>
      <w:r>
        <w:t>ID of the consumer account</w:t>
      </w:r>
      <w:r w:rsidR="00F2330F">
        <w:t xml:space="preserve"> to be retrieved.</w:t>
      </w:r>
    </w:p>
    <w:p w:rsidR="00F2330F" w:rsidRDefault="00F2330F" w:rsidP="00F2330F">
      <w:r>
        <w:t>Outputs</w:t>
      </w:r>
    </w:p>
    <w:p w:rsidR="006C4DBC" w:rsidRDefault="006C4DBC" w:rsidP="006C4DBC">
      <w:pPr>
        <w:pStyle w:val="ListParagraph"/>
      </w:pPr>
      <w:r>
        <w:t>&lt;standard response message block&gt;</w:t>
      </w:r>
    </w:p>
    <w:p w:rsidR="008F19A8" w:rsidRDefault="00934E9D" w:rsidP="006C4DBC">
      <w:pPr>
        <w:pStyle w:val="ListParagraph"/>
      </w:pPr>
      <w:r>
        <w:t xml:space="preserve">Billing Account </w:t>
      </w:r>
      <w:r w:rsidR="008F19A8">
        <w:t>Array</w:t>
      </w:r>
      <w:r w:rsidR="00997A50">
        <w:t xml:space="preserve"> (Can be 1 Post/Post</w:t>
      </w:r>
      <w:r>
        <w:t>_</w:t>
      </w:r>
      <w:r w:rsidR="00997A50">
        <w:t xml:space="preserve">Shared and up to 10 </w:t>
      </w:r>
      <w:r w:rsidR="004437E7">
        <w:t>for</w:t>
      </w:r>
      <w:r w:rsidR="00997A50">
        <w:t xml:space="preserve"> PRE lines)</w:t>
      </w:r>
    </w:p>
    <w:p w:rsidR="008F19A8" w:rsidRDefault="008F19A8" w:rsidP="00466DD3">
      <w:pPr>
        <w:pStyle w:val="ListParagraph"/>
        <w:numPr>
          <w:ilvl w:val="1"/>
          <w:numId w:val="4"/>
        </w:numPr>
      </w:pPr>
      <w:r>
        <w:t xml:space="preserve">Billing Mode: ENUM </w:t>
      </w:r>
      <w:r>
        <w:sym w:font="Wingdings" w:char="F0E0"/>
      </w:r>
      <w:r>
        <w:t xml:space="preserve"> One of ‘PRE’,’POST’,’POST_SHARED’.</w:t>
      </w:r>
    </w:p>
    <w:p w:rsidR="006C4DBC" w:rsidRDefault="001F216F" w:rsidP="00466DD3">
      <w:pPr>
        <w:pStyle w:val="ListParagraph"/>
        <w:numPr>
          <w:ilvl w:val="1"/>
          <w:numId w:val="4"/>
        </w:numPr>
      </w:pPr>
      <w:r>
        <w:t>Device</w:t>
      </w:r>
      <w:r w:rsidR="006C4DBC">
        <w:t xml:space="preserve"> Array</w:t>
      </w:r>
      <w:r w:rsidR="00997A50">
        <w:t xml:space="preserve"> (For PRE only 1, for Post/PostShared up to 5)</w:t>
      </w:r>
    </w:p>
    <w:p w:rsidR="008F19A8" w:rsidRDefault="008F19A8" w:rsidP="00466DD3">
      <w:pPr>
        <w:pStyle w:val="ListParagraph"/>
        <w:numPr>
          <w:ilvl w:val="2"/>
          <w:numId w:val="4"/>
        </w:numPr>
      </w:pPr>
      <w:r>
        <w:lastRenderedPageBreak/>
        <w:t xml:space="preserve">MDN:String:32 </w:t>
      </w:r>
      <w:r>
        <w:sym w:font="Wingdings" w:char="F0E0"/>
      </w:r>
      <w:r>
        <w:t xml:space="preserve"> The specific telephone number.</w:t>
      </w:r>
    </w:p>
    <w:p w:rsidR="00190104" w:rsidRDefault="00190104" w:rsidP="00466DD3">
      <w:pPr>
        <w:pStyle w:val="ListParagraph"/>
        <w:numPr>
          <w:ilvl w:val="2"/>
          <w:numId w:val="4"/>
        </w:numPr>
      </w:pPr>
      <w:r>
        <w:t xml:space="preserve">Device ID:String:128 </w:t>
      </w:r>
      <w:r>
        <w:sym w:font="Wingdings" w:char="F0E0"/>
      </w:r>
      <w:r>
        <w:t xml:space="preserve"> The device ESN/SIM.</w:t>
      </w:r>
    </w:p>
    <w:p w:rsidR="000A4763" w:rsidRDefault="000A4763" w:rsidP="00466DD3">
      <w:pPr>
        <w:pStyle w:val="ListParagraph"/>
        <w:numPr>
          <w:ilvl w:val="2"/>
          <w:numId w:val="4"/>
        </w:numPr>
      </w:pPr>
      <w:r>
        <w:t xml:space="preserve">Carrier ID:String:128 </w:t>
      </w:r>
      <w:r>
        <w:sym w:font="Wingdings" w:char="F0E0"/>
      </w:r>
      <w:r>
        <w:t xml:space="preserve"> The carrier ID</w:t>
      </w:r>
    </w:p>
    <w:p w:rsidR="006C4DBC" w:rsidRDefault="006C4DBC" w:rsidP="00466DD3">
      <w:pPr>
        <w:pStyle w:val="ListParagraph"/>
        <w:numPr>
          <w:ilvl w:val="2"/>
          <w:numId w:val="4"/>
        </w:numPr>
      </w:pPr>
      <w:r>
        <w:t xml:space="preserve">Product ID:Int:8 </w:t>
      </w:r>
      <w:r>
        <w:sym w:font="Wingdings" w:char="F0E0"/>
      </w:r>
      <w:r>
        <w:t xml:space="preserve"> The reference ID for the product</w:t>
      </w:r>
    </w:p>
    <w:p w:rsidR="006C4DBC" w:rsidRDefault="006C4DBC" w:rsidP="00466DD3">
      <w:pPr>
        <w:pStyle w:val="ListParagraph"/>
        <w:numPr>
          <w:ilvl w:val="2"/>
          <w:numId w:val="4"/>
        </w:numPr>
      </w:pPr>
      <w:r>
        <w:t xml:space="preserve">Short Name:String:32 </w:t>
      </w:r>
      <w:r>
        <w:sym w:font="Wingdings" w:char="F0E0"/>
      </w:r>
      <w:r>
        <w:t xml:space="preserve"> Short reference name</w:t>
      </w:r>
    </w:p>
    <w:p w:rsidR="006C4DBC" w:rsidRDefault="006C4DBC" w:rsidP="00466DD3">
      <w:pPr>
        <w:pStyle w:val="ListParagraph"/>
        <w:numPr>
          <w:ilvl w:val="2"/>
          <w:numId w:val="4"/>
        </w:numPr>
      </w:pPr>
      <w:r>
        <w:t xml:space="preserve">Description:String:128 </w:t>
      </w:r>
      <w:r>
        <w:sym w:font="Wingdings" w:char="F0E0"/>
      </w:r>
      <w:r>
        <w:t xml:space="preserve"> The product description in detail</w:t>
      </w:r>
    </w:p>
    <w:p w:rsidR="006C4DBC" w:rsidRDefault="006C4DBC" w:rsidP="00466DD3">
      <w:pPr>
        <w:pStyle w:val="ListParagraph"/>
        <w:numPr>
          <w:ilvl w:val="2"/>
          <w:numId w:val="4"/>
        </w:numPr>
      </w:pPr>
      <w:r>
        <w:t xml:space="preserve">Inventory Subtype:ENUM </w:t>
      </w:r>
      <w:r>
        <w:sym w:font="Wingdings" w:char="F0E0"/>
      </w:r>
      <w:r w:rsidR="00190104">
        <w:t xml:space="preserve"> Product subtype code, </w:t>
      </w:r>
      <w:r>
        <w:t>(‘SMART’,’QWERTY’,’FLIP’,’SIM’,’USB’,’MIFI’)</w:t>
      </w:r>
    </w:p>
    <w:p w:rsidR="006C4DBC" w:rsidRDefault="006C4DBC" w:rsidP="00466DD3">
      <w:pPr>
        <w:pStyle w:val="ListParagraph"/>
        <w:numPr>
          <w:ilvl w:val="2"/>
          <w:numId w:val="4"/>
        </w:numPr>
      </w:pPr>
      <w:r>
        <w:t xml:space="preserve">Billing Type:ENUM </w:t>
      </w:r>
      <w:r>
        <w:sym w:font="Wingdings" w:char="F0E0"/>
      </w:r>
      <w:r>
        <w:t xml:space="preserve"> One of NRC (non-recurring charge) or MRC (monthly recurring charge)</w:t>
      </w:r>
    </w:p>
    <w:p w:rsidR="006C4DBC" w:rsidRDefault="001F216F" w:rsidP="00466DD3">
      <w:pPr>
        <w:pStyle w:val="ListParagraph"/>
        <w:numPr>
          <w:ilvl w:val="2"/>
          <w:numId w:val="4"/>
        </w:numPr>
      </w:pPr>
      <w:r>
        <w:t>Price Paid</w:t>
      </w:r>
      <w:r w:rsidR="006C4DBC">
        <w:t xml:space="preserve">:Decimal:5.4 </w:t>
      </w:r>
      <w:r w:rsidR="006C4DBC">
        <w:sym w:font="Wingdings" w:char="F0E0"/>
      </w:r>
      <w:r w:rsidR="006C4DBC">
        <w:t xml:space="preserve"> The price</w:t>
      </w:r>
      <w:r>
        <w:t xml:space="preserve"> paid by the consumer</w:t>
      </w:r>
    </w:p>
    <w:p w:rsidR="001F216F" w:rsidRDefault="001F216F" w:rsidP="00466DD3">
      <w:pPr>
        <w:pStyle w:val="ListParagraph"/>
        <w:numPr>
          <w:ilvl w:val="2"/>
          <w:numId w:val="4"/>
        </w:numPr>
      </w:pPr>
      <w:r>
        <w:t xml:space="preserve">Order ID:Int:8 </w:t>
      </w:r>
      <w:r>
        <w:sym w:font="Wingdings" w:char="F0E0"/>
      </w:r>
      <w:r>
        <w:t xml:space="preserve"> The Order ID this device is associated with.</w:t>
      </w:r>
    </w:p>
    <w:p w:rsidR="001F216F" w:rsidRDefault="001F216F" w:rsidP="00466DD3">
      <w:pPr>
        <w:pStyle w:val="ListParagraph"/>
        <w:numPr>
          <w:ilvl w:val="2"/>
          <w:numId w:val="4"/>
        </w:numPr>
      </w:pPr>
      <w:r>
        <w:t>Order Line  Item</w:t>
      </w:r>
      <w:r w:rsidR="00190104">
        <w:t xml:space="preserve"> ID:Int:8 </w:t>
      </w:r>
      <w:r w:rsidR="00190104">
        <w:sym w:font="Wingdings" w:char="F0E0"/>
      </w:r>
      <w:r w:rsidR="00190104">
        <w:t xml:space="preserve"> The line item on the order this device is associated with.</w:t>
      </w:r>
    </w:p>
    <w:p w:rsidR="008B4FEB" w:rsidRDefault="008B4FEB" w:rsidP="00466DD3">
      <w:pPr>
        <w:pStyle w:val="ListParagraph"/>
        <w:numPr>
          <w:ilvl w:val="2"/>
          <w:numId w:val="4"/>
        </w:numPr>
      </w:pPr>
      <w:r>
        <w:t>Primary Line:</w:t>
      </w:r>
      <w:r w:rsidR="00A71D64">
        <w:t>Boolean:1</w:t>
      </w:r>
      <w:r w:rsidR="00A71D64" w:rsidRPr="00AF1EC3">
        <w:t xml:space="preserve"> </w:t>
      </w:r>
      <w:r w:rsidR="00A71D64" w:rsidRPr="00AF1EC3">
        <w:sym w:font="Wingdings" w:char="F0E0"/>
      </w:r>
      <w:r w:rsidR="00A71D64">
        <w:t xml:space="preserve"> True if this is the primary device on the account.</w:t>
      </w:r>
    </w:p>
    <w:p w:rsidR="00190104" w:rsidRDefault="00190104" w:rsidP="00466DD3">
      <w:pPr>
        <w:pStyle w:val="ListParagraph"/>
        <w:numPr>
          <w:ilvl w:val="2"/>
          <w:numId w:val="4"/>
        </w:numPr>
      </w:pPr>
      <w:r>
        <w:t>Plan Array</w:t>
      </w:r>
      <w:r w:rsidR="00997A50">
        <w:t xml:space="preserve"> (Can be 0 to Many depending on line type of Pre, Post, or PostShared)</w:t>
      </w:r>
    </w:p>
    <w:p w:rsidR="00190104" w:rsidRDefault="00190104" w:rsidP="00466DD3">
      <w:pPr>
        <w:pStyle w:val="ListParagraph"/>
        <w:numPr>
          <w:ilvl w:val="3"/>
          <w:numId w:val="4"/>
        </w:numPr>
      </w:pPr>
      <w:r>
        <w:t xml:space="preserve">Product ID:Int:8 </w:t>
      </w:r>
      <w:r>
        <w:sym w:font="Wingdings" w:char="F0E0"/>
      </w:r>
      <w:r>
        <w:t xml:space="preserve"> The reference ID for the product</w:t>
      </w:r>
    </w:p>
    <w:p w:rsidR="00190104" w:rsidRDefault="00190104" w:rsidP="00466DD3">
      <w:pPr>
        <w:pStyle w:val="ListParagraph"/>
        <w:numPr>
          <w:ilvl w:val="3"/>
          <w:numId w:val="4"/>
        </w:numPr>
      </w:pPr>
      <w:r>
        <w:t xml:space="preserve">Short Name:String:32 </w:t>
      </w:r>
      <w:r>
        <w:sym w:font="Wingdings" w:char="F0E0"/>
      </w:r>
      <w:r>
        <w:t xml:space="preserve"> Short reference name</w:t>
      </w:r>
    </w:p>
    <w:p w:rsidR="00190104" w:rsidRDefault="00190104" w:rsidP="00466DD3">
      <w:pPr>
        <w:pStyle w:val="ListParagraph"/>
        <w:numPr>
          <w:ilvl w:val="3"/>
          <w:numId w:val="4"/>
        </w:numPr>
      </w:pPr>
      <w:r>
        <w:t xml:space="preserve">Description:String:128 </w:t>
      </w:r>
      <w:r>
        <w:sym w:font="Wingdings" w:char="F0E0"/>
      </w:r>
      <w:r>
        <w:t xml:space="preserve"> The product description in detail</w:t>
      </w:r>
    </w:p>
    <w:p w:rsidR="00190104" w:rsidRDefault="00190104" w:rsidP="00466DD3">
      <w:pPr>
        <w:pStyle w:val="ListParagraph"/>
        <w:numPr>
          <w:ilvl w:val="3"/>
          <w:numId w:val="4"/>
        </w:numPr>
      </w:pPr>
      <w:r>
        <w:t xml:space="preserve">Inventory Subtype:ENUM </w:t>
      </w:r>
      <w:r>
        <w:sym w:font="Wingdings" w:char="F0E0"/>
      </w:r>
      <w:r w:rsidR="00997A50">
        <w:t xml:space="preserve"> Subtype code, </w:t>
      </w:r>
      <w:r>
        <w:t>(‘VOICE’,’DATA’,’SMS’,’SMS_AND_DATA’,’SMS_AND_VOICE’</w:t>
      </w:r>
      <w:r w:rsidR="00997A50">
        <w:t>,’VOICE_SMS_DATA’)</w:t>
      </w:r>
    </w:p>
    <w:p w:rsidR="00190104" w:rsidRDefault="00190104" w:rsidP="00466DD3">
      <w:pPr>
        <w:pStyle w:val="ListParagraph"/>
        <w:numPr>
          <w:ilvl w:val="3"/>
          <w:numId w:val="4"/>
        </w:numPr>
      </w:pPr>
      <w:r>
        <w:t xml:space="preserve">Billing Type:ENUM </w:t>
      </w:r>
      <w:r>
        <w:sym w:font="Wingdings" w:char="F0E0"/>
      </w:r>
      <w:r>
        <w:t xml:space="preserve"> One of NRC or MRC</w:t>
      </w:r>
    </w:p>
    <w:p w:rsidR="00190104" w:rsidRDefault="00190104" w:rsidP="00466DD3">
      <w:pPr>
        <w:pStyle w:val="ListParagraph"/>
        <w:numPr>
          <w:ilvl w:val="3"/>
          <w:numId w:val="4"/>
        </w:numPr>
      </w:pPr>
      <w:r>
        <w:t xml:space="preserve">Price Paid:Decimal:5.4 </w:t>
      </w:r>
      <w:r>
        <w:sym w:font="Wingdings" w:char="F0E0"/>
      </w:r>
      <w:r>
        <w:t xml:space="preserve"> The price paid by the consumer</w:t>
      </w:r>
    </w:p>
    <w:p w:rsidR="00190104" w:rsidRDefault="00190104" w:rsidP="00466DD3">
      <w:pPr>
        <w:pStyle w:val="ListParagraph"/>
        <w:numPr>
          <w:ilvl w:val="3"/>
          <w:numId w:val="4"/>
        </w:numPr>
      </w:pPr>
      <w:r>
        <w:t xml:space="preserve">Order ID:Int:8 </w:t>
      </w:r>
      <w:r>
        <w:sym w:font="Wingdings" w:char="F0E0"/>
      </w:r>
      <w:r>
        <w:t xml:space="preserve"> The Order ID this device is associated with.</w:t>
      </w:r>
    </w:p>
    <w:p w:rsidR="00190104" w:rsidRDefault="00190104" w:rsidP="00466DD3">
      <w:pPr>
        <w:pStyle w:val="ListParagraph"/>
        <w:numPr>
          <w:ilvl w:val="3"/>
          <w:numId w:val="4"/>
        </w:numPr>
      </w:pPr>
      <w:r>
        <w:t xml:space="preserve">Order Line  Item ID:Int:8 </w:t>
      </w:r>
      <w:r>
        <w:sym w:font="Wingdings" w:char="F0E0"/>
      </w:r>
      <w:r>
        <w:t xml:space="preserve"> The line item on the order this device is associated with.</w:t>
      </w:r>
    </w:p>
    <w:p w:rsidR="006C4DBC" w:rsidRDefault="00190104" w:rsidP="00466DD3">
      <w:pPr>
        <w:pStyle w:val="ListParagraph"/>
        <w:numPr>
          <w:ilvl w:val="3"/>
          <w:numId w:val="4"/>
        </w:numPr>
      </w:pPr>
      <w:r>
        <w:t xml:space="preserve"> </w:t>
      </w:r>
      <w:r w:rsidR="006C4DBC">
        <w:t xml:space="preserve">(Optional) Allowance Type:ENUM </w:t>
      </w:r>
      <w:r w:rsidR="006C4DBC">
        <w:sym w:font="Wingdings" w:char="F0E0"/>
      </w:r>
      <w:r w:rsidR="006C4DBC">
        <w:t xml:space="preserve"> One of ‘VOICE’,’DATA’,’SMS’.</w:t>
      </w:r>
    </w:p>
    <w:p w:rsidR="006C4DBC" w:rsidRDefault="006C4DBC" w:rsidP="00466DD3">
      <w:pPr>
        <w:pStyle w:val="ListParagraph"/>
        <w:numPr>
          <w:ilvl w:val="3"/>
          <w:numId w:val="4"/>
        </w:numPr>
      </w:pPr>
      <w:r>
        <w:t xml:space="preserve">(Optional) Allowance:Int </w:t>
      </w:r>
      <w:r>
        <w:sym w:font="Wingdings" w:char="F0E0"/>
      </w:r>
      <w:r>
        <w:t xml:space="preserve"> Allowance amount (VOICE=minutes, DATA=kilobytes, SMS=messages)</w:t>
      </w:r>
    </w:p>
    <w:p w:rsidR="00400137" w:rsidRDefault="00400137" w:rsidP="00400137">
      <w:pPr>
        <w:pStyle w:val="ListParagraph"/>
        <w:numPr>
          <w:ilvl w:val="2"/>
          <w:numId w:val="4"/>
        </w:numPr>
      </w:pPr>
      <w:r>
        <w:t>Fee Array (Can be 0 to Many depending on life type)</w:t>
      </w:r>
    </w:p>
    <w:p w:rsidR="00400137" w:rsidRDefault="00400137" w:rsidP="00400137">
      <w:pPr>
        <w:pStyle w:val="ListParagraph"/>
        <w:numPr>
          <w:ilvl w:val="3"/>
          <w:numId w:val="4"/>
        </w:numPr>
      </w:pPr>
      <w:r>
        <w:t xml:space="preserve">Product ID:Int:8 </w:t>
      </w:r>
      <w:r>
        <w:sym w:font="Wingdings" w:char="F0E0"/>
      </w:r>
      <w:r>
        <w:t xml:space="preserve"> The reference ID for the product</w:t>
      </w:r>
    </w:p>
    <w:p w:rsidR="00400137" w:rsidRDefault="00400137" w:rsidP="00400137">
      <w:pPr>
        <w:pStyle w:val="ListParagraph"/>
        <w:numPr>
          <w:ilvl w:val="3"/>
          <w:numId w:val="4"/>
        </w:numPr>
      </w:pPr>
      <w:r>
        <w:t xml:space="preserve">Short Name:String:32 </w:t>
      </w:r>
      <w:r>
        <w:sym w:font="Wingdings" w:char="F0E0"/>
      </w:r>
      <w:r>
        <w:t xml:space="preserve"> Short reference name</w:t>
      </w:r>
    </w:p>
    <w:p w:rsidR="00400137" w:rsidRDefault="00400137" w:rsidP="00400137">
      <w:pPr>
        <w:pStyle w:val="ListParagraph"/>
        <w:numPr>
          <w:ilvl w:val="3"/>
          <w:numId w:val="4"/>
        </w:numPr>
      </w:pPr>
      <w:r>
        <w:t xml:space="preserve">Description:String:128 </w:t>
      </w:r>
      <w:r>
        <w:sym w:font="Wingdings" w:char="F0E0"/>
      </w:r>
      <w:r>
        <w:t xml:space="preserve"> The product description in detail</w:t>
      </w:r>
    </w:p>
    <w:p w:rsidR="00400137" w:rsidRDefault="00400137" w:rsidP="00400137">
      <w:pPr>
        <w:pStyle w:val="ListParagraph"/>
        <w:numPr>
          <w:ilvl w:val="3"/>
          <w:numId w:val="4"/>
        </w:numPr>
      </w:pPr>
      <w:r>
        <w:t xml:space="preserve">Inventory Subtype:ENUM </w:t>
      </w:r>
      <w:r>
        <w:sym w:font="Wingdings" w:char="F0E0"/>
      </w:r>
      <w:r>
        <w:t xml:space="preserve"> Subtype code, (‘ADD_A_LINE,’DATA_ADD_A_LINE’,’SHIPPING’,’ACTIVATION’)</w:t>
      </w:r>
    </w:p>
    <w:p w:rsidR="00400137" w:rsidRDefault="00400137" w:rsidP="00400137">
      <w:pPr>
        <w:pStyle w:val="ListParagraph"/>
        <w:numPr>
          <w:ilvl w:val="3"/>
          <w:numId w:val="4"/>
        </w:numPr>
      </w:pPr>
      <w:r>
        <w:t xml:space="preserve">Billing Type:ENUM </w:t>
      </w:r>
      <w:r>
        <w:sym w:font="Wingdings" w:char="F0E0"/>
      </w:r>
      <w:r>
        <w:t xml:space="preserve"> One of NRC or MRC</w:t>
      </w:r>
    </w:p>
    <w:p w:rsidR="00400137" w:rsidRDefault="00400137" w:rsidP="00400137">
      <w:pPr>
        <w:pStyle w:val="ListParagraph"/>
        <w:numPr>
          <w:ilvl w:val="3"/>
          <w:numId w:val="4"/>
        </w:numPr>
      </w:pPr>
      <w:r>
        <w:t xml:space="preserve">Price Paid:Decimal:5.4 </w:t>
      </w:r>
      <w:r>
        <w:sym w:font="Wingdings" w:char="F0E0"/>
      </w:r>
      <w:r>
        <w:t xml:space="preserve"> The price paid by the consumer</w:t>
      </w:r>
    </w:p>
    <w:p w:rsidR="00400137" w:rsidRDefault="00400137" w:rsidP="00400137">
      <w:pPr>
        <w:pStyle w:val="ListParagraph"/>
        <w:numPr>
          <w:ilvl w:val="3"/>
          <w:numId w:val="4"/>
        </w:numPr>
      </w:pPr>
      <w:r>
        <w:t xml:space="preserve">Order ID:Int:8 </w:t>
      </w:r>
      <w:r>
        <w:sym w:font="Wingdings" w:char="F0E0"/>
      </w:r>
      <w:r>
        <w:t xml:space="preserve"> The Order ID this device is associated with.</w:t>
      </w:r>
    </w:p>
    <w:p w:rsidR="00400137" w:rsidRDefault="00400137" w:rsidP="00400137">
      <w:pPr>
        <w:pStyle w:val="ListParagraph"/>
        <w:numPr>
          <w:ilvl w:val="3"/>
          <w:numId w:val="4"/>
        </w:numPr>
      </w:pPr>
      <w:r>
        <w:t xml:space="preserve">Order Line  Item ID:Int:8 </w:t>
      </w:r>
      <w:r>
        <w:sym w:font="Wingdings" w:char="F0E0"/>
      </w:r>
      <w:r>
        <w:t xml:space="preserve"> The line item on the order this device is associated with.</w:t>
      </w:r>
    </w:p>
    <w:p w:rsidR="00190104" w:rsidRDefault="00190104" w:rsidP="00466DD3">
      <w:pPr>
        <w:pStyle w:val="ListParagraph"/>
        <w:numPr>
          <w:ilvl w:val="2"/>
          <w:numId w:val="4"/>
        </w:numPr>
      </w:pPr>
      <w:r>
        <w:t>Accessory Array</w:t>
      </w:r>
      <w:r w:rsidR="00997A50">
        <w:t xml:space="preserve"> (Can be 0-to-Many for all line types)</w:t>
      </w:r>
    </w:p>
    <w:p w:rsidR="00190104" w:rsidRDefault="00190104" w:rsidP="00466DD3">
      <w:pPr>
        <w:pStyle w:val="ListParagraph"/>
        <w:numPr>
          <w:ilvl w:val="3"/>
          <w:numId w:val="4"/>
        </w:numPr>
      </w:pPr>
      <w:r>
        <w:t xml:space="preserve">Product ID:Int:8 </w:t>
      </w:r>
      <w:r>
        <w:sym w:font="Wingdings" w:char="F0E0"/>
      </w:r>
      <w:r>
        <w:t xml:space="preserve"> The reference ID for the product</w:t>
      </w:r>
    </w:p>
    <w:p w:rsidR="00190104" w:rsidRDefault="00190104" w:rsidP="00466DD3">
      <w:pPr>
        <w:pStyle w:val="ListParagraph"/>
        <w:numPr>
          <w:ilvl w:val="3"/>
          <w:numId w:val="4"/>
        </w:numPr>
      </w:pPr>
      <w:r>
        <w:t xml:space="preserve">Short Name:String:32 </w:t>
      </w:r>
      <w:r>
        <w:sym w:font="Wingdings" w:char="F0E0"/>
      </w:r>
      <w:r>
        <w:t xml:space="preserve"> Short reference name</w:t>
      </w:r>
    </w:p>
    <w:p w:rsidR="00190104" w:rsidRDefault="00190104" w:rsidP="00466DD3">
      <w:pPr>
        <w:pStyle w:val="ListParagraph"/>
        <w:numPr>
          <w:ilvl w:val="3"/>
          <w:numId w:val="4"/>
        </w:numPr>
      </w:pPr>
      <w:r>
        <w:t xml:space="preserve">Description:String:128 </w:t>
      </w:r>
      <w:r>
        <w:sym w:font="Wingdings" w:char="F0E0"/>
      </w:r>
      <w:r>
        <w:t xml:space="preserve"> The product description in detail</w:t>
      </w:r>
    </w:p>
    <w:p w:rsidR="00B101C4" w:rsidRDefault="00B101C4" w:rsidP="00F639A6">
      <w:pPr>
        <w:pStyle w:val="ListParagraph"/>
        <w:numPr>
          <w:ilvl w:val="3"/>
          <w:numId w:val="4"/>
        </w:numPr>
      </w:pPr>
      <w:r>
        <w:t xml:space="preserve">Inventory Subtype:ENUM </w:t>
      </w:r>
      <w:r>
        <w:sym w:font="Wingdings" w:char="F0E0"/>
      </w:r>
      <w:r>
        <w:t xml:space="preserve"> Product subtype code</w:t>
      </w:r>
      <w:r w:rsidR="006357AE">
        <w:t>, (‘BATTERY’,‘BUNDLE’,’CASE’,’CHARGER’,HEADSET’,’MEMORY’)</w:t>
      </w:r>
    </w:p>
    <w:p w:rsidR="00190104" w:rsidRDefault="00190104" w:rsidP="00466DD3">
      <w:pPr>
        <w:pStyle w:val="ListParagraph"/>
        <w:numPr>
          <w:ilvl w:val="3"/>
          <w:numId w:val="4"/>
        </w:numPr>
      </w:pPr>
      <w:r>
        <w:t xml:space="preserve">Billing Type:ENUM </w:t>
      </w:r>
      <w:r>
        <w:sym w:font="Wingdings" w:char="F0E0"/>
      </w:r>
      <w:r>
        <w:t xml:space="preserve"> One of NRC or MRC</w:t>
      </w:r>
    </w:p>
    <w:p w:rsidR="00190104" w:rsidRDefault="00190104" w:rsidP="00466DD3">
      <w:pPr>
        <w:pStyle w:val="ListParagraph"/>
        <w:numPr>
          <w:ilvl w:val="3"/>
          <w:numId w:val="4"/>
        </w:numPr>
      </w:pPr>
      <w:r>
        <w:t xml:space="preserve">Price Paid:Decimal:5.4 </w:t>
      </w:r>
      <w:r>
        <w:sym w:font="Wingdings" w:char="F0E0"/>
      </w:r>
      <w:r>
        <w:t xml:space="preserve"> The price paid by the consumer</w:t>
      </w:r>
    </w:p>
    <w:p w:rsidR="00190104" w:rsidRDefault="00190104" w:rsidP="00466DD3">
      <w:pPr>
        <w:pStyle w:val="ListParagraph"/>
        <w:numPr>
          <w:ilvl w:val="3"/>
          <w:numId w:val="4"/>
        </w:numPr>
      </w:pPr>
      <w:r>
        <w:t xml:space="preserve">Order ID:Int:8 </w:t>
      </w:r>
      <w:r>
        <w:sym w:font="Wingdings" w:char="F0E0"/>
      </w:r>
      <w:r>
        <w:t xml:space="preserve"> The Order ID this device is associated with.</w:t>
      </w:r>
    </w:p>
    <w:p w:rsidR="00190104" w:rsidRDefault="00190104" w:rsidP="00466DD3">
      <w:pPr>
        <w:pStyle w:val="ListParagraph"/>
        <w:numPr>
          <w:ilvl w:val="3"/>
          <w:numId w:val="4"/>
        </w:numPr>
      </w:pPr>
      <w:r>
        <w:t xml:space="preserve">Order Line  Item ID:Int:8 </w:t>
      </w:r>
      <w:r>
        <w:sym w:font="Wingdings" w:char="F0E0"/>
      </w:r>
      <w:r>
        <w:t xml:space="preserve"> The line item on the order this device is associated with.</w:t>
      </w:r>
    </w:p>
    <w:p w:rsidR="00997A50" w:rsidRDefault="00997A50" w:rsidP="00466DD3">
      <w:pPr>
        <w:pStyle w:val="ListParagraph"/>
        <w:numPr>
          <w:ilvl w:val="2"/>
          <w:numId w:val="4"/>
        </w:numPr>
      </w:pPr>
      <w:r>
        <w:t>Extended Service Plan Array (Can only be 1 per device for Post, PostShared only)</w:t>
      </w:r>
    </w:p>
    <w:p w:rsidR="00997A50" w:rsidRDefault="00997A50" w:rsidP="00466DD3">
      <w:pPr>
        <w:pStyle w:val="ListParagraph"/>
        <w:numPr>
          <w:ilvl w:val="3"/>
          <w:numId w:val="4"/>
        </w:numPr>
      </w:pPr>
      <w:r>
        <w:lastRenderedPageBreak/>
        <w:t xml:space="preserve">Product ID:Int:8 </w:t>
      </w:r>
      <w:r>
        <w:sym w:font="Wingdings" w:char="F0E0"/>
      </w:r>
      <w:r>
        <w:t xml:space="preserve"> The reference ID for the product</w:t>
      </w:r>
    </w:p>
    <w:p w:rsidR="00997A50" w:rsidRDefault="00997A50" w:rsidP="00466DD3">
      <w:pPr>
        <w:pStyle w:val="ListParagraph"/>
        <w:numPr>
          <w:ilvl w:val="3"/>
          <w:numId w:val="4"/>
        </w:numPr>
      </w:pPr>
      <w:r>
        <w:t xml:space="preserve">Short Name:String:32 </w:t>
      </w:r>
      <w:r>
        <w:sym w:font="Wingdings" w:char="F0E0"/>
      </w:r>
      <w:r>
        <w:t xml:space="preserve"> Short reference name</w:t>
      </w:r>
    </w:p>
    <w:p w:rsidR="00997A50" w:rsidRDefault="00997A50" w:rsidP="00466DD3">
      <w:pPr>
        <w:pStyle w:val="ListParagraph"/>
        <w:numPr>
          <w:ilvl w:val="3"/>
          <w:numId w:val="4"/>
        </w:numPr>
      </w:pPr>
      <w:r>
        <w:t xml:space="preserve">Description:String:128 </w:t>
      </w:r>
      <w:r>
        <w:sym w:font="Wingdings" w:char="F0E0"/>
      </w:r>
      <w:r>
        <w:t xml:space="preserve"> The product description in detail</w:t>
      </w:r>
    </w:p>
    <w:p w:rsidR="004803F8" w:rsidRDefault="004803F8" w:rsidP="004803F8">
      <w:pPr>
        <w:pStyle w:val="ListParagraph"/>
        <w:numPr>
          <w:ilvl w:val="3"/>
          <w:numId w:val="4"/>
        </w:numPr>
      </w:pPr>
      <w:r>
        <w:t xml:space="preserve">Inventory Subtype:ENUM </w:t>
      </w:r>
      <w:r>
        <w:sym w:font="Wingdings" w:char="F0E0"/>
      </w:r>
      <w:r>
        <w:t xml:space="preserve"> Product subtype code</w:t>
      </w:r>
    </w:p>
    <w:p w:rsidR="00997A50" w:rsidRDefault="00997A50" w:rsidP="00466DD3">
      <w:pPr>
        <w:pStyle w:val="ListParagraph"/>
        <w:numPr>
          <w:ilvl w:val="3"/>
          <w:numId w:val="4"/>
        </w:numPr>
      </w:pPr>
      <w:r>
        <w:t xml:space="preserve">Billing Type:ENUM </w:t>
      </w:r>
      <w:r>
        <w:sym w:font="Wingdings" w:char="F0E0"/>
      </w:r>
      <w:r>
        <w:t xml:space="preserve"> One of NRC or MRC</w:t>
      </w:r>
    </w:p>
    <w:p w:rsidR="00997A50" w:rsidRDefault="00997A50" w:rsidP="00466DD3">
      <w:pPr>
        <w:pStyle w:val="ListParagraph"/>
        <w:numPr>
          <w:ilvl w:val="3"/>
          <w:numId w:val="4"/>
        </w:numPr>
      </w:pPr>
      <w:r>
        <w:t xml:space="preserve">Price Paid:Decimal:5.4 </w:t>
      </w:r>
      <w:r>
        <w:sym w:font="Wingdings" w:char="F0E0"/>
      </w:r>
      <w:r>
        <w:t xml:space="preserve"> The price paid by the consumer</w:t>
      </w:r>
    </w:p>
    <w:p w:rsidR="00997A50" w:rsidRDefault="00997A50" w:rsidP="00466DD3">
      <w:pPr>
        <w:pStyle w:val="ListParagraph"/>
        <w:numPr>
          <w:ilvl w:val="3"/>
          <w:numId w:val="4"/>
        </w:numPr>
      </w:pPr>
      <w:r>
        <w:t xml:space="preserve">Order ID:Int:8 </w:t>
      </w:r>
      <w:r>
        <w:sym w:font="Wingdings" w:char="F0E0"/>
      </w:r>
      <w:r>
        <w:t xml:space="preserve"> The Order ID this device is associated with.</w:t>
      </w:r>
    </w:p>
    <w:p w:rsidR="00190104" w:rsidRDefault="00997A50" w:rsidP="00466DD3">
      <w:pPr>
        <w:pStyle w:val="ListParagraph"/>
        <w:numPr>
          <w:ilvl w:val="3"/>
          <w:numId w:val="4"/>
        </w:numPr>
      </w:pPr>
      <w:r>
        <w:t xml:space="preserve">Order Line  Item ID:Int:8 </w:t>
      </w:r>
      <w:r>
        <w:sym w:font="Wingdings" w:char="F0E0"/>
      </w:r>
      <w:r>
        <w:t xml:space="preserve"> The line item on the order this device is associated with.</w:t>
      </w:r>
    </w:p>
    <w:p w:rsidR="00F2330F" w:rsidRDefault="00F2330F" w:rsidP="00F2330F">
      <w:r>
        <w:t>Return Sub Codes</w:t>
      </w:r>
    </w:p>
    <w:p w:rsidR="00F2330F" w:rsidRDefault="00F2330F" w:rsidP="00F2330F">
      <w:pPr>
        <w:pStyle w:val="ListParagraph"/>
      </w:pPr>
      <w:r>
        <w:t>0x193</w:t>
      </w:r>
      <w:r w:rsidR="00997A50">
        <w:t>5</w:t>
      </w:r>
    </w:p>
    <w:p w:rsidR="00F2330F" w:rsidRDefault="00F2330F" w:rsidP="00F2330F"/>
    <w:p w:rsidR="008A683C" w:rsidRDefault="008A683C" w:rsidP="008A683C">
      <w:pPr>
        <w:pStyle w:val="Heading3"/>
      </w:pPr>
      <w:bookmarkStart w:id="108" w:name="_Toc382296918"/>
      <w:bookmarkStart w:id="109" w:name="_Toc340793447"/>
      <w:r>
        <w:t>Add Consumer Note</w:t>
      </w:r>
      <w:bookmarkEnd w:id="108"/>
    </w:p>
    <w:p w:rsidR="008A683C" w:rsidRDefault="008A683C" w:rsidP="008A683C">
      <w:r>
        <w:t xml:space="preserve">Use to add a free-form note to a consumer account.  </w:t>
      </w:r>
      <w:r w:rsidR="00B93588">
        <w:t>Note: If defined, note will be passed to configured billing system</w:t>
      </w:r>
      <w:r>
        <w:t>.</w:t>
      </w:r>
    </w:p>
    <w:p w:rsidR="008A683C" w:rsidRDefault="008A683C" w:rsidP="008A683C">
      <w:r>
        <w:t>Inputs</w:t>
      </w:r>
    </w:p>
    <w:p w:rsidR="008A683C" w:rsidRDefault="00572D4F" w:rsidP="008A683C">
      <w:pPr>
        <w:pStyle w:val="ListParagraph"/>
      </w:pPr>
      <w:r>
        <w:t xml:space="preserve">Customer </w:t>
      </w:r>
      <w:r w:rsidR="008A683C">
        <w:t xml:space="preserve">ID:Int:8 </w:t>
      </w:r>
      <w:r w:rsidR="008A683C">
        <w:sym w:font="Wingdings" w:char="F0E0"/>
      </w:r>
      <w:r w:rsidR="008A683C">
        <w:t xml:space="preserve"> The Consumer ID the applies too.</w:t>
      </w:r>
    </w:p>
    <w:p w:rsidR="008A683C" w:rsidRDefault="008A683C" w:rsidP="008A683C">
      <w:pPr>
        <w:pStyle w:val="ListParagraph"/>
      </w:pPr>
      <w:r>
        <w:t xml:space="preserve">Subject:String:256 </w:t>
      </w:r>
      <w:r>
        <w:sym w:font="Wingdings" w:char="F0E0"/>
      </w:r>
      <w:r>
        <w:t xml:space="preserve"> Subject of the Note.</w:t>
      </w:r>
    </w:p>
    <w:p w:rsidR="008A683C" w:rsidRDefault="008A683C" w:rsidP="008A683C">
      <w:pPr>
        <w:pStyle w:val="ListParagraph"/>
      </w:pPr>
      <w:r>
        <w:t xml:space="preserve">Note:Text </w:t>
      </w:r>
      <w:r>
        <w:sym w:font="Wingdings" w:char="F0E0"/>
      </w:r>
      <w:r>
        <w:t xml:space="preserve"> The Note.</w:t>
      </w:r>
    </w:p>
    <w:p w:rsidR="008A683C" w:rsidRDefault="008A683C" w:rsidP="008A683C">
      <w:pPr>
        <w:pStyle w:val="ListParagraph"/>
      </w:pPr>
      <w:r>
        <w:t xml:space="preserve">User ID:Int:8 </w:t>
      </w:r>
      <w:r>
        <w:sym w:font="Wingdings" w:char="F0E0"/>
      </w:r>
      <w:r>
        <w:t xml:space="preserve"> The ID of the User adding the Note.</w:t>
      </w:r>
    </w:p>
    <w:p w:rsidR="008A683C" w:rsidRDefault="008A683C" w:rsidP="008A683C">
      <w:r>
        <w:t>Outputs</w:t>
      </w:r>
    </w:p>
    <w:p w:rsidR="008A683C" w:rsidRDefault="008A683C" w:rsidP="008A683C">
      <w:pPr>
        <w:pStyle w:val="ListParagraph"/>
      </w:pPr>
      <w:r>
        <w:t>&lt;standard response message block&gt;</w:t>
      </w:r>
    </w:p>
    <w:p w:rsidR="008A683C" w:rsidRDefault="008A683C" w:rsidP="008A683C">
      <w:r>
        <w:t>Return Sub Codes</w:t>
      </w:r>
    </w:p>
    <w:p w:rsidR="008A683C" w:rsidRDefault="008A683C" w:rsidP="008A683C">
      <w:pPr>
        <w:pStyle w:val="ListParagraph"/>
      </w:pPr>
      <w:r>
        <w:t xml:space="preserve">0x1640 </w:t>
      </w:r>
      <w:r>
        <w:sym w:font="Wingdings" w:char="F0E0"/>
      </w:r>
      <w:r>
        <w:t xml:space="preserve"> Success</w:t>
      </w:r>
    </w:p>
    <w:p w:rsidR="008A683C" w:rsidRDefault="008A683C" w:rsidP="008A683C">
      <w:pPr>
        <w:pStyle w:val="ListParagraph"/>
      </w:pPr>
      <w:r>
        <w:t xml:space="preserve">0x1641 </w:t>
      </w:r>
      <w:r>
        <w:sym w:font="Wingdings" w:char="F0E0"/>
      </w:r>
      <w:r>
        <w:t xml:space="preserve"> Internal API Error, escalate issue to support</w:t>
      </w:r>
    </w:p>
    <w:p w:rsidR="008A683C" w:rsidRDefault="008A683C" w:rsidP="008A683C">
      <w:pPr>
        <w:pStyle w:val="ListParagraph"/>
      </w:pPr>
      <w:r>
        <w:t xml:space="preserve">0x1642 </w:t>
      </w:r>
      <w:r>
        <w:sym w:font="Wingdings" w:char="F0E0"/>
      </w:r>
      <w:r>
        <w:t xml:space="preserve"> Invalid Parameter</w:t>
      </w:r>
    </w:p>
    <w:p w:rsidR="008A683C" w:rsidRDefault="008A683C" w:rsidP="008A683C">
      <w:pPr>
        <w:pStyle w:val="ListParagraph"/>
      </w:pPr>
      <w:r>
        <w:t xml:space="preserve">0x1643 </w:t>
      </w:r>
      <w:r>
        <w:sym w:font="Wingdings" w:char="F0E0"/>
      </w:r>
      <w:r>
        <w:t xml:space="preserve"> Passed Consumer ID not found</w:t>
      </w:r>
    </w:p>
    <w:p w:rsidR="008A683C" w:rsidRDefault="008A683C" w:rsidP="008A683C">
      <w:pPr>
        <w:pStyle w:val="ListParagraph"/>
      </w:pPr>
      <w:r>
        <w:t xml:space="preserve">0x1644 </w:t>
      </w:r>
      <w:r>
        <w:sym w:font="Wingdings" w:char="F0E0"/>
      </w:r>
      <w:r>
        <w:t>Passed User ID not found</w:t>
      </w:r>
    </w:p>
    <w:p w:rsidR="008A683C" w:rsidRDefault="008A683C" w:rsidP="008A683C">
      <w:pPr>
        <w:pStyle w:val="Heading3"/>
      </w:pPr>
      <w:bookmarkStart w:id="110" w:name="_Toc382296919"/>
      <w:r>
        <w:t>Change Consumer Note</w:t>
      </w:r>
      <w:bookmarkEnd w:id="110"/>
    </w:p>
    <w:p w:rsidR="008A683C" w:rsidRDefault="00B93588" w:rsidP="008A683C">
      <w:r>
        <w:t>Use to change an existing note associated with a consumer.  Note: If defined, note will be passed to configured billing system</w:t>
      </w:r>
    </w:p>
    <w:p w:rsidR="008A683C" w:rsidRDefault="008A683C" w:rsidP="008A683C">
      <w:r>
        <w:t>Inputs</w:t>
      </w:r>
    </w:p>
    <w:p w:rsidR="00B93588" w:rsidRDefault="00572D4F" w:rsidP="00B93588">
      <w:pPr>
        <w:pStyle w:val="ListParagraph"/>
      </w:pPr>
      <w:r>
        <w:t xml:space="preserve">Customer </w:t>
      </w:r>
      <w:r w:rsidR="00B93588">
        <w:t xml:space="preserve">ID:Int:8 </w:t>
      </w:r>
      <w:r w:rsidR="00B93588">
        <w:sym w:font="Wingdings" w:char="F0E0"/>
      </w:r>
      <w:r w:rsidR="00B93588">
        <w:t xml:space="preserve"> The Consumer ID the note is attached too.</w:t>
      </w:r>
    </w:p>
    <w:p w:rsidR="00B93588" w:rsidRDefault="00B93588" w:rsidP="00B93588">
      <w:pPr>
        <w:pStyle w:val="ListParagraph"/>
      </w:pPr>
      <w:r>
        <w:t xml:space="preserve">Note ID:Int:8 </w:t>
      </w:r>
      <w:r>
        <w:sym w:font="Wingdings" w:char="F0E0"/>
      </w:r>
      <w:r>
        <w:t xml:space="preserve"> The ID of the note to change.</w:t>
      </w:r>
    </w:p>
    <w:p w:rsidR="00B93588" w:rsidRDefault="00B93588" w:rsidP="00B93588">
      <w:pPr>
        <w:pStyle w:val="ListParagraph"/>
      </w:pPr>
      <w:r>
        <w:t xml:space="preserve">Note:Text </w:t>
      </w:r>
      <w:r>
        <w:sym w:font="Wingdings" w:char="F0E0"/>
      </w:r>
      <w:r>
        <w:t>The Note.</w:t>
      </w:r>
    </w:p>
    <w:p w:rsidR="00B93588" w:rsidRDefault="00B93588" w:rsidP="00B93588">
      <w:pPr>
        <w:pStyle w:val="ListParagraph"/>
      </w:pPr>
      <w:r>
        <w:t xml:space="preserve">User ID:Int:8 </w:t>
      </w:r>
      <w:r>
        <w:sym w:font="Wingdings" w:char="F0E0"/>
      </w:r>
      <w:r>
        <w:t>The ID of the User changing the Note.</w:t>
      </w:r>
    </w:p>
    <w:p w:rsidR="008A683C" w:rsidRDefault="008A683C" w:rsidP="008A683C">
      <w:r>
        <w:t>Outputs</w:t>
      </w:r>
    </w:p>
    <w:p w:rsidR="008A683C" w:rsidRDefault="008A683C" w:rsidP="008A683C">
      <w:pPr>
        <w:pStyle w:val="ListParagraph"/>
      </w:pPr>
      <w:r>
        <w:t>&lt;standard response message block&gt;</w:t>
      </w:r>
    </w:p>
    <w:p w:rsidR="008A683C" w:rsidRDefault="008A683C" w:rsidP="008A683C">
      <w:r>
        <w:lastRenderedPageBreak/>
        <w:t>Return Sub Codes</w:t>
      </w:r>
    </w:p>
    <w:p w:rsidR="00B93588" w:rsidRDefault="00B93588" w:rsidP="00B93588">
      <w:pPr>
        <w:pStyle w:val="ListParagraph"/>
      </w:pPr>
      <w:r>
        <w:t xml:space="preserve">0x1660 </w:t>
      </w:r>
      <w:r>
        <w:sym w:font="Wingdings" w:char="F0E0"/>
      </w:r>
      <w:r>
        <w:t xml:space="preserve"> Success</w:t>
      </w:r>
    </w:p>
    <w:p w:rsidR="00B93588" w:rsidRDefault="00B93588" w:rsidP="00B93588">
      <w:pPr>
        <w:pStyle w:val="ListParagraph"/>
      </w:pPr>
      <w:r>
        <w:t xml:space="preserve">0x1661 </w:t>
      </w:r>
      <w:r>
        <w:sym w:font="Wingdings" w:char="F0E0"/>
      </w:r>
      <w:r>
        <w:t xml:space="preserve"> Internal API Error, escalate to support</w:t>
      </w:r>
    </w:p>
    <w:p w:rsidR="00B93588" w:rsidRDefault="00B93588" w:rsidP="00B93588">
      <w:pPr>
        <w:pStyle w:val="ListParagraph"/>
      </w:pPr>
      <w:r>
        <w:t xml:space="preserve">0x1662 </w:t>
      </w:r>
      <w:r>
        <w:sym w:font="Wingdings" w:char="F0E0"/>
      </w:r>
      <w:r>
        <w:t xml:space="preserve"> Invalid Parameter</w:t>
      </w:r>
    </w:p>
    <w:p w:rsidR="00B93588" w:rsidRDefault="00B93588" w:rsidP="00B93588">
      <w:pPr>
        <w:pStyle w:val="ListParagraph"/>
      </w:pPr>
      <w:r>
        <w:t xml:space="preserve">0x1663 </w:t>
      </w:r>
      <w:r>
        <w:sym w:font="Wingdings" w:char="F0E0"/>
      </w:r>
      <w:r>
        <w:t xml:space="preserve"> Consumer ID not found</w:t>
      </w:r>
    </w:p>
    <w:p w:rsidR="00B93588" w:rsidRDefault="00B93588" w:rsidP="00B93588">
      <w:pPr>
        <w:pStyle w:val="ListParagraph"/>
      </w:pPr>
      <w:r>
        <w:t xml:space="preserve">0x1664 </w:t>
      </w:r>
      <w:r>
        <w:sym w:font="Wingdings" w:char="F0E0"/>
      </w:r>
      <w:r>
        <w:t xml:space="preserve"> User ID not found</w:t>
      </w:r>
    </w:p>
    <w:p w:rsidR="00B93588" w:rsidRDefault="00B93588" w:rsidP="00B93588">
      <w:pPr>
        <w:pStyle w:val="ListParagraph"/>
      </w:pPr>
      <w:r>
        <w:t xml:space="preserve">0x1665 </w:t>
      </w:r>
      <w:r>
        <w:sym w:font="Wingdings" w:char="F0E0"/>
      </w:r>
      <w:r>
        <w:t xml:space="preserve"> Note ID not found</w:t>
      </w:r>
    </w:p>
    <w:p w:rsidR="00B93588" w:rsidRDefault="00B93588" w:rsidP="00B93588">
      <w:pPr>
        <w:pStyle w:val="ListParagraph"/>
      </w:pPr>
      <w:r>
        <w:t xml:space="preserve">0x1666 </w:t>
      </w:r>
      <w:r>
        <w:sym w:font="Wingdings" w:char="F0E0"/>
      </w:r>
      <w:r>
        <w:t xml:space="preserve"> Note is not of type Order</w:t>
      </w:r>
    </w:p>
    <w:p w:rsidR="008A683C" w:rsidRDefault="008A683C" w:rsidP="008A683C">
      <w:pPr>
        <w:pStyle w:val="Heading3"/>
      </w:pPr>
      <w:bookmarkStart w:id="111" w:name="_Toc382296920"/>
      <w:r>
        <w:t>Get Consumer Note</w:t>
      </w:r>
      <w:bookmarkEnd w:id="111"/>
    </w:p>
    <w:p w:rsidR="008A683C" w:rsidRDefault="00B93588" w:rsidP="008A683C">
      <w:r>
        <w:t>Use to get the details of a note</w:t>
      </w:r>
      <w:r w:rsidR="008A683C">
        <w:t>.</w:t>
      </w:r>
    </w:p>
    <w:p w:rsidR="008A683C" w:rsidRDefault="008A683C" w:rsidP="008A683C">
      <w:r>
        <w:t>Inputs</w:t>
      </w:r>
    </w:p>
    <w:p w:rsidR="00B93588" w:rsidRDefault="00B93588" w:rsidP="00B93588">
      <w:pPr>
        <w:pStyle w:val="ListParagraph"/>
      </w:pPr>
      <w:r>
        <w:t xml:space="preserve">Consumer ID:Int:8 </w:t>
      </w:r>
      <w:r>
        <w:sym w:font="Wingdings" w:char="F0E0"/>
      </w:r>
      <w:r>
        <w:t xml:space="preserve"> The Consumer ID to get notes for.</w:t>
      </w:r>
    </w:p>
    <w:p w:rsidR="00B93588" w:rsidRDefault="00B93588" w:rsidP="00B93588">
      <w:pPr>
        <w:pStyle w:val="ListParagraph"/>
      </w:pPr>
      <w:r>
        <w:t xml:space="preserve">(Optional) Note ID:Int:8 </w:t>
      </w:r>
      <w:r>
        <w:sym w:font="Wingdings" w:char="F0E0"/>
      </w:r>
      <w:r>
        <w:t xml:space="preserve"> If provided than only this notes information is returned.</w:t>
      </w:r>
    </w:p>
    <w:p w:rsidR="008A683C" w:rsidRDefault="008A683C" w:rsidP="008A683C">
      <w:r>
        <w:t>Outputs</w:t>
      </w:r>
    </w:p>
    <w:p w:rsidR="008A683C" w:rsidRDefault="008A683C" w:rsidP="008A683C">
      <w:pPr>
        <w:pStyle w:val="ListParagraph"/>
      </w:pPr>
      <w:r>
        <w:t>&lt;standard response message block&gt;</w:t>
      </w:r>
    </w:p>
    <w:p w:rsidR="00B93588" w:rsidRDefault="00B93588" w:rsidP="00B93588">
      <w:pPr>
        <w:pStyle w:val="ListParagraph"/>
      </w:pPr>
      <w:r>
        <w:t>Note Array</w:t>
      </w:r>
    </w:p>
    <w:p w:rsidR="00B93588" w:rsidRDefault="00B93588" w:rsidP="00B93588">
      <w:pPr>
        <w:pStyle w:val="ListParagraph"/>
        <w:numPr>
          <w:ilvl w:val="1"/>
          <w:numId w:val="4"/>
        </w:numPr>
      </w:pPr>
      <w:r>
        <w:t xml:space="preserve">ID:Int:8 </w:t>
      </w:r>
      <w:r>
        <w:sym w:font="Wingdings" w:char="F0E0"/>
      </w:r>
      <w:r>
        <w:t xml:space="preserve"> ID of the Note</w:t>
      </w:r>
    </w:p>
    <w:p w:rsidR="00B93588" w:rsidRDefault="00B93588" w:rsidP="00B93588">
      <w:pPr>
        <w:pStyle w:val="ListParagraph"/>
        <w:numPr>
          <w:ilvl w:val="1"/>
          <w:numId w:val="4"/>
        </w:numPr>
      </w:pPr>
      <w:r>
        <w:t>Subject:String:256</w:t>
      </w:r>
    </w:p>
    <w:p w:rsidR="00B93588" w:rsidRDefault="00B93588" w:rsidP="00B93588">
      <w:pPr>
        <w:pStyle w:val="ListParagraph"/>
        <w:numPr>
          <w:ilvl w:val="1"/>
          <w:numId w:val="4"/>
        </w:numPr>
      </w:pPr>
      <w:r>
        <w:t xml:space="preserve">Type:String:32 </w:t>
      </w:r>
      <w:r>
        <w:sym w:font="Wingdings" w:char="F0E0"/>
      </w:r>
      <w:r>
        <w:t xml:space="preserve"> Always “Account”</w:t>
      </w:r>
    </w:p>
    <w:p w:rsidR="00B93588" w:rsidRDefault="00B93588" w:rsidP="00B93588">
      <w:pPr>
        <w:pStyle w:val="ListParagraph"/>
        <w:numPr>
          <w:ilvl w:val="1"/>
          <w:numId w:val="4"/>
        </w:numPr>
      </w:pPr>
      <w:r>
        <w:t>Note History Array</w:t>
      </w:r>
    </w:p>
    <w:p w:rsidR="00B93588" w:rsidRDefault="00B93588" w:rsidP="00B93588">
      <w:pPr>
        <w:pStyle w:val="ListParagraph"/>
        <w:numPr>
          <w:ilvl w:val="2"/>
          <w:numId w:val="4"/>
        </w:numPr>
      </w:pPr>
      <w:r>
        <w:t>Created Date:Date</w:t>
      </w:r>
    </w:p>
    <w:p w:rsidR="00B93588" w:rsidRDefault="00B93588" w:rsidP="00B93588">
      <w:pPr>
        <w:pStyle w:val="ListParagraph"/>
        <w:numPr>
          <w:ilvl w:val="2"/>
          <w:numId w:val="4"/>
        </w:numPr>
      </w:pPr>
      <w:r>
        <w:t>Username:String:32</w:t>
      </w:r>
    </w:p>
    <w:p w:rsidR="00B93588" w:rsidRDefault="00B93588" w:rsidP="00B93588">
      <w:pPr>
        <w:pStyle w:val="ListParagraph"/>
        <w:numPr>
          <w:ilvl w:val="2"/>
          <w:numId w:val="4"/>
        </w:numPr>
      </w:pPr>
      <w:r>
        <w:t>Note:Text</w:t>
      </w:r>
    </w:p>
    <w:p w:rsidR="008A683C" w:rsidRDefault="008A683C" w:rsidP="008A683C">
      <w:r>
        <w:t>Return Sub Codes</w:t>
      </w:r>
    </w:p>
    <w:p w:rsidR="002E1FD9" w:rsidRDefault="002E1FD9" w:rsidP="002E1FD9">
      <w:pPr>
        <w:pStyle w:val="ListParagraph"/>
      </w:pPr>
      <w:r>
        <w:t xml:space="preserve">0x1680 </w:t>
      </w:r>
      <w:r>
        <w:sym w:font="Wingdings" w:char="F0E0"/>
      </w:r>
      <w:r>
        <w:t xml:space="preserve"> Success</w:t>
      </w:r>
    </w:p>
    <w:p w:rsidR="002E1FD9" w:rsidRDefault="002E1FD9" w:rsidP="002E1FD9">
      <w:pPr>
        <w:pStyle w:val="ListParagraph"/>
      </w:pPr>
      <w:r>
        <w:t xml:space="preserve">0x1681 </w:t>
      </w:r>
      <w:r>
        <w:sym w:font="Wingdings" w:char="F0E0"/>
      </w:r>
      <w:r>
        <w:t xml:space="preserve"> Internal API Error, escalate to support</w:t>
      </w:r>
    </w:p>
    <w:p w:rsidR="002E1FD9" w:rsidRDefault="002E1FD9" w:rsidP="002E1FD9">
      <w:pPr>
        <w:pStyle w:val="ListParagraph"/>
      </w:pPr>
      <w:r>
        <w:t xml:space="preserve">0x1682 </w:t>
      </w:r>
      <w:r>
        <w:sym w:font="Wingdings" w:char="F0E0"/>
      </w:r>
      <w:r>
        <w:t xml:space="preserve"> Invalid Parameter</w:t>
      </w:r>
    </w:p>
    <w:p w:rsidR="002E1FD9" w:rsidRDefault="002E1FD9" w:rsidP="002E1FD9">
      <w:pPr>
        <w:pStyle w:val="ListParagraph"/>
      </w:pPr>
      <w:r>
        <w:t xml:space="preserve">0x1683 </w:t>
      </w:r>
      <w:r>
        <w:sym w:font="Wingdings" w:char="F0E0"/>
      </w:r>
      <w:r>
        <w:t xml:space="preserve"> Consumer ID not found</w:t>
      </w:r>
    </w:p>
    <w:p w:rsidR="002E1FD9" w:rsidRDefault="002E1FD9" w:rsidP="002E1FD9">
      <w:pPr>
        <w:pStyle w:val="ListParagraph"/>
      </w:pPr>
      <w:r>
        <w:t xml:space="preserve">0x1684 </w:t>
      </w:r>
      <w:r>
        <w:sym w:font="Wingdings" w:char="F0E0"/>
      </w:r>
      <w:r>
        <w:t xml:space="preserve"> Note ID not found</w:t>
      </w:r>
    </w:p>
    <w:p w:rsidR="00C92B3D" w:rsidRDefault="00C92B3D" w:rsidP="00C92B3D">
      <w:pPr>
        <w:pStyle w:val="Heading3"/>
      </w:pPr>
      <w:bookmarkStart w:id="112" w:name="_Toc382296921"/>
      <w:r>
        <w:t xml:space="preserve">Get Consumer </w:t>
      </w:r>
      <w:r w:rsidR="0064116E">
        <w:t>P</w:t>
      </w:r>
      <w:r>
        <w:t>ayments</w:t>
      </w:r>
      <w:bookmarkEnd w:id="112"/>
    </w:p>
    <w:p w:rsidR="00C92B3D" w:rsidRDefault="00A04206" w:rsidP="009D414B">
      <w:r>
        <w:t>Function to lookup and retrieve customer payments</w:t>
      </w:r>
      <w:r w:rsidR="00C92B3D">
        <w:t>.</w:t>
      </w:r>
    </w:p>
    <w:p w:rsidR="00C92B3D" w:rsidRDefault="00C92B3D" w:rsidP="00C92B3D">
      <w:r>
        <w:t>Inputs</w:t>
      </w:r>
    </w:p>
    <w:p w:rsidR="00C92B3D" w:rsidRDefault="00572D4F" w:rsidP="00C92B3D">
      <w:pPr>
        <w:pStyle w:val="ListParagraph"/>
      </w:pPr>
      <w:r>
        <w:t xml:space="preserve">Customer </w:t>
      </w:r>
      <w:r w:rsidR="00C92B3D">
        <w:t xml:space="preserve">ID:Int:8 </w:t>
      </w:r>
      <w:r w:rsidR="00C92B3D">
        <w:sym w:font="Wingdings" w:char="F0E0"/>
      </w:r>
      <w:r w:rsidR="00C92B3D">
        <w:t xml:space="preserve"> The Consumer ID to get notes for.</w:t>
      </w:r>
    </w:p>
    <w:p w:rsidR="00C92B3D" w:rsidRDefault="00C92B3D" w:rsidP="00C92B3D">
      <w:pPr>
        <w:pStyle w:val="ListParagraph"/>
      </w:pPr>
      <w:r>
        <w:t xml:space="preserve">(Optional) </w:t>
      </w:r>
      <w:r w:rsidR="002C231C">
        <w:t xml:space="preserve">Date </w:t>
      </w:r>
      <w:r w:rsidR="000C0924">
        <w:t>From</w:t>
      </w:r>
      <w:r>
        <w:t>:</w:t>
      </w:r>
      <w:r w:rsidR="000C0924">
        <w:t>DateTime</w:t>
      </w:r>
      <w:r>
        <w:t xml:space="preserve"> </w:t>
      </w:r>
      <w:r>
        <w:sym w:font="Wingdings" w:char="F0E0"/>
      </w:r>
      <w:r w:rsidR="00604CE4">
        <w:t>If provided all payment records with a date after</w:t>
      </w:r>
      <w:r w:rsidR="002C231C">
        <w:t xml:space="preserve"> or equal</w:t>
      </w:r>
      <w:r w:rsidR="00604CE4">
        <w:t xml:space="preserve"> are returned</w:t>
      </w:r>
      <w:r>
        <w:t>.</w:t>
      </w:r>
    </w:p>
    <w:p w:rsidR="000C0924" w:rsidRDefault="000C0924" w:rsidP="00C92B3D">
      <w:pPr>
        <w:pStyle w:val="ListParagraph"/>
      </w:pPr>
      <w:r>
        <w:t xml:space="preserve">(Optional) </w:t>
      </w:r>
      <w:r w:rsidR="002C231C">
        <w:t xml:space="preserve">Date </w:t>
      </w:r>
      <w:r>
        <w:t xml:space="preserve">To:DateTime </w:t>
      </w:r>
      <w:r>
        <w:sym w:font="Wingdings" w:char="F0E0"/>
      </w:r>
      <w:r>
        <w:t xml:space="preserve"> If provided</w:t>
      </w:r>
      <w:r w:rsidR="00604CE4">
        <w:t xml:space="preserve"> all payment records with a date before</w:t>
      </w:r>
      <w:r w:rsidR="002C231C">
        <w:t xml:space="preserve"> or equal</w:t>
      </w:r>
      <w:r w:rsidR="00604CE4">
        <w:t xml:space="preserve"> are</w:t>
      </w:r>
      <w:r>
        <w:t xml:space="preserve"> returned.</w:t>
      </w:r>
    </w:p>
    <w:p w:rsidR="00C92B3D" w:rsidRDefault="00C92B3D" w:rsidP="00C92B3D">
      <w:r>
        <w:t>Outputs</w:t>
      </w:r>
    </w:p>
    <w:p w:rsidR="00C92B3D" w:rsidRDefault="00C92B3D" w:rsidP="00C92B3D">
      <w:pPr>
        <w:pStyle w:val="ListParagraph"/>
      </w:pPr>
      <w:r>
        <w:t>&lt;standard response message block&gt;</w:t>
      </w:r>
    </w:p>
    <w:p w:rsidR="00C92B3D" w:rsidRDefault="00E76A98" w:rsidP="00C92B3D">
      <w:pPr>
        <w:pStyle w:val="ListParagraph"/>
      </w:pPr>
      <w:r>
        <w:t>Payment</w:t>
      </w:r>
      <w:r w:rsidR="00C92B3D">
        <w:t xml:space="preserve"> Array</w:t>
      </w:r>
    </w:p>
    <w:p w:rsidR="00C92B3D" w:rsidRDefault="00C92B3D" w:rsidP="00C92B3D">
      <w:pPr>
        <w:pStyle w:val="ListParagraph"/>
        <w:numPr>
          <w:ilvl w:val="1"/>
          <w:numId w:val="4"/>
        </w:numPr>
      </w:pPr>
      <w:r>
        <w:t xml:space="preserve">ID:Int:8 </w:t>
      </w:r>
      <w:r>
        <w:sym w:font="Wingdings" w:char="F0E0"/>
      </w:r>
      <w:r w:rsidR="00AF0186">
        <w:t xml:space="preserve"> ID of the Payment</w:t>
      </w:r>
    </w:p>
    <w:p w:rsidR="00C92B3D" w:rsidRDefault="00FF3E84" w:rsidP="00425753">
      <w:pPr>
        <w:pStyle w:val="ListParagraph"/>
        <w:numPr>
          <w:ilvl w:val="1"/>
          <w:numId w:val="4"/>
        </w:numPr>
      </w:pPr>
      <w:r>
        <w:lastRenderedPageBreak/>
        <w:t>Amount</w:t>
      </w:r>
      <w:r w:rsidR="00C92B3D">
        <w:t>:</w:t>
      </w:r>
      <w:r w:rsidR="00425753" w:rsidRPr="00425753">
        <w:t xml:space="preserve"> Decimal:8.4</w:t>
      </w:r>
      <w:r w:rsidR="00DA7FA7">
        <w:t xml:space="preserve"> </w:t>
      </w:r>
      <w:r w:rsidR="00DA7FA7">
        <w:sym w:font="Wingdings" w:char="F0E0"/>
      </w:r>
      <w:r w:rsidR="00DA7FA7">
        <w:t xml:space="preserve"> The amount of the transaction</w:t>
      </w:r>
    </w:p>
    <w:p w:rsidR="00C92B3D" w:rsidRDefault="00FF3E84" w:rsidP="00C92B3D">
      <w:pPr>
        <w:pStyle w:val="ListParagraph"/>
        <w:numPr>
          <w:ilvl w:val="1"/>
          <w:numId w:val="4"/>
        </w:numPr>
      </w:pPr>
      <w:r>
        <w:t>Created Date</w:t>
      </w:r>
      <w:r w:rsidR="00C92B3D">
        <w:t>:</w:t>
      </w:r>
      <w:r w:rsidR="00425753">
        <w:t>Date</w:t>
      </w:r>
      <w:r w:rsidR="00C92B3D">
        <w:t xml:space="preserve"> </w:t>
      </w:r>
      <w:r w:rsidR="00C92B3D">
        <w:sym w:font="Wingdings" w:char="F0E0"/>
      </w:r>
      <w:r w:rsidR="00C92B3D">
        <w:t xml:space="preserve"> </w:t>
      </w:r>
      <w:r w:rsidR="00DA7FA7">
        <w:t>The date the payment was created</w:t>
      </w:r>
    </w:p>
    <w:p w:rsidR="00FF3E84" w:rsidRDefault="00FF3E84" w:rsidP="00C92B3D">
      <w:pPr>
        <w:pStyle w:val="ListParagraph"/>
        <w:numPr>
          <w:ilvl w:val="1"/>
          <w:numId w:val="4"/>
        </w:numPr>
      </w:pPr>
      <w:r>
        <w:t>Source</w:t>
      </w:r>
      <w:r w:rsidR="00E63EAB">
        <w:t xml:space="preserve">:ENUM </w:t>
      </w:r>
      <w:r w:rsidR="00E63EAB">
        <w:sym w:font="Wingdings" w:char="F0E0"/>
      </w:r>
      <w:r w:rsidR="00E63EAB">
        <w:t xml:space="preserve"> One of </w:t>
      </w:r>
      <w:r w:rsidR="0033780A">
        <w:t>AUTO_DEBIT</w:t>
      </w:r>
      <w:r w:rsidR="00E63EAB">
        <w:t xml:space="preserve">, </w:t>
      </w:r>
      <w:r w:rsidR="0033780A">
        <w:t>INHOUSE</w:t>
      </w:r>
      <w:r w:rsidR="00E63EAB">
        <w:t xml:space="preserve">, </w:t>
      </w:r>
      <w:r w:rsidR="0033780A">
        <w:t>WEB</w:t>
      </w:r>
    </w:p>
    <w:p w:rsidR="00FF3E84" w:rsidRDefault="00FF3E84" w:rsidP="00C92B3D">
      <w:pPr>
        <w:pStyle w:val="ListParagraph"/>
        <w:numPr>
          <w:ilvl w:val="1"/>
          <w:numId w:val="4"/>
        </w:numPr>
      </w:pPr>
      <w:r>
        <w:t>Method</w:t>
      </w:r>
      <w:r w:rsidR="00E63EAB">
        <w:t>:</w:t>
      </w:r>
      <w:r w:rsidR="00E63EAB" w:rsidRPr="00E63EAB">
        <w:t xml:space="preserve"> </w:t>
      </w:r>
      <w:r w:rsidR="00E63EAB">
        <w:t xml:space="preserve">ENUM </w:t>
      </w:r>
      <w:r w:rsidR="00E63EAB">
        <w:sym w:font="Wingdings" w:char="F0E0"/>
      </w:r>
      <w:r w:rsidR="00E63EAB">
        <w:t xml:space="preserve"> One of </w:t>
      </w:r>
      <w:r w:rsidR="0033780A">
        <w:t>CC</w:t>
      </w:r>
      <w:r w:rsidR="00E63EAB">
        <w:t xml:space="preserve">, </w:t>
      </w:r>
      <w:r w:rsidR="0033780A">
        <w:t>CASH, CHECK, MONEY_ORDER</w:t>
      </w:r>
    </w:p>
    <w:p w:rsidR="00C92B3D" w:rsidRDefault="00C92B3D" w:rsidP="00C92B3D">
      <w:r>
        <w:t>Return Sub Codes</w:t>
      </w:r>
    </w:p>
    <w:p w:rsidR="00C92B3D" w:rsidRDefault="00C92B3D" w:rsidP="00C92B3D">
      <w:pPr>
        <w:pStyle w:val="ListParagraph"/>
      </w:pPr>
      <w:r>
        <w:t>0x1</w:t>
      </w:r>
      <w:r w:rsidR="0058444A">
        <w:t>720</w:t>
      </w:r>
      <w:r>
        <w:t xml:space="preserve"> </w:t>
      </w:r>
      <w:r>
        <w:sym w:font="Wingdings" w:char="F0E0"/>
      </w:r>
      <w:r>
        <w:t xml:space="preserve"> Success</w:t>
      </w:r>
    </w:p>
    <w:p w:rsidR="00C92B3D" w:rsidRDefault="00C92B3D" w:rsidP="00C92B3D">
      <w:pPr>
        <w:pStyle w:val="ListParagraph"/>
      </w:pPr>
      <w:r>
        <w:t>0x1</w:t>
      </w:r>
      <w:r w:rsidR="0058444A">
        <w:t>721</w:t>
      </w:r>
      <w:r>
        <w:t xml:space="preserve"> </w:t>
      </w:r>
      <w:r>
        <w:sym w:font="Wingdings" w:char="F0E0"/>
      </w:r>
      <w:r>
        <w:t xml:space="preserve"> Internal API Error, escalate to support</w:t>
      </w:r>
    </w:p>
    <w:p w:rsidR="00C92B3D" w:rsidRDefault="00C92B3D" w:rsidP="00C92B3D">
      <w:pPr>
        <w:pStyle w:val="ListParagraph"/>
      </w:pPr>
      <w:r>
        <w:t>0x1</w:t>
      </w:r>
      <w:r w:rsidR="0058444A">
        <w:t>722</w:t>
      </w:r>
      <w:r>
        <w:t xml:space="preserve"> </w:t>
      </w:r>
      <w:r>
        <w:sym w:font="Wingdings" w:char="F0E0"/>
      </w:r>
      <w:r>
        <w:t xml:space="preserve"> Invalid Parameter</w:t>
      </w:r>
    </w:p>
    <w:p w:rsidR="00650BE8" w:rsidRDefault="00C92B3D" w:rsidP="001D6239">
      <w:pPr>
        <w:pStyle w:val="ListParagraph"/>
        <w:sectPr w:rsidR="00650BE8" w:rsidSect="00273764">
          <w:pgSz w:w="12240" w:h="15840" w:code="1"/>
          <w:pgMar w:top="991" w:right="1620" w:bottom="1530" w:left="1267" w:header="450" w:footer="0" w:gutter="0"/>
          <w:cols w:space="720"/>
        </w:sectPr>
      </w:pPr>
      <w:r>
        <w:t>0x1</w:t>
      </w:r>
      <w:r w:rsidR="0058444A">
        <w:t>723</w:t>
      </w:r>
      <w:r>
        <w:t xml:space="preserve"> </w:t>
      </w:r>
      <w:r>
        <w:sym w:font="Wingdings" w:char="F0E0"/>
      </w:r>
      <w:r>
        <w:t xml:space="preserve"> </w:t>
      </w:r>
      <w:r w:rsidR="00EC44B1">
        <w:t xml:space="preserve">Customer </w:t>
      </w:r>
      <w:r>
        <w:t>ID not found</w:t>
      </w:r>
    </w:p>
    <w:p w:rsidR="002C58EE" w:rsidRDefault="000F291B" w:rsidP="00760383">
      <w:pPr>
        <w:pStyle w:val="Heading2"/>
      </w:pPr>
      <w:bookmarkStart w:id="113" w:name="_Toc382296922"/>
      <w:r>
        <w:lastRenderedPageBreak/>
        <w:t>Back Office</w:t>
      </w:r>
      <w:bookmarkEnd w:id="109"/>
      <w:r w:rsidR="00DF0A5A">
        <w:t xml:space="preserve"> API Group</w:t>
      </w:r>
      <w:bookmarkEnd w:id="113"/>
    </w:p>
    <w:p w:rsidR="00650BE8" w:rsidRPr="00650BE8" w:rsidRDefault="00650BE8" w:rsidP="00760383">
      <w:r>
        <w:t>The Back Office API group is</w:t>
      </w:r>
      <w:r w:rsidR="00BF21B9">
        <w:t xml:space="preserve"> a collection of routines for handling scheduled tasks, reports, and data extracts.</w:t>
      </w:r>
    </w:p>
    <w:p w:rsidR="000039CB" w:rsidRDefault="00EF075A" w:rsidP="00760383">
      <w:pPr>
        <w:pStyle w:val="Heading3"/>
      </w:pPr>
      <w:bookmarkStart w:id="114" w:name="_Toc382296923"/>
      <w:bookmarkStart w:id="115" w:name="_Toc340793448"/>
      <w:r>
        <w:t>Get Defined Reports</w:t>
      </w:r>
      <w:bookmarkEnd w:id="114"/>
    </w:p>
    <w:p w:rsidR="000039CB" w:rsidRDefault="000039CB" w:rsidP="00760383">
      <w:r>
        <w:t>This function call returns a list of all defined reports and parameter requirements</w:t>
      </w:r>
      <w:r w:rsidR="00E17AB8">
        <w:t xml:space="preserve"> for a given account.</w:t>
      </w:r>
    </w:p>
    <w:p w:rsidR="000039CB" w:rsidRDefault="000039CB" w:rsidP="00760383">
      <w:r>
        <w:t>Inputs</w:t>
      </w:r>
    </w:p>
    <w:p w:rsidR="00E17AB8" w:rsidRDefault="00E17AB8" w:rsidP="00E17AB8">
      <w:pPr>
        <w:pStyle w:val="ListParagraph"/>
      </w:pPr>
      <w:r>
        <w:t>Account Identifier has to be one of the following</w:t>
      </w:r>
    </w:p>
    <w:p w:rsidR="00E17AB8" w:rsidRDefault="00E17AB8" w:rsidP="00E17AB8">
      <w:pPr>
        <w:pStyle w:val="ListParagraph"/>
        <w:numPr>
          <w:ilvl w:val="1"/>
          <w:numId w:val="4"/>
        </w:numPr>
      </w:pPr>
      <w:r>
        <w:t xml:space="preserve">(Optional) Account ID:Int:8 </w:t>
      </w:r>
      <w:r>
        <w:sym w:font="Wingdings" w:char="F0E0"/>
      </w:r>
      <w:r>
        <w:t xml:space="preserve"> If set, can be one of Partner ID, Dealer ID, Lifeline ID, Retail ID, Agent ID.</w:t>
      </w:r>
    </w:p>
    <w:p w:rsidR="00E17AB8" w:rsidRDefault="00E17AB8" w:rsidP="00E17AB8">
      <w:pPr>
        <w:pStyle w:val="ListParagraph"/>
        <w:numPr>
          <w:ilvl w:val="1"/>
          <w:numId w:val="4"/>
        </w:numPr>
      </w:pPr>
      <w:r>
        <w:t xml:space="preserve">(Optional) Account Identifier:String:128 </w:t>
      </w:r>
      <w:r>
        <w:sym w:font="Wingdings" w:char="F0E0"/>
      </w:r>
      <w:r>
        <w:t xml:space="preserve"> Same as Account ID, but lookup by Account Identifier.</w:t>
      </w:r>
    </w:p>
    <w:p w:rsidR="00CC24B8" w:rsidRDefault="00E17AB8" w:rsidP="00E17AB8">
      <w:pPr>
        <w:pStyle w:val="ListParagraph"/>
      </w:pPr>
      <w:r>
        <w:t xml:space="preserve">(Optional) Report ID:Int:8 </w:t>
      </w:r>
      <w:r>
        <w:sym w:font="Wingdings" w:char="F0E0"/>
      </w:r>
      <w:r>
        <w:t>If provide pull details for this report</w:t>
      </w:r>
    </w:p>
    <w:p w:rsidR="00E17AB8" w:rsidRDefault="00E17AB8" w:rsidP="00E17AB8">
      <w:pPr>
        <w:pStyle w:val="ListParagraph"/>
      </w:pPr>
      <w:r>
        <w:t xml:space="preserve">Report Type:ENUM </w:t>
      </w:r>
      <w:r>
        <w:sym w:font="Wingdings" w:char="F0E0"/>
      </w:r>
      <w:r>
        <w:t xml:space="preserve"> One of OPERATIONS, FINANCIAL, SALES, ALL</w:t>
      </w:r>
    </w:p>
    <w:p w:rsidR="000039CB" w:rsidRDefault="000039CB" w:rsidP="00760383">
      <w:r>
        <w:t>Outputs</w:t>
      </w:r>
    </w:p>
    <w:p w:rsidR="00C03432" w:rsidRDefault="00C03432" w:rsidP="00C03432">
      <w:pPr>
        <w:pStyle w:val="ListParagraph"/>
      </w:pPr>
      <w:r>
        <w:t>&lt;standard response message block&gt;</w:t>
      </w:r>
    </w:p>
    <w:p w:rsidR="000039CB" w:rsidRDefault="00200E14" w:rsidP="00760383">
      <w:pPr>
        <w:pStyle w:val="ListParagraph"/>
      </w:pPr>
      <w:r>
        <w:t>Report List Array</w:t>
      </w:r>
    </w:p>
    <w:p w:rsidR="00200E14" w:rsidRDefault="00200E14" w:rsidP="00466DD3">
      <w:pPr>
        <w:pStyle w:val="ListParagraph"/>
        <w:numPr>
          <w:ilvl w:val="1"/>
          <w:numId w:val="4"/>
        </w:numPr>
      </w:pPr>
      <w:r>
        <w:t>Report ID:Int:8</w:t>
      </w:r>
    </w:p>
    <w:p w:rsidR="00415224" w:rsidRDefault="00415224" w:rsidP="00466DD3">
      <w:pPr>
        <w:pStyle w:val="ListParagraph"/>
        <w:numPr>
          <w:ilvl w:val="1"/>
          <w:numId w:val="4"/>
        </w:numPr>
      </w:pPr>
      <w:r>
        <w:t>Report Type:ENUM</w:t>
      </w:r>
    </w:p>
    <w:p w:rsidR="00200E14" w:rsidRDefault="00200E14" w:rsidP="00466DD3">
      <w:pPr>
        <w:pStyle w:val="ListParagraph"/>
        <w:numPr>
          <w:ilvl w:val="1"/>
          <w:numId w:val="4"/>
        </w:numPr>
      </w:pPr>
      <w:r>
        <w:t>Report Name:String:32</w:t>
      </w:r>
    </w:p>
    <w:p w:rsidR="00200E14" w:rsidRDefault="00200E14" w:rsidP="00466DD3">
      <w:pPr>
        <w:pStyle w:val="ListParagraph"/>
        <w:numPr>
          <w:ilvl w:val="1"/>
          <w:numId w:val="4"/>
        </w:numPr>
      </w:pPr>
      <w:r>
        <w:t>Report Description:String:128</w:t>
      </w:r>
    </w:p>
    <w:p w:rsidR="00150F9D" w:rsidRDefault="00150F9D" w:rsidP="00466DD3">
      <w:pPr>
        <w:pStyle w:val="ListParagraph"/>
        <w:numPr>
          <w:ilvl w:val="1"/>
          <w:numId w:val="4"/>
        </w:numPr>
      </w:pPr>
      <w:r>
        <w:t xml:space="preserve">Report Pageable:Boolean:True/False </w:t>
      </w:r>
      <w:r>
        <w:sym w:font="Wingdings" w:char="F0E0"/>
      </w:r>
      <w:r>
        <w:t xml:space="preserve"> If the report can be paged</w:t>
      </w:r>
    </w:p>
    <w:p w:rsidR="00415224" w:rsidRDefault="00415224" w:rsidP="00415224">
      <w:pPr>
        <w:pStyle w:val="ListParagraph"/>
        <w:numPr>
          <w:ilvl w:val="1"/>
          <w:numId w:val="4"/>
        </w:numPr>
      </w:pPr>
      <w:r>
        <w:t>Report Path:String:128</w:t>
      </w:r>
    </w:p>
    <w:p w:rsidR="00200E14" w:rsidRDefault="00200E14" w:rsidP="00466DD3">
      <w:pPr>
        <w:pStyle w:val="ListParagraph"/>
        <w:numPr>
          <w:ilvl w:val="1"/>
          <w:numId w:val="4"/>
        </w:numPr>
      </w:pPr>
      <w:r>
        <w:t>Report Parameters Array</w:t>
      </w:r>
    </w:p>
    <w:p w:rsidR="00200E14" w:rsidRDefault="00415224" w:rsidP="00466DD3">
      <w:pPr>
        <w:pStyle w:val="ListParagraph"/>
        <w:numPr>
          <w:ilvl w:val="2"/>
          <w:numId w:val="4"/>
        </w:numPr>
      </w:pPr>
      <w:r>
        <w:t>Name</w:t>
      </w:r>
      <w:r w:rsidR="00200E14">
        <w:t>:</w:t>
      </w:r>
      <w:r>
        <w:t>String</w:t>
      </w:r>
      <w:r w:rsidR="00200E14">
        <w:t>:</w:t>
      </w:r>
      <w:r>
        <w:t>32</w:t>
      </w:r>
    </w:p>
    <w:p w:rsidR="00807C73" w:rsidRDefault="00415224" w:rsidP="00466DD3">
      <w:pPr>
        <w:pStyle w:val="ListParagraph"/>
        <w:numPr>
          <w:ilvl w:val="2"/>
          <w:numId w:val="4"/>
        </w:numPr>
      </w:pPr>
      <w:r>
        <w:t>Mandatory Flag</w:t>
      </w:r>
      <w:r w:rsidR="00807C73">
        <w:t>:</w:t>
      </w:r>
      <w:r>
        <w:t>Boolean</w:t>
      </w:r>
    </w:p>
    <w:p w:rsidR="00200E14" w:rsidRDefault="00415224" w:rsidP="00466DD3">
      <w:pPr>
        <w:pStyle w:val="ListParagraph"/>
        <w:numPr>
          <w:ilvl w:val="2"/>
          <w:numId w:val="4"/>
        </w:numPr>
      </w:pPr>
      <w:r>
        <w:t>Type</w:t>
      </w:r>
      <w:r w:rsidR="00200E14">
        <w:t>:</w:t>
      </w:r>
      <w:r>
        <w:t>ENUM</w:t>
      </w:r>
      <w:r w:rsidR="00200E14">
        <w:t>:</w:t>
      </w:r>
      <w:r>
        <w:t xml:space="preserve"> One of STRING, INTEGER, DATE, ARRAY</w:t>
      </w:r>
    </w:p>
    <w:p w:rsidR="00BF21B9" w:rsidRDefault="00F25EBC" w:rsidP="00BF21B9">
      <w:r>
        <w:t>Return Sub Codes</w:t>
      </w:r>
    </w:p>
    <w:p w:rsidR="00BF21B9" w:rsidRPr="000039CB" w:rsidRDefault="00324B47" w:rsidP="00BF21B9">
      <w:pPr>
        <w:pStyle w:val="ListParagraph"/>
      </w:pPr>
      <w:r>
        <w:t>0x0520</w:t>
      </w:r>
    </w:p>
    <w:p w:rsidR="00E3474F" w:rsidRDefault="00E3474F" w:rsidP="00760383">
      <w:pPr>
        <w:pStyle w:val="Heading3"/>
      </w:pPr>
      <w:bookmarkStart w:id="116" w:name="_Toc382296924"/>
      <w:r>
        <w:t>Get</w:t>
      </w:r>
      <w:r w:rsidR="00EF075A">
        <w:t xml:space="preserve"> </w:t>
      </w:r>
      <w:r>
        <w:t>Report</w:t>
      </w:r>
      <w:bookmarkEnd w:id="115"/>
      <w:r w:rsidR="00580B11">
        <w:t xml:space="preserve"> Detail</w:t>
      </w:r>
      <w:bookmarkEnd w:id="116"/>
    </w:p>
    <w:p w:rsidR="00580B11" w:rsidRDefault="00580B11" w:rsidP="00760383">
      <w:r>
        <w:t>Generic mechanism for remote invocation of defined reports.</w:t>
      </w:r>
      <w:r w:rsidR="00324B47">
        <w:t xml:space="preserve">  If report type is HTML and paging flag is set to true the method will return a paging cache key which is used by the getReportDetailPaged function for getting the HTML data.</w:t>
      </w:r>
    </w:p>
    <w:p w:rsidR="00580B11" w:rsidRPr="00580B11" w:rsidRDefault="00580B11" w:rsidP="00760383">
      <w:r>
        <w:rPr>
          <w:b/>
        </w:rPr>
        <w:t>Note</w:t>
      </w:r>
      <w:r>
        <w:t>: Function will return an error if parameters supplied and associated report does not require the parameters.</w:t>
      </w:r>
    </w:p>
    <w:p w:rsidR="00580B11" w:rsidRDefault="00580B11" w:rsidP="00760383">
      <w:r>
        <w:t>Inputs</w:t>
      </w:r>
    </w:p>
    <w:p w:rsidR="00580B11" w:rsidRDefault="00415224" w:rsidP="00760383">
      <w:pPr>
        <w:pStyle w:val="ListParagraph"/>
      </w:pPr>
      <w:r>
        <w:t>Account</w:t>
      </w:r>
      <w:r w:rsidR="00580B11">
        <w:t xml:space="preserve"> ID</w:t>
      </w:r>
      <w:r w:rsidR="00807C73">
        <w:t>:Int:8</w:t>
      </w:r>
    </w:p>
    <w:p w:rsidR="00415224" w:rsidRDefault="00415224" w:rsidP="00415224">
      <w:pPr>
        <w:pStyle w:val="ListParagraph"/>
      </w:pPr>
      <w:r>
        <w:t>Report ID:Int:8</w:t>
      </w:r>
    </w:p>
    <w:p w:rsidR="00415224" w:rsidRDefault="00415224" w:rsidP="00415224">
      <w:pPr>
        <w:pStyle w:val="ListParagraph"/>
      </w:pPr>
      <w:r>
        <w:t xml:space="preserve">Report Output Type:ENUM </w:t>
      </w:r>
      <w:r>
        <w:sym w:font="Wingdings" w:char="F0E0"/>
      </w:r>
      <w:r>
        <w:t xml:space="preserve"> One of HTML, PDF, EXCEL</w:t>
      </w:r>
    </w:p>
    <w:p w:rsidR="00415224" w:rsidRDefault="00415224" w:rsidP="00415224">
      <w:pPr>
        <w:pStyle w:val="ListParagraph"/>
      </w:pPr>
      <w:r>
        <w:t xml:space="preserve">Paging Flag:Boolean(True/False or 0/1) </w:t>
      </w:r>
      <w:r>
        <w:sym w:font="Wingdings" w:char="F0E0"/>
      </w:r>
      <w:r>
        <w:t xml:space="preserve"> Provides the ability to page HTML reports</w:t>
      </w:r>
    </w:p>
    <w:p w:rsidR="00415224" w:rsidRDefault="00415224" w:rsidP="00415224">
      <w:pPr>
        <w:pStyle w:val="ListParagraph"/>
      </w:pPr>
      <w:r>
        <w:t>Parameters Array</w:t>
      </w:r>
    </w:p>
    <w:p w:rsidR="00415224" w:rsidRDefault="00415224" w:rsidP="00415224">
      <w:pPr>
        <w:pStyle w:val="ListParagraph"/>
        <w:numPr>
          <w:ilvl w:val="1"/>
          <w:numId w:val="4"/>
        </w:numPr>
      </w:pPr>
      <w:r>
        <w:t xml:space="preserve">Name:String:32 </w:t>
      </w:r>
      <w:r>
        <w:sym w:font="Wingdings" w:char="F0E0"/>
      </w:r>
      <w:r>
        <w:t xml:space="preserve"> Parameter Name</w:t>
      </w:r>
    </w:p>
    <w:p w:rsidR="00415224" w:rsidRDefault="00415224" w:rsidP="00415224">
      <w:pPr>
        <w:pStyle w:val="ListParagraph"/>
        <w:numPr>
          <w:ilvl w:val="1"/>
          <w:numId w:val="4"/>
        </w:numPr>
      </w:pPr>
      <w:r>
        <w:t xml:space="preserve">Report Parameter Type:ENUM </w:t>
      </w:r>
      <w:r>
        <w:sym w:font="Wingdings" w:char="F0E0"/>
      </w:r>
      <w:r>
        <w:t xml:space="preserve"> One of STRING, INTEGER, DATE, ARRAY</w:t>
      </w:r>
    </w:p>
    <w:p w:rsidR="00415224" w:rsidRDefault="00415224" w:rsidP="00415224">
      <w:pPr>
        <w:pStyle w:val="ListParagraph"/>
        <w:numPr>
          <w:ilvl w:val="1"/>
          <w:numId w:val="4"/>
        </w:numPr>
      </w:pPr>
      <w:r>
        <w:lastRenderedPageBreak/>
        <w:t>String Value:String</w:t>
      </w:r>
      <w:r w:rsidR="009931E5">
        <w:t xml:space="preserve"> Array</w:t>
      </w:r>
      <w:r>
        <w:t xml:space="preserve"> </w:t>
      </w:r>
      <w:r>
        <w:sym w:font="Wingdings" w:char="F0E0"/>
      </w:r>
      <w:r w:rsidR="009931E5">
        <w:t xml:space="preserve"> String Values</w:t>
      </w:r>
    </w:p>
    <w:p w:rsidR="00415224" w:rsidRDefault="00415224" w:rsidP="00415224">
      <w:pPr>
        <w:pStyle w:val="ListParagraph"/>
        <w:numPr>
          <w:ilvl w:val="1"/>
          <w:numId w:val="4"/>
        </w:numPr>
      </w:pPr>
      <w:r>
        <w:t>Integer Value:Integer</w:t>
      </w:r>
      <w:r w:rsidR="009931E5">
        <w:t xml:space="preserve"> Array </w:t>
      </w:r>
      <w:r w:rsidR="009931E5">
        <w:sym w:font="Wingdings" w:char="F0E0"/>
      </w:r>
      <w:r w:rsidR="009931E5">
        <w:t xml:space="preserve"> Integer Values</w:t>
      </w:r>
    </w:p>
    <w:p w:rsidR="00415224" w:rsidRDefault="00415224" w:rsidP="00415224">
      <w:pPr>
        <w:pStyle w:val="ListParagraph"/>
        <w:numPr>
          <w:ilvl w:val="1"/>
          <w:numId w:val="4"/>
        </w:numPr>
      </w:pPr>
      <w:r>
        <w:t>Date Value:String</w:t>
      </w:r>
      <w:r w:rsidR="009931E5">
        <w:t xml:space="preserve"> Array </w:t>
      </w:r>
      <w:r w:rsidR="009931E5">
        <w:sym w:font="Wingdings" w:char="F0E0"/>
      </w:r>
      <w:r w:rsidR="009931E5">
        <w:t xml:space="preserve"> DateTime, Format must be YYYY-MM-DDTHH:MM:SS (T = Letter T)</w:t>
      </w:r>
    </w:p>
    <w:p w:rsidR="00580B11" w:rsidRDefault="00580B11" w:rsidP="00760383">
      <w:r>
        <w:t>Outputs</w:t>
      </w:r>
    </w:p>
    <w:p w:rsidR="00C03432" w:rsidRDefault="00C03432" w:rsidP="00C03432">
      <w:pPr>
        <w:pStyle w:val="ListParagraph"/>
      </w:pPr>
      <w:r>
        <w:t>&lt;standard response message block&gt;</w:t>
      </w:r>
    </w:p>
    <w:p w:rsidR="00CC1757" w:rsidRDefault="00CC1757" w:rsidP="00CC1757">
      <w:pPr>
        <w:pStyle w:val="ListParagraph"/>
      </w:pPr>
      <w:r>
        <w:t xml:space="preserve">Report Output Type:ENUM </w:t>
      </w:r>
      <w:r>
        <w:sym w:font="Wingdings" w:char="F0E0"/>
      </w:r>
      <w:r>
        <w:t xml:space="preserve"> One of HTML, PDF, EXCEL</w:t>
      </w:r>
    </w:p>
    <w:p w:rsidR="00CC1757" w:rsidRDefault="00CC1757" w:rsidP="00CC1757">
      <w:pPr>
        <w:pStyle w:val="ListParagraph"/>
      </w:pPr>
      <w:r>
        <w:t xml:space="preserve">Total Rows:int </w:t>
      </w:r>
      <w:r>
        <w:sym w:font="Wingdings" w:char="F0E0"/>
      </w:r>
      <w:r>
        <w:t xml:space="preserve"> Total Number of Rows in the Report</w:t>
      </w:r>
      <w:r w:rsidR="00324B47">
        <w:t>. Note: This count includes header rows</w:t>
      </w:r>
    </w:p>
    <w:p w:rsidR="00CC1757" w:rsidRDefault="00CC1757" w:rsidP="00CC1757">
      <w:pPr>
        <w:pStyle w:val="ListParagraph"/>
      </w:pPr>
      <w:r>
        <w:t xml:space="preserve">Paging Cache Key:String </w:t>
      </w:r>
      <w:r>
        <w:sym w:font="Wingdings" w:char="F0E0"/>
      </w:r>
      <w:r>
        <w:t xml:space="preserve"> Unique Key required by getReportDetailPaged() API Call</w:t>
      </w:r>
    </w:p>
    <w:p w:rsidR="00CC1757" w:rsidRDefault="00CC1757" w:rsidP="00CC1757">
      <w:pPr>
        <w:pStyle w:val="ListParagraph"/>
      </w:pPr>
      <w:r>
        <w:t xml:space="preserve">HTML Report:String </w:t>
      </w:r>
      <w:r>
        <w:sym w:font="Wingdings" w:char="F0E0"/>
      </w:r>
      <w:r>
        <w:t xml:space="preserve"> Populated if report type is HTML</w:t>
      </w:r>
    </w:p>
    <w:p w:rsidR="00CC1757" w:rsidRDefault="00CC1757" w:rsidP="00CC1757">
      <w:pPr>
        <w:pStyle w:val="ListParagraph"/>
      </w:pPr>
      <w:r>
        <w:t xml:space="preserve">PDF Report:Byte Array </w:t>
      </w:r>
      <w:r>
        <w:sym w:font="Wingdings" w:char="F0E0"/>
      </w:r>
      <w:r>
        <w:t xml:space="preserve"> Populated if report type is PDF</w:t>
      </w:r>
    </w:p>
    <w:p w:rsidR="00807C73" w:rsidRDefault="00CC1757" w:rsidP="00CC1757">
      <w:pPr>
        <w:pStyle w:val="ListParagraph"/>
      </w:pPr>
      <w:r>
        <w:t xml:space="preserve">EXCEL Report:Byte Array </w:t>
      </w:r>
      <w:r>
        <w:sym w:font="Wingdings" w:char="F0E0"/>
      </w:r>
      <w:r>
        <w:t xml:space="preserve"> Populated if report type id EXCEL</w:t>
      </w:r>
    </w:p>
    <w:p w:rsidR="00BF21B9" w:rsidRDefault="00F25EBC" w:rsidP="00BF21B9">
      <w:r>
        <w:t>Return Sub Codes</w:t>
      </w:r>
    </w:p>
    <w:p w:rsidR="00BF21B9" w:rsidRDefault="00324B47" w:rsidP="00BF21B9">
      <w:pPr>
        <w:pStyle w:val="ListParagraph"/>
      </w:pPr>
      <w:r>
        <w:t>0x0540</w:t>
      </w:r>
    </w:p>
    <w:p w:rsidR="00BF21B9" w:rsidRPr="00580B11" w:rsidRDefault="00BF21B9" w:rsidP="00BF21B9"/>
    <w:p w:rsidR="000B531B" w:rsidRDefault="000B531B" w:rsidP="000B531B">
      <w:pPr>
        <w:pStyle w:val="Heading3"/>
      </w:pPr>
      <w:bookmarkStart w:id="117" w:name="_Toc382296925"/>
      <w:bookmarkStart w:id="118" w:name="_Toc340793449"/>
      <w:r>
        <w:t>Get Report Detail Paged</w:t>
      </w:r>
      <w:bookmarkEnd w:id="117"/>
    </w:p>
    <w:p w:rsidR="000B531B" w:rsidRDefault="000B531B" w:rsidP="000B531B">
      <w:r>
        <w:t>This function will return specific rows of an HTML report.  This function only works with HTML generated reports.</w:t>
      </w:r>
    </w:p>
    <w:p w:rsidR="000B531B" w:rsidRDefault="000B531B" w:rsidP="000B531B">
      <w:r>
        <w:t>Inputs</w:t>
      </w:r>
    </w:p>
    <w:p w:rsidR="000B531B" w:rsidRDefault="000B531B" w:rsidP="000B531B">
      <w:pPr>
        <w:pStyle w:val="ListParagraph"/>
      </w:pPr>
      <w:r>
        <w:t>Account ID:Int:8</w:t>
      </w:r>
    </w:p>
    <w:p w:rsidR="000B531B" w:rsidRDefault="000B531B" w:rsidP="000B531B">
      <w:pPr>
        <w:pStyle w:val="ListParagraph"/>
      </w:pPr>
      <w:r>
        <w:t>Paging Cache Key:String:</w:t>
      </w:r>
      <w:r w:rsidR="00C25D8A">
        <w:t xml:space="preserve">16 </w:t>
      </w:r>
      <w:r w:rsidR="00C25D8A">
        <w:sym w:font="Wingdings" w:char="F0E0"/>
      </w:r>
      <w:r w:rsidR="00C25D8A">
        <w:t xml:space="preserve"> Returned by getReportDetail() function if paging flag was true</w:t>
      </w:r>
    </w:p>
    <w:p w:rsidR="00C25D8A" w:rsidRDefault="00C25D8A" w:rsidP="00C25D8A">
      <w:pPr>
        <w:pStyle w:val="ListParagraph"/>
      </w:pPr>
      <w:r>
        <w:t xml:space="preserve">First Row:Int:8 </w:t>
      </w:r>
      <w:r>
        <w:sym w:font="Wingdings" w:char="F0E0"/>
      </w:r>
      <w:r>
        <w:t xml:space="preserve"> First row to start data pull</w:t>
      </w:r>
    </w:p>
    <w:p w:rsidR="00C25D8A" w:rsidRDefault="00C25D8A" w:rsidP="00C25D8A">
      <w:pPr>
        <w:pStyle w:val="ListParagraph"/>
      </w:pPr>
      <w:r>
        <w:t xml:space="preserve">Max Rows:Int:8 </w:t>
      </w:r>
      <w:r>
        <w:sym w:font="Wingdings" w:char="F0E0"/>
      </w:r>
      <w:r>
        <w:t xml:space="preserve"> Total number of rows to pull</w:t>
      </w:r>
    </w:p>
    <w:p w:rsidR="000B531B" w:rsidRDefault="000B531B" w:rsidP="000B531B">
      <w:r>
        <w:t>Outputs</w:t>
      </w:r>
    </w:p>
    <w:p w:rsidR="000B531B" w:rsidRDefault="000B531B" w:rsidP="000B531B">
      <w:pPr>
        <w:pStyle w:val="ListParagraph"/>
      </w:pPr>
      <w:r>
        <w:t>&lt;standard response message block&gt;</w:t>
      </w:r>
    </w:p>
    <w:p w:rsidR="000B531B" w:rsidRDefault="000B531B" w:rsidP="000B531B">
      <w:pPr>
        <w:pStyle w:val="ListParagraph"/>
      </w:pPr>
      <w:r>
        <w:t xml:space="preserve">Report Output Type:ENUM </w:t>
      </w:r>
      <w:r>
        <w:sym w:font="Wingdings" w:char="F0E0"/>
      </w:r>
      <w:r>
        <w:t xml:space="preserve"> </w:t>
      </w:r>
      <w:r w:rsidR="00C25D8A">
        <w:t xml:space="preserve">Will always be </w:t>
      </w:r>
      <w:r>
        <w:t>HTML</w:t>
      </w:r>
    </w:p>
    <w:p w:rsidR="000B531B" w:rsidRDefault="000B531B" w:rsidP="000B531B">
      <w:pPr>
        <w:pStyle w:val="ListParagraph"/>
      </w:pPr>
      <w:r>
        <w:t>Paging Cache Key:String</w:t>
      </w:r>
    </w:p>
    <w:p w:rsidR="000B531B" w:rsidRDefault="000B531B" w:rsidP="000B531B">
      <w:pPr>
        <w:pStyle w:val="ListParagraph"/>
      </w:pPr>
      <w:r>
        <w:t xml:space="preserve">HTML Report:String </w:t>
      </w:r>
      <w:r>
        <w:sym w:font="Wingdings" w:char="F0E0"/>
      </w:r>
      <w:r>
        <w:t xml:space="preserve"> </w:t>
      </w:r>
      <w:r w:rsidR="00C25D8A">
        <w:t>Requested rows in HTML format</w:t>
      </w:r>
    </w:p>
    <w:p w:rsidR="000B531B" w:rsidRDefault="000B531B" w:rsidP="000B531B">
      <w:r>
        <w:t>Return Sub Codes</w:t>
      </w:r>
    </w:p>
    <w:p w:rsidR="000B531B" w:rsidRDefault="000B531B" w:rsidP="000B531B">
      <w:pPr>
        <w:pStyle w:val="ListParagraph"/>
      </w:pPr>
      <w:r>
        <w:t>0x</w:t>
      </w:r>
      <w:r w:rsidR="00C25D8A">
        <w:t>1620</w:t>
      </w:r>
    </w:p>
    <w:p w:rsidR="00C25D8A" w:rsidRDefault="00C25D8A" w:rsidP="00C25D8A"/>
    <w:p w:rsidR="00C25D8A" w:rsidRDefault="00C25D8A">
      <w:pPr>
        <w:spacing w:before="200" w:after="200"/>
        <w:rPr>
          <w:b/>
          <w:caps/>
          <w:spacing w:val="15"/>
          <w:sz w:val="22"/>
          <w:szCs w:val="22"/>
        </w:rPr>
      </w:pPr>
      <w:r>
        <w:br w:type="page"/>
      </w:r>
    </w:p>
    <w:p w:rsidR="002C58EE" w:rsidRDefault="00381F3B" w:rsidP="00760383">
      <w:pPr>
        <w:pStyle w:val="Heading2"/>
      </w:pPr>
      <w:bookmarkStart w:id="119" w:name="_Toc382296926"/>
      <w:r>
        <w:lastRenderedPageBreak/>
        <w:t>Wholesal</w:t>
      </w:r>
      <w:bookmarkEnd w:id="118"/>
      <w:r w:rsidR="00DF0A5A">
        <w:t>e API Group</w:t>
      </w:r>
      <w:bookmarkEnd w:id="119"/>
    </w:p>
    <w:p w:rsidR="00381F3B" w:rsidRDefault="00381F3B" w:rsidP="00760383">
      <w:pPr>
        <w:pStyle w:val="Heading3"/>
      </w:pPr>
      <w:bookmarkStart w:id="120" w:name="_Toc340793450"/>
      <w:bookmarkStart w:id="121" w:name="_Toc382296927"/>
      <w:r>
        <w:t>Build Wholesale Order</w:t>
      </w:r>
      <w:bookmarkEnd w:id="120"/>
      <w:bookmarkEnd w:id="121"/>
    </w:p>
    <w:p w:rsidR="00A82C38" w:rsidRDefault="00A82C38" w:rsidP="00760383">
      <w:r>
        <w:t xml:space="preserve">This begins the process of creating a wholesale order.  Basically this function generates empty data structures in preparation for subsequent </w:t>
      </w:r>
      <w:r>
        <w:rPr>
          <w:b/>
        </w:rPr>
        <w:t>AddWholesaleOrderItem</w:t>
      </w:r>
      <w:r>
        <w:t xml:space="preserve"> function calls; which will require the WholesaleOrderID.</w:t>
      </w:r>
    </w:p>
    <w:p w:rsidR="00A82C38" w:rsidRDefault="00A82C38" w:rsidP="00760383">
      <w:r>
        <w:t>Inputs</w:t>
      </w:r>
    </w:p>
    <w:p w:rsidR="00A82C38" w:rsidRDefault="00565DAA" w:rsidP="00760383">
      <w:pPr>
        <w:pStyle w:val="ListParagraph"/>
      </w:pPr>
      <w:r>
        <w:t>Dealer ID</w:t>
      </w:r>
      <w:r w:rsidR="00A63ED6">
        <w:t>:Int:8</w:t>
      </w:r>
      <w:r w:rsidR="001205FF">
        <w:sym w:font="Wingdings" w:char="F0E0"/>
      </w:r>
      <w:r w:rsidR="001205FF">
        <w:t xml:space="preserve"> The ID of the dealer this order will be placed for.</w:t>
      </w:r>
    </w:p>
    <w:p w:rsidR="00A82C38" w:rsidRDefault="00A82C38" w:rsidP="00760383">
      <w:r>
        <w:t xml:space="preserve">Outputs </w:t>
      </w:r>
    </w:p>
    <w:p w:rsidR="00C03432" w:rsidRDefault="00C03432" w:rsidP="00C03432">
      <w:pPr>
        <w:pStyle w:val="ListParagraph"/>
      </w:pPr>
      <w:r>
        <w:t>&lt;standard response message block&gt;</w:t>
      </w:r>
    </w:p>
    <w:p w:rsidR="00A82C38" w:rsidRDefault="00A82C38" w:rsidP="00760383">
      <w:pPr>
        <w:pStyle w:val="ListParagraph"/>
      </w:pPr>
      <w:r>
        <w:t>WholesaleOrderID</w:t>
      </w:r>
      <w:r w:rsidR="00A63ED6">
        <w:t>:Int:8</w:t>
      </w:r>
    </w:p>
    <w:p w:rsidR="000A262F" w:rsidRDefault="00F25EBC" w:rsidP="000A262F">
      <w:r>
        <w:t>Return Sub Codes</w:t>
      </w:r>
    </w:p>
    <w:p w:rsidR="000A262F" w:rsidRPr="00A82C38" w:rsidRDefault="000A262F" w:rsidP="000A262F">
      <w:pPr>
        <w:pStyle w:val="ListParagraph"/>
      </w:pPr>
      <w:r>
        <w:t>0x1C00</w:t>
      </w:r>
    </w:p>
    <w:p w:rsidR="00381F3B" w:rsidRDefault="00381F3B" w:rsidP="00760383">
      <w:pPr>
        <w:pStyle w:val="Heading3"/>
      </w:pPr>
      <w:bookmarkStart w:id="122" w:name="_Toc340793451"/>
      <w:bookmarkStart w:id="123" w:name="_Toc382296928"/>
      <w:r>
        <w:t xml:space="preserve">Add Wholesale Order </w:t>
      </w:r>
      <w:r w:rsidR="00427C35">
        <w:t>I</w:t>
      </w:r>
      <w:bookmarkEnd w:id="122"/>
      <w:r w:rsidR="00CA7958">
        <w:t>tem</w:t>
      </w:r>
      <w:bookmarkEnd w:id="123"/>
    </w:p>
    <w:p w:rsidR="00FF2685" w:rsidRDefault="00FF2685" w:rsidP="00760383">
      <w:r>
        <w:t>This function is used to add inventory to a wholesale order.</w:t>
      </w:r>
    </w:p>
    <w:p w:rsidR="00565DAA" w:rsidRDefault="00565DAA" w:rsidP="00760383">
      <w:r>
        <w:rPr>
          <w:b/>
        </w:rPr>
        <w:t>Note</w:t>
      </w:r>
      <w:r>
        <w:t>: A quantity check will be made by this function to ensure adequate inventory is available.</w:t>
      </w:r>
    </w:p>
    <w:p w:rsidR="00565DAA" w:rsidRDefault="00565DAA" w:rsidP="00760383">
      <w:r>
        <w:t>Inputs</w:t>
      </w:r>
    </w:p>
    <w:p w:rsidR="00565DAA" w:rsidRDefault="00565DAA" w:rsidP="00760383">
      <w:pPr>
        <w:pStyle w:val="ListParagraph"/>
      </w:pPr>
      <w:r>
        <w:t>WholesaleOrderID</w:t>
      </w:r>
      <w:r w:rsidR="00A63ED6">
        <w:t>:Int:8</w:t>
      </w:r>
      <w:r>
        <w:t xml:space="preserve"> </w:t>
      </w:r>
      <w:r>
        <w:sym w:font="Wingdings" w:char="F0E0"/>
      </w:r>
      <w:r>
        <w:t xml:space="preserve"> The ID of the wholesale order being created.</w:t>
      </w:r>
    </w:p>
    <w:p w:rsidR="00565DAA" w:rsidRDefault="00565DAA" w:rsidP="00760383">
      <w:pPr>
        <w:pStyle w:val="ListParagraph"/>
      </w:pPr>
      <w:r>
        <w:t>Inventory Identifier has to be one of:</w:t>
      </w:r>
    </w:p>
    <w:p w:rsidR="00565DAA" w:rsidRDefault="00565DAA" w:rsidP="00466DD3">
      <w:pPr>
        <w:pStyle w:val="ListParagraph"/>
        <w:numPr>
          <w:ilvl w:val="1"/>
          <w:numId w:val="4"/>
        </w:numPr>
      </w:pPr>
      <w:r>
        <w:t xml:space="preserve">(Optional) </w:t>
      </w:r>
      <w:r w:rsidR="00A63ED6">
        <w:t>Product</w:t>
      </w:r>
      <w:r>
        <w:t xml:space="preserve"> ID</w:t>
      </w:r>
      <w:r w:rsidR="00F94121">
        <w:t>:Int:8</w:t>
      </w:r>
      <w:r>
        <w:t xml:space="preserve"> </w:t>
      </w:r>
      <w:r>
        <w:sym w:font="Wingdings" w:char="F0E0"/>
      </w:r>
      <w:r>
        <w:t xml:space="preserve"> P</w:t>
      </w:r>
      <w:r w:rsidR="00A63ED6">
        <w:t>roduct ID of the specific inventory type to add to the order.</w:t>
      </w:r>
    </w:p>
    <w:p w:rsidR="00565DAA" w:rsidRDefault="00565DAA" w:rsidP="00466DD3">
      <w:pPr>
        <w:pStyle w:val="ListParagraph"/>
        <w:numPr>
          <w:ilvl w:val="1"/>
          <w:numId w:val="4"/>
        </w:numPr>
      </w:pPr>
      <w:r>
        <w:t>(Optional) Custom Key</w:t>
      </w:r>
      <w:r w:rsidR="004F426D">
        <w:t>:String:32</w:t>
      </w:r>
      <w:r>
        <w:t xml:space="preserve"> </w:t>
      </w:r>
      <w:r>
        <w:sym w:font="Wingdings" w:char="F0E0"/>
      </w:r>
      <w:r>
        <w:t xml:space="preserve"> Client defined value input at inventory load.  Can be used as a model mapping field.  I.E. Model SKU</w:t>
      </w:r>
    </w:p>
    <w:p w:rsidR="000C6B34" w:rsidRDefault="000C6B34" w:rsidP="00760383">
      <w:pPr>
        <w:pStyle w:val="ListParagraph"/>
      </w:pPr>
      <w:r>
        <w:t xml:space="preserve">Add Flag:Int:2 </w:t>
      </w:r>
      <w:r>
        <w:sym w:font="Wingdings" w:char="F0E0"/>
      </w:r>
      <w:r>
        <w:t xml:space="preserve"> Must be one of the following:</w:t>
      </w:r>
    </w:p>
    <w:p w:rsidR="000C6B34" w:rsidRDefault="000C6B34" w:rsidP="00466DD3">
      <w:pPr>
        <w:pStyle w:val="ListParagraph"/>
        <w:numPr>
          <w:ilvl w:val="1"/>
          <w:numId w:val="4"/>
        </w:numPr>
      </w:pPr>
      <w:r>
        <w:t>(Optional) Autopick:</w:t>
      </w:r>
      <w:r>
        <w:rPr>
          <w:b/>
        </w:rPr>
        <w:t>0x01</w:t>
      </w:r>
      <w:r>
        <w:t xml:space="preserve"> </w:t>
      </w:r>
      <w:r>
        <w:sym w:font="Wingdings" w:char="F0E0"/>
      </w:r>
      <w:r>
        <w:t xml:space="preserve"> Let system pick the ESN/SIMs randomly from available inventory.</w:t>
      </w:r>
    </w:p>
    <w:p w:rsidR="000C6B34" w:rsidRDefault="000C6B34" w:rsidP="00466DD3">
      <w:pPr>
        <w:pStyle w:val="ListParagraph"/>
        <w:numPr>
          <w:ilvl w:val="1"/>
          <w:numId w:val="4"/>
        </w:numPr>
      </w:pPr>
      <w:r>
        <w:t>(Optional) Provided:</w:t>
      </w:r>
      <w:r>
        <w:rPr>
          <w:b/>
        </w:rPr>
        <w:t>0x02</w:t>
      </w:r>
      <w:r>
        <w:t xml:space="preserve"> </w:t>
      </w:r>
      <w:r>
        <w:sym w:font="Wingdings" w:char="F0E0"/>
      </w:r>
      <w:r>
        <w:t xml:space="preserve"> Client provides the ESN/SIM values to be selected from inventory.</w:t>
      </w:r>
    </w:p>
    <w:p w:rsidR="000C6B34" w:rsidRDefault="000C6B34" w:rsidP="00466DD3">
      <w:pPr>
        <w:pStyle w:val="ListParagraph"/>
        <w:numPr>
          <w:ilvl w:val="2"/>
          <w:numId w:val="4"/>
        </w:numPr>
      </w:pPr>
      <w:r>
        <w:rPr>
          <w:b/>
        </w:rPr>
        <w:t>Note</w:t>
      </w:r>
      <w:r>
        <w:t>: ESN/SIM values must be present and available within inventory and match the ProductID/Custom Key provided.</w:t>
      </w:r>
    </w:p>
    <w:p w:rsidR="000C6B34" w:rsidRDefault="000C6B34" w:rsidP="00466DD3">
      <w:pPr>
        <w:pStyle w:val="ListParagraph"/>
        <w:numPr>
          <w:ilvl w:val="2"/>
          <w:numId w:val="4"/>
        </w:numPr>
      </w:pPr>
      <w:r>
        <w:t>Device ID Array</w:t>
      </w:r>
    </w:p>
    <w:p w:rsidR="000C6B34" w:rsidRDefault="000C6B34" w:rsidP="00466DD3">
      <w:pPr>
        <w:pStyle w:val="ListParagraph"/>
        <w:numPr>
          <w:ilvl w:val="3"/>
          <w:numId w:val="4"/>
        </w:numPr>
      </w:pPr>
      <w:r>
        <w:t xml:space="preserve">Device ID:String:128 </w:t>
      </w:r>
      <w:r>
        <w:sym w:font="Wingdings" w:char="F0E0"/>
      </w:r>
      <w:r>
        <w:t xml:space="preserve"> ESN/SIM value</w:t>
      </w:r>
    </w:p>
    <w:p w:rsidR="00565DAA" w:rsidRDefault="00565DAA" w:rsidP="000C6B34">
      <w:pPr>
        <w:pStyle w:val="ListParagraph"/>
      </w:pPr>
      <w:r>
        <w:t>Quan</w:t>
      </w:r>
      <w:r w:rsidR="001205FF">
        <w:t>t</w:t>
      </w:r>
      <w:r>
        <w:t>ity</w:t>
      </w:r>
      <w:r w:rsidR="00A63ED6">
        <w:t>:Int:5</w:t>
      </w:r>
      <w:r w:rsidR="000C6B34">
        <w:t xml:space="preserve"> </w:t>
      </w:r>
      <w:r w:rsidR="000C6B34">
        <w:sym w:font="Wingdings" w:char="F0E0"/>
      </w:r>
      <w:r w:rsidR="000C6B34">
        <w:t xml:space="preserve"> </w:t>
      </w:r>
      <w:r w:rsidR="000C6B34">
        <w:tab/>
        <w:t>The quantity to auto pick or provided by client.  Device ID array quantity must match this value.</w:t>
      </w:r>
    </w:p>
    <w:p w:rsidR="00565DAA" w:rsidRDefault="00565DAA" w:rsidP="00760383">
      <w:r>
        <w:t>Outputs</w:t>
      </w:r>
    </w:p>
    <w:p w:rsidR="00C03432" w:rsidRDefault="00C03432" w:rsidP="00C03432">
      <w:pPr>
        <w:pStyle w:val="ListParagraph"/>
      </w:pPr>
      <w:r>
        <w:t>&lt;standard response message block&gt;</w:t>
      </w:r>
    </w:p>
    <w:p w:rsidR="000F69B8" w:rsidRDefault="000F69B8" w:rsidP="00760383">
      <w:pPr>
        <w:pStyle w:val="ListParagraph"/>
      </w:pPr>
      <w:r>
        <w:t>LineItemID</w:t>
      </w:r>
      <w:r w:rsidR="004F426D">
        <w:t>:Int:4</w:t>
      </w:r>
    </w:p>
    <w:p w:rsidR="004F426D" w:rsidRDefault="004F426D" w:rsidP="00760383">
      <w:pPr>
        <w:pStyle w:val="ListParagraph"/>
      </w:pPr>
      <w:r>
        <w:t>Product ID:Int:8</w:t>
      </w:r>
    </w:p>
    <w:p w:rsidR="004F426D" w:rsidRDefault="004F426D" w:rsidP="00760383">
      <w:pPr>
        <w:pStyle w:val="ListParagraph"/>
      </w:pPr>
      <w:r>
        <w:t>Custom Key:String:32</w:t>
      </w:r>
    </w:p>
    <w:p w:rsidR="000A262F" w:rsidRDefault="00F25EBC" w:rsidP="000A262F">
      <w:r>
        <w:t>Return Sub Codes</w:t>
      </w:r>
    </w:p>
    <w:p w:rsidR="000A262F" w:rsidRPr="000A262F" w:rsidRDefault="000A262F" w:rsidP="000A262F">
      <w:pPr>
        <w:pStyle w:val="ListParagraph"/>
      </w:pPr>
      <w:r>
        <w:t>0x1D00</w:t>
      </w:r>
    </w:p>
    <w:p w:rsidR="00B1767A" w:rsidRDefault="00B1767A" w:rsidP="00760383">
      <w:pPr>
        <w:pStyle w:val="Heading3"/>
      </w:pPr>
      <w:bookmarkStart w:id="124" w:name="_Toc340793452"/>
      <w:bookmarkStart w:id="125" w:name="_Toc382296929"/>
      <w:r>
        <w:lastRenderedPageBreak/>
        <w:t>Remove Wholesale Order Item</w:t>
      </w:r>
      <w:bookmarkEnd w:id="124"/>
      <w:bookmarkEnd w:id="125"/>
    </w:p>
    <w:p w:rsidR="000F69B8" w:rsidRDefault="000F69B8" w:rsidP="00760383">
      <w:r>
        <w:t>Use to reverse line items already part of the order build.</w:t>
      </w:r>
    </w:p>
    <w:p w:rsidR="000F69B8" w:rsidRDefault="000F69B8" w:rsidP="00760383">
      <w:r>
        <w:t>Inputs</w:t>
      </w:r>
    </w:p>
    <w:p w:rsidR="000F69B8" w:rsidRDefault="000F69B8" w:rsidP="00760383">
      <w:pPr>
        <w:pStyle w:val="ListParagraph"/>
      </w:pPr>
      <w:r>
        <w:t>WholesaleOrderID</w:t>
      </w:r>
      <w:r w:rsidR="004F426D">
        <w:t>:Int:8</w:t>
      </w:r>
      <w:r>
        <w:t xml:space="preserve"> </w:t>
      </w:r>
      <w:r>
        <w:sym w:font="Wingdings" w:char="F0E0"/>
      </w:r>
      <w:r>
        <w:t xml:space="preserve"> The ID of the wholesale order being created.</w:t>
      </w:r>
    </w:p>
    <w:p w:rsidR="000F69B8" w:rsidRDefault="000F69B8" w:rsidP="00760383">
      <w:pPr>
        <w:pStyle w:val="ListParagraph"/>
      </w:pPr>
      <w:r>
        <w:t>LineItemID</w:t>
      </w:r>
      <w:r w:rsidR="004F426D">
        <w:t>:Int:4</w:t>
      </w:r>
      <w:r>
        <w:t xml:space="preserve"> </w:t>
      </w:r>
      <w:r>
        <w:sym w:font="Wingdings" w:char="F0E0"/>
      </w:r>
      <w:r>
        <w:t xml:space="preserve"> The line item to remove.</w:t>
      </w:r>
    </w:p>
    <w:p w:rsidR="000F69B8" w:rsidRDefault="000F69B8" w:rsidP="00760383">
      <w:r>
        <w:t>Outputs</w:t>
      </w:r>
    </w:p>
    <w:p w:rsidR="000F69B8" w:rsidRDefault="000F69B8" w:rsidP="00760383">
      <w:pPr>
        <w:pStyle w:val="ListParagraph"/>
      </w:pPr>
      <w:r>
        <w:t>&lt;standard response message block&gt;</w:t>
      </w:r>
    </w:p>
    <w:p w:rsidR="000A262F" w:rsidRDefault="00F25EBC" w:rsidP="000A262F">
      <w:r>
        <w:t>Return Sub Codes</w:t>
      </w:r>
    </w:p>
    <w:p w:rsidR="000A262F" w:rsidRPr="000F69B8" w:rsidRDefault="000A262F" w:rsidP="000A262F">
      <w:pPr>
        <w:pStyle w:val="ListParagraph"/>
      </w:pPr>
      <w:r>
        <w:t>0x1E00</w:t>
      </w:r>
    </w:p>
    <w:p w:rsidR="00CB27AE" w:rsidRDefault="00E70A68" w:rsidP="00760383">
      <w:pPr>
        <w:pStyle w:val="Heading3"/>
      </w:pPr>
      <w:bookmarkStart w:id="126" w:name="_Toc340793453"/>
      <w:bookmarkStart w:id="127" w:name="_Toc382296930"/>
      <w:r>
        <w:t xml:space="preserve">Place </w:t>
      </w:r>
      <w:r w:rsidR="00381F3B">
        <w:t>Wholesale</w:t>
      </w:r>
      <w:r>
        <w:t xml:space="preserve"> Order</w:t>
      </w:r>
      <w:bookmarkEnd w:id="126"/>
      <w:bookmarkEnd w:id="127"/>
    </w:p>
    <w:p w:rsidR="00D10E4E" w:rsidRDefault="00D10E4E" w:rsidP="00760383">
      <w:r>
        <w:t>Records the dealer order and queues the job for provisioning/fulfillment.</w:t>
      </w:r>
    </w:p>
    <w:p w:rsidR="00D10E4E" w:rsidRPr="00D10E4E" w:rsidRDefault="00D10E4E" w:rsidP="00760383">
      <w:r>
        <w:rPr>
          <w:b/>
        </w:rPr>
        <w:t>Note</w:t>
      </w:r>
      <w:r>
        <w:t>: Provisioning workflow type is configured at the system level for either of automated activation or processing via Ready Wireless fulfillment/provisioning system.</w:t>
      </w:r>
    </w:p>
    <w:p w:rsidR="00D10E4E" w:rsidRDefault="00D10E4E" w:rsidP="00760383">
      <w:r>
        <w:t>Inputs</w:t>
      </w:r>
    </w:p>
    <w:p w:rsidR="00D10E4E" w:rsidRDefault="00D10E4E" w:rsidP="00760383">
      <w:pPr>
        <w:pStyle w:val="ListParagraph"/>
      </w:pPr>
      <w:r>
        <w:t>WholesaleOrderID</w:t>
      </w:r>
      <w:r w:rsidR="004202E3">
        <w:t>:Int:8</w:t>
      </w:r>
    </w:p>
    <w:p w:rsidR="00D10E4E" w:rsidRDefault="00D10E4E" w:rsidP="00760383">
      <w:r>
        <w:t>Outputs</w:t>
      </w:r>
    </w:p>
    <w:p w:rsidR="00D10E4E" w:rsidRDefault="00D10E4E" w:rsidP="00760383">
      <w:pPr>
        <w:pStyle w:val="ListParagraph"/>
      </w:pPr>
      <w:r>
        <w:t>&lt;standard response message block&gt;</w:t>
      </w:r>
    </w:p>
    <w:p w:rsidR="000A262F" w:rsidRDefault="00F25EBC" w:rsidP="000A262F">
      <w:r>
        <w:t>Return Sub Codes</w:t>
      </w:r>
    </w:p>
    <w:p w:rsidR="000A262F" w:rsidRPr="00D10E4E" w:rsidRDefault="000A262F" w:rsidP="000A262F">
      <w:pPr>
        <w:pStyle w:val="ListParagraph"/>
      </w:pPr>
      <w:r>
        <w:t>0x1F00</w:t>
      </w:r>
    </w:p>
    <w:p w:rsidR="00381F3B" w:rsidRDefault="00381F3B" w:rsidP="00760383">
      <w:pPr>
        <w:pStyle w:val="Heading3"/>
      </w:pPr>
      <w:bookmarkStart w:id="128" w:name="_Toc340793454"/>
      <w:bookmarkStart w:id="129" w:name="_Toc382296931"/>
      <w:r>
        <w:t>Cancel Wholesale Order</w:t>
      </w:r>
      <w:bookmarkEnd w:id="128"/>
      <w:bookmarkEnd w:id="129"/>
    </w:p>
    <w:p w:rsidR="00387CC8" w:rsidRDefault="00387CC8" w:rsidP="00760383">
      <w:r>
        <w:t>For canceling a wholesale order.  Can succeed on order</w:t>
      </w:r>
      <w:r w:rsidR="00D17F39">
        <w:t>s</w:t>
      </w:r>
      <w:r>
        <w:t xml:space="preserve"> in “BUILD”, “PLACED”, “HOLD”</w:t>
      </w:r>
      <w:r w:rsidR="00D17F39">
        <w:t xml:space="preserve"> states.  Once processing begins the order cannot be stopped.</w:t>
      </w:r>
    </w:p>
    <w:p w:rsidR="00D17F39" w:rsidRDefault="00D17F39" w:rsidP="00760383">
      <w:r>
        <w:t>Inputs</w:t>
      </w:r>
    </w:p>
    <w:p w:rsidR="00D17F39" w:rsidRDefault="00D17F39" w:rsidP="00760383">
      <w:pPr>
        <w:pStyle w:val="ListParagraph"/>
      </w:pPr>
      <w:r>
        <w:t>WholesaleOrderID</w:t>
      </w:r>
      <w:r w:rsidR="004202E3">
        <w:t>:Int:8</w:t>
      </w:r>
    </w:p>
    <w:p w:rsidR="00D17F39" w:rsidRDefault="00D17F39" w:rsidP="00760383">
      <w:r>
        <w:t>Outputs</w:t>
      </w:r>
    </w:p>
    <w:p w:rsidR="00D17F39" w:rsidRDefault="00D17F39" w:rsidP="00760383">
      <w:pPr>
        <w:pStyle w:val="ListParagraph"/>
      </w:pPr>
      <w:r>
        <w:t>&lt;standard response message block&gt;</w:t>
      </w:r>
    </w:p>
    <w:p w:rsidR="000A262F" w:rsidRDefault="00F25EBC" w:rsidP="000A262F">
      <w:r>
        <w:t>Return Sub Codes</w:t>
      </w:r>
    </w:p>
    <w:p w:rsidR="000A262F" w:rsidRPr="00387CC8" w:rsidRDefault="000A262F" w:rsidP="000A262F">
      <w:pPr>
        <w:pStyle w:val="ListParagraph"/>
      </w:pPr>
      <w:r>
        <w:t>0x2000</w:t>
      </w:r>
    </w:p>
    <w:p w:rsidR="00E70A68" w:rsidRDefault="00381F3B" w:rsidP="00760383">
      <w:pPr>
        <w:pStyle w:val="Heading3"/>
      </w:pPr>
      <w:bookmarkStart w:id="130" w:name="_Toc340793455"/>
      <w:bookmarkStart w:id="131" w:name="_Toc382296932"/>
      <w:r>
        <w:t>Get Wholesale</w:t>
      </w:r>
      <w:r w:rsidR="00E70A68">
        <w:t xml:space="preserve"> Order</w:t>
      </w:r>
      <w:bookmarkEnd w:id="130"/>
      <w:bookmarkEnd w:id="131"/>
    </w:p>
    <w:p w:rsidR="00825641" w:rsidRDefault="00D17F39" w:rsidP="00760383">
      <w:r>
        <w:t xml:space="preserve">Returns the wholesale order details and associated ESNs/SIMs.  </w:t>
      </w:r>
    </w:p>
    <w:p w:rsidR="00D17F39" w:rsidRDefault="00825641" w:rsidP="00760383">
      <w:r w:rsidRPr="00825641">
        <w:rPr>
          <w:b/>
        </w:rPr>
        <w:t>Note</w:t>
      </w:r>
      <w:r>
        <w:t xml:space="preserve">: </w:t>
      </w:r>
      <w:r w:rsidR="00D17F39" w:rsidRPr="00825641">
        <w:t>If</w:t>
      </w:r>
      <w:r w:rsidR="00D17F39">
        <w:t xml:space="preserve"> order state is “PROCESSING” the </w:t>
      </w:r>
      <w:r>
        <w:t xml:space="preserve">device ID arrays </w:t>
      </w:r>
      <w:r w:rsidR="0083101C">
        <w:t>will not</w:t>
      </w:r>
      <w:r>
        <w:t xml:space="preserve"> be returned…only the order summary information.    </w:t>
      </w:r>
      <w:r w:rsidR="0083101C">
        <w:t xml:space="preserve">The processed quantity will change with each additional call.  </w:t>
      </w:r>
      <w:r w:rsidR="00D17F39">
        <w:t xml:space="preserve">Once the state is “COMPLETE” the </w:t>
      </w:r>
      <w:r w:rsidR="00D17F39">
        <w:lastRenderedPageBreak/>
        <w:t>results are final and can be relied upon to remain constant.</w:t>
      </w:r>
      <w:r w:rsidR="0083101C">
        <w:t xml:space="preserve">  It is possible for the quantity processed to be less than the quantity ordered if there is errors occur during the activation step.</w:t>
      </w:r>
    </w:p>
    <w:p w:rsidR="00D17F39" w:rsidRDefault="00D17F39" w:rsidP="00760383">
      <w:r>
        <w:t>Inputs</w:t>
      </w:r>
    </w:p>
    <w:p w:rsidR="00D17F39" w:rsidRDefault="00D17F39" w:rsidP="00760383">
      <w:pPr>
        <w:pStyle w:val="ListParagraph"/>
      </w:pPr>
      <w:r>
        <w:t>WholesaleOrderID</w:t>
      </w:r>
      <w:r w:rsidR="004202E3">
        <w:t>:Int:8</w:t>
      </w:r>
    </w:p>
    <w:p w:rsidR="00D17F39" w:rsidRDefault="00D17F39" w:rsidP="00760383">
      <w:r>
        <w:t>Outputs</w:t>
      </w:r>
    </w:p>
    <w:p w:rsidR="00C03432" w:rsidRDefault="00C03432" w:rsidP="00C03432">
      <w:pPr>
        <w:pStyle w:val="ListParagraph"/>
      </w:pPr>
      <w:r>
        <w:t>&lt;standard response message block&gt;</w:t>
      </w:r>
    </w:p>
    <w:p w:rsidR="00ED1A32" w:rsidRDefault="00ED1A32" w:rsidP="00ED1A32">
      <w:pPr>
        <w:pStyle w:val="ListParagraph"/>
      </w:pPr>
      <w:r>
        <w:t xml:space="preserve">WholesaleOrder ID:Int:8 </w:t>
      </w:r>
      <w:r>
        <w:sym w:font="Wingdings" w:char="F0E0"/>
      </w:r>
      <w:r>
        <w:t xml:space="preserve"> Order ID specific to this order</w:t>
      </w:r>
    </w:p>
    <w:p w:rsidR="00ED1A32" w:rsidRDefault="00ED1A32" w:rsidP="00ED1A32">
      <w:pPr>
        <w:pStyle w:val="ListParagraph"/>
      </w:pPr>
      <w:r>
        <w:t xml:space="preserve">Type:String:16 </w:t>
      </w:r>
      <w:r>
        <w:sym w:font="Wingdings" w:char="F0E0"/>
      </w:r>
      <w:r>
        <w:t xml:space="preserve"> Order type (NEW, CANCEL, CHANGE)</w:t>
      </w:r>
    </w:p>
    <w:p w:rsidR="00ED1A32" w:rsidRDefault="00ED1A32" w:rsidP="00ED1A32">
      <w:pPr>
        <w:pStyle w:val="ListParagraph"/>
      </w:pPr>
      <w:r>
        <w:t xml:space="preserve">State:String:16 </w:t>
      </w:r>
      <w:r>
        <w:sym w:font="Wingdings" w:char="F0E0"/>
      </w:r>
      <w:r>
        <w:t xml:space="preserve"> Order state (BUILD, PLACED, HOLD, PROCESSING, SHIPPED, COMPLETE, CLOSED, CANCELED, AUTO CANCELED)</w:t>
      </w:r>
    </w:p>
    <w:p w:rsidR="00ED1A32" w:rsidRDefault="00ED1A32" w:rsidP="00ED1A32">
      <w:pPr>
        <w:pStyle w:val="ListParagraph"/>
      </w:pPr>
      <w:r>
        <w:t xml:space="preserve">BuildDate:Date:32 </w:t>
      </w:r>
      <w:r>
        <w:sym w:font="Wingdings" w:char="F0E0"/>
      </w:r>
      <w:r>
        <w:t xml:space="preserve"> Date order build started</w:t>
      </w:r>
      <w:r w:rsidR="005251F3">
        <w:t xml:space="preserve">. Format: </w:t>
      </w:r>
      <w:r w:rsidR="00121166">
        <w:t>YYYY-MM-DD</w:t>
      </w:r>
      <w:r w:rsidR="005251F3">
        <w:t xml:space="preserve"> HH24:MM:SS</w:t>
      </w:r>
    </w:p>
    <w:p w:rsidR="00ED1A32" w:rsidRDefault="00ED1A32" w:rsidP="00ED1A32">
      <w:pPr>
        <w:pStyle w:val="ListParagraph"/>
      </w:pPr>
      <w:r>
        <w:t xml:space="preserve">PlacedDate:Date:32 </w:t>
      </w:r>
      <w:r>
        <w:sym w:font="Wingdings" w:char="F0E0"/>
      </w:r>
      <w:r>
        <w:t xml:space="preserve"> Date order was placed</w:t>
      </w:r>
      <w:r w:rsidR="005251F3">
        <w:t xml:space="preserve">. Format: </w:t>
      </w:r>
      <w:r w:rsidR="00121166">
        <w:t>YYYY-MM-DD</w:t>
      </w:r>
      <w:r w:rsidR="005251F3">
        <w:t xml:space="preserve"> HH24:MM:SS</w:t>
      </w:r>
    </w:p>
    <w:p w:rsidR="00825641" w:rsidRPr="00AF1EC3" w:rsidRDefault="00ED1A32" w:rsidP="00825641">
      <w:pPr>
        <w:pStyle w:val="ListParagraph"/>
      </w:pPr>
      <w:r>
        <w:t xml:space="preserve">CurrentStateDate:Date:32 </w:t>
      </w:r>
      <w:r>
        <w:sym w:font="Wingdings" w:char="F0E0"/>
      </w:r>
      <w:r>
        <w:t xml:space="preserve"> Date the current state started.</w:t>
      </w:r>
      <w:r w:rsidR="005251F3">
        <w:t xml:space="preserve"> Format: </w:t>
      </w:r>
      <w:r w:rsidR="00121166">
        <w:t>YYYY-MM-DD</w:t>
      </w:r>
      <w:r w:rsidR="005251F3">
        <w:t xml:space="preserve"> HH24:MM:SS</w:t>
      </w:r>
    </w:p>
    <w:p w:rsidR="00ED1A32" w:rsidRDefault="00ED1A32" w:rsidP="00ED1A32">
      <w:pPr>
        <w:pStyle w:val="ListParagraph"/>
      </w:pPr>
      <w:r w:rsidRPr="00AF1EC3">
        <w:t xml:space="preserve">Order </w:t>
      </w:r>
      <w:r>
        <w:t>Line Item Array</w:t>
      </w:r>
    </w:p>
    <w:p w:rsidR="00ED1A32" w:rsidRDefault="00ED1A32" w:rsidP="00466DD3">
      <w:pPr>
        <w:pStyle w:val="ListParagraph"/>
        <w:numPr>
          <w:ilvl w:val="1"/>
          <w:numId w:val="4"/>
        </w:numPr>
      </w:pPr>
      <w:r>
        <w:t>Inventory Identifier, one of:</w:t>
      </w:r>
    </w:p>
    <w:p w:rsidR="00ED1A32" w:rsidRDefault="00ED1A32" w:rsidP="00466DD3">
      <w:pPr>
        <w:pStyle w:val="ListParagraph"/>
        <w:numPr>
          <w:ilvl w:val="2"/>
          <w:numId w:val="4"/>
        </w:numPr>
      </w:pPr>
      <w:r>
        <w:t>Product ID:Int:8</w:t>
      </w:r>
    </w:p>
    <w:p w:rsidR="00ED1A32" w:rsidRDefault="00ED1A32" w:rsidP="00466DD3">
      <w:pPr>
        <w:pStyle w:val="ListParagraph"/>
        <w:numPr>
          <w:ilvl w:val="2"/>
          <w:numId w:val="4"/>
        </w:numPr>
      </w:pPr>
      <w:r>
        <w:t>Custom Key:String:32</w:t>
      </w:r>
    </w:p>
    <w:p w:rsidR="00ED1A32" w:rsidRPr="00ED1A32" w:rsidRDefault="00ED1A32" w:rsidP="00466DD3">
      <w:pPr>
        <w:pStyle w:val="ListParagraph"/>
        <w:numPr>
          <w:ilvl w:val="1"/>
          <w:numId w:val="4"/>
        </w:numPr>
      </w:pPr>
      <w:r>
        <w:t xml:space="preserve">Add Flag:Int:2 </w:t>
      </w:r>
      <w:r>
        <w:sym w:font="Wingdings" w:char="F0E0"/>
      </w:r>
      <w:r>
        <w:t xml:space="preserve"> Must be one of the following:</w:t>
      </w:r>
      <w:r w:rsidR="00825641">
        <w:t xml:space="preserve"> </w:t>
      </w:r>
      <w:r>
        <w:t>Autopick:</w:t>
      </w:r>
      <w:r w:rsidRPr="00825641">
        <w:rPr>
          <w:b/>
        </w:rPr>
        <w:t>0x01</w:t>
      </w:r>
      <w:r w:rsidR="00825641">
        <w:t xml:space="preserve">, </w:t>
      </w:r>
      <w:r>
        <w:t>Provided:</w:t>
      </w:r>
      <w:r w:rsidRPr="00825641">
        <w:rPr>
          <w:b/>
        </w:rPr>
        <w:t>0x02</w:t>
      </w:r>
    </w:p>
    <w:p w:rsidR="00ED1A32" w:rsidRDefault="00825641" w:rsidP="00466DD3">
      <w:pPr>
        <w:pStyle w:val="ListParagraph"/>
        <w:numPr>
          <w:ilvl w:val="1"/>
          <w:numId w:val="4"/>
        </w:numPr>
      </w:pPr>
      <w:r>
        <w:t xml:space="preserve">(Optional) </w:t>
      </w:r>
      <w:r w:rsidR="00ED1A32">
        <w:t>Device ID Array</w:t>
      </w:r>
    </w:p>
    <w:p w:rsidR="00ED1A32" w:rsidRDefault="00ED1A32" w:rsidP="00466DD3">
      <w:pPr>
        <w:pStyle w:val="ListParagraph"/>
        <w:numPr>
          <w:ilvl w:val="2"/>
          <w:numId w:val="4"/>
        </w:numPr>
      </w:pPr>
      <w:r>
        <w:t xml:space="preserve">Device ID:String:128 </w:t>
      </w:r>
      <w:r>
        <w:sym w:font="Wingdings" w:char="F0E0"/>
      </w:r>
      <w:r>
        <w:t xml:space="preserve"> ESN/SIM value</w:t>
      </w:r>
    </w:p>
    <w:p w:rsidR="00ED1A32" w:rsidRDefault="00ED1A32" w:rsidP="00466DD3">
      <w:pPr>
        <w:pStyle w:val="ListParagraph"/>
        <w:numPr>
          <w:ilvl w:val="1"/>
          <w:numId w:val="4"/>
        </w:numPr>
      </w:pPr>
      <w:r>
        <w:t>Quantity</w:t>
      </w:r>
      <w:r w:rsidR="00825641">
        <w:t xml:space="preserve"> Ordered</w:t>
      </w:r>
      <w:r>
        <w:t>:Int:5</w:t>
      </w:r>
    </w:p>
    <w:p w:rsidR="00825641" w:rsidRDefault="00825641" w:rsidP="00466DD3">
      <w:pPr>
        <w:pStyle w:val="ListParagraph"/>
        <w:numPr>
          <w:ilvl w:val="1"/>
          <w:numId w:val="4"/>
        </w:numPr>
      </w:pPr>
      <w:r>
        <w:t xml:space="preserve">Quantity Processed:Int:5 </w:t>
      </w:r>
      <w:r>
        <w:sym w:font="Wingdings" w:char="F0E0"/>
      </w:r>
      <w:r>
        <w:t xml:space="preserve"> Number applied to order.  May not match quantity ordered.</w:t>
      </w:r>
    </w:p>
    <w:p w:rsidR="000A262F" w:rsidRDefault="00F25EBC" w:rsidP="000A262F">
      <w:r>
        <w:t>Return Sub Codes</w:t>
      </w:r>
    </w:p>
    <w:p w:rsidR="000A262F" w:rsidRPr="00D17F39" w:rsidRDefault="000A262F" w:rsidP="000A262F">
      <w:pPr>
        <w:pStyle w:val="ListParagraph"/>
      </w:pPr>
      <w:r>
        <w:t>0x2100</w:t>
      </w:r>
    </w:p>
    <w:p w:rsidR="00E70A68" w:rsidRDefault="00E70A68" w:rsidP="00760383">
      <w:pPr>
        <w:pStyle w:val="Heading3"/>
      </w:pPr>
      <w:bookmarkStart w:id="132" w:name="_Toc340793456"/>
      <w:bookmarkStart w:id="133" w:name="_Toc382296933"/>
      <w:r>
        <w:t>Add Dealer</w:t>
      </w:r>
      <w:bookmarkEnd w:id="132"/>
      <w:bookmarkEnd w:id="133"/>
    </w:p>
    <w:p w:rsidR="007452DF" w:rsidRDefault="007452DF" w:rsidP="000A262F">
      <w:r>
        <w:t>The mechanism for defining a dealer within the system.  Once defined, order may be placed for the dealer.</w:t>
      </w:r>
    </w:p>
    <w:p w:rsidR="000A262F" w:rsidRDefault="000A262F" w:rsidP="000A262F">
      <w:r>
        <w:t>Inputs</w:t>
      </w:r>
    </w:p>
    <w:p w:rsidR="007452DF" w:rsidRDefault="007452DF" w:rsidP="007452DF">
      <w:pPr>
        <w:pStyle w:val="ListParagraph"/>
      </w:pPr>
      <w:r>
        <w:t xml:space="preserve">Name:String:128 </w:t>
      </w:r>
      <w:r>
        <w:sym w:font="Wingdings" w:char="F0E0"/>
      </w:r>
      <w:r>
        <w:t xml:space="preserve"> Dealer specific name.</w:t>
      </w:r>
    </w:p>
    <w:p w:rsidR="00077314" w:rsidRDefault="00077314" w:rsidP="00077314">
      <w:pPr>
        <w:pStyle w:val="ListParagraph"/>
      </w:pPr>
      <w:r>
        <w:t xml:space="preserve">Account ID:String:128 </w:t>
      </w:r>
      <w:r>
        <w:sym w:font="Wingdings" w:char="F0E0"/>
      </w:r>
      <w:r>
        <w:t xml:space="preserve"> The dealer code.</w:t>
      </w:r>
    </w:p>
    <w:p w:rsidR="007452DF" w:rsidRDefault="007452DF" w:rsidP="007452DF">
      <w:pPr>
        <w:pStyle w:val="ListParagraph"/>
      </w:pPr>
      <w:r>
        <w:t xml:space="preserve">Dealer Carrier Codes Array </w:t>
      </w:r>
      <w:r>
        <w:sym w:font="Wingdings" w:char="F0E0"/>
      </w:r>
      <w:r>
        <w:t xml:space="preserve"> Carriers support by this dealer.</w:t>
      </w:r>
    </w:p>
    <w:p w:rsidR="007452DF" w:rsidRDefault="007452DF" w:rsidP="00466DD3">
      <w:pPr>
        <w:pStyle w:val="ListParagraph"/>
        <w:numPr>
          <w:ilvl w:val="1"/>
          <w:numId w:val="4"/>
        </w:numPr>
      </w:pPr>
      <w:r>
        <w:t xml:space="preserve">Carrier Code:String:32 </w:t>
      </w:r>
      <w:r>
        <w:sym w:font="Wingdings" w:char="F0E0"/>
      </w:r>
      <w:r>
        <w:t xml:space="preserve"> SPRINT, VERIZON, etc.</w:t>
      </w:r>
    </w:p>
    <w:p w:rsidR="007452DF" w:rsidRDefault="007452DF" w:rsidP="007452DF">
      <w:pPr>
        <w:pStyle w:val="ListParagraph"/>
      </w:pPr>
      <w:r>
        <w:t>Address Line 1:String:128</w:t>
      </w:r>
    </w:p>
    <w:p w:rsidR="007452DF" w:rsidRDefault="007452DF" w:rsidP="007452DF">
      <w:pPr>
        <w:pStyle w:val="ListParagraph"/>
      </w:pPr>
      <w:r>
        <w:t>Address Line 2:String:128</w:t>
      </w:r>
    </w:p>
    <w:p w:rsidR="007452DF" w:rsidRDefault="007452DF" w:rsidP="007452DF">
      <w:pPr>
        <w:pStyle w:val="ListParagraph"/>
      </w:pPr>
      <w:r>
        <w:t>City:String:64</w:t>
      </w:r>
    </w:p>
    <w:p w:rsidR="007452DF" w:rsidRDefault="007452DF" w:rsidP="007452DF">
      <w:pPr>
        <w:pStyle w:val="ListParagraph"/>
      </w:pPr>
      <w:r>
        <w:t>State:String:2</w:t>
      </w:r>
    </w:p>
    <w:p w:rsidR="007452DF" w:rsidRDefault="007452DF" w:rsidP="007452DF">
      <w:pPr>
        <w:pStyle w:val="ListParagraph"/>
      </w:pPr>
      <w:r>
        <w:t>Zip:Int:5</w:t>
      </w:r>
    </w:p>
    <w:p w:rsidR="007452DF" w:rsidRDefault="007452DF" w:rsidP="007452DF">
      <w:pPr>
        <w:pStyle w:val="ListParagraph"/>
      </w:pPr>
      <w:r>
        <w:t>(Optional) Zip4:Int:4</w:t>
      </w:r>
    </w:p>
    <w:p w:rsidR="007452DF" w:rsidRDefault="007452DF" w:rsidP="007452DF">
      <w:pPr>
        <w:pStyle w:val="ListParagraph"/>
      </w:pPr>
      <w:r>
        <w:t>Contact Number:String:16</w:t>
      </w:r>
    </w:p>
    <w:p w:rsidR="007452DF" w:rsidRDefault="007452DF" w:rsidP="007452DF">
      <w:pPr>
        <w:pStyle w:val="ListParagraph"/>
      </w:pPr>
      <w:r>
        <w:t>Contact Email Address:String:128</w:t>
      </w:r>
    </w:p>
    <w:p w:rsidR="000A262F" w:rsidRDefault="000A262F" w:rsidP="000A262F">
      <w:r>
        <w:t>Outputs</w:t>
      </w:r>
    </w:p>
    <w:p w:rsidR="00C03432" w:rsidRDefault="00C03432" w:rsidP="000A262F">
      <w:pPr>
        <w:pStyle w:val="ListParagraph"/>
      </w:pPr>
      <w:r>
        <w:t>&lt;standard response message block&gt;</w:t>
      </w:r>
    </w:p>
    <w:p w:rsidR="007452DF" w:rsidRDefault="007452DF" w:rsidP="000A262F">
      <w:pPr>
        <w:pStyle w:val="ListParagraph"/>
      </w:pPr>
      <w:r>
        <w:lastRenderedPageBreak/>
        <w:t xml:space="preserve">Dealer ID:Int:8 </w:t>
      </w:r>
      <w:r>
        <w:sym w:font="Wingdings" w:char="F0E0"/>
      </w:r>
      <w:r>
        <w:t xml:space="preserve"> Used for all subsequent dealer related function calls.</w:t>
      </w:r>
    </w:p>
    <w:p w:rsidR="000A262F" w:rsidRDefault="00F25EBC" w:rsidP="000A262F">
      <w:r>
        <w:t>Return Sub Codes</w:t>
      </w:r>
    </w:p>
    <w:p w:rsidR="00D64FEF" w:rsidRPr="00D64FEF" w:rsidRDefault="000A262F" w:rsidP="00760383">
      <w:pPr>
        <w:pStyle w:val="ListParagraph"/>
      </w:pPr>
      <w:r>
        <w:t>0x2200</w:t>
      </w:r>
    </w:p>
    <w:p w:rsidR="00E70A68" w:rsidRDefault="00E70A68" w:rsidP="00760383">
      <w:pPr>
        <w:pStyle w:val="Heading3"/>
      </w:pPr>
      <w:bookmarkStart w:id="134" w:name="_Toc340793457"/>
      <w:bookmarkStart w:id="135" w:name="_Toc382296934"/>
      <w:r>
        <w:t>Change Dealer</w:t>
      </w:r>
      <w:bookmarkEnd w:id="134"/>
      <w:bookmarkEnd w:id="135"/>
    </w:p>
    <w:p w:rsidR="007B327E" w:rsidRPr="007B327E" w:rsidRDefault="007B327E" w:rsidP="007B327E">
      <w:r>
        <w:t>Function to change dealer specific information.</w:t>
      </w:r>
    </w:p>
    <w:p w:rsidR="000A262F" w:rsidRDefault="000A262F" w:rsidP="000A262F">
      <w:bookmarkStart w:id="136" w:name="_Toc340793458"/>
      <w:r>
        <w:t>Inputs</w:t>
      </w:r>
    </w:p>
    <w:p w:rsidR="001C7FD2" w:rsidRDefault="001C7FD2" w:rsidP="007B327E">
      <w:pPr>
        <w:pStyle w:val="ListParagraph"/>
      </w:pPr>
      <w:r>
        <w:t xml:space="preserve">Dealer ID:Int:8 </w:t>
      </w:r>
      <w:r>
        <w:sym w:font="Wingdings" w:char="F0E0"/>
      </w:r>
      <w:r>
        <w:t xml:space="preserve"> The dealer ID to change.</w:t>
      </w:r>
    </w:p>
    <w:p w:rsidR="007B327E" w:rsidRDefault="007B327E" w:rsidP="007B327E">
      <w:pPr>
        <w:pStyle w:val="ListParagraph"/>
      </w:pPr>
      <w:r>
        <w:t xml:space="preserve">(Optional) Name:String:128 </w:t>
      </w:r>
      <w:r>
        <w:sym w:font="Wingdings" w:char="F0E0"/>
      </w:r>
      <w:r>
        <w:t xml:space="preserve"> Dealer specific name.</w:t>
      </w:r>
    </w:p>
    <w:p w:rsidR="00077314" w:rsidRDefault="00077314" w:rsidP="00077314">
      <w:pPr>
        <w:pStyle w:val="ListParagraph"/>
      </w:pPr>
      <w:r>
        <w:t xml:space="preserve">(Optional) Account ID:String:128 </w:t>
      </w:r>
      <w:r>
        <w:sym w:font="Wingdings" w:char="F0E0"/>
      </w:r>
      <w:r>
        <w:t xml:space="preserve"> The dealer code.</w:t>
      </w:r>
    </w:p>
    <w:p w:rsidR="007B327E" w:rsidRDefault="007B327E" w:rsidP="007B327E">
      <w:pPr>
        <w:pStyle w:val="ListParagraph"/>
      </w:pPr>
      <w:r>
        <w:t xml:space="preserve">(Optional) Dealer Carrier Codes Array </w:t>
      </w:r>
      <w:r>
        <w:sym w:font="Wingdings" w:char="F0E0"/>
      </w:r>
      <w:r>
        <w:t xml:space="preserve"> Carriers support by this dealer.</w:t>
      </w:r>
    </w:p>
    <w:p w:rsidR="007B327E" w:rsidRDefault="007B327E" w:rsidP="00466DD3">
      <w:pPr>
        <w:pStyle w:val="ListParagraph"/>
        <w:numPr>
          <w:ilvl w:val="1"/>
          <w:numId w:val="4"/>
        </w:numPr>
      </w:pPr>
      <w:r>
        <w:t xml:space="preserve">Carrier Code:String:32 </w:t>
      </w:r>
      <w:r>
        <w:sym w:font="Wingdings" w:char="F0E0"/>
      </w:r>
      <w:r>
        <w:t xml:space="preserve"> SPRINT, VERIZON, etc.</w:t>
      </w:r>
    </w:p>
    <w:p w:rsidR="007B327E" w:rsidRDefault="007B327E" w:rsidP="007B327E">
      <w:pPr>
        <w:pStyle w:val="ListParagraph"/>
      </w:pPr>
      <w:r>
        <w:t>(Optional) Address Line 1:String:128</w:t>
      </w:r>
    </w:p>
    <w:p w:rsidR="007B327E" w:rsidRDefault="007B327E" w:rsidP="007B327E">
      <w:pPr>
        <w:pStyle w:val="ListParagraph"/>
      </w:pPr>
      <w:r>
        <w:t>(Optional) Address Line 2:String:128</w:t>
      </w:r>
    </w:p>
    <w:p w:rsidR="007B327E" w:rsidRDefault="007B327E" w:rsidP="007B327E">
      <w:pPr>
        <w:pStyle w:val="ListParagraph"/>
      </w:pPr>
      <w:r>
        <w:t>(Optional) City:String:64</w:t>
      </w:r>
    </w:p>
    <w:p w:rsidR="007B327E" w:rsidRDefault="007B327E" w:rsidP="007B327E">
      <w:pPr>
        <w:pStyle w:val="ListParagraph"/>
      </w:pPr>
      <w:r>
        <w:t>(Optional) State:String:2</w:t>
      </w:r>
    </w:p>
    <w:p w:rsidR="007B327E" w:rsidRDefault="007B327E" w:rsidP="007B327E">
      <w:pPr>
        <w:pStyle w:val="ListParagraph"/>
      </w:pPr>
      <w:r>
        <w:t>(Optional) Zip:Int:5</w:t>
      </w:r>
    </w:p>
    <w:p w:rsidR="007B327E" w:rsidRDefault="007B327E" w:rsidP="007B327E">
      <w:pPr>
        <w:pStyle w:val="ListParagraph"/>
      </w:pPr>
      <w:r>
        <w:t>(Optional) Zip4:Int:4</w:t>
      </w:r>
    </w:p>
    <w:p w:rsidR="007B327E" w:rsidRDefault="007B327E" w:rsidP="007B327E">
      <w:pPr>
        <w:pStyle w:val="ListParagraph"/>
      </w:pPr>
      <w:r>
        <w:t>(Optional) Contact Number:String:16</w:t>
      </w:r>
    </w:p>
    <w:p w:rsidR="007B327E" w:rsidRDefault="007B327E" w:rsidP="000A262F">
      <w:pPr>
        <w:pStyle w:val="ListParagraph"/>
      </w:pPr>
      <w:r>
        <w:t>(Optional) Contact Email Address:String:128</w:t>
      </w:r>
    </w:p>
    <w:p w:rsidR="000A262F" w:rsidRDefault="000A262F" w:rsidP="000A262F">
      <w:r>
        <w:t>Outputs</w:t>
      </w:r>
    </w:p>
    <w:p w:rsidR="00C03432" w:rsidRDefault="00C03432" w:rsidP="000A262F">
      <w:pPr>
        <w:pStyle w:val="ListParagraph"/>
      </w:pPr>
      <w:r>
        <w:t>&lt;standard response message block&gt;</w:t>
      </w:r>
    </w:p>
    <w:p w:rsidR="000A262F" w:rsidRDefault="00F25EBC" w:rsidP="000A262F">
      <w:r>
        <w:t>Return Sub Codes</w:t>
      </w:r>
    </w:p>
    <w:p w:rsidR="000A262F" w:rsidRPr="00D64FEF" w:rsidRDefault="000A262F" w:rsidP="000A262F">
      <w:pPr>
        <w:pStyle w:val="ListParagraph"/>
      </w:pPr>
      <w:r>
        <w:t>0x2300</w:t>
      </w:r>
    </w:p>
    <w:p w:rsidR="00E70A68" w:rsidRDefault="00E70A68" w:rsidP="00760383">
      <w:pPr>
        <w:pStyle w:val="Heading3"/>
      </w:pPr>
      <w:bookmarkStart w:id="137" w:name="_Toc382296935"/>
      <w:r>
        <w:t>Close Dealer</w:t>
      </w:r>
      <w:bookmarkEnd w:id="136"/>
      <w:bookmarkEnd w:id="137"/>
    </w:p>
    <w:p w:rsidR="001C7FD2" w:rsidRPr="001C7FD2" w:rsidRDefault="001C7FD2" w:rsidP="001C7FD2">
      <w:r>
        <w:t>Use this function to close a dealer account.</w:t>
      </w:r>
    </w:p>
    <w:p w:rsidR="000A262F" w:rsidRDefault="000A262F" w:rsidP="000A262F">
      <w:bookmarkStart w:id="138" w:name="_Toc340793459"/>
      <w:r>
        <w:t>Inputs</w:t>
      </w:r>
    </w:p>
    <w:p w:rsidR="001C7FD2" w:rsidRDefault="001C7FD2" w:rsidP="001C7FD2">
      <w:pPr>
        <w:pStyle w:val="ListParagraph"/>
      </w:pPr>
      <w:r>
        <w:t>Dealer ID:Int:8</w:t>
      </w:r>
    </w:p>
    <w:p w:rsidR="000A262F" w:rsidRDefault="000A262F" w:rsidP="000A262F">
      <w:r>
        <w:t>Outputs</w:t>
      </w:r>
    </w:p>
    <w:p w:rsidR="00C03432" w:rsidRDefault="00C03432" w:rsidP="000A262F">
      <w:pPr>
        <w:pStyle w:val="ListParagraph"/>
      </w:pPr>
      <w:r>
        <w:t>&lt;standard response message block&gt;</w:t>
      </w:r>
    </w:p>
    <w:p w:rsidR="000A262F" w:rsidRDefault="00F25EBC" w:rsidP="000A262F">
      <w:r>
        <w:t>Return Sub Codes</w:t>
      </w:r>
    </w:p>
    <w:p w:rsidR="000A262F" w:rsidRPr="00D64FEF" w:rsidRDefault="000A262F" w:rsidP="000A262F">
      <w:pPr>
        <w:pStyle w:val="ListParagraph"/>
      </w:pPr>
      <w:r>
        <w:t>0x2400</w:t>
      </w:r>
    </w:p>
    <w:p w:rsidR="00E70A68" w:rsidRDefault="00E70A68" w:rsidP="00760383">
      <w:pPr>
        <w:pStyle w:val="Heading3"/>
      </w:pPr>
      <w:bookmarkStart w:id="139" w:name="_Toc382296936"/>
      <w:r>
        <w:t>Get Dealer</w:t>
      </w:r>
      <w:bookmarkEnd w:id="138"/>
      <w:r w:rsidR="00D64FEF">
        <w:t>s</w:t>
      </w:r>
      <w:r w:rsidR="007167F8">
        <w:t xml:space="preserve"> Lookup</w:t>
      </w:r>
      <w:bookmarkEnd w:id="139"/>
    </w:p>
    <w:p w:rsidR="00C953F5" w:rsidRDefault="00565DAA" w:rsidP="00760383">
      <w:r>
        <w:t xml:space="preserve">Use to get a listing of all dealers configured (active only).  </w:t>
      </w:r>
    </w:p>
    <w:p w:rsidR="00565DAA" w:rsidRPr="00565DAA" w:rsidRDefault="00C953F5" w:rsidP="00760383">
      <w:r w:rsidRPr="00872380">
        <w:rPr>
          <w:b/>
        </w:rPr>
        <w:t>Note</w:t>
      </w:r>
      <w:r>
        <w:t xml:space="preserve">: </w:t>
      </w:r>
      <w:r w:rsidR="00565DAA">
        <w:t>Can be used to retriev</w:t>
      </w:r>
      <w:r>
        <w:t>e specific dealer account by ID or Name.</w:t>
      </w:r>
    </w:p>
    <w:p w:rsidR="00565DAA" w:rsidRDefault="00565DAA" w:rsidP="00760383">
      <w:r>
        <w:t>Inputs</w:t>
      </w:r>
    </w:p>
    <w:p w:rsidR="00565DAA" w:rsidRDefault="00565DAA" w:rsidP="00760383">
      <w:pPr>
        <w:pStyle w:val="ListParagraph"/>
      </w:pPr>
      <w:r>
        <w:lastRenderedPageBreak/>
        <w:t>(Optional) Dealer ID</w:t>
      </w:r>
      <w:r w:rsidR="0011541C">
        <w:t>:Int:8</w:t>
      </w:r>
      <w:r>
        <w:t xml:space="preserve"> </w:t>
      </w:r>
      <w:r>
        <w:sym w:font="Wingdings" w:char="F0E0"/>
      </w:r>
      <w:r>
        <w:t xml:space="preserve"> Can be used to filter a specific dealer rather than return the entire list.</w:t>
      </w:r>
    </w:p>
    <w:p w:rsidR="00C953F5" w:rsidRDefault="00C953F5" w:rsidP="00760383">
      <w:pPr>
        <w:pStyle w:val="ListParagraph"/>
      </w:pPr>
      <w:r>
        <w:t xml:space="preserve">(Optional) Name:String:128 </w:t>
      </w:r>
      <w:r>
        <w:sym w:font="Wingdings" w:char="F0E0"/>
      </w:r>
      <w:r>
        <w:t xml:space="preserve"> Use to filter by dealer name.</w:t>
      </w:r>
    </w:p>
    <w:p w:rsidR="00565DAA" w:rsidRDefault="00565DAA" w:rsidP="00760383">
      <w:r>
        <w:t>Outputs</w:t>
      </w:r>
    </w:p>
    <w:p w:rsidR="00C03432" w:rsidRDefault="00C03432" w:rsidP="00C03432">
      <w:pPr>
        <w:pStyle w:val="ListParagraph"/>
      </w:pPr>
      <w:r>
        <w:t>&lt;standard response message block&gt;</w:t>
      </w:r>
    </w:p>
    <w:p w:rsidR="00565DAA" w:rsidRDefault="00565DAA" w:rsidP="00760383">
      <w:pPr>
        <w:pStyle w:val="ListParagraph"/>
      </w:pPr>
      <w:r>
        <w:t xml:space="preserve">Dealer </w:t>
      </w:r>
      <w:r w:rsidR="00237C7B">
        <w:t>Array</w:t>
      </w:r>
    </w:p>
    <w:p w:rsidR="00237C7B" w:rsidRDefault="00237C7B" w:rsidP="00466DD3">
      <w:pPr>
        <w:pStyle w:val="ListParagraph"/>
        <w:numPr>
          <w:ilvl w:val="1"/>
          <w:numId w:val="4"/>
        </w:numPr>
      </w:pPr>
      <w:r>
        <w:t xml:space="preserve">Dealer ID:Int:8 </w:t>
      </w:r>
      <w:r>
        <w:sym w:font="Wingdings" w:char="F0E0"/>
      </w:r>
      <w:r>
        <w:t xml:space="preserve"> The dealer ID to change.</w:t>
      </w:r>
    </w:p>
    <w:p w:rsidR="00077314" w:rsidRDefault="00077314" w:rsidP="00466DD3">
      <w:pPr>
        <w:pStyle w:val="ListParagraph"/>
        <w:numPr>
          <w:ilvl w:val="1"/>
          <w:numId w:val="4"/>
        </w:numPr>
      </w:pPr>
      <w:r>
        <w:t xml:space="preserve">Account ID:String:128 </w:t>
      </w:r>
      <w:r>
        <w:sym w:font="Wingdings" w:char="F0E0"/>
      </w:r>
      <w:r>
        <w:t xml:space="preserve"> The dealer code.</w:t>
      </w:r>
    </w:p>
    <w:p w:rsidR="00237C7B" w:rsidRDefault="00237C7B" w:rsidP="00466DD3">
      <w:pPr>
        <w:pStyle w:val="ListParagraph"/>
        <w:numPr>
          <w:ilvl w:val="1"/>
          <w:numId w:val="4"/>
        </w:numPr>
      </w:pPr>
      <w:r>
        <w:t xml:space="preserve">Name:String:128 </w:t>
      </w:r>
      <w:r>
        <w:sym w:font="Wingdings" w:char="F0E0"/>
      </w:r>
      <w:r>
        <w:t xml:space="preserve"> Dealer specific name.</w:t>
      </w:r>
    </w:p>
    <w:p w:rsidR="00237C7B" w:rsidRDefault="00237C7B" w:rsidP="00466DD3">
      <w:pPr>
        <w:pStyle w:val="ListParagraph"/>
        <w:numPr>
          <w:ilvl w:val="1"/>
          <w:numId w:val="4"/>
        </w:numPr>
      </w:pPr>
      <w:r>
        <w:t xml:space="preserve">Dealer Carrier Codes Array </w:t>
      </w:r>
      <w:r>
        <w:sym w:font="Wingdings" w:char="F0E0"/>
      </w:r>
      <w:r>
        <w:t xml:space="preserve"> Carriers support by this dealer.</w:t>
      </w:r>
    </w:p>
    <w:p w:rsidR="00237C7B" w:rsidRDefault="00237C7B" w:rsidP="00466DD3">
      <w:pPr>
        <w:pStyle w:val="ListParagraph"/>
        <w:numPr>
          <w:ilvl w:val="2"/>
          <w:numId w:val="4"/>
        </w:numPr>
      </w:pPr>
      <w:r>
        <w:t xml:space="preserve">Carrier Code:String:32 </w:t>
      </w:r>
      <w:r>
        <w:sym w:font="Wingdings" w:char="F0E0"/>
      </w:r>
      <w:r>
        <w:t xml:space="preserve"> SPRINT, VERIZON, etc.</w:t>
      </w:r>
    </w:p>
    <w:p w:rsidR="00237C7B" w:rsidRDefault="00237C7B" w:rsidP="00466DD3">
      <w:pPr>
        <w:pStyle w:val="ListParagraph"/>
        <w:numPr>
          <w:ilvl w:val="1"/>
          <w:numId w:val="4"/>
        </w:numPr>
      </w:pPr>
      <w:r>
        <w:t>Address Line 1:String:128</w:t>
      </w:r>
    </w:p>
    <w:p w:rsidR="00237C7B" w:rsidRDefault="00237C7B" w:rsidP="00466DD3">
      <w:pPr>
        <w:pStyle w:val="ListParagraph"/>
        <w:numPr>
          <w:ilvl w:val="1"/>
          <w:numId w:val="4"/>
        </w:numPr>
      </w:pPr>
      <w:r>
        <w:t>Address Line 2:String:128</w:t>
      </w:r>
    </w:p>
    <w:p w:rsidR="00237C7B" w:rsidRDefault="00237C7B" w:rsidP="00466DD3">
      <w:pPr>
        <w:pStyle w:val="ListParagraph"/>
        <w:numPr>
          <w:ilvl w:val="1"/>
          <w:numId w:val="4"/>
        </w:numPr>
      </w:pPr>
      <w:r>
        <w:t>City:String:64</w:t>
      </w:r>
    </w:p>
    <w:p w:rsidR="00237C7B" w:rsidRDefault="00237C7B" w:rsidP="00466DD3">
      <w:pPr>
        <w:pStyle w:val="ListParagraph"/>
        <w:numPr>
          <w:ilvl w:val="1"/>
          <w:numId w:val="4"/>
        </w:numPr>
      </w:pPr>
      <w:r>
        <w:t>State:String:2</w:t>
      </w:r>
    </w:p>
    <w:p w:rsidR="00237C7B" w:rsidRDefault="00237C7B" w:rsidP="00466DD3">
      <w:pPr>
        <w:pStyle w:val="ListParagraph"/>
        <w:numPr>
          <w:ilvl w:val="1"/>
          <w:numId w:val="4"/>
        </w:numPr>
      </w:pPr>
      <w:r>
        <w:t>Zip:Int:5</w:t>
      </w:r>
    </w:p>
    <w:p w:rsidR="00237C7B" w:rsidRDefault="00237C7B" w:rsidP="00466DD3">
      <w:pPr>
        <w:pStyle w:val="ListParagraph"/>
        <w:numPr>
          <w:ilvl w:val="1"/>
          <w:numId w:val="4"/>
        </w:numPr>
      </w:pPr>
      <w:r>
        <w:t>Zip4:Int:4</w:t>
      </w:r>
    </w:p>
    <w:p w:rsidR="00237C7B" w:rsidRDefault="00237C7B" w:rsidP="00466DD3">
      <w:pPr>
        <w:pStyle w:val="ListParagraph"/>
        <w:numPr>
          <w:ilvl w:val="1"/>
          <w:numId w:val="4"/>
        </w:numPr>
      </w:pPr>
      <w:r>
        <w:t>Contact Number:String:16</w:t>
      </w:r>
    </w:p>
    <w:p w:rsidR="00237C7B" w:rsidRDefault="00237C7B" w:rsidP="00466DD3">
      <w:pPr>
        <w:pStyle w:val="ListParagraph"/>
        <w:numPr>
          <w:ilvl w:val="1"/>
          <w:numId w:val="4"/>
        </w:numPr>
      </w:pPr>
      <w:r>
        <w:t>Contact Email Address:String:128</w:t>
      </w:r>
    </w:p>
    <w:p w:rsidR="000A262F" w:rsidRDefault="00F25EBC" w:rsidP="000A262F">
      <w:r>
        <w:t>Return Sub Codes</w:t>
      </w:r>
    </w:p>
    <w:p w:rsidR="000A262F" w:rsidRPr="00D64FEF" w:rsidRDefault="000A262F" w:rsidP="000A262F">
      <w:pPr>
        <w:pStyle w:val="ListParagraph"/>
      </w:pPr>
      <w:r>
        <w:t>0x2500</w:t>
      </w:r>
    </w:p>
    <w:p w:rsidR="000A262F" w:rsidRPr="00565DAA" w:rsidRDefault="000A262F" w:rsidP="000A262F"/>
    <w:p w:rsidR="00650BE8" w:rsidRDefault="00650BE8" w:rsidP="00760383">
      <w:pPr>
        <w:pStyle w:val="Heading2"/>
        <w:sectPr w:rsidR="00650BE8" w:rsidSect="00273764">
          <w:pgSz w:w="12240" w:h="15840" w:code="1"/>
          <w:pgMar w:top="991" w:right="1620" w:bottom="1530" w:left="1267" w:header="450" w:footer="0" w:gutter="0"/>
          <w:cols w:space="720"/>
        </w:sectPr>
      </w:pPr>
      <w:bookmarkStart w:id="140" w:name="_Toc340793460"/>
    </w:p>
    <w:p w:rsidR="00CB27AE" w:rsidRDefault="0056675B" w:rsidP="00760383">
      <w:pPr>
        <w:pStyle w:val="Heading2"/>
      </w:pPr>
      <w:bookmarkStart w:id="141" w:name="_Toc382296937"/>
      <w:r>
        <w:lastRenderedPageBreak/>
        <w:t>Pro</w:t>
      </w:r>
      <w:bookmarkEnd w:id="140"/>
      <w:r w:rsidR="00CA7958">
        <w:t>duct</w:t>
      </w:r>
      <w:r w:rsidR="00DF0A5A">
        <w:t xml:space="preserve"> API Group</w:t>
      </w:r>
      <w:bookmarkEnd w:id="141"/>
    </w:p>
    <w:p w:rsidR="00E70A68" w:rsidRDefault="00E70A68" w:rsidP="00760383">
      <w:pPr>
        <w:pStyle w:val="Heading3"/>
      </w:pPr>
      <w:bookmarkStart w:id="142" w:name="_Toc340793461"/>
      <w:bookmarkStart w:id="143" w:name="_Toc382296938"/>
      <w:r>
        <w:t>Get Products</w:t>
      </w:r>
      <w:bookmarkEnd w:id="142"/>
      <w:bookmarkEnd w:id="143"/>
    </w:p>
    <w:p w:rsidR="00FF2685" w:rsidRDefault="00B84B66" w:rsidP="00760383">
      <w:r>
        <w:t>Returns product information from the client configured product catalog.</w:t>
      </w:r>
    </w:p>
    <w:p w:rsidR="00E0152D" w:rsidRDefault="00E0152D" w:rsidP="00760383">
      <w:r>
        <w:t>This function can return product group or “package” information as well.  Product groups roll-up multiple products into one Product ID that can be atomically applied in a single call.</w:t>
      </w:r>
    </w:p>
    <w:p w:rsidR="00E0152D" w:rsidRDefault="00E0152D" w:rsidP="00760383">
      <w:r>
        <w:t>This function also can provide a list of the defined Pick Groups within the client’s configuration.  Pick Groups define a single generic product that can be fulfilled by any of the associated products.  For example, a “Flip Phone” Pick Group may have many associated Product IDs that can all be used to fulfill a generic flip phone.</w:t>
      </w:r>
    </w:p>
    <w:p w:rsidR="00B84B66" w:rsidRDefault="00B84B66" w:rsidP="00760383">
      <w:r>
        <w:t>Inputs</w:t>
      </w:r>
    </w:p>
    <w:p w:rsidR="00FA22F6" w:rsidRDefault="00FA22F6" w:rsidP="00A307E6">
      <w:pPr>
        <w:pStyle w:val="ListParagraph"/>
      </w:pPr>
      <w:r>
        <w:t xml:space="preserve">(Optional) Account ID:Int:8 </w:t>
      </w:r>
      <w:r>
        <w:sym w:font="Wingdings" w:char="F0E0"/>
      </w:r>
      <w:r>
        <w:t xml:space="preserve"> If set, can be one of Partner ID, Dealer ID, Lifeline ID, Retail ID</w:t>
      </w:r>
      <w:r w:rsidR="00F21AF8">
        <w:t>, Agent ID</w:t>
      </w:r>
      <w:r>
        <w:t>.  Otherwise defaults to the products defined at the Client level.</w:t>
      </w:r>
    </w:p>
    <w:p w:rsidR="00FA22F6" w:rsidRDefault="00FA22F6" w:rsidP="00A307E6">
      <w:pPr>
        <w:pStyle w:val="ListParagraph"/>
      </w:pPr>
      <w:r>
        <w:t xml:space="preserve">(Optional) Account Identifier:String:128 </w:t>
      </w:r>
      <w:r>
        <w:sym w:font="Wingdings" w:char="F0E0"/>
      </w:r>
      <w:r>
        <w:t xml:space="preserve"> Same as Account ID, but lookup by Account Identifier.</w:t>
      </w:r>
    </w:p>
    <w:p w:rsidR="00B84B66" w:rsidRDefault="00B84B66" w:rsidP="00A307E6">
      <w:pPr>
        <w:pStyle w:val="ListParagraph"/>
      </w:pPr>
      <w:r>
        <w:t>(Optional) Product ID:Int:</w:t>
      </w:r>
      <w:r w:rsidR="0011541C">
        <w:t>8</w:t>
      </w:r>
      <w:r>
        <w:t xml:space="preserve"> </w:t>
      </w:r>
      <w:r>
        <w:sym w:font="Wingdings" w:char="F0E0"/>
      </w:r>
      <w:r>
        <w:t xml:space="preserve"> If set</w:t>
      </w:r>
      <w:r w:rsidR="002B65A2">
        <w:t>,</w:t>
      </w:r>
      <w:r>
        <w:t xml:space="preserve"> only returns information for the product ID.</w:t>
      </w:r>
    </w:p>
    <w:p w:rsidR="00F944EA" w:rsidRDefault="003B3698" w:rsidP="00A307E6">
      <w:pPr>
        <w:pStyle w:val="ListParagraph"/>
      </w:pPr>
      <w:r>
        <w:t xml:space="preserve">(Optional) Carrier:String:128 </w:t>
      </w:r>
      <w:r>
        <w:sym w:font="Wingdings" w:char="F0E0"/>
      </w:r>
      <w:r>
        <w:t xml:space="preserve"> If set</w:t>
      </w:r>
      <w:r w:rsidR="002B65A2">
        <w:t>,</w:t>
      </w:r>
      <w:r>
        <w:t xml:space="preserve"> filters by the carrier name supplied </w:t>
      </w:r>
    </w:p>
    <w:p w:rsidR="003B3698" w:rsidRDefault="003B3698" w:rsidP="00466DD3">
      <w:pPr>
        <w:pStyle w:val="ListParagraph"/>
        <w:numPr>
          <w:ilvl w:val="1"/>
          <w:numId w:val="4"/>
        </w:numPr>
      </w:pPr>
      <w:r>
        <w:t>(‘SPRINT’,’VERIZON’,’TMOBILE’)</w:t>
      </w:r>
    </w:p>
    <w:p w:rsidR="004D4A4B" w:rsidRDefault="004D4A4B" w:rsidP="00466DD3">
      <w:pPr>
        <w:pStyle w:val="ListParagraph"/>
        <w:numPr>
          <w:ilvl w:val="1"/>
          <w:numId w:val="4"/>
        </w:numPr>
      </w:pPr>
      <w:r>
        <w:t>A composite list can also be provided.  I.E. ‘SPRINT+VERIZON’</w:t>
      </w:r>
    </w:p>
    <w:p w:rsidR="00F944EA" w:rsidRDefault="003B3698" w:rsidP="00A307E6">
      <w:pPr>
        <w:pStyle w:val="ListParagraph"/>
      </w:pPr>
      <w:r>
        <w:t>(Optional) Billing Mode:</w:t>
      </w:r>
      <w:r w:rsidR="00FC74FD">
        <w:t>ENUM</w:t>
      </w:r>
      <w:r>
        <w:t xml:space="preserve"> </w:t>
      </w:r>
      <w:r>
        <w:sym w:font="Wingdings" w:char="F0E0"/>
      </w:r>
      <w:r>
        <w:t xml:space="preserve"> If set</w:t>
      </w:r>
      <w:r w:rsidR="002B65A2">
        <w:t>,</w:t>
      </w:r>
      <w:r>
        <w:t xml:space="preserve"> filters by the billing mode supplied </w:t>
      </w:r>
    </w:p>
    <w:p w:rsidR="003B3698" w:rsidRDefault="003B3698" w:rsidP="00466DD3">
      <w:pPr>
        <w:pStyle w:val="ListParagraph"/>
        <w:numPr>
          <w:ilvl w:val="1"/>
          <w:numId w:val="4"/>
        </w:numPr>
      </w:pPr>
      <w:r>
        <w:t>(‘PRE’,’POST’</w:t>
      </w:r>
      <w:r w:rsidR="00FC74FD">
        <w:t>,’POST_</w:t>
      </w:r>
      <w:r w:rsidR="001E6B10">
        <w:t>SHARED’</w:t>
      </w:r>
      <w:r>
        <w:t>).</w:t>
      </w:r>
    </w:p>
    <w:p w:rsidR="00F944EA" w:rsidRDefault="003B3698" w:rsidP="003B3698">
      <w:pPr>
        <w:pStyle w:val="ListParagraph"/>
      </w:pPr>
      <w:r>
        <w:t xml:space="preserve">(Optional) </w:t>
      </w:r>
      <w:r w:rsidR="007542B8">
        <w:t xml:space="preserve">Inventory </w:t>
      </w:r>
      <w:r>
        <w:t>Type:</w:t>
      </w:r>
      <w:r w:rsidR="00215E32">
        <w:t>String:128</w:t>
      </w:r>
      <w:r>
        <w:t xml:space="preserve"> </w:t>
      </w:r>
      <w:r>
        <w:sym w:font="Wingdings" w:char="F0E0"/>
      </w:r>
      <w:r>
        <w:t xml:space="preserve"> If set</w:t>
      </w:r>
      <w:r w:rsidR="002B65A2">
        <w:t>,</w:t>
      </w:r>
      <w:r>
        <w:t xml:space="preserve"> filters by the product type</w:t>
      </w:r>
    </w:p>
    <w:p w:rsidR="003B3698" w:rsidRDefault="00F944EA" w:rsidP="00466DD3">
      <w:pPr>
        <w:pStyle w:val="ListParagraph"/>
        <w:numPr>
          <w:ilvl w:val="1"/>
          <w:numId w:val="4"/>
        </w:numPr>
      </w:pPr>
      <w:r>
        <w:t>(</w:t>
      </w:r>
      <w:r w:rsidR="003B3698">
        <w:t>‘DEVICE’,</w:t>
      </w:r>
      <w:r w:rsidR="00E235A7">
        <w:t>’AIRTIME’</w:t>
      </w:r>
      <w:r>
        <w:t>,’ACCESSOR</w:t>
      </w:r>
      <w:r w:rsidR="003F497A">
        <w:t>Y’,</w:t>
      </w:r>
      <w:r w:rsidR="0057601E">
        <w:t>’EXTENDED’,</w:t>
      </w:r>
      <w:r w:rsidR="003F497A">
        <w:t>’FEE’,’TAX’,’CREDIT’,’PROMO’</w:t>
      </w:r>
      <w:r>
        <w:t>)</w:t>
      </w:r>
    </w:p>
    <w:p w:rsidR="0057601E" w:rsidRDefault="0057601E" w:rsidP="00466DD3">
      <w:pPr>
        <w:pStyle w:val="ListParagraph"/>
        <w:numPr>
          <w:ilvl w:val="1"/>
          <w:numId w:val="4"/>
        </w:numPr>
      </w:pPr>
      <w:r>
        <w:t xml:space="preserve">A composite </w:t>
      </w:r>
      <w:r w:rsidR="0001267F">
        <w:t>list can also be provided. I.E. ‘</w:t>
      </w:r>
      <w:r w:rsidR="00E235A7">
        <w:t>AIRTIME</w:t>
      </w:r>
      <w:r w:rsidR="0001267F">
        <w:t>+EXTENDED’</w:t>
      </w:r>
    </w:p>
    <w:p w:rsidR="00A664B2" w:rsidRDefault="00A664B2" w:rsidP="00A664B2">
      <w:pPr>
        <w:pStyle w:val="ListParagraph"/>
      </w:pPr>
      <w:r>
        <w:t>(Optional) Inventory Subtype:</w:t>
      </w:r>
      <w:r w:rsidR="003B00C7">
        <w:t>ENUM</w:t>
      </w:r>
      <w:r>
        <w:t xml:space="preserve"> </w:t>
      </w:r>
      <w:r>
        <w:sym w:font="Wingdings" w:char="F0E0"/>
      </w:r>
      <w:r>
        <w:t xml:space="preserve"> If set, filters by the product subtype.  The inventory type field must be set if this field is used.</w:t>
      </w:r>
    </w:p>
    <w:p w:rsidR="00980303" w:rsidRDefault="00A664B2" w:rsidP="00466DD3">
      <w:pPr>
        <w:pStyle w:val="ListParagraph"/>
        <w:numPr>
          <w:ilvl w:val="1"/>
          <w:numId w:val="4"/>
        </w:numPr>
      </w:pPr>
      <w:r>
        <w:t>‘FLIP,’QWERTY’,’SMART’,</w:t>
      </w:r>
      <w:r w:rsidR="00980303">
        <w:t>’SIM’,’USB’,’MIFI’</w:t>
      </w:r>
    </w:p>
    <w:p w:rsidR="00980303" w:rsidRDefault="00980303" w:rsidP="00466DD3">
      <w:pPr>
        <w:pStyle w:val="ListParagraph"/>
        <w:numPr>
          <w:ilvl w:val="1"/>
          <w:numId w:val="4"/>
        </w:numPr>
      </w:pPr>
      <w:r>
        <w:t>’DATA’</w:t>
      </w:r>
      <w:r w:rsidR="00A664B2">
        <w:t>,’</w:t>
      </w:r>
      <w:r>
        <w:t>VOICE</w:t>
      </w:r>
      <w:r w:rsidR="00A664B2">
        <w:t>’,’</w:t>
      </w:r>
      <w:r>
        <w:t>SMS</w:t>
      </w:r>
      <w:r w:rsidR="00A664B2">
        <w:t>’,</w:t>
      </w:r>
      <w:r>
        <w:t>’SMS_AND_DATA’</w:t>
      </w:r>
      <w:r w:rsidR="00F80D8A">
        <w:t>,’SMS_AND_VOICE’</w:t>
      </w:r>
    </w:p>
    <w:p w:rsidR="00A664B2" w:rsidRDefault="00A664B2" w:rsidP="00466DD3">
      <w:pPr>
        <w:pStyle w:val="ListParagraph"/>
        <w:numPr>
          <w:ilvl w:val="1"/>
          <w:numId w:val="4"/>
        </w:numPr>
      </w:pPr>
      <w:r>
        <w:t>’</w:t>
      </w:r>
      <w:r w:rsidR="00980303">
        <w:t>ADD_A_LINE</w:t>
      </w:r>
      <w:r>
        <w:t>’</w:t>
      </w:r>
      <w:r w:rsidR="00980303">
        <w:t>,</w:t>
      </w:r>
      <w:r w:rsidR="00547F0C">
        <w:t>’DATA_ADD_A_LINE’,</w:t>
      </w:r>
      <w:r w:rsidR="00980303">
        <w:t>’ACTIVATION’,’SHIPPING’,’DEPOSIT’</w:t>
      </w:r>
    </w:p>
    <w:p w:rsidR="00F944EA" w:rsidRDefault="00F944EA" w:rsidP="00F944EA">
      <w:pPr>
        <w:pStyle w:val="ListParagraph"/>
      </w:pPr>
      <w:r>
        <w:t>(Optional) Mode</w:t>
      </w:r>
      <w:r w:rsidR="00F3058F">
        <w:t xml:space="preserve"> Flag</w:t>
      </w:r>
      <w:r>
        <w:t xml:space="preserve">:Int </w:t>
      </w:r>
      <w:r>
        <w:sym w:font="Wingdings" w:char="F0E0"/>
      </w:r>
      <w:r>
        <w:t xml:space="preserve"> Filters by product mode</w:t>
      </w:r>
      <w:r w:rsidR="007614CA">
        <w:t xml:space="preserve">. </w:t>
      </w:r>
      <w:r w:rsidR="00F3058F">
        <w:t>If set</w:t>
      </w:r>
      <w:r w:rsidR="002B65A2">
        <w:t>,</w:t>
      </w:r>
      <w:r w:rsidR="00F3058F">
        <w:t xml:space="preserve"> must be one of:</w:t>
      </w:r>
    </w:p>
    <w:p w:rsidR="00F3058F" w:rsidRDefault="00F3058F" w:rsidP="00466DD3">
      <w:pPr>
        <w:pStyle w:val="ListParagraph"/>
        <w:numPr>
          <w:ilvl w:val="1"/>
          <w:numId w:val="4"/>
        </w:numPr>
      </w:pPr>
      <w:r>
        <w:t xml:space="preserve">(Optional) All Products: </w:t>
      </w:r>
      <w:r w:rsidRPr="00F3058F">
        <w:rPr>
          <w:b/>
        </w:rPr>
        <w:t>0x01</w:t>
      </w:r>
      <w:r>
        <w:t xml:space="preserve"> </w:t>
      </w:r>
      <w:r w:rsidR="007614CA">
        <w:t xml:space="preserve">(default) </w:t>
      </w:r>
      <w:r>
        <w:sym w:font="Wingdings" w:char="F0E0"/>
      </w:r>
      <w:r>
        <w:t xml:space="preserve"> Retrieves all products, product groups, pick groups defined.</w:t>
      </w:r>
    </w:p>
    <w:p w:rsidR="00F3058F" w:rsidRDefault="00F3058F" w:rsidP="00466DD3">
      <w:pPr>
        <w:pStyle w:val="ListParagraph"/>
        <w:numPr>
          <w:ilvl w:val="1"/>
          <w:numId w:val="4"/>
        </w:numPr>
      </w:pPr>
      <w:r>
        <w:t xml:space="preserve">(Optional) Base Products Only: </w:t>
      </w:r>
      <w:r w:rsidRPr="00F3058F">
        <w:rPr>
          <w:b/>
        </w:rPr>
        <w:t>0x02</w:t>
      </w:r>
      <w:r>
        <w:t xml:space="preserve"> </w:t>
      </w:r>
      <w:r>
        <w:sym w:font="Wingdings" w:char="F0E0"/>
      </w:r>
      <w:r>
        <w:t xml:space="preserve"> Does not return product groups or pick groups.</w:t>
      </w:r>
    </w:p>
    <w:p w:rsidR="00F3058F" w:rsidRDefault="00F3058F" w:rsidP="00466DD3">
      <w:pPr>
        <w:pStyle w:val="ListParagraph"/>
        <w:numPr>
          <w:ilvl w:val="1"/>
          <w:numId w:val="4"/>
        </w:numPr>
      </w:pPr>
      <w:r>
        <w:t xml:space="preserve">(Optional) Product Groups Only: </w:t>
      </w:r>
      <w:r w:rsidRPr="00F3058F">
        <w:rPr>
          <w:b/>
        </w:rPr>
        <w:t>0x03</w:t>
      </w:r>
      <w:r>
        <w:t xml:space="preserve"> </w:t>
      </w:r>
      <w:r>
        <w:sym w:font="Wingdings" w:char="F0E0"/>
      </w:r>
      <w:r>
        <w:t xml:space="preserve"> Only the product groups.</w:t>
      </w:r>
    </w:p>
    <w:p w:rsidR="00F3058F" w:rsidRDefault="00F3058F" w:rsidP="00466DD3">
      <w:pPr>
        <w:pStyle w:val="ListParagraph"/>
        <w:numPr>
          <w:ilvl w:val="1"/>
          <w:numId w:val="4"/>
        </w:numPr>
      </w:pPr>
      <w:r>
        <w:t xml:space="preserve">(Optional) Pick Groups Only: </w:t>
      </w:r>
      <w:r w:rsidRPr="00F3058F">
        <w:rPr>
          <w:b/>
        </w:rPr>
        <w:t>0x04</w:t>
      </w:r>
      <w:r>
        <w:t xml:space="preserve"> </w:t>
      </w:r>
      <w:r>
        <w:sym w:font="Wingdings" w:char="F0E0"/>
      </w:r>
      <w:r>
        <w:t xml:space="preserve"> Only the pick groups.</w:t>
      </w:r>
    </w:p>
    <w:p w:rsidR="004A3D8C" w:rsidRDefault="004A3D8C" w:rsidP="00466DD3">
      <w:pPr>
        <w:pStyle w:val="ListParagraph"/>
        <w:numPr>
          <w:ilvl w:val="1"/>
          <w:numId w:val="4"/>
        </w:numPr>
      </w:pPr>
      <w:r>
        <w:t xml:space="preserve">(Optional) Base and Products Groups: </w:t>
      </w:r>
      <w:r w:rsidRPr="004A3D8C">
        <w:rPr>
          <w:b/>
        </w:rPr>
        <w:t>0x05</w:t>
      </w:r>
      <w:r>
        <w:t xml:space="preserve"> </w:t>
      </w:r>
      <w:r>
        <w:sym w:font="Wingdings" w:char="F0E0"/>
      </w:r>
      <w:r>
        <w:t xml:space="preserve"> Only return base products and product groups.</w:t>
      </w:r>
    </w:p>
    <w:p w:rsidR="00BE50D5" w:rsidRDefault="00BE50D5" w:rsidP="00BE50D5">
      <w:pPr>
        <w:pStyle w:val="ListParagraph"/>
      </w:pPr>
      <w:r>
        <w:t xml:space="preserve">(Optional) Details Flag:Int </w:t>
      </w:r>
      <w:r>
        <w:sym w:font="Wingdings" w:char="F0E0"/>
      </w:r>
      <w:r>
        <w:t xml:space="preserve"> Limits returned values.  If set, must be one of:</w:t>
      </w:r>
    </w:p>
    <w:p w:rsidR="00BE50D5" w:rsidRDefault="00BE50D5" w:rsidP="00466DD3">
      <w:pPr>
        <w:pStyle w:val="ListParagraph"/>
        <w:numPr>
          <w:ilvl w:val="1"/>
          <w:numId w:val="4"/>
        </w:numPr>
      </w:pPr>
      <w:r>
        <w:t xml:space="preserve">(Optional) Product: </w:t>
      </w:r>
      <w:r>
        <w:rPr>
          <w:b/>
        </w:rPr>
        <w:t>0x01</w:t>
      </w:r>
      <w:r>
        <w:t xml:space="preserve"> (default) </w:t>
      </w:r>
      <w:r>
        <w:sym w:font="Wingdings" w:char="F0E0"/>
      </w:r>
      <w:r>
        <w:t xml:space="preserve"> Returns only the base product info and optional associations.</w:t>
      </w:r>
    </w:p>
    <w:p w:rsidR="00BE50D5" w:rsidRDefault="00BE50D5" w:rsidP="00466DD3">
      <w:pPr>
        <w:pStyle w:val="ListParagraph"/>
        <w:numPr>
          <w:ilvl w:val="1"/>
          <w:numId w:val="4"/>
        </w:numPr>
      </w:pPr>
      <w:r>
        <w:t xml:space="preserve">(Optional) eCommerce: </w:t>
      </w:r>
      <w:r>
        <w:rPr>
          <w:b/>
        </w:rPr>
        <w:t>0x02</w:t>
      </w:r>
      <w:r>
        <w:t xml:space="preserve"> </w:t>
      </w:r>
      <w:r>
        <w:sym w:font="Wingdings" w:char="F0E0"/>
      </w:r>
      <w:r>
        <w:t xml:space="preserve"> Includes </w:t>
      </w:r>
      <w:r w:rsidR="005955A9">
        <w:t>display</w:t>
      </w:r>
      <w:r>
        <w:t xml:space="preserve"> description, image</w:t>
      </w:r>
      <w:r w:rsidR="005955A9">
        <w:t xml:space="preserve"> URLs, feature lists</w:t>
      </w:r>
      <w:r w:rsidR="004C5B85">
        <w:t>, dependencies</w:t>
      </w:r>
      <w:r w:rsidR="005955A9">
        <w:t>.</w:t>
      </w:r>
    </w:p>
    <w:p w:rsidR="00A307E6" w:rsidRDefault="00A307E6" w:rsidP="00A307E6">
      <w:pPr>
        <w:pStyle w:val="ListParagraph"/>
      </w:pPr>
      <w:r>
        <w:t xml:space="preserve">(Optional) Zip:Int:5 </w:t>
      </w:r>
      <w:r>
        <w:sym w:font="Wingdings" w:char="F0E0"/>
      </w:r>
      <w:r>
        <w:t xml:space="preserve"> If set</w:t>
      </w:r>
      <w:r w:rsidR="002B65A2">
        <w:t>,</w:t>
      </w:r>
      <w:r>
        <w:t xml:space="preserve"> taxes and fees will be calculated.</w:t>
      </w:r>
    </w:p>
    <w:p w:rsidR="00A307E6" w:rsidRDefault="00A307E6" w:rsidP="00A307E6">
      <w:pPr>
        <w:pStyle w:val="ListParagraph"/>
      </w:pPr>
      <w:r>
        <w:t xml:space="preserve">(Optional) Zip4:Int:4 </w:t>
      </w:r>
      <w:r>
        <w:sym w:font="Wingdings" w:char="F0E0"/>
      </w:r>
      <w:r>
        <w:t xml:space="preserve"> If set, Zip must be set also.</w:t>
      </w:r>
    </w:p>
    <w:p w:rsidR="00B84B66" w:rsidRDefault="00B84B66" w:rsidP="00760383">
      <w:r>
        <w:t>Outputs</w:t>
      </w:r>
    </w:p>
    <w:p w:rsidR="0062518E" w:rsidRDefault="0062518E" w:rsidP="0062518E">
      <w:pPr>
        <w:pStyle w:val="ListParagraph"/>
      </w:pPr>
      <w:r>
        <w:t>&lt;standard response message block&gt;</w:t>
      </w:r>
    </w:p>
    <w:p w:rsidR="00B84B66" w:rsidRDefault="00B84B66" w:rsidP="00760383">
      <w:pPr>
        <w:pStyle w:val="ListParagraph"/>
      </w:pPr>
      <w:r>
        <w:t>Product Array</w:t>
      </w:r>
    </w:p>
    <w:p w:rsidR="00B84B66" w:rsidRDefault="00A307E6" w:rsidP="00466DD3">
      <w:pPr>
        <w:pStyle w:val="ListParagraph"/>
        <w:numPr>
          <w:ilvl w:val="1"/>
          <w:numId w:val="4"/>
        </w:numPr>
      </w:pPr>
      <w:r>
        <w:t xml:space="preserve">Product </w:t>
      </w:r>
      <w:r w:rsidR="00B84B66">
        <w:t>ID</w:t>
      </w:r>
      <w:r w:rsidR="00734480">
        <w:t>:Int:</w:t>
      </w:r>
      <w:r>
        <w:t>8</w:t>
      </w:r>
      <w:r w:rsidR="00734480">
        <w:t xml:space="preserve"> </w:t>
      </w:r>
      <w:r w:rsidR="00734480">
        <w:sym w:font="Wingdings" w:char="F0E0"/>
      </w:r>
      <w:r w:rsidR="00734480">
        <w:t xml:space="preserve"> The reference ID for the product</w:t>
      </w:r>
    </w:p>
    <w:p w:rsidR="00A307E6" w:rsidRDefault="00A307E6" w:rsidP="00466DD3">
      <w:pPr>
        <w:pStyle w:val="ListParagraph"/>
        <w:numPr>
          <w:ilvl w:val="1"/>
          <w:numId w:val="4"/>
        </w:numPr>
      </w:pPr>
      <w:r>
        <w:t xml:space="preserve">Short Name:String:32 </w:t>
      </w:r>
      <w:r>
        <w:sym w:font="Wingdings" w:char="F0E0"/>
      </w:r>
      <w:r>
        <w:t xml:space="preserve"> Short reference name</w:t>
      </w:r>
    </w:p>
    <w:p w:rsidR="00734480" w:rsidRDefault="00734480" w:rsidP="00466DD3">
      <w:pPr>
        <w:pStyle w:val="ListParagraph"/>
        <w:numPr>
          <w:ilvl w:val="1"/>
          <w:numId w:val="4"/>
        </w:numPr>
      </w:pPr>
      <w:r>
        <w:lastRenderedPageBreak/>
        <w:t xml:space="preserve">Description:String:128 </w:t>
      </w:r>
      <w:r>
        <w:sym w:font="Wingdings" w:char="F0E0"/>
      </w:r>
      <w:r>
        <w:t xml:space="preserve"> The product description</w:t>
      </w:r>
      <w:r w:rsidR="00A307E6">
        <w:t xml:space="preserve"> in detail</w:t>
      </w:r>
    </w:p>
    <w:p w:rsidR="00C64EDC" w:rsidRDefault="00C64EDC" w:rsidP="00466DD3">
      <w:pPr>
        <w:pStyle w:val="ListParagraph"/>
        <w:numPr>
          <w:ilvl w:val="1"/>
          <w:numId w:val="4"/>
        </w:numPr>
      </w:pPr>
      <w:r>
        <w:t xml:space="preserve">Detailed Description:String:4096 </w:t>
      </w:r>
      <w:r>
        <w:sym w:font="Wingdings" w:char="F0E0"/>
      </w:r>
      <w:r>
        <w:t xml:space="preserve"> Detailed product content (</w:t>
      </w:r>
      <w:r w:rsidR="00873A2D">
        <w:t xml:space="preserve">optionally </w:t>
      </w:r>
      <w:r>
        <w:t>HTML formatt</w:t>
      </w:r>
      <w:r w:rsidR="00873A2D">
        <w:t>ed</w:t>
      </w:r>
      <w:r>
        <w:t>)</w:t>
      </w:r>
    </w:p>
    <w:p w:rsidR="00143488" w:rsidRDefault="00143488" w:rsidP="00466DD3">
      <w:pPr>
        <w:pStyle w:val="ListParagraph"/>
        <w:numPr>
          <w:ilvl w:val="1"/>
          <w:numId w:val="4"/>
        </w:numPr>
      </w:pPr>
      <w:r>
        <w:t xml:space="preserve">User Guide URI Location:String:512 </w:t>
      </w:r>
      <w:r>
        <w:sym w:font="Wingdings" w:char="F0E0"/>
      </w:r>
      <w:r>
        <w:t xml:space="preserve"> Relative URI for user guide location on web server (typically this is a link to a PDF formatted document)</w:t>
      </w:r>
    </w:p>
    <w:p w:rsidR="007542B8" w:rsidRDefault="007542B8" w:rsidP="00466DD3">
      <w:pPr>
        <w:pStyle w:val="ListParagraph"/>
        <w:numPr>
          <w:ilvl w:val="1"/>
          <w:numId w:val="4"/>
        </w:numPr>
      </w:pPr>
      <w:r>
        <w:t xml:space="preserve">Type:String:32 </w:t>
      </w:r>
      <w:r>
        <w:sym w:font="Wingdings" w:char="F0E0"/>
      </w:r>
      <w:r>
        <w:t xml:space="preserve"> One of PRODUCT, PRODUCT GROUP, PICK GROUP</w:t>
      </w:r>
    </w:p>
    <w:p w:rsidR="003B00C7" w:rsidRDefault="003B00C7" w:rsidP="00466DD3">
      <w:pPr>
        <w:pStyle w:val="ListParagraph"/>
        <w:numPr>
          <w:ilvl w:val="1"/>
          <w:numId w:val="4"/>
        </w:numPr>
      </w:pPr>
      <w:r>
        <w:t xml:space="preserve">Inventory Type:ENUM </w:t>
      </w:r>
      <w:r>
        <w:sym w:font="Wingdings" w:char="F0E0"/>
      </w:r>
      <w:r>
        <w:t xml:space="preserve"> Product type code.  </w:t>
      </w:r>
    </w:p>
    <w:p w:rsidR="003B00C7" w:rsidRDefault="00E235A7" w:rsidP="00466DD3">
      <w:pPr>
        <w:pStyle w:val="ListParagraph"/>
        <w:numPr>
          <w:ilvl w:val="2"/>
          <w:numId w:val="4"/>
        </w:numPr>
      </w:pPr>
      <w:r>
        <w:t>(‘DEVICE’,</w:t>
      </w:r>
      <w:r w:rsidR="003B00C7">
        <w:t>‘</w:t>
      </w:r>
      <w:r>
        <w:t>AIRTIME’</w:t>
      </w:r>
      <w:r w:rsidR="003B00C7">
        <w:t>,’ACCESSORY’,’EXTENDED’,’PROMO’)</w:t>
      </w:r>
    </w:p>
    <w:p w:rsidR="003B00C7" w:rsidRDefault="003B00C7" w:rsidP="00466DD3">
      <w:pPr>
        <w:pStyle w:val="ListParagraph"/>
        <w:numPr>
          <w:ilvl w:val="1"/>
          <w:numId w:val="4"/>
        </w:numPr>
      </w:pPr>
      <w:r>
        <w:t xml:space="preserve">Inventory Subtype:ENUM </w:t>
      </w:r>
      <w:r>
        <w:sym w:font="Wingdings" w:char="F0E0"/>
      </w:r>
      <w:r>
        <w:t xml:space="preserve"> Product subtype code.  </w:t>
      </w:r>
    </w:p>
    <w:p w:rsidR="003B00C7" w:rsidRDefault="003B00C7" w:rsidP="00466DD3">
      <w:pPr>
        <w:pStyle w:val="ListParagraph"/>
        <w:numPr>
          <w:ilvl w:val="2"/>
          <w:numId w:val="4"/>
        </w:numPr>
      </w:pPr>
      <w:r>
        <w:t>(‘SMART’,’QWERTY’,’FLIP’,’SIM’,’USB’,’MIFI’)</w:t>
      </w:r>
    </w:p>
    <w:p w:rsidR="003B00C7" w:rsidRDefault="003B00C7" w:rsidP="00466DD3">
      <w:pPr>
        <w:pStyle w:val="ListParagraph"/>
        <w:numPr>
          <w:ilvl w:val="2"/>
          <w:numId w:val="4"/>
        </w:numPr>
      </w:pPr>
      <w:r>
        <w:t>(‘VOICE’,’DATA’,’SMS’,’SMS_AND_DATA’</w:t>
      </w:r>
      <w:r w:rsidR="00F80D8A">
        <w:t>,’SMS_AND_VOICE’</w:t>
      </w:r>
      <w:r>
        <w:t>)</w:t>
      </w:r>
    </w:p>
    <w:p w:rsidR="003B00C7" w:rsidRDefault="003B00C7" w:rsidP="00466DD3">
      <w:pPr>
        <w:pStyle w:val="ListParagraph"/>
        <w:numPr>
          <w:ilvl w:val="2"/>
          <w:numId w:val="4"/>
        </w:numPr>
      </w:pPr>
      <w:r>
        <w:t>(’ADD_A_LINE’</w:t>
      </w:r>
      <w:r w:rsidR="00980AEB">
        <w:t>,’DATA_ADD_A_LINE’</w:t>
      </w:r>
      <w:r>
        <w:t>,’ACTIVATION’,’SHIPPING’,’DEPOSIT’)</w:t>
      </w:r>
    </w:p>
    <w:p w:rsidR="001C422E" w:rsidRDefault="001C422E" w:rsidP="00466DD3">
      <w:pPr>
        <w:pStyle w:val="ListParagraph"/>
        <w:numPr>
          <w:ilvl w:val="1"/>
          <w:numId w:val="4"/>
        </w:numPr>
      </w:pPr>
      <w:r>
        <w:t xml:space="preserve">Inventory Count:Int </w:t>
      </w:r>
      <w:r>
        <w:sym w:font="Wingdings" w:char="F0E0"/>
      </w:r>
      <w:r>
        <w:t xml:space="preserve"> Count of current products available.</w:t>
      </w:r>
    </w:p>
    <w:p w:rsidR="001C422E" w:rsidRDefault="001C422E" w:rsidP="00466DD3">
      <w:pPr>
        <w:pStyle w:val="ListParagraph"/>
        <w:numPr>
          <w:ilvl w:val="1"/>
          <w:numId w:val="4"/>
        </w:numPr>
      </w:pPr>
      <w:r>
        <w:t xml:space="preserve">Inventory Minimum Dispense Limit </w:t>
      </w:r>
      <w:r>
        <w:sym w:font="Wingdings" w:char="F0E0"/>
      </w:r>
      <w:r>
        <w:t xml:space="preserve"> The level inventory can deplete before no longer available.</w:t>
      </w:r>
    </w:p>
    <w:p w:rsidR="007542B8" w:rsidRDefault="007542B8" w:rsidP="00466DD3">
      <w:pPr>
        <w:pStyle w:val="ListParagraph"/>
        <w:numPr>
          <w:ilvl w:val="1"/>
          <w:numId w:val="4"/>
        </w:numPr>
      </w:pPr>
      <w:r>
        <w:t>Billing Mode:</w:t>
      </w:r>
      <w:r w:rsidR="003B00C7">
        <w:t>ENUM</w:t>
      </w:r>
      <w:r>
        <w:t xml:space="preserve"> </w:t>
      </w:r>
      <w:r>
        <w:sym w:font="Wingdings" w:char="F0E0"/>
      </w:r>
      <w:r>
        <w:t xml:space="preserve"> One of PRE or POST.</w:t>
      </w:r>
    </w:p>
    <w:p w:rsidR="005D4F99" w:rsidRDefault="005D4F99" w:rsidP="00466DD3">
      <w:pPr>
        <w:pStyle w:val="ListParagraph"/>
        <w:numPr>
          <w:ilvl w:val="1"/>
          <w:numId w:val="4"/>
        </w:numPr>
      </w:pPr>
      <w:r>
        <w:t>Billing Type:</w:t>
      </w:r>
      <w:r w:rsidR="003B00C7">
        <w:t>ENUM</w:t>
      </w:r>
      <w:r>
        <w:t xml:space="preserve"> </w:t>
      </w:r>
      <w:r>
        <w:sym w:font="Wingdings" w:char="F0E0"/>
      </w:r>
      <w:r>
        <w:t xml:space="preserve"> One of NRC (non-recurring charge) or MRC (monthly recurring charge)</w:t>
      </w:r>
    </w:p>
    <w:p w:rsidR="00734480" w:rsidRDefault="00A307E6" w:rsidP="00466DD3">
      <w:pPr>
        <w:pStyle w:val="ListParagraph"/>
        <w:numPr>
          <w:ilvl w:val="1"/>
          <w:numId w:val="4"/>
        </w:numPr>
      </w:pPr>
      <w:r>
        <w:t xml:space="preserve">Base </w:t>
      </w:r>
      <w:r w:rsidR="00734480">
        <w:t xml:space="preserve">Rate:Decimal:5.4 </w:t>
      </w:r>
      <w:r w:rsidR="00734480">
        <w:sym w:font="Wingdings" w:char="F0E0"/>
      </w:r>
      <w:r w:rsidR="00734480">
        <w:t xml:space="preserve"> The default product price</w:t>
      </w:r>
    </w:p>
    <w:p w:rsidR="007542B8" w:rsidRDefault="007542B8" w:rsidP="00466DD3">
      <w:pPr>
        <w:pStyle w:val="ListParagraph"/>
        <w:numPr>
          <w:ilvl w:val="1"/>
          <w:numId w:val="4"/>
        </w:numPr>
      </w:pPr>
      <w:r>
        <w:t xml:space="preserve">(Optional) Overage Rate:Decimal:5.4 </w:t>
      </w:r>
      <w:r>
        <w:sym w:font="Wingdings" w:char="F0E0"/>
      </w:r>
      <w:r>
        <w:t xml:space="preserve"> The “per unit” cost of overage</w:t>
      </w:r>
    </w:p>
    <w:p w:rsidR="00A307E6" w:rsidRDefault="00A307E6" w:rsidP="00466DD3">
      <w:pPr>
        <w:pStyle w:val="ListParagraph"/>
        <w:numPr>
          <w:ilvl w:val="1"/>
          <w:numId w:val="4"/>
        </w:numPr>
      </w:pPr>
      <w:r>
        <w:t>(Optional) Taxes:Decimal:5.</w:t>
      </w:r>
      <w:r w:rsidR="00F34A39">
        <w:t>4</w:t>
      </w:r>
      <w:r>
        <w:t xml:space="preserve"> </w:t>
      </w:r>
      <w:r>
        <w:sym w:font="Wingdings" w:char="F0E0"/>
      </w:r>
      <w:r>
        <w:t xml:space="preserve"> Calculated if zip/zip4 provided.</w:t>
      </w:r>
    </w:p>
    <w:p w:rsidR="003B3698" w:rsidRDefault="003B3698" w:rsidP="00466DD3">
      <w:pPr>
        <w:pStyle w:val="ListParagraph"/>
        <w:numPr>
          <w:ilvl w:val="1"/>
          <w:numId w:val="4"/>
        </w:numPr>
      </w:pPr>
      <w:r>
        <w:t xml:space="preserve">Carrier:String:128 </w:t>
      </w:r>
      <w:r>
        <w:sym w:font="Wingdings" w:char="F0E0"/>
      </w:r>
      <w:r>
        <w:t xml:space="preserve"> The carrier for the product (</w:t>
      </w:r>
      <w:r w:rsidR="00ED49B8">
        <w:t>SPRINT,VERIZON,TMOBILE,</w:t>
      </w:r>
      <w:r>
        <w:t>ALL).</w:t>
      </w:r>
    </w:p>
    <w:p w:rsidR="000D487C" w:rsidRDefault="000D487C" w:rsidP="00466DD3">
      <w:pPr>
        <w:pStyle w:val="ListParagraph"/>
        <w:numPr>
          <w:ilvl w:val="1"/>
          <w:numId w:val="4"/>
        </w:numPr>
      </w:pPr>
      <w:r>
        <w:t xml:space="preserve">Color Code:String:32 </w:t>
      </w:r>
      <w:r>
        <w:sym w:font="Wingdings" w:char="F0E0"/>
      </w:r>
      <w:r>
        <w:t xml:space="preserve"> The “color” assigned to this carrier to group carrier products.</w:t>
      </w:r>
    </w:p>
    <w:p w:rsidR="000D487C" w:rsidRDefault="000D487C" w:rsidP="00466DD3">
      <w:pPr>
        <w:pStyle w:val="ListParagraph"/>
        <w:numPr>
          <w:ilvl w:val="1"/>
          <w:numId w:val="4"/>
        </w:numPr>
      </w:pPr>
      <w:r>
        <w:t xml:space="preserve">Color Hex Code:String:16 </w:t>
      </w:r>
      <w:r>
        <w:sym w:font="Wingdings" w:char="F0E0"/>
      </w:r>
      <w:r>
        <w:t xml:space="preserve"> The RGB hex code of the color assigned.</w:t>
      </w:r>
    </w:p>
    <w:p w:rsidR="00F94121" w:rsidRDefault="00F94121" w:rsidP="00466DD3">
      <w:pPr>
        <w:pStyle w:val="ListParagraph"/>
        <w:numPr>
          <w:ilvl w:val="1"/>
          <w:numId w:val="4"/>
        </w:numPr>
      </w:pPr>
      <w:r>
        <w:t>Custom Key:String:32 -&gt; Client defined product key</w:t>
      </w:r>
    </w:p>
    <w:p w:rsidR="0062518E" w:rsidRDefault="0062518E" w:rsidP="00466DD3">
      <w:pPr>
        <w:pStyle w:val="ListParagraph"/>
        <w:numPr>
          <w:ilvl w:val="1"/>
          <w:numId w:val="4"/>
        </w:numPr>
      </w:pPr>
      <w:r>
        <w:t xml:space="preserve">Custom1:String:64 </w:t>
      </w:r>
      <w:r>
        <w:sym w:font="Wingdings" w:char="F0E0"/>
      </w:r>
      <w:r>
        <w:t xml:space="preserve"> Client defined field </w:t>
      </w:r>
    </w:p>
    <w:p w:rsidR="0062518E" w:rsidRDefault="0062518E" w:rsidP="00466DD3">
      <w:pPr>
        <w:pStyle w:val="ListParagraph"/>
        <w:numPr>
          <w:ilvl w:val="1"/>
          <w:numId w:val="4"/>
        </w:numPr>
      </w:pPr>
      <w:r>
        <w:t xml:space="preserve">Custom2:String:64 </w:t>
      </w:r>
      <w:r>
        <w:sym w:font="Wingdings" w:char="F0E0"/>
      </w:r>
      <w:r>
        <w:t xml:space="preserve"> Client defined field </w:t>
      </w:r>
    </w:p>
    <w:p w:rsidR="0062518E" w:rsidRDefault="0062518E" w:rsidP="00466DD3">
      <w:pPr>
        <w:pStyle w:val="ListParagraph"/>
        <w:numPr>
          <w:ilvl w:val="1"/>
          <w:numId w:val="4"/>
        </w:numPr>
      </w:pPr>
      <w:r>
        <w:t xml:space="preserve">Custom3:String:64 </w:t>
      </w:r>
      <w:r>
        <w:sym w:font="Wingdings" w:char="F0E0"/>
      </w:r>
      <w:r>
        <w:t xml:space="preserve"> Client defined field </w:t>
      </w:r>
    </w:p>
    <w:p w:rsidR="0050364F" w:rsidRDefault="0050364F" w:rsidP="00466DD3">
      <w:pPr>
        <w:pStyle w:val="ListParagraph"/>
        <w:numPr>
          <w:ilvl w:val="1"/>
          <w:numId w:val="4"/>
        </w:numPr>
      </w:pPr>
      <w:r>
        <w:t>(Optional) Grade Type:</w:t>
      </w:r>
      <w:r w:rsidR="003B00C7">
        <w:t>ENUM</w:t>
      </w:r>
      <w:r>
        <w:t xml:space="preserve"> </w:t>
      </w:r>
      <w:r>
        <w:sym w:font="Wingdings" w:char="F0E0"/>
      </w:r>
      <w:r>
        <w:t xml:space="preserve"> One of NEW,USED,MIXED.</w:t>
      </w:r>
    </w:p>
    <w:p w:rsidR="005E2B4A" w:rsidRDefault="005E2B4A" w:rsidP="00466DD3">
      <w:pPr>
        <w:pStyle w:val="ListParagraph"/>
        <w:numPr>
          <w:ilvl w:val="1"/>
          <w:numId w:val="4"/>
        </w:numPr>
      </w:pPr>
      <w:r>
        <w:t>(Optional) Allowance Type:</w:t>
      </w:r>
      <w:r w:rsidR="003B00C7">
        <w:t>ENUM</w:t>
      </w:r>
      <w:r>
        <w:t xml:space="preserve"> </w:t>
      </w:r>
      <w:r>
        <w:sym w:font="Wingdings" w:char="F0E0"/>
      </w:r>
      <w:r>
        <w:t xml:space="preserve"> One of ‘VOICE’,’DATA’,’SMS’.</w:t>
      </w:r>
    </w:p>
    <w:p w:rsidR="005E2B4A" w:rsidRDefault="005E2B4A" w:rsidP="00466DD3">
      <w:pPr>
        <w:pStyle w:val="ListParagraph"/>
        <w:numPr>
          <w:ilvl w:val="1"/>
          <w:numId w:val="4"/>
        </w:numPr>
      </w:pPr>
      <w:r>
        <w:t xml:space="preserve">(Optional) Allowance:Int </w:t>
      </w:r>
      <w:r>
        <w:sym w:font="Wingdings" w:char="F0E0"/>
      </w:r>
      <w:r>
        <w:t xml:space="preserve"> Allowance amount (VOICE=minutes, DATA=kilobytes, SMS=messages)</w:t>
      </w:r>
    </w:p>
    <w:p w:rsidR="007614CA" w:rsidRDefault="007614CA" w:rsidP="00466DD3">
      <w:pPr>
        <w:pStyle w:val="ListParagraph"/>
        <w:numPr>
          <w:ilvl w:val="1"/>
          <w:numId w:val="4"/>
        </w:numPr>
      </w:pPr>
      <w:r>
        <w:t>(Optional) Associated Products Array</w:t>
      </w:r>
    </w:p>
    <w:p w:rsidR="007614CA" w:rsidRDefault="007614CA" w:rsidP="00466DD3">
      <w:pPr>
        <w:pStyle w:val="ListParagraph"/>
        <w:numPr>
          <w:ilvl w:val="2"/>
          <w:numId w:val="4"/>
        </w:numPr>
      </w:pPr>
      <w:r>
        <w:t xml:space="preserve">Product ID:Int:8 </w:t>
      </w:r>
      <w:r>
        <w:sym w:font="Wingdings" w:char="F0E0"/>
      </w:r>
      <w:r>
        <w:t xml:space="preserve"> the ID of the </w:t>
      </w:r>
      <w:r w:rsidR="00E0152D">
        <w:t xml:space="preserve">associated </w:t>
      </w:r>
      <w:r>
        <w:t xml:space="preserve">products </w:t>
      </w:r>
      <w:r w:rsidR="00E0152D">
        <w:t>if this is a product or pick group.</w:t>
      </w:r>
    </w:p>
    <w:p w:rsidR="007614CA" w:rsidRDefault="00E0152D" w:rsidP="00466DD3">
      <w:pPr>
        <w:pStyle w:val="ListParagraph"/>
        <w:numPr>
          <w:ilvl w:val="1"/>
          <w:numId w:val="4"/>
        </w:numPr>
      </w:pPr>
      <w:r>
        <w:t>(Optional) Dependent</w:t>
      </w:r>
      <w:r w:rsidR="00161888">
        <w:t>/Minimum</w:t>
      </w:r>
      <w:r>
        <w:t xml:space="preserve"> Products Array</w:t>
      </w:r>
    </w:p>
    <w:p w:rsidR="00E0152D" w:rsidRDefault="00E0152D" w:rsidP="00466DD3">
      <w:pPr>
        <w:pStyle w:val="ListParagraph"/>
        <w:numPr>
          <w:ilvl w:val="2"/>
          <w:numId w:val="4"/>
        </w:numPr>
      </w:pPr>
      <w:r>
        <w:t xml:space="preserve">Product ID:Int:8 </w:t>
      </w:r>
      <w:r>
        <w:sym w:font="Wingdings" w:char="F0E0"/>
      </w:r>
      <w:r>
        <w:t xml:space="preserve"> the ID of the dependent product that must be sold/associated simultaneously with this primary product.</w:t>
      </w:r>
    </w:p>
    <w:p w:rsidR="00980AEB" w:rsidRDefault="00980AEB" w:rsidP="00466DD3">
      <w:pPr>
        <w:pStyle w:val="ListParagraph"/>
        <w:numPr>
          <w:ilvl w:val="2"/>
          <w:numId w:val="4"/>
        </w:numPr>
      </w:pPr>
      <w:r>
        <w:t xml:space="preserve">Inventory Type:ENUM </w:t>
      </w:r>
      <w:r>
        <w:sym w:font="Wingdings" w:char="F0E0"/>
      </w:r>
      <w:r>
        <w:t xml:space="preserve"> Product type code.  </w:t>
      </w:r>
    </w:p>
    <w:p w:rsidR="00980AEB" w:rsidRDefault="00C93ABE" w:rsidP="00466DD3">
      <w:pPr>
        <w:pStyle w:val="ListParagraph"/>
        <w:numPr>
          <w:ilvl w:val="3"/>
          <w:numId w:val="4"/>
        </w:numPr>
      </w:pPr>
      <w:r>
        <w:t>(‘DEVICE’,</w:t>
      </w:r>
      <w:r w:rsidR="00980AEB">
        <w:t>‘</w:t>
      </w:r>
      <w:r>
        <w:t>AIRTIME</w:t>
      </w:r>
      <w:r w:rsidR="00980AEB">
        <w:t>,’ACCESSORY’,’EXTENDED’,</w:t>
      </w:r>
      <w:r>
        <w:t>’FEE’,</w:t>
      </w:r>
      <w:r w:rsidR="00980AEB">
        <w:t>’PROMO’)</w:t>
      </w:r>
    </w:p>
    <w:p w:rsidR="00980AEB" w:rsidRDefault="00980AEB" w:rsidP="00466DD3">
      <w:pPr>
        <w:pStyle w:val="ListParagraph"/>
        <w:numPr>
          <w:ilvl w:val="2"/>
          <w:numId w:val="4"/>
        </w:numPr>
      </w:pPr>
      <w:r>
        <w:t xml:space="preserve">Inventory Subtype:ENUM </w:t>
      </w:r>
      <w:r>
        <w:sym w:font="Wingdings" w:char="F0E0"/>
      </w:r>
      <w:r>
        <w:t xml:space="preserve"> Product subtype code.  </w:t>
      </w:r>
    </w:p>
    <w:p w:rsidR="00980AEB" w:rsidRDefault="00980AEB" w:rsidP="00466DD3">
      <w:pPr>
        <w:pStyle w:val="ListParagraph"/>
        <w:numPr>
          <w:ilvl w:val="3"/>
          <w:numId w:val="4"/>
        </w:numPr>
      </w:pPr>
      <w:r>
        <w:t>(‘SMART’,’QWERTY’,’FLIP’,’SIM’,’USB’,’MIFI’)</w:t>
      </w:r>
    </w:p>
    <w:p w:rsidR="00980AEB" w:rsidRDefault="00980AEB" w:rsidP="00466DD3">
      <w:pPr>
        <w:pStyle w:val="ListParagraph"/>
        <w:numPr>
          <w:ilvl w:val="3"/>
          <w:numId w:val="4"/>
        </w:numPr>
      </w:pPr>
      <w:r>
        <w:t>(‘VOICE’,’DATA’,’SMS’,’SMS_AND_DATA’,’SMS_AND_VOICE’)</w:t>
      </w:r>
    </w:p>
    <w:p w:rsidR="00980AEB" w:rsidRDefault="00980AEB" w:rsidP="00466DD3">
      <w:pPr>
        <w:pStyle w:val="ListParagraph"/>
        <w:numPr>
          <w:ilvl w:val="3"/>
          <w:numId w:val="4"/>
        </w:numPr>
      </w:pPr>
      <w:r>
        <w:t>(’ADD_A_LINE’,’DATA_ADD_A_LINE’,’ACTIVATION’,’SHIPPING’,’DEPOSIT’)</w:t>
      </w:r>
    </w:p>
    <w:p w:rsidR="00E0152D" w:rsidRDefault="007542B8" w:rsidP="00466DD3">
      <w:pPr>
        <w:pStyle w:val="ListParagraph"/>
        <w:numPr>
          <w:ilvl w:val="2"/>
          <w:numId w:val="4"/>
        </w:numPr>
      </w:pPr>
      <w:r>
        <w:t>Dependency Type:</w:t>
      </w:r>
      <w:r w:rsidR="003B00C7">
        <w:t>ENUM</w:t>
      </w:r>
      <w:r w:rsidR="00E0152D">
        <w:t xml:space="preserve"> </w:t>
      </w:r>
      <w:r w:rsidR="00E0152D">
        <w:sym w:font="Wingdings" w:char="F0E0"/>
      </w:r>
      <w:r w:rsidR="00E0152D">
        <w:t xml:space="preserve"> One of </w:t>
      </w:r>
      <w:r w:rsidR="00E0152D" w:rsidRPr="00E0152D">
        <w:t>'</w:t>
      </w:r>
      <w:r w:rsidR="00E0152D">
        <w:t>REQUIRED’</w:t>
      </w:r>
      <w:r w:rsidR="00E0152D" w:rsidRPr="00E0152D">
        <w:t>,</w:t>
      </w:r>
      <w:r w:rsidR="00C93ABE">
        <w:t xml:space="preserve"> </w:t>
      </w:r>
      <w:r w:rsidR="00E0152D" w:rsidRPr="00E0152D">
        <w:t>'</w:t>
      </w:r>
      <w:r w:rsidR="00E0152D">
        <w:t>REQUIRE</w:t>
      </w:r>
      <w:r w:rsidR="00C93ABE">
        <w:t>_</w:t>
      </w:r>
      <w:r w:rsidR="00E0152D">
        <w:t>ONE’</w:t>
      </w:r>
      <w:r w:rsidR="00C93ABE">
        <w:t>, ’REQUIRE_</w:t>
      </w:r>
      <w:r w:rsidR="00E235A7">
        <w:t>SHARED</w:t>
      </w:r>
      <w:r w:rsidR="00C93ABE">
        <w:t xml:space="preserve">’ </w:t>
      </w:r>
      <w:r w:rsidR="00E0152D" w:rsidRPr="00E0152D">
        <w:t>,'</w:t>
      </w:r>
      <w:r w:rsidR="00E0152D">
        <w:t>RESTRICTED</w:t>
      </w:r>
      <w:r w:rsidR="00E0152D" w:rsidRPr="00E0152D">
        <w:t>',</w:t>
      </w:r>
      <w:r w:rsidR="00E0152D">
        <w:t>’OPTIONAL’</w:t>
      </w:r>
      <w:r w:rsidR="00E0152D" w:rsidRPr="00E0152D">
        <w:t>)</w:t>
      </w:r>
    </w:p>
    <w:p w:rsidR="00E0152D" w:rsidRDefault="00E0152D" w:rsidP="00466DD3">
      <w:pPr>
        <w:pStyle w:val="ListParagraph"/>
        <w:numPr>
          <w:ilvl w:val="3"/>
          <w:numId w:val="4"/>
        </w:numPr>
      </w:pPr>
      <w:r>
        <w:t xml:space="preserve">REQUIRED = </w:t>
      </w:r>
      <w:r w:rsidR="00C37F35">
        <w:t>This product must be sold/associated with the primary product.</w:t>
      </w:r>
    </w:p>
    <w:p w:rsidR="00C37F35" w:rsidRDefault="00C93ABE" w:rsidP="00466DD3">
      <w:pPr>
        <w:pStyle w:val="ListParagraph"/>
        <w:numPr>
          <w:ilvl w:val="3"/>
          <w:numId w:val="4"/>
        </w:numPr>
      </w:pPr>
      <w:r>
        <w:t>REQUIRE_</w:t>
      </w:r>
      <w:r w:rsidR="00C37F35">
        <w:t>ONE = For every product in the array marked “REQUIRE</w:t>
      </w:r>
      <w:r w:rsidR="00E235A7">
        <w:t>_</w:t>
      </w:r>
      <w:r w:rsidR="00C37F35">
        <w:t>ONE” there must be one of these products sold/associated with the primary product on the order.</w:t>
      </w:r>
    </w:p>
    <w:p w:rsidR="00C93ABE" w:rsidRDefault="00C93ABE" w:rsidP="00466DD3">
      <w:pPr>
        <w:pStyle w:val="ListParagraph"/>
        <w:numPr>
          <w:ilvl w:val="3"/>
          <w:numId w:val="4"/>
        </w:numPr>
      </w:pPr>
      <w:r>
        <w:t>REQUIRE_SHARED = This product is required for shared devices.  This is not required for the primary device on an account.</w:t>
      </w:r>
    </w:p>
    <w:p w:rsidR="00C37F35" w:rsidRDefault="00C37F35" w:rsidP="00466DD3">
      <w:pPr>
        <w:pStyle w:val="ListParagraph"/>
        <w:numPr>
          <w:ilvl w:val="3"/>
          <w:numId w:val="4"/>
        </w:numPr>
      </w:pPr>
      <w:r>
        <w:lastRenderedPageBreak/>
        <w:t>RESTRICTED = Any product with this flag cannot be sold/associated with the primary product.</w:t>
      </w:r>
    </w:p>
    <w:p w:rsidR="00C37F35" w:rsidRDefault="00C37F35" w:rsidP="00466DD3">
      <w:pPr>
        <w:pStyle w:val="ListParagraph"/>
        <w:numPr>
          <w:ilvl w:val="3"/>
          <w:numId w:val="4"/>
        </w:numPr>
      </w:pPr>
      <w:r>
        <w:t>OPTIONAL = Default behavior, revert to normal selection processing.</w:t>
      </w:r>
    </w:p>
    <w:p w:rsidR="00AD0FE5" w:rsidRDefault="00AD0FE5" w:rsidP="00466DD3">
      <w:pPr>
        <w:pStyle w:val="ListParagraph"/>
        <w:numPr>
          <w:ilvl w:val="2"/>
          <w:numId w:val="4"/>
        </w:numPr>
      </w:pPr>
      <w:r>
        <w:t>Group Type:</w:t>
      </w:r>
      <w:r w:rsidR="003B00C7">
        <w:t>ENUM</w:t>
      </w:r>
      <w:r>
        <w:t xml:space="preserve"> </w:t>
      </w:r>
      <w:r>
        <w:sym w:font="Wingdings" w:char="F0E0"/>
      </w:r>
      <w:r>
        <w:t xml:space="preserve"> One of (‘DEVICE’,</w:t>
      </w:r>
      <w:r w:rsidR="00C93ABE">
        <w:t>’AIRTIME’</w:t>
      </w:r>
      <w:r>
        <w:t>,’ACCESSORY’,’EXTENDED’,</w:t>
      </w:r>
      <w:r w:rsidR="00C93ABE">
        <w:t>’FEE’,</w:t>
      </w:r>
      <w:r>
        <w:t>’PROMO’)</w:t>
      </w:r>
    </w:p>
    <w:p w:rsidR="003A4081" w:rsidRDefault="003A4081" w:rsidP="00466DD3">
      <w:pPr>
        <w:pStyle w:val="ListParagraph"/>
        <w:numPr>
          <w:ilvl w:val="2"/>
          <w:numId w:val="4"/>
        </w:numPr>
      </w:pPr>
      <w:r>
        <w:t xml:space="preserve">Group Tag: String: 32 </w:t>
      </w:r>
      <w:r>
        <w:sym w:font="Wingdings" w:char="F0E0"/>
      </w:r>
      <w:r>
        <w:t xml:space="preserve"> A code that groups like dependencies together when there are more than one configuration of the same Group Type.  For example, four ACCESSORY dependencies for a device with “REQUIRE ONE” could be grouped two each with different group tags; requiring two accessories to be selected rather than just one.</w:t>
      </w:r>
    </w:p>
    <w:p w:rsidR="00E2365A" w:rsidRDefault="00AD0FE5" w:rsidP="00466DD3">
      <w:pPr>
        <w:pStyle w:val="ListParagraph"/>
        <w:numPr>
          <w:ilvl w:val="1"/>
          <w:numId w:val="4"/>
        </w:numPr>
      </w:pPr>
      <w:r>
        <w:t xml:space="preserve"> </w:t>
      </w:r>
      <w:r w:rsidR="00E2365A">
        <w:t>(Optional) Feature Array</w:t>
      </w:r>
    </w:p>
    <w:p w:rsidR="00E2365A" w:rsidRDefault="00E2365A" w:rsidP="00466DD3">
      <w:pPr>
        <w:pStyle w:val="ListParagraph"/>
        <w:numPr>
          <w:ilvl w:val="2"/>
          <w:numId w:val="4"/>
        </w:numPr>
      </w:pPr>
      <w:r>
        <w:t xml:space="preserve">(Optional) Feature Key:String:64 </w:t>
      </w:r>
      <w:r>
        <w:sym w:font="Wingdings" w:char="F0E0"/>
      </w:r>
      <w:r>
        <w:t xml:space="preserve"> </w:t>
      </w:r>
      <w:r w:rsidR="00873A2D">
        <w:t>Common feature key.  I.E. ‘Data’,’Voice Commands’,’Screen’</w:t>
      </w:r>
    </w:p>
    <w:p w:rsidR="00873A2D" w:rsidRDefault="00873A2D" w:rsidP="00466DD3">
      <w:pPr>
        <w:pStyle w:val="ListParagraph"/>
        <w:numPr>
          <w:ilvl w:val="2"/>
          <w:numId w:val="4"/>
        </w:numPr>
      </w:pPr>
      <w:r>
        <w:t xml:space="preserve">(Optional) Feature Display Description:String:128 </w:t>
      </w:r>
      <w:r>
        <w:sym w:font="Wingdings" w:char="F0E0"/>
      </w:r>
      <w:r>
        <w:t xml:space="preserve"> Descriptive name to display on site/portal.</w:t>
      </w:r>
    </w:p>
    <w:p w:rsidR="00873A2D" w:rsidRDefault="00873A2D" w:rsidP="00466DD3">
      <w:pPr>
        <w:pStyle w:val="ListParagraph"/>
        <w:numPr>
          <w:ilvl w:val="2"/>
          <w:numId w:val="4"/>
        </w:numPr>
      </w:pPr>
      <w:r>
        <w:t xml:space="preserve">(Optional) Feature Value:String:1024 </w:t>
      </w:r>
      <w:r>
        <w:sym w:font="Wingdings" w:char="F0E0"/>
      </w:r>
      <w:r>
        <w:t xml:space="preserve"> Detailed feature text (optionally HTML formatted).</w:t>
      </w:r>
    </w:p>
    <w:p w:rsidR="00C64EDC" w:rsidRDefault="00C64EDC" w:rsidP="00466DD3">
      <w:pPr>
        <w:pStyle w:val="ListParagraph"/>
        <w:numPr>
          <w:ilvl w:val="1"/>
          <w:numId w:val="4"/>
        </w:numPr>
      </w:pPr>
      <w:r>
        <w:t>(Optional) Image URLs</w:t>
      </w:r>
      <w:r w:rsidR="004C0228">
        <w:t xml:space="preserve"> (pointers to images stored on web server)</w:t>
      </w:r>
    </w:p>
    <w:p w:rsidR="00C64EDC" w:rsidRDefault="00217C06" w:rsidP="00466DD3">
      <w:pPr>
        <w:pStyle w:val="ListParagraph"/>
        <w:numPr>
          <w:ilvl w:val="2"/>
          <w:numId w:val="4"/>
        </w:numPr>
      </w:pPr>
      <w:r>
        <w:t xml:space="preserve">Thumb Front URI:String:512 </w:t>
      </w:r>
      <w:r>
        <w:sym w:font="Wingdings" w:char="F0E0"/>
      </w:r>
      <w:r>
        <w:t xml:space="preserve"> Relative path to image location.</w:t>
      </w:r>
    </w:p>
    <w:p w:rsidR="00217C06" w:rsidRDefault="00217C06" w:rsidP="00466DD3">
      <w:pPr>
        <w:pStyle w:val="ListParagraph"/>
        <w:numPr>
          <w:ilvl w:val="2"/>
          <w:numId w:val="4"/>
        </w:numPr>
      </w:pPr>
      <w:r>
        <w:t xml:space="preserve">Thumb Left URI:String:512 </w:t>
      </w:r>
      <w:r>
        <w:sym w:font="Wingdings" w:char="F0E0"/>
      </w:r>
      <w:r>
        <w:t xml:space="preserve"> Relative path to image location.</w:t>
      </w:r>
    </w:p>
    <w:p w:rsidR="00217C06" w:rsidRDefault="00217C06" w:rsidP="00466DD3">
      <w:pPr>
        <w:pStyle w:val="ListParagraph"/>
        <w:numPr>
          <w:ilvl w:val="2"/>
          <w:numId w:val="4"/>
        </w:numPr>
      </w:pPr>
      <w:r>
        <w:t xml:space="preserve">Thumb Right URI:String:512 </w:t>
      </w:r>
      <w:r>
        <w:sym w:font="Wingdings" w:char="F0E0"/>
      </w:r>
      <w:r>
        <w:t xml:space="preserve"> Relative path to image location.</w:t>
      </w:r>
    </w:p>
    <w:p w:rsidR="00217C06" w:rsidRDefault="00217C06" w:rsidP="00466DD3">
      <w:pPr>
        <w:pStyle w:val="ListParagraph"/>
        <w:numPr>
          <w:ilvl w:val="2"/>
          <w:numId w:val="4"/>
        </w:numPr>
      </w:pPr>
      <w:r>
        <w:t xml:space="preserve">Thumb Rear URI:String:512 </w:t>
      </w:r>
      <w:r>
        <w:sym w:font="Wingdings" w:char="F0E0"/>
      </w:r>
      <w:r>
        <w:t xml:space="preserve"> Relative path to image location.</w:t>
      </w:r>
    </w:p>
    <w:p w:rsidR="00217C06" w:rsidRDefault="00217C06" w:rsidP="00466DD3">
      <w:pPr>
        <w:pStyle w:val="ListParagraph"/>
        <w:numPr>
          <w:ilvl w:val="2"/>
          <w:numId w:val="4"/>
        </w:numPr>
      </w:pPr>
      <w:r>
        <w:t xml:space="preserve">Standard Size Image Front URI:String:512 </w:t>
      </w:r>
      <w:r>
        <w:sym w:font="Wingdings" w:char="F0E0"/>
      </w:r>
      <w:r>
        <w:t xml:space="preserve"> Relative path to image location.</w:t>
      </w:r>
    </w:p>
    <w:p w:rsidR="00217C06" w:rsidRDefault="00217C06" w:rsidP="00466DD3">
      <w:pPr>
        <w:pStyle w:val="ListParagraph"/>
        <w:numPr>
          <w:ilvl w:val="2"/>
          <w:numId w:val="4"/>
        </w:numPr>
      </w:pPr>
      <w:r>
        <w:t xml:space="preserve">Standard Size Image Left URI:String:512 </w:t>
      </w:r>
      <w:r>
        <w:sym w:font="Wingdings" w:char="F0E0"/>
      </w:r>
      <w:r>
        <w:t xml:space="preserve"> Relative path to image location.</w:t>
      </w:r>
    </w:p>
    <w:p w:rsidR="00217C06" w:rsidRDefault="00217C06" w:rsidP="00466DD3">
      <w:pPr>
        <w:pStyle w:val="ListParagraph"/>
        <w:numPr>
          <w:ilvl w:val="2"/>
          <w:numId w:val="4"/>
        </w:numPr>
      </w:pPr>
      <w:r>
        <w:t xml:space="preserve">Standard Size Image Right URI:String:512 </w:t>
      </w:r>
      <w:r>
        <w:sym w:font="Wingdings" w:char="F0E0"/>
      </w:r>
      <w:r>
        <w:t xml:space="preserve"> Relative path to image location.</w:t>
      </w:r>
    </w:p>
    <w:p w:rsidR="00217C06" w:rsidRDefault="00217C06" w:rsidP="00466DD3">
      <w:pPr>
        <w:pStyle w:val="ListParagraph"/>
        <w:numPr>
          <w:ilvl w:val="2"/>
          <w:numId w:val="4"/>
        </w:numPr>
      </w:pPr>
      <w:r>
        <w:t xml:space="preserve">Standard Size Image Rear URI:String:512 </w:t>
      </w:r>
      <w:r>
        <w:sym w:font="Wingdings" w:char="F0E0"/>
      </w:r>
      <w:r>
        <w:t xml:space="preserve"> Relative path to image location.</w:t>
      </w:r>
    </w:p>
    <w:p w:rsidR="00217C06" w:rsidRDefault="00217C06" w:rsidP="00466DD3">
      <w:pPr>
        <w:pStyle w:val="ListParagraph"/>
        <w:numPr>
          <w:ilvl w:val="2"/>
          <w:numId w:val="4"/>
        </w:numPr>
      </w:pPr>
      <w:r>
        <w:t xml:space="preserve">Alternate Image Front URI:String:512 </w:t>
      </w:r>
      <w:r>
        <w:sym w:font="Wingdings" w:char="F0E0"/>
      </w:r>
      <w:r>
        <w:t xml:space="preserve"> Relative path to image location.</w:t>
      </w:r>
    </w:p>
    <w:p w:rsidR="00217C06" w:rsidRDefault="00217C06" w:rsidP="00466DD3">
      <w:pPr>
        <w:pStyle w:val="ListParagraph"/>
        <w:numPr>
          <w:ilvl w:val="2"/>
          <w:numId w:val="4"/>
        </w:numPr>
      </w:pPr>
      <w:r>
        <w:t xml:space="preserve">Alternate Image Left URI:String:512 </w:t>
      </w:r>
      <w:r>
        <w:sym w:font="Wingdings" w:char="F0E0"/>
      </w:r>
      <w:r>
        <w:t xml:space="preserve"> Relative path to image location.</w:t>
      </w:r>
    </w:p>
    <w:p w:rsidR="00217C06" w:rsidRDefault="00217C06" w:rsidP="00466DD3">
      <w:pPr>
        <w:pStyle w:val="ListParagraph"/>
        <w:numPr>
          <w:ilvl w:val="2"/>
          <w:numId w:val="4"/>
        </w:numPr>
      </w:pPr>
      <w:r>
        <w:t xml:space="preserve">Alternate Image Right URI:String:512 </w:t>
      </w:r>
      <w:r>
        <w:sym w:font="Wingdings" w:char="F0E0"/>
      </w:r>
      <w:r>
        <w:t xml:space="preserve"> Relative path to image location.</w:t>
      </w:r>
    </w:p>
    <w:p w:rsidR="00217C06" w:rsidRDefault="00217C06" w:rsidP="00466DD3">
      <w:pPr>
        <w:pStyle w:val="ListParagraph"/>
        <w:numPr>
          <w:ilvl w:val="2"/>
          <w:numId w:val="4"/>
        </w:numPr>
      </w:pPr>
      <w:r>
        <w:t xml:space="preserve">Alternate Image Rear URI:String:512 </w:t>
      </w:r>
      <w:r>
        <w:sym w:font="Wingdings" w:char="F0E0"/>
      </w:r>
      <w:r>
        <w:t xml:space="preserve"> Relative path to image location.</w:t>
      </w:r>
    </w:p>
    <w:p w:rsidR="000A262F" w:rsidRDefault="00F25EBC" w:rsidP="000A262F">
      <w:r>
        <w:t>Return Sub Codes</w:t>
      </w:r>
    </w:p>
    <w:p w:rsidR="000A262F" w:rsidRDefault="000A262F" w:rsidP="000A262F">
      <w:pPr>
        <w:pStyle w:val="ListParagraph"/>
      </w:pPr>
      <w:r>
        <w:t>0x2600</w:t>
      </w:r>
    </w:p>
    <w:p w:rsidR="00B84B66" w:rsidRDefault="00B84B66" w:rsidP="00760383">
      <w:r>
        <w:t>Example Flow</w:t>
      </w:r>
    </w:p>
    <w:p w:rsidR="0060550C" w:rsidRDefault="00E4440E" w:rsidP="0060550C">
      <w:pPr>
        <w:pStyle w:val="ListParagraph"/>
      </w:pPr>
      <w:r>
        <w:t>resultSet = GetProducts(1033);  /* Returns array of one product matching ID 1033, no taxes */</w:t>
      </w:r>
      <w:bookmarkStart w:id="144" w:name="_Toc340793463"/>
    </w:p>
    <w:p w:rsidR="00EE558F" w:rsidRDefault="00EE558F" w:rsidP="00EE558F">
      <w:pPr>
        <w:pStyle w:val="Heading3"/>
      </w:pPr>
      <w:bookmarkStart w:id="145" w:name="_Toc382296939"/>
      <w:r>
        <w:t>Get Product Features</w:t>
      </w:r>
      <w:bookmarkEnd w:id="145"/>
    </w:p>
    <w:p w:rsidR="00EE558F" w:rsidRDefault="00EE558F" w:rsidP="00EE558F">
      <w:r>
        <w:t>Returns the product feature array, detailed product information, and dependencies.</w:t>
      </w:r>
    </w:p>
    <w:p w:rsidR="00EE558F" w:rsidRDefault="00EE558F" w:rsidP="00EE558F">
      <w:r>
        <w:t>Inputs</w:t>
      </w:r>
    </w:p>
    <w:p w:rsidR="007178F7" w:rsidRDefault="007178F7" w:rsidP="007178F7">
      <w:pPr>
        <w:pStyle w:val="ListParagraph"/>
      </w:pPr>
      <w:r>
        <w:t xml:space="preserve">(Optional) Account ID:Int:8 </w:t>
      </w:r>
      <w:r>
        <w:sym w:font="Wingdings" w:char="F0E0"/>
      </w:r>
      <w:r>
        <w:t xml:space="preserve"> If set, can be one of Partner ID, Dealer ID, Lifeline ID, Retail ID.  Otherwise defaults to the products defined at the Client level.</w:t>
      </w:r>
    </w:p>
    <w:p w:rsidR="007178F7" w:rsidRDefault="007178F7" w:rsidP="007178F7">
      <w:pPr>
        <w:pStyle w:val="ListParagraph"/>
      </w:pPr>
      <w:r>
        <w:t xml:space="preserve">(Optional) Account Identifier:String:128 </w:t>
      </w:r>
      <w:r>
        <w:sym w:font="Wingdings" w:char="F0E0"/>
      </w:r>
      <w:r>
        <w:t xml:space="preserve"> Same as Account ID, but lookup by Account Identifier.</w:t>
      </w:r>
    </w:p>
    <w:p w:rsidR="00EE558F" w:rsidRDefault="00EE558F" w:rsidP="007178F7">
      <w:pPr>
        <w:pStyle w:val="ListParagraph"/>
      </w:pPr>
      <w:r>
        <w:t xml:space="preserve">(Optional) Product ID:Int:8 </w:t>
      </w:r>
      <w:r>
        <w:sym w:font="Wingdings" w:char="F0E0"/>
      </w:r>
      <w:r>
        <w:t xml:space="preserve"> If set, only returns information for the product ID.</w:t>
      </w:r>
    </w:p>
    <w:p w:rsidR="00EE558F" w:rsidRDefault="00EE558F" w:rsidP="00EE558F">
      <w:pPr>
        <w:pStyle w:val="ListParagraph"/>
      </w:pPr>
      <w:r>
        <w:t xml:space="preserve">(Optional) Feature Key:String:64 </w:t>
      </w:r>
      <w:r>
        <w:sym w:font="Wingdings" w:char="F0E0"/>
      </w:r>
      <w:r>
        <w:t xml:space="preserve"> If set, limits the returned data to this key. </w:t>
      </w:r>
    </w:p>
    <w:p w:rsidR="004E6060" w:rsidRDefault="004E6060" w:rsidP="004E6060">
      <w:pPr>
        <w:pStyle w:val="ListParagraph"/>
      </w:pPr>
      <w:r>
        <w:t>(Optional) Inventory Type:</w:t>
      </w:r>
      <w:r w:rsidR="003B00C7">
        <w:t>ENUM</w:t>
      </w:r>
      <w:r>
        <w:t xml:space="preserve"> </w:t>
      </w:r>
      <w:r>
        <w:sym w:font="Wingdings" w:char="F0E0"/>
      </w:r>
      <w:r>
        <w:t xml:space="preserve"> If set, filters by the product type</w:t>
      </w:r>
    </w:p>
    <w:p w:rsidR="004E6060" w:rsidRDefault="004E6060" w:rsidP="00466DD3">
      <w:pPr>
        <w:pStyle w:val="ListParagraph"/>
        <w:numPr>
          <w:ilvl w:val="1"/>
          <w:numId w:val="4"/>
        </w:numPr>
      </w:pPr>
      <w:r>
        <w:t>(‘DEVICE’,</w:t>
      </w:r>
      <w:r w:rsidR="00E235A7">
        <w:t>’AIRTIME’</w:t>
      </w:r>
      <w:r>
        <w:t>,’ACCESSORY’,’FEE’,’TAX’,’CREDIT’,’PROMO’)</w:t>
      </w:r>
    </w:p>
    <w:p w:rsidR="00EE558F" w:rsidRDefault="00EE558F" w:rsidP="00EE558F">
      <w:r>
        <w:t>Outputs</w:t>
      </w:r>
    </w:p>
    <w:p w:rsidR="00EE558F" w:rsidRDefault="00EE558F" w:rsidP="00EE558F">
      <w:pPr>
        <w:pStyle w:val="ListParagraph"/>
      </w:pPr>
      <w:r>
        <w:t>&lt;standard response message block&gt;</w:t>
      </w:r>
    </w:p>
    <w:p w:rsidR="00EE558F" w:rsidRDefault="00EE558F" w:rsidP="00EE558F">
      <w:pPr>
        <w:pStyle w:val="ListParagraph"/>
      </w:pPr>
      <w:r>
        <w:t>Product Array</w:t>
      </w:r>
    </w:p>
    <w:p w:rsidR="00EE558F" w:rsidRDefault="00EE558F" w:rsidP="00466DD3">
      <w:pPr>
        <w:pStyle w:val="ListParagraph"/>
        <w:numPr>
          <w:ilvl w:val="1"/>
          <w:numId w:val="4"/>
        </w:numPr>
      </w:pPr>
      <w:r>
        <w:lastRenderedPageBreak/>
        <w:t xml:space="preserve">Product ID:Int:8 </w:t>
      </w:r>
      <w:r>
        <w:sym w:font="Wingdings" w:char="F0E0"/>
      </w:r>
      <w:r>
        <w:t xml:space="preserve"> The reference ID for the product</w:t>
      </w:r>
    </w:p>
    <w:p w:rsidR="00EE558F" w:rsidRDefault="00EE558F" w:rsidP="00466DD3">
      <w:pPr>
        <w:pStyle w:val="ListParagraph"/>
        <w:numPr>
          <w:ilvl w:val="1"/>
          <w:numId w:val="4"/>
        </w:numPr>
      </w:pPr>
      <w:r>
        <w:t xml:space="preserve">Detailed Description:String:4096 </w:t>
      </w:r>
      <w:r>
        <w:sym w:font="Wingdings" w:char="F0E0"/>
      </w:r>
      <w:r>
        <w:t xml:space="preserve"> Detailed product content (optionally HTML formatted)</w:t>
      </w:r>
    </w:p>
    <w:p w:rsidR="00EE558F" w:rsidRDefault="00EE558F" w:rsidP="00466DD3">
      <w:pPr>
        <w:pStyle w:val="ListParagraph"/>
        <w:numPr>
          <w:ilvl w:val="1"/>
          <w:numId w:val="4"/>
        </w:numPr>
      </w:pPr>
      <w:r>
        <w:t xml:space="preserve">User Guide URI Location:String:512 </w:t>
      </w:r>
      <w:r>
        <w:sym w:font="Wingdings" w:char="F0E0"/>
      </w:r>
      <w:r>
        <w:t xml:space="preserve"> Relative URI for user guide location on web server (typically this is a link to a PDF formatted document)</w:t>
      </w:r>
    </w:p>
    <w:p w:rsidR="00EE558F" w:rsidRDefault="00EE558F" w:rsidP="00466DD3">
      <w:pPr>
        <w:pStyle w:val="ListParagraph"/>
        <w:numPr>
          <w:ilvl w:val="1"/>
          <w:numId w:val="4"/>
        </w:numPr>
      </w:pPr>
      <w:r>
        <w:t>(Optional) Dependent/Minimum Products Array</w:t>
      </w:r>
    </w:p>
    <w:p w:rsidR="00EE558F" w:rsidRDefault="00EE558F" w:rsidP="00466DD3">
      <w:pPr>
        <w:pStyle w:val="ListParagraph"/>
        <w:numPr>
          <w:ilvl w:val="2"/>
          <w:numId w:val="4"/>
        </w:numPr>
      </w:pPr>
      <w:r>
        <w:t xml:space="preserve">Product ID:Int:8 </w:t>
      </w:r>
      <w:r>
        <w:sym w:font="Wingdings" w:char="F0E0"/>
      </w:r>
      <w:r>
        <w:t xml:space="preserve"> the ID of the dependent product that must be sold/associated simultaneously with this primary product.</w:t>
      </w:r>
    </w:p>
    <w:p w:rsidR="00C93ABE" w:rsidRDefault="00C93ABE" w:rsidP="00466DD3">
      <w:pPr>
        <w:pStyle w:val="ListParagraph"/>
        <w:numPr>
          <w:ilvl w:val="2"/>
          <w:numId w:val="4"/>
        </w:numPr>
      </w:pPr>
      <w:r>
        <w:t xml:space="preserve">Inventory Type:ENUM </w:t>
      </w:r>
      <w:r>
        <w:sym w:font="Wingdings" w:char="F0E0"/>
      </w:r>
      <w:r>
        <w:t xml:space="preserve"> Product type code.  </w:t>
      </w:r>
    </w:p>
    <w:p w:rsidR="00C93ABE" w:rsidRDefault="00C93ABE" w:rsidP="00466DD3">
      <w:pPr>
        <w:pStyle w:val="ListParagraph"/>
        <w:numPr>
          <w:ilvl w:val="3"/>
          <w:numId w:val="4"/>
        </w:numPr>
      </w:pPr>
      <w:r>
        <w:t>(‘DEVICE’,‘AIRTIME,’ACCESSORY’,’EXTENDED’,’FEE’,’PROMO’)</w:t>
      </w:r>
    </w:p>
    <w:p w:rsidR="00C93ABE" w:rsidRDefault="00C93ABE" w:rsidP="00466DD3">
      <w:pPr>
        <w:pStyle w:val="ListParagraph"/>
        <w:numPr>
          <w:ilvl w:val="2"/>
          <w:numId w:val="4"/>
        </w:numPr>
      </w:pPr>
      <w:r>
        <w:t xml:space="preserve">Inventory Subtype:ENUM </w:t>
      </w:r>
      <w:r>
        <w:sym w:font="Wingdings" w:char="F0E0"/>
      </w:r>
      <w:r>
        <w:t xml:space="preserve"> Product subtype code.  </w:t>
      </w:r>
    </w:p>
    <w:p w:rsidR="00C93ABE" w:rsidRDefault="00C93ABE" w:rsidP="00466DD3">
      <w:pPr>
        <w:pStyle w:val="ListParagraph"/>
        <w:numPr>
          <w:ilvl w:val="3"/>
          <w:numId w:val="4"/>
        </w:numPr>
      </w:pPr>
      <w:r>
        <w:t>(‘SMART’,’QWERTY’,’FLIP’,’SIM’,’USB’,’MIFI’)</w:t>
      </w:r>
    </w:p>
    <w:p w:rsidR="00C93ABE" w:rsidRDefault="00C93ABE" w:rsidP="00466DD3">
      <w:pPr>
        <w:pStyle w:val="ListParagraph"/>
        <w:numPr>
          <w:ilvl w:val="3"/>
          <w:numId w:val="4"/>
        </w:numPr>
      </w:pPr>
      <w:r>
        <w:t>(‘VOICE’,’DATA’,’SMS’,’SMS_AND_DATA’,’SMS_AND_VOICE’)</w:t>
      </w:r>
    </w:p>
    <w:p w:rsidR="00C93ABE" w:rsidRDefault="00C93ABE" w:rsidP="00466DD3">
      <w:pPr>
        <w:pStyle w:val="ListParagraph"/>
        <w:numPr>
          <w:ilvl w:val="3"/>
          <w:numId w:val="4"/>
        </w:numPr>
      </w:pPr>
      <w:r>
        <w:t>(’ADD_A_LINE’,’DATA_ADD_A_LINE’,’ACTIVATION’,’SHIPPING’,’DEPOSIT’)</w:t>
      </w:r>
    </w:p>
    <w:p w:rsidR="00C93ABE" w:rsidRDefault="00C93ABE" w:rsidP="00466DD3">
      <w:pPr>
        <w:pStyle w:val="ListParagraph"/>
        <w:numPr>
          <w:ilvl w:val="2"/>
          <w:numId w:val="4"/>
        </w:numPr>
      </w:pPr>
      <w:r>
        <w:t xml:space="preserve">Dependency Type:ENUM </w:t>
      </w:r>
      <w:r>
        <w:sym w:font="Wingdings" w:char="F0E0"/>
      </w:r>
      <w:r>
        <w:t xml:space="preserve"> One of </w:t>
      </w:r>
      <w:r w:rsidRPr="00E0152D">
        <w:t>'</w:t>
      </w:r>
      <w:r>
        <w:t>REQUIRED’</w:t>
      </w:r>
      <w:r w:rsidRPr="00E0152D">
        <w:t>,</w:t>
      </w:r>
      <w:r>
        <w:t xml:space="preserve"> </w:t>
      </w:r>
      <w:r w:rsidRPr="00E0152D">
        <w:t>'</w:t>
      </w:r>
      <w:r>
        <w:t>REQUIRE_ONE’, ’REQUIRE_</w:t>
      </w:r>
      <w:r w:rsidR="00E235A7">
        <w:t>SHARED</w:t>
      </w:r>
      <w:r>
        <w:t xml:space="preserve">’ </w:t>
      </w:r>
      <w:r w:rsidRPr="00E0152D">
        <w:t>,'</w:t>
      </w:r>
      <w:r>
        <w:t>RESTRICTED</w:t>
      </w:r>
      <w:r w:rsidRPr="00E0152D">
        <w:t>',</w:t>
      </w:r>
      <w:r>
        <w:t>’OPTIONAL’</w:t>
      </w:r>
      <w:r w:rsidRPr="00E0152D">
        <w:t>)</w:t>
      </w:r>
    </w:p>
    <w:p w:rsidR="00C93ABE" w:rsidRDefault="00C93ABE" w:rsidP="00466DD3">
      <w:pPr>
        <w:pStyle w:val="ListParagraph"/>
        <w:numPr>
          <w:ilvl w:val="3"/>
          <w:numId w:val="4"/>
        </w:numPr>
      </w:pPr>
      <w:r>
        <w:t>REQUIRED = This product must be sold/associated with the primary product.</w:t>
      </w:r>
    </w:p>
    <w:p w:rsidR="00C93ABE" w:rsidRDefault="00C93ABE" w:rsidP="00466DD3">
      <w:pPr>
        <w:pStyle w:val="ListParagraph"/>
        <w:numPr>
          <w:ilvl w:val="3"/>
          <w:numId w:val="4"/>
        </w:numPr>
      </w:pPr>
      <w:r>
        <w:t>REQUIRE_ONE = For every product in the array marked “REQUIRE ONE” there must be one of these products sold/associated with the primary product on the order.</w:t>
      </w:r>
    </w:p>
    <w:p w:rsidR="00C93ABE" w:rsidRDefault="00C93ABE" w:rsidP="00466DD3">
      <w:pPr>
        <w:pStyle w:val="ListParagraph"/>
        <w:numPr>
          <w:ilvl w:val="3"/>
          <w:numId w:val="4"/>
        </w:numPr>
      </w:pPr>
      <w:r>
        <w:t>REQUIRE_SHARED = This product is required for shared devices.  This is not required for the primary device on an account.</w:t>
      </w:r>
    </w:p>
    <w:p w:rsidR="00C93ABE" w:rsidRDefault="00C93ABE" w:rsidP="00466DD3">
      <w:pPr>
        <w:pStyle w:val="ListParagraph"/>
        <w:numPr>
          <w:ilvl w:val="3"/>
          <w:numId w:val="4"/>
        </w:numPr>
      </w:pPr>
      <w:r>
        <w:t>RESTRICTED = Any product with this flag cannot be sold/associated with the primary product.</w:t>
      </w:r>
    </w:p>
    <w:p w:rsidR="00C93ABE" w:rsidRDefault="00C93ABE" w:rsidP="00466DD3">
      <w:pPr>
        <w:pStyle w:val="ListParagraph"/>
        <w:numPr>
          <w:ilvl w:val="3"/>
          <w:numId w:val="4"/>
        </w:numPr>
      </w:pPr>
      <w:r>
        <w:t>OPTIONAL = Default behavior, revert to normal selection processing.</w:t>
      </w:r>
    </w:p>
    <w:p w:rsidR="00C93ABE" w:rsidRDefault="00C93ABE" w:rsidP="00466DD3">
      <w:pPr>
        <w:pStyle w:val="ListParagraph"/>
        <w:numPr>
          <w:ilvl w:val="2"/>
          <w:numId w:val="4"/>
        </w:numPr>
      </w:pPr>
      <w:r>
        <w:t xml:space="preserve">Group Type:ENUM </w:t>
      </w:r>
      <w:r>
        <w:sym w:font="Wingdings" w:char="F0E0"/>
      </w:r>
      <w:r>
        <w:t xml:space="preserve"> One of (‘DEVICE’,’AIRTIME’,’ACCESSORY’,’EXTENDED’,’FEE’,’PROMO’)</w:t>
      </w:r>
    </w:p>
    <w:p w:rsidR="003A4081" w:rsidRDefault="003A4081" w:rsidP="00466DD3">
      <w:pPr>
        <w:pStyle w:val="ListParagraph"/>
        <w:numPr>
          <w:ilvl w:val="2"/>
          <w:numId w:val="4"/>
        </w:numPr>
      </w:pPr>
      <w:r>
        <w:t xml:space="preserve">Group Tag: String: 32 </w:t>
      </w:r>
      <w:r>
        <w:sym w:font="Wingdings" w:char="F0E0"/>
      </w:r>
      <w:r>
        <w:t xml:space="preserve"> A code that groups like dependencies together when there are more than one configuration of the same Group Type.  For example, four ACCESSORY dependencies for a device with “REQUIRE ONE” could be grouped two each with different group tags; requiring two accessories to be selected rather than just one.</w:t>
      </w:r>
    </w:p>
    <w:p w:rsidR="00EE558F" w:rsidRDefault="00AD0FE5" w:rsidP="00466DD3">
      <w:pPr>
        <w:pStyle w:val="ListParagraph"/>
        <w:numPr>
          <w:ilvl w:val="1"/>
          <w:numId w:val="4"/>
        </w:numPr>
      </w:pPr>
      <w:r>
        <w:t xml:space="preserve"> </w:t>
      </w:r>
      <w:r w:rsidR="00EE558F">
        <w:t>(Optional) Feature Array</w:t>
      </w:r>
    </w:p>
    <w:p w:rsidR="00EE558F" w:rsidRDefault="00EE558F" w:rsidP="00466DD3">
      <w:pPr>
        <w:pStyle w:val="ListParagraph"/>
        <w:numPr>
          <w:ilvl w:val="2"/>
          <w:numId w:val="4"/>
        </w:numPr>
      </w:pPr>
      <w:r>
        <w:t xml:space="preserve">(Optional) Feature Key:String:64 </w:t>
      </w:r>
      <w:r>
        <w:sym w:font="Wingdings" w:char="F0E0"/>
      </w:r>
      <w:r>
        <w:t xml:space="preserve"> Common feature key.  I.E. ‘Data’,’Voice Commands’,’Screen’</w:t>
      </w:r>
    </w:p>
    <w:p w:rsidR="00EE558F" w:rsidRDefault="00EE558F" w:rsidP="00466DD3">
      <w:pPr>
        <w:pStyle w:val="ListParagraph"/>
        <w:numPr>
          <w:ilvl w:val="2"/>
          <w:numId w:val="4"/>
        </w:numPr>
      </w:pPr>
      <w:r>
        <w:t xml:space="preserve">(Optional) Feature Display Description:String:128 </w:t>
      </w:r>
      <w:r>
        <w:sym w:font="Wingdings" w:char="F0E0"/>
      </w:r>
      <w:r>
        <w:t xml:space="preserve"> Descriptive name to display on site/portal.</w:t>
      </w:r>
    </w:p>
    <w:p w:rsidR="00EE558F" w:rsidRDefault="00EE558F" w:rsidP="00466DD3">
      <w:pPr>
        <w:pStyle w:val="ListParagraph"/>
        <w:numPr>
          <w:ilvl w:val="2"/>
          <w:numId w:val="4"/>
        </w:numPr>
      </w:pPr>
      <w:r>
        <w:t xml:space="preserve">(Optional) Feature Value:String:1024 </w:t>
      </w:r>
      <w:r>
        <w:sym w:font="Wingdings" w:char="F0E0"/>
      </w:r>
      <w:r>
        <w:t xml:space="preserve"> Detailed feature text (optionally HTML formatted).</w:t>
      </w:r>
    </w:p>
    <w:p w:rsidR="00EE558F" w:rsidRDefault="00EE558F" w:rsidP="00466DD3">
      <w:pPr>
        <w:pStyle w:val="ListParagraph"/>
        <w:numPr>
          <w:ilvl w:val="1"/>
          <w:numId w:val="4"/>
        </w:numPr>
      </w:pPr>
      <w:r>
        <w:t>(Optional) Image URLs (pointers to images stored on web server)</w:t>
      </w:r>
    </w:p>
    <w:p w:rsidR="00EE558F" w:rsidRDefault="00EE558F" w:rsidP="00466DD3">
      <w:pPr>
        <w:pStyle w:val="ListParagraph"/>
        <w:numPr>
          <w:ilvl w:val="2"/>
          <w:numId w:val="4"/>
        </w:numPr>
      </w:pPr>
      <w:r>
        <w:t xml:space="preserve">Thumb Front URI:String:512 </w:t>
      </w:r>
      <w:r>
        <w:sym w:font="Wingdings" w:char="F0E0"/>
      </w:r>
      <w:r>
        <w:t xml:space="preserve"> Relative path to image location.</w:t>
      </w:r>
    </w:p>
    <w:p w:rsidR="00EE558F" w:rsidRDefault="00EE558F" w:rsidP="00466DD3">
      <w:pPr>
        <w:pStyle w:val="ListParagraph"/>
        <w:numPr>
          <w:ilvl w:val="2"/>
          <w:numId w:val="4"/>
        </w:numPr>
      </w:pPr>
      <w:r>
        <w:t xml:space="preserve">Thumb Left URI:String:512 </w:t>
      </w:r>
      <w:r>
        <w:sym w:font="Wingdings" w:char="F0E0"/>
      </w:r>
      <w:r>
        <w:t xml:space="preserve"> Relative path to image location.</w:t>
      </w:r>
    </w:p>
    <w:p w:rsidR="00EE558F" w:rsidRDefault="00EE558F" w:rsidP="00466DD3">
      <w:pPr>
        <w:pStyle w:val="ListParagraph"/>
        <w:numPr>
          <w:ilvl w:val="2"/>
          <w:numId w:val="4"/>
        </w:numPr>
      </w:pPr>
      <w:r>
        <w:t xml:space="preserve">Thumb Right URI:String:512 </w:t>
      </w:r>
      <w:r>
        <w:sym w:font="Wingdings" w:char="F0E0"/>
      </w:r>
      <w:r>
        <w:t xml:space="preserve"> Relative path to image location.</w:t>
      </w:r>
    </w:p>
    <w:p w:rsidR="00EE558F" w:rsidRDefault="00EE558F" w:rsidP="00466DD3">
      <w:pPr>
        <w:pStyle w:val="ListParagraph"/>
        <w:numPr>
          <w:ilvl w:val="2"/>
          <w:numId w:val="4"/>
        </w:numPr>
      </w:pPr>
      <w:r>
        <w:t xml:space="preserve">Thumb Rear URI:String:512 </w:t>
      </w:r>
      <w:r>
        <w:sym w:font="Wingdings" w:char="F0E0"/>
      </w:r>
      <w:r>
        <w:t xml:space="preserve"> Relative path to image location.</w:t>
      </w:r>
    </w:p>
    <w:p w:rsidR="00EE558F" w:rsidRDefault="00EE558F" w:rsidP="00466DD3">
      <w:pPr>
        <w:pStyle w:val="ListParagraph"/>
        <w:numPr>
          <w:ilvl w:val="2"/>
          <w:numId w:val="4"/>
        </w:numPr>
      </w:pPr>
      <w:r>
        <w:t xml:space="preserve">Standard Size Image Front URI:String:512 </w:t>
      </w:r>
      <w:r>
        <w:sym w:font="Wingdings" w:char="F0E0"/>
      </w:r>
      <w:r>
        <w:t xml:space="preserve"> Relative path to image location.</w:t>
      </w:r>
    </w:p>
    <w:p w:rsidR="00EE558F" w:rsidRDefault="00EE558F" w:rsidP="00466DD3">
      <w:pPr>
        <w:pStyle w:val="ListParagraph"/>
        <w:numPr>
          <w:ilvl w:val="2"/>
          <w:numId w:val="4"/>
        </w:numPr>
      </w:pPr>
      <w:r>
        <w:t xml:space="preserve">Standard Size Image Left URI:String:512 </w:t>
      </w:r>
      <w:r>
        <w:sym w:font="Wingdings" w:char="F0E0"/>
      </w:r>
      <w:r>
        <w:t xml:space="preserve"> Relative path to image location.</w:t>
      </w:r>
    </w:p>
    <w:p w:rsidR="00EE558F" w:rsidRDefault="00EE558F" w:rsidP="00466DD3">
      <w:pPr>
        <w:pStyle w:val="ListParagraph"/>
        <w:numPr>
          <w:ilvl w:val="2"/>
          <w:numId w:val="4"/>
        </w:numPr>
      </w:pPr>
      <w:r>
        <w:t xml:space="preserve">Standard Size Image Right URI:String:512 </w:t>
      </w:r>
      <w:r>
        <w:sym w:font="Wingdings" w:char="F0E0"/>
      </w:r>
      <w:r>
        <w:t xml:space="preserve"> Relative path to image location.</w:t>
      </w:r>
    </w:p>
    <w:p w:rsidR="00EE558F" w:rsidRDefault="00EE558F" w:rsidP="00466DD3">
      <w:pPr>
        <w:pStyle w:val="ListParagraph"/>
        <w:numPr>
          <w:ilvl w:val="2"/>
          <w:numId w:val="4"/>
        </w:numPr>
      </w:pPr>
      <w:r>
        <w:t xml:space="preserve">Standard Size Image Rear URI:String:512 </w:t>
      </w:r>
      <w:r>
        <w:sym w:font="Wingdings" w:char="F0E0"/>
      </w:r>
      <w:r>
        <w:t xml:space="preserve"> Relative path to image location.</w:t>
      </w:r>
    </w:p>
    <w:p w:rsidR="00EE558F" w:rsidRDefault="00EE558F" w:rsidP="00466DD3">
      <w:pPr>
        <w:pStyle w:val="ListParagraph"/>
        <w:numPr>
          <w:ilvl w:val="2"/>
          <w:numId w:val="4"/>
        </w:numPr>
      </w:pPr>
      <w:r>
        <w:t xml:space="preserve">Alternate Image Front URI:String:512 </w:t>
      </w:r>
      <w:r>
        <w:sym w:font="Wingdings" w:char="F0E0"/>
      </w:r>
      <w:r>
        <w:t xml:space="preserve"> Relative path to image location.</w:t>
      </w:r>
    </w:p>
    <w:p w:rsidR="00EE558F" w:rsidRDefault="00EE558F" w:rsidP="00466DD3">
      <w:pPr>
        <w:pStyle w:val="ListParagraph"/>
        <w:numPr>
          <w:ilvl w:val="2"/>
          <w:numId w:val="4"/>
        </w:numPr>
      </w:pPr>
      <w:r>
        <w:t xml:space="preserve">Alternate Image Left URI:String:512 </w:t>
      </w:r>
      <w:r>
        <w:sym w:font="Wingdings" w:char="F0E0"/>
      </w:r>
      <w:r>
        <w:t xml:space="preserve"> Relative path to image location.</w:t>
      </w:r>
    </w:p>
    <w:p w:rsidR="00EE558F" w:rsidRDefault="00EE558F" w:rsidP="00466DD3">
      <w:pPr>
        <w:pStyle w:val="ListParagraph"/>
        <w:numPr>
          <w:ilvl w:val="2"/>
          <w:numId w:val="4"/>
        </w:numPr>
      </w:pPr>
      <w:r>
        <w:t xml:space="preserve">Alternate Image Right URI:String:512 </w:t>
      </w:r>
      <w:r>
        <w:sym w:font="Wingdings" w:char="F0E0"/>
      </w:r>
      <w:r>
        <w:t xml:space="preserve"> Relative path to image location.</w:t>
      </w:r>
    </w:p>
    <w:p w:rsidR="00EE558F" w:rsidRDefault="00EE558F" w:rsidP="00466DD3">
      <w:pPr>
        <w:pStyle w:val="ListParagraph"/>
        <w:numPr>
          <w:ilvl w:val="2"/>
          <w:numId w:val="4"/>
        </w:numPr>
      </w:pPr>
      <w:r>
        <w:t xml:space="preserve">Alternate Image Rear URI:String:512 </w:t>
      </w:r>
      <w:r>
        <w:sym w:font="Wingdings" w:char="F0E0"/>
      </w:r>
      <w:r>
        <w:t xml:space="preserve"> Relative path to image location.</w:t>
      </w:r>
    </w:p>
    <w:p w:rsidR="00EE558F" w:rsidRDefault="00F25EBC" w:rsidP="00EE558F">
      <w:r>
        <w:t>Return Sub Codes</w:t>
      </w:r>
    </w:p>
    <w:p w:rsidR="00EE558F" w:rsidRDefault="00B27BFA" w:rsidP="00EE558F">
      <w:pPr>
        <w:pStyle w:val="ListParagraph"/>
      </w:pPr>
      <w:r>
        <w:lastRenderedPageBreak/>
        <w:t>0x27</w:t>
      </w:r>
      <w:r w:rsidR="00EE558F">
        <w:t>00</w:t>
      </w:r>
    </w:p>
    <w:p w:rsidR="00EE558F" w:rsidRDefault="00EE558F" w:rsidP="00EE558F">
      <w:r>
        <w:t>Example Flow</w:t>
      </w:r>
    </w:p>
    <w:p w:rsidR="00EE558F" w:rsidRDefault="00EE558F" w:rsidP="0060550C">
      <w:pPr>
        <w:pStyle w:val="ListParagraph"/>
      </w:pPr>
      <w:r>
        <w:t>resultSet = GetProduct</w:t>
      </w:r>
      <w:r w:rsidR="00B27BFA">
        <w:t>Features</w:t>
      </w:r>
      <w:r>
        <w:t xml:space="preserve">(1033);  /* Returns </w:t>
      </w:r>
      <w:r w:rsidR="00B27BFA">
        <w:t>information for the 1033 product</w:t>
      </w:r>
      <w:r w:rsidR="009B2168">
        <w:t xml:space="preserve"> */</w:t>
      </w:r>
    </w:p>
    <w:p w:rsidR="009B2168" w:rsidRDefault="009B2168" w:rsidP="009B2168">
      <w:pPr>
        <w:pStyle w:val="Heading3"/>
      </w:pPr>
      <w:bookmarkStart w:id="146" w:name="_Toc382296940"/>
      <w:r>
        <w:t>Get Product Dependencies</w:t>
      </w:r>
      <w:bookmarkEnd w:id="146"/>
    </w:p>
    <w:p w:rsidR="009B2168" w:rsidRDefault="009B2168" w:rsidP="009B2168">
      <w:r>
        <w:t>Returns product dependency information from the configured product catalog.</w:t>
      </w:r>
    </w:p>
    <w:p w:rsidR="009B2168" w:rsidRDefault="009B2168" w:rsidP="009B2168">
      <w:r>
        <w:t>Filters on this API call can be used to restrict the dependency list to just the inventory types being worked on.</w:t>
      </w:r>
    </w:p>
    <w:p w:rsidR="009B2168" w:rsidRDefault="009B2168" w:rsidP="009B2168">
      <w:r>
        <w:t>Inputs</w:t>
      </w:r>
    </w:p>
    <w:p w:rsidR="009B2168" w:rsidRDefault="009B2168" w:rsidP="009B2168">
      <w:pPr>
        <w:pStyle w:val="ListParagraph"/>
      </w:pPr>
      <w:r>
        <w:t xml:space="preserve">(Optional) Account ID:Int:8 </w:t>
      </w:r>
      <w:r>
        <w:sym w:font="Wingdings" w:char="F0E0"/>
      </w:r>
      <w:r>
        <w:t xml:space="preserve"> If set, can be one of Partner ID, Dealer ID, Lifeline ID, Retail ID, Agent ID.  Otherwise defaults to the products defined at the Client level.</w:t>
      </w:r>
    </w:p>
    <w:p w:rsidR="009B2168" w:rsidRDefault="009B2168" w:rsidP="009B2168">
      <w:pPr>
        <w:pStyle w:val="ListParagraph"/>
      </w:pPr>
      <w:r>
        <w:t xml:space="preserve">(Optional) Account Identifier:String:128 </w:t>
      </w:r>
      <w:r>
        <w:sym w:font="Wingdings" w:char="F0E0"/>
      </w:r>
      <w:r>
        <w:t xml:space="preserve"> Same as Account ID, but lookup by Account Identifier.</w:t>
      </w:r>
    </w:p>
    <w:p w:rsidR="009B2168" w:rsidRDefault="000D0FE8" w:rsidP="009B2168">
      <w:pPr>
        <w:pStyle w:val="ListParagraph"/>
      </w:pPr>
      <w:r>
        <w:t xml:space="preserve">(Optional) </w:t>
      </w:r>
      <w:r w:rsidR="009B2168">
        <w:t>Product Array</w:t>
      </w:r>
    </w:p>
    <w:p w:rsidR="009B2168" w:rsidRDefault="004C5B85" w:rsidP="00466DD3">
      <w:pPr>
        <w:pStyle w:val="ListParagraph"/>
        <w:numPr>
          <w:ilvl w:val="1"/>
          <w:numId w:val="4"/>
        </w:numPr>
      </w:pPr>
      <w:r>
        <w:t xml:space="preserve">Product </w:t>
      </w:r>
      <w:r w:rsidR="009B2168">
        <w:t xml:space="preserve">ID:Int:8 </w:t>
      </w:r>
      <w:r w:rsidR="009B2168">
        <w:sym w:font="Wingdings" w:char="F0E0"/>
      </w:r>
      <w:r w:rsidR="009B2168">
        <w:t xml:space="preserve"> </w:t>
      </w:r>
      <w:r w:rsidR="00A95902">
        <w:t xml:space="preserve">Get dependencies for this </w:t>
      </w:r>
      <w:r w:rsidR="009B2168">
        <w:t>product ID.</w:t>
      </w:r>
    </w:p>
    <w:p w:rsidR="009B2168" w:rsidRDefault="000D0FE8" w:rsidP="009B2168">
      <w:pPr>
        <w:pStyle w:val="ListParagraph"/>
      </w:pPr>
      <w:r>
        <w:t xml:space="preserve">(Optional) </w:t>
      </w:r>
      <w:r w:rsidR="00A95902">
        <w:t>Dependency Group</w:t>
      </w:r>
      <w:r w:rsidR="009B2168">
        <w:t>:</w:t>
      </w:r>
      <w:r w:rsidR="00DF4106">
        <w:t>ENUM</w:t>
      </w:r>
      <w:r w:rsidR="009B2168">
        <w:t xml:space="preserve"> </w:t>
      </w:r>
      <w:r w:rsidR="009B2168">
        <w:sym w:font="Wingdings" w:char="F0E0"/>
      </w:r>
      <w:r w:rsidR="009B2168">
        <w:t xml:space="preserve"> </w:t>
      </w:r>
      <w:r w:rsidR="00A95902">
        <w:t>Return the dependency information for this dependency group</w:t>
      </w:r>
      <w:r w:rsidR="004C5B85">
        <w:t xml:space="preserve"> </w:t>
      </w:r>
    </w:p>
    <w:p w:rsidR="009B2168" w:rsidRDefault="009B2168" w:rsidP="00466DD3">
      <w:pPr>
        <w:pStyle w:val="ListParagraph"/>
        <w:numPr>
          <w:ilvl w:val="1"/>
          <w:numId w:val="4"/>
        </w:numPr>
      </w:pPr>
      <w:r>
        <w:t>(‘DEVICE’,’PLAN’,’ACCESSORY’,</w:t>
      </w:r>
      <w:r w:rsidR="00A95902">
        <w:t>’EXTENDED’</w:t>
      </w:r>
      <w:r>
        <w:t>,’PROMO’)</w:t>
      </w:r>
    </w:p>
    <w:p w:rsidR="009B2168" w:rsidRDefault="009B2168" w:rsidP="009B2168">
      <w:r>
        <w:t>Outputs</w:t>
      </w:r>
    </w:p>
    <w:p w:rsidR="009B2168" w:rsidRDefault="009B2168" w:rsidP="009B2168">
      <w:pPr>
        <w:pStyle w:val="ListParagraph"/>
      </w:pPr>
      <w:r>
        <w:t>&lt;standard response message block&gt;</w:t>
      </w:r>
    </w:p>
    <w:p w:rsidR="009B2168" w:rsidRDefault="009B2168" w:rsidP="009B2168">
      <w:pPr>
        <w:pStyle w:val="ListParagraph"/>
      </w:pPr>
      <w:r>
        <w:t>Product Array</w:t>
      </w:r>
    </w:p>
    <w:p w:rsidR="009B2168" w:rsidRDefault="009B2168" w:rsidP="00466DD3">
      <w:pPr>
        <w:pStyle w:val="ListParagraph"/>
        <w:numPr>
          <w:ilvl w:val="1"/>
          <w:numId w:val="4"/>
        </w:numPr>
      </w:pPr>
      <w:r>
        <w:t xml:space="preserve">Product ID:Int:8 </w:t>
      </w:r>
      <w:r>
        <w:sym w:font="Wingdings" w:char="F0E0"/>
      </w:r>
      <w:r>
        <w:t xml:space="preserve"> The reference ID for the product</w:t>
      </w:r>
    </w:p>
    <w:p w:rsidR="00DF4106" w:rsidRDefault="00A95902" w:rsidP="00466DD3">
      <w:pPr>
        <w:pStyle w:val="ListParagraph"/>
        <w:numPr>
          <w:ilvl w:val="1"/>
          <w:numId w:val="4"/>
        </w:numPr>
      </w:pPr>
      <w:r>
        <w:t>Inventory Type:</w:t>
      </w:r>
      <w:r w:rsidR="00DF4106">
        <w:t>ENUM</w:t>
      </w:r>
      <w:r>
        <w:t xml:space="preserve"> </w:t>
      </w:r>
      <w:r>
        <w:sym w:font="Wingdings" w:char="F0E0"/>
      </w:r>
      <w:r>
        <w:t xml:space="preserve"> Product type code.  </w:t>
      </w:r>
    </w:p>
    <w:p w:rsidR="00A95902" w:rsidRDefault="00DF4106" w:rsidP="00466DD3">
      <w:pPr>
        <w:pStyle w:val="ListParagraph"/>
        <w:numPr>
          <w:ilvl w:val="2"/>
          <w:numId w:val="4"/>
        </w:numPr>
      </w:pPr>
      <w:r>
        <w:t>(‘</w:t>
      </w:r>
      <w:r w:rsidR="00A95902">
        <w:t>DEVICE</w:t>
      </w:r>
      <w:r>
        <w:t>’</w:t>
      </w:r>
      <w:r w:rsidR="00E235A7">
        <w:t>,</w:t>
      </w:r>
      <w:r>
        <w:t>‘</w:t>
      </w:r>
      <w:r w:rsidR="00E235A7">
        <w:t>AIRTIME’</w:t>
      </w:r>
      <w:r>
        <w:t>,’ACCESSORY’,’EXTENDED’,’PROMO’)</w:t>
      </w:r>
    </w:p>
    <w:p w:rsidR="00DF4106" w:rsidRDefault="00A95902" w:rsidP="00466DD3">
      <w:pPr>
        <w:pStyle w:val="ListParagraph"/>
        <w:numPr>
          <w:ilvl w:val="1"/>
          <w:numId w:val="4"/>
        </w:numPr>
      </w:pPr>
      <w:r>
        <w:t>Inventory Subtype:</w:t>
      </w:r>
      <w:r w:rsidR="00DF4106">
        <w:t>ENUM</w:t>
      </w:r>
      <w:r>
        <w:t xml:space="preserve"> </w:t>
      </w:r>
      <w:r>
        <w:sym w:font="Wingdings" w:char="F0E0"/>
      </w:r>
      <w:r>
        <w:t xml:space="preserve"> Product subtype code.  </w:t>
      </w:r>
    </w:p>
    <w:p w:rsidR="00DF4106" w:rsidRDefault="00DF4106" w:rsidP="00466DD3">
      <w:pPr>
        <w:pStyle w:val="ListParagraph"/>
        <w:numPr>
          <w:ilvl w:val="2"/>
          <w:numId w:val="4"/>
        </w:numPr>
      </w:pPr>
      <w:r>
        <w:t>(‘</w:t>
      </w:r>
      <w:r w:rsidR="00A95902">
        <w:t>SMART</w:t>
      </w:r>
      <w:r>
        <w:t>’</w:t>
      </w:r>
      <w:r w:rsidR="00A95902">
        <w:t>,</w:t>
      </w:r>
      <w:r>
        <w:t>’</w:t>
      </w:r>
      <w:r w:rsidR="00A95902">
        <w:t>QWERTY</w:t>
      </w:r>
      <w:r>
        <w:t>’,’FLIP’,’SIM’,’USB’,’MIFI’)</w:t>
      </w:r>
    </w:p>
    <w:p w:rsidR="00DF4106" w:rsidRDefault="00DF4106" w:rsidP="00466DD3">
      <w:pPr>
        <w:pStyle w:val="ListParagraph"/>
        <w:numPr>
          <w:ilvl w:val="2"/>
          <w:numId w:val="4"/>
        </w:numPr>
      </w:pPr>
      <w:r>
        <w:t>(‘</w:t>
      </w:r>
      <w:r w:rsidR="00A95902">
        <w:t>VOICE</w:t>
      </w:r>
      <w:r>
        <w:t>’</w:t>
      </w:r>
      <w:r w:rsidR="00A95902">
        <w:t>,</w:t>
      </w:r>
      <w:r>
        <w:t>’</w:t>
      </w:r>
      <w:r w:rsidR="00A95902">
        <w:t>DATA</w:t>
      </w:r>
      <w:r>
        <w:t>’,’SMS’,’SMS_AND_DATA’</w:t>
      </w:r>
      <w:r w:rsidR="00F80D8A">
        <w:t>,’SMS_AND_VOICE’</w:t>
      </w:r>
      <w:r>
        <w:t>)</w:t>
      </w:r>
    </w:p>
    <w:p w:rsidR="00A95902" w:rsidRDefault="00DF4106" w:rsidP="00466DD3">
      <w:pPr>
        <w:pStyle w:val="ListParagraph"/>
        <w:numPr>
          <w:ilvl w:val="2"/>
          <w:numId w:val="4"/>
        </w:numPr>
      </w:pPr>
      <w:r>
        <w:t>(’ADD_A_LINE’</w:t>
      </w:r>
      <w:r w:rsidR="00A95902">
        <w:t>,</w:t>
      </w:r>
      <w:r w:rsidR="00110283">
        <w:t>’DATA_ADD_A_LINE’,</w:t>
      </w:r>
      <w:r>
        <w:t>’ACTIVATION’,’SHIPPING’,’DEPOSIT’)</w:t>
      </w:r>
    </w:p>
    <w:p w:rsidR="009B2168" w:rsidRDefault="009B2168" w:rsidP="00466DD3">
      <w:pPr>
        <w:pStyle w:val="ListParagraph"/>
        <w:numPr>
          <w:ilvl w:val="1"/>
          <w:numId w:val="4"/>
        </w:numPr>
      </w:pPr>
      <w:r>
        <w:t>(Optional) Dependent/Minimum Products Array</w:t>
      </w:r>
    </w:p>
    <w:p w:rsidR="009B2168" w:rsidRDefault="009B2168" w:rsidP="00466DD3">
      <w:pPr>
        <w:pStyle w:val="ListParagraph"/>
        <w:numPr>
          <w:ilvl w:val="2"/>
          <w:numId w:val="4"/>
        </w:numPr>
      </w:pPr>
      <w:r>
        <w:t xml:space="preserve">Product ID:Int:8 </w:t>
      </w:r>
      <w:r>
        <w:sym w:font="Wingdings" w:char="F0E0"/>
      </w:r>
      <w:r>
        <w:t xml:space="preserve"> the ID of the dependent product that must be sold/associated simultaneously with this primary product.</w:t>
      </w:r>
    </w:p>
    <w:p w:rsidR="00C93ABE" w:rsidRDefault="00C93ABE" w:rsidP="00466DD3">
      <w:pPr>
        <w:pStyle w:val="ListParagraph"/>
        <w:numPr>
          <w:ilvl w:val="2"/>
          <w:numId w:val="4"/>
        </w:numPr>
      </w:pPr>
      <w:r>
        <w:t xml:space="preserve">Inventory Type:ENUM </w:t>
      </w:r>
      <w:r>
        <w:sym w:font="Wingdings" w:char="F0E0"/>
      </w:r>
      <w:r>
        <w:t xml:space="preserve"> Product type code.  </w:t>
      </w:r>
    </w:p>
    <w:p w:rsidR="00C93ABE" w:rsidRDefault="00C93ABE" w:rsidP="00466DD3">
      <w:pPr>
        <w:pStyle w:val="ListParagraph"/>
        <w:numPr>
          <w:ilvl w:val="3"/>
          <w:numId w:val="4"/>
        </w:numPr>
      </w:pPr>
      <w:r>
        <w:t>(‘DEVICE’,‘AIRTIME,’ACCESSORY’,’EXTENDED’,’FEE’,’PROMO’)</w:t>
      </w:r>
    </w:p>
    <w:p w:rsidR="00C93ABE" w:rsidRDefault="00C93ABE" w:rsidP="00466DD3">
      <w:pPr>
        <w:pStyle w:val="ListParagraph"/>
        <w:numPr>
          <w:ilvl w:val="2"/>
          <w:numId w:val="4"/>
        </w:numPr>
      </w:pPr>
      <w:r>
        <w:t xml:space="preserve">Inventory Subtype:ENUM </w:t>
      </w:r>
      <w:r>
        <w:sym w:font="Wingdings" w:char="F0E0"/>
      </w:r>
      <w:r>
        <w:t xml:space="preserve"> Product subtype code.  </w:t>
      </w:r>
    </w:p>
    <w:p w:rsidR="00C93ABE" w:rsidRDefault="00C93ABE" w:rsidP="00466DD3">
      <w:pPr>
        <w:pStyle w:val="ListParagraph"/>
        <w:numPr>
          <w:ilvl w:val="3"/>
          <w:numId w:val="4"/>
        </w:numPr>
      </w:pPr>
      <w:r>
        <w:t>(‘SMART’,’QWERTY’,’FLIP’,’SIM’,’USB’,’MIFI’)</w:t>
      </w:r>
    </w:p>
    <w:p w:rsidR="00C93ABE" w:rsidRDefault="00C93ABE" w:rsidP="00466DD3">
      <w:pPr>
        <w:pStyle w:val="ListParagraph"/>
        <w:numPr>
          <w:ilvl w:val="3"/>
          <w:numId w:val="4"/>
        </w:numPr>
      </w:pPr>
      <w:r>
        <w:t>(‘VOICE’,’DATA’,’SMS’,’SMS_AND_DATA’,’SMS_AND_VOICE’)</w:t>
      </w:r>
    </w:p>
    <w:p w:rsidR="00C93ABE" w:rsidRDefault="00C93ABE" w:rsidP="00466DD3">
      <w:pPr>
        <w:pStyle w:val="ListParagraph"/>
        <w:numPr>
          <w:ilvl w:val="3"/>
          <w:numId w:val="4"/>
        </w:numPr>
      </w:pPr>
      <w:r>
        <w:t>(’ADD_A_LINE’,’DATA_ADD_A_LINE’,’ACTIVATION’,’SHIPPING’,’DEPOSIT’)</w:t>
      </w:r>
    </w:p>
    <w:p w:rsidR="00C93ABE" w:rsidRDefault="00C93ABE" w:rsidP="00466DD3">
      <w:pPr>
        <w:pStyle w:val="ListParagraph"/>
        <w:numPr>
          <w:ilvl w:val="2"/>
          <w:numId w:val="4"/>
        </w:numPr>
      </w:pPr>
      <w:r>
        <w:t xml:space="preserve">Dependency Type:ENUM </w:t>
      </w:r>
      <w:r>
        <w:sym w:font="Wingdings" w:char="F0E0"/>
      </w:r>
      <w:r>
        <w:t xml:space="preserve"> One of </w:t>
      </w:r>
      <w:r w:rsidRPr="00E0152D">
        <w:t>'</w:t>
      </w:r>
      <w:r>
        <w:t>REQUIRED’</w:t>
      </w:r>
      <w:r w:rsidRPr="00E0152D">
        <w:t>,</w:t>
      </w:r>
      <w:r>
        <w:t xml:space="preserve"> </w:t>
      </w:r>
      <w:r w:rsidRPr="00E0152D">
        <w:t>'</w:t>
      </w:r>
      <w:r>
        <w:t>REQUIRE_ONE’, ’REQUIRE_</w:t>
      </w:r>
      <w:r w:rsidR="00E235A7">
        <w:t>SHARED</w:t>
      </w:r>
      <w:r>
        <w:t xml:space="preserve">’ </w:t>
      </w:r>
      <w:r w:rsidRPr="00E0152D">
        <w:t>,'</w:t>
      </w:r>
      <w:r>
        <w:t>RESTRICTED</w:t>
      </w:r>
      <w:r w:rsidRPr="00E0152D">
        <w:t>',</w:t>
      </w:r>
      <w:r>
        <w:t>’OPTIONAL’</w:t>
      </w:r>
      <w:r w:rsidRPr="00E0152D">
        <w:t>)</w:t>
      </w:r>
    </w:p>
    <w:p w:rsidR="00C93ABE" w:rsidRDefault="00C93ABE" w:rsidP="00466DD3">
      <w:pPr>
        <w:pStyle w:val="ListParagraph"/>
        <w:numPr>
          <w:ilvl w:val="3"/>
          <w:numId w:val="4"/>
        </w:numPr>
      </w:pPr>
      <w:r>
        <w:t>REQUIRED = This product must be sold/associated with the primary product.</w:t>
      </w:r>
    </w:p>
    <w:p w:rsidR="00C93ABE" w:rsidRDefault="00C93ABE" w:rsidP="00466DD3">
      <w:pPr>
        <w:pStyle w:val="ListParagraph"/>
        <w:numPr>
          <w:ilvl w:val="3"/>
          <w:numId w:val="4"/>
        </w:numPr>
      </w:pPr>
      <w:r>
        <w:t>REQUIRE_ONE = For every product in the array marked “REQUIRE ONE” there must be one of these products sold/associated with the primary product on the order.</w:t>
      </w:r>
    </w:p>
    <w:p w:rsidR="00C93ABE" w:rsidRDefault="00C93ABE" w:rsidP="00466DD3">
      <w:pPr>
        <w:pStyle w:val="ListParagraph"/>
        <w:numPr>
          <w:ilvl w:val="3"/>
          <w:numId w:val="4"/>
        </w:numPr>
      </w:pPr>
      <w:r>
        <w:t>REQUIRE_SHARED = This product is required for shared devices.  This is not required for the primary device on an account.</w:t>
      </w:r>
    </w:p>
    <w:p w:rsidR="00C93ABE" w:rsidRDefault="00C93ABE" w:rsidP="00466DD3">
      <w:pPr>
        <w:pStyle w:val="ListParagraph"/>
        <w:numPr>
          <w:ilvl w:val="3"/>
          <w:numId w:val="4"/>
        </w:numPr>
      </w:pPr>
      <w:r>
        <w:t>RESTRICTED = Any product with this flag cannot be sold/associated with the primary product.</w:t>
      </w:r>
    </w:p>
    <w:p w:rsidR="00C93ABE" w:rsidRDefault="00C93ABE" w:rsidP="00466DD3">
      <w:pPr>
        <w:pStyle w:val="ListParagraph"/>
        <w:numPr>
          <w:ilvl w:val="3"/>
          <w:numId w:val="4"/>
        </w:numPr>
      </w:pPr>
      <w:r>
        <w:lastRenderedPageBreak/>
        <w:t>OPTIONAL = Default behavior, revert to normal selection processing.</w:t>
      </w:r>
    </w:p>
    <w:p w:rsidR="00C93ABE" w:rsidRDefault="00C93ABE" w:rsidP="00466DD3">
      <w:pPr>
        <w:pStyle w:val="ListParagraph"/>
        <w:numPr>
          <w:ilvl w:val="2"/>
          <w:numId w:val="4"/>
        </w:numPr>
      </w:pPr>
      <w:r>
        <w:t xml:space="preserve">Group Type:ENUM </w:t>
      </w:r>
      <w:r>
        <w:sym w:font="Wingdings" w:char="F0E0"/>
      </w:r>
      <w:r>
        <w:t xml:space="preserve"> One of (‘DEVICE’,’AIRTIME’,’ACCESSORY’,’EXTENDED’,’FEE’,’PROMO’)</w:t>
      </w:r>
    </w:p>
    <w:p w:rsidR="003A4081" w:rsidRDefault="003A4081" w:rsidP="00466DD3">
      <w:pPr>
        <w:pStyle w:val="ListParagraph"/>
        <w:numPr>
          <w:ilvl w:val="2"/>
          <w:numId w:val="4"/>
        </w:numPr>
      </w:pPr>
      <w:r>
        <w:t xml:space="preserve">Group Tag: String: 32 </w:t>
      </w:r>
      <w:r>
        <w:sym w:font="Wingdings" w:char="F0E0"/>
      </w:r>
      <w:r>
        <w:t xml:space="preserve"> A code that groups like dependencies together when there are more than one configuration of the same Group Type.  For example, four ACCESSORY dependencies for a device with “REQUIRE ONE” could be grouped two each with different group tags; requiring two accessories to be selected rather than just one.</w:t>
      </w:r>
    </w:p>
    <w:p w:rsidR="009B2168" w:rsidRDefault="00F25EBC" w:rsidP="009B2168">
      <w:r>
        <w:t>Return Sub Codes</w:t>
      </w:r>
    </w:p>
    <w:p w:rsidR="009B2168" w:rsidRDefault="009B2168" w:rsidP="009B2168">
      <w:pPr>
        <w:pStyle w:val="ListParagraph"/>
      </w:pPr>
      <w:r>
        <w:t>0x2750</w:t>
      </w:r>
    </w:p>
    <w:p w:rsidR="009B2168" w:rsidRDefault="009B2168" w:rsidP="009B2168">
      <w:r>
        <w:t>Example Flow</w:t>
      </w:r>
    </w:p>
    <w:p w:rsidR="009B2168" w:rsidRDefault="009B2168" w:rsidP="009B2168">
      <w:pPr>
        <w:pStyle w:val="ListParagraph"/>
      </w:pPr>
      <w:r>
        <w:t>resultSet = GetProductDependencies(1033);  /* Returns array of one product matching ID 1033 */</w:t>
      </w:r>
    </w:p>
    <w:p w:rsidR="009B2168" w:rsidRPr="0060550C" w:rsidRDefault="009B2168" w:rsidP="0060550C">
      <w:pPr>
        <w:sectPr w:rsidR="009B2168" w:rsidRPr="0060550C" w:rsidSect="00273764">
          <w:pgSz w:w="12240" w:h="15840" w:code="1"/>
          <w:pgMar w:top="991" w:right="1620" w:bottom="1530" w:left="1267" w:header="450" w:footer="0" w:gutter="0"/>
          <w:cols w:space="720"/>
        </w:sectPr>
      </w:pPr>
    </w:p>
    <w:p w:rsidR="00495760" w:rsidRDefault="00AE0488" w:rsidP="00495760">
      <w:pPr>
        <w:pStyle w:val="Heading2"/>
      </w:pPr>
      <w:bookmarkStart w:id="147" w:name="_Toc382296941"/>
      <w:r>
        <w:lastRenderedPageBreak/>
        <w:t>Service</w:t>
      </w:r>
      <w:r w:rsidR="00495760">
        <w:t xml:space="preserve"> API Group</w:t>
      </w:r>
      <w:bookmarkEnd w:id="147"/>
    </w:p>
    <w:p w:rsidR="00495760" w:rsidRDefault="00AE0488" w:rsidP="00495760">
      <w:pPr>
        <w:pStyle w:val="Heading3"/>
      </w:pPr>
      <w:bookmarkStart w:id="148" w:name="_Toc382296942"/>
      <w:r>
        <w:t>Add Service Subscription</w:t>
      </w:r>
      <w:bookmarkEnd w:id="148"/>
    </w:p>
    <w:p w:rsidR="00495760" w:rsidRDefault="00AE0488" w:rsidP="00495760">
      <w:r>
        <w:t>Use this API function to Opt-In or Opt-Out of a service or campaign feature</w:t>
      </w:r>
      <w:r w:rsidR="00495760">
        <w:t>.</w:t>
      </w:r>
    </w:p>
    <w:p w:rsidR="00495760" w:rsidRDefault="00AE0488" w:rsidP="00495760">
      <w:r>
        <w:t>Services like “Usage Alerts” must be configured within the system at either the Client or Partner account level.</w:t>
      </w:r>
    </w:p>
    <w:p w:rsidR="00495760" w:rsidRDefault="00495760" w:rsidP="00495760">
      <w:r>
        <w:t>Inputs</w:t>
      </w:r>
    </w:p>
    <w:p w:rsidR="00B32611" w:rsidRDefault="00B32611" w:rsidP="00B32611">
      <w:pPr>
        <w:pStyle w:val="ListParagraph"/>
      </w:pPr>
      <w:r>
        <w:t xml:space="preserve">Account ID:Int:8 </w:t>
      </w:r>
      <w:r>
        <w:sym w:font="Wingdings" w:char="F0E0"/>
      </w:r>
      <w:r>
        <w:t xml:space="preserve"> The Consumer ID of the account to setup the subscription on.</w:t>
      </w:r>
    </w:p>
    <w:p w:rsidR="00B32611" w:rsidRDefault="00B32611" w:rsidP="00B32611">
      <w:pPr>
        <w:pStyle w:val="ListParagraph"/>
      </w:pPr>
      <w:r>
        <w:t xml:space="preserve">Subscription Mode:ENUM </w:t>
      </w:r>
      <w:r>
        <w:sym w:font="Wingdings" w:char="F0E0"/>
      </w:r>
      <w:r>
        <w:t xml:space="preserve"> One of (‘OPT</w:t>
      </w:r>
      <w:r w:rsidR="00FC74FD">
        <w:t>_</w:t>
      </w:r>
      <w:r>
        <w:t>IN’,’OPT</w:t>
      </w:r>
      <w:r w:rsidR="00FC74FD">
        <w:t>_</w:t>
      </w:r>
      <w:r>
        <w:t>OUT’).</w:t>
      </w:r>
    </w:p>
    <w:p w:rsidR="00B32611" w:rsidRDefault="00B32611" w:rsidP="00495760">
      <w:pPr>
        <w:pStyle w:val="ListParagraph"/>
      </w:pPr>
      <w:r>
        <w:t xml:space="preserve">Must </w:t>
      </w:r>
      <w:r w:rsidR="00EA529E">
        <w:t>supply</w:t>
      </w:r>
      <w:r>
        <w:t xml:space="preserve"> one of the following:</w:t>
      </w:r>
    </w:p>
    <w:p w:rsidR="00495760" w:rsidRDefault="00495760" w:rsidP="00466DD3">
      <w:pPr>
        <w:pStyle w:val="ListParagraph"/>
        <w:numPr>
          <w:ilvl w:val="1"/>
          <w:numId w:val="4"/>
        </w:numPr>
      </w:pPr>
      <w:r>
        <w:t xml:space="preserve">(Optional) </w:t>
      </w:r>
      <w:r w:rsidR="00AE0488">
        <w:t xml:space="preserve">Service </w:t>
      </w:r>
      <w:r>
        <w:t>ID:</w:t>
      </w:r>
      <w:r w:rsidR="00AE0488">
        <w:t xml:space="preserve"> </w:t>
      </w:r>
      <w:r>
        <w:t>Int:</w:t>
      </w:r>
      <w:r w:rsidR="00AE0488">
        <w:t xml:space="preserve"> </w:t>
      </w:r>
      <w:r>
        <w:t xml:space="preserve">8 </w:t>
      </w:r>
      <w:r>
        <w:sym w:font="Wingdings" w:char="F0E0"/>
      </w:r>
      <w:r>
        <w:t xml:space="preserve"> If set, </w:t>
      </w:r>
      <w:r w:rsidR="00AE0488">
        <w:t>is the Service ID to add this subscription towards.  Overrides the Service Name if also provided.</w:t>
      </w:r>
    </w:p>
    <w:p w:rsidR="00495760" w:rsidRDefault="00495760" w:rsidP="00466DD3">
      <w:pPr>
        <w:pStyle w:val="ListParagraph"/>
        <w:numPr>
          <w:ilvl w:val="1"/>
          <w:numId w:val="4"/>
        </w:numPr>
      </w:pPr>
      <w:r>
        <w:t xml:space="preserve">(Optional) </w:t>
      </w:r>
      <w:r w:rsidR="00AE0488">
        <w:t>Service Name</w:t>
      </w:r>
      <w:r>
        <w:t>:</w:t>
      </w:r>
      <w:r w:rsidR="00AE0488">
        <w:t xml:space="preserve"> </w:t>
      </w:r>
      <w:r>
        <w:t>String:</w:t>
      </w:r>
      <w:r w:rsidR="00AE0488">
        <w:t xml:space="preserve"> </w:t>
      </w:r>
      <w:r>
        <w:t xml:space="preserve">128 </w:t>
      </w:r>
      <w:r>
        <w:sym w:font="Wingdings" w:char="F0E0"/>
      </w:r>
      <w:r>
        <w:t xml:space="preserve"> </w:t>
      </w:r>
      <w:r w:rsidR="00AE0488">
        <w:t>Text version of the Service ID.  I.E. “Usage Alerts”</w:t>
      </w:r>
      <w:r>
        <w:t>.</w:t>
      </w:r>
    </w:p>
    <w:p w:rsidR="00495760" w:rsidRDefault="00495760" w:rsidP="00495760">
      <w:pPr>
        <w:pStyle w:val="ListParagraph"/>
      </w:pPr>
      <w:r>
        <w:t xml:space="preserve">(Optional) </w:t>
      </w:r>
      <w:r w:rsidR="00B32611">
        <w:t xml:space="preserve">MDN:String:16 </w:t>
      </w:r>
      <w:r>
        <w:sym w:font="Wingdings" w:char="F0E0"/>
      </w:r>
      <w:r>
        <w:t xml:space="preserve"> If set, only </w:t>
      </w:r>
      <w:r w:rsidR="00B32611">
        <w:t>setup the subscription for this MDN</w:t>
      </w:r>
      <w:r>
        <w:t>.</w:t>
      </w:r>
      <w:r w:rsidR="00B32611">
        <w:t xml:space="preserve">  Otherwise all MDN/Lines for the account will be setup.</w:t>
      </w:r>
    </w:p>
    <w:p w:rsidR="00495760" w:rsidRDefault="00495760" w:rsidP="00495760">
      <w:r>
        <w:t>Outputs</w:t>
      </w:r>
    </w:p>
    <w:p w:rsidR="00495760" w:rsidRDefault="00495760" w:rsidP="00495760">
      <w:pPr>
        <w:pStyle w:val="ListParagraph"/>
      </w:pPr>
      <w:r>
        <w:t>&lt;standard response message block&gt;</w:t>
      </w:r>
    </w:p>
    <w:p w:rsidR="00495760" w:rsidRDefault="00495760" w:rsidP="00495760">
      <w:r>
        <w:t>Return Sub Codes</w:t>
      </w:r>
    </w:p>
    <w:p w:rsidR="00495760" w:rsidRDefault="00495760" w:rsidP="00495760">
      <w:pPr>
        <w:pStyle w:val="ListParagraph"/>
      </w:pPr>
      <w:r>
        <w:t>0x2</w:t>
      </w:r>
      <w:r w:rsidR="00EA529E">
        <w:t>150</w:t>
      </w:r>
    </w:p>
    <w:p w:rsidR="00864915" w:rsidRDefault="00864915" w:rsidP="00864915">
      <w:pPr>
        <w:pStyle w:val="Heading3"/>
      </w:pPr>
      <w:bookmarkStart w:id="149" w:name="_Toc382296943"/>
      <w:r>
        <w:t>Close Service Subscription</w:t>
      </w:r>
      <w:bookmarkEnd w:id="149"/>
    </w:p>
    <w:p w:rsidR="00864915" w:rsidRDefault="00864915" w:rsidP="00864915">
      <w:r>
        <w:t>Use this API function to remove the Opt-In or Opt-Out setup for this account and service.</w:t>
      </w:r>
    </w:p>
    <w:p w:rsidR="00864915" w:rsidRDefault="00864915" w:rsidP="00864915">
      <w:r>
        <w:t>Inputs</w:t>
      </w:r>
    </w:p>
    <w:p w:rsidR="00864915" w:rsidRDefault="00864915" w:rsidP="00864915">
      <w:pPr>
        <w:pStyle w:val="ListParagraph"/>
      </w:pPr>
      <w:r>
        <w:t xml:space="preserve">Account ID:Int:8 </w:t>
      </w:r>
      <w:r>
        <w:sym w:font="Wingdings" w:char="F0E0"/>
      </w:r>
      <w:r>
        <w:t xml:space="preserve"> The Consumer ID of the account to setup the subscription on.</w:t>
      </w:r>
    </w:p>
    <w:p w:rsidR="00864915" w:rsidRDefault="00864915" w:rsidP="00864915">
      <w:pPr>
        <w:pStyle w:val="ListParagraph"/>
      </w:pPr>
      <w:r>
        <w:t>Must supply one of the following:</w:t>
      </w:r>
    </w:p>
    <w:p w:rsidR="00864915" w:rsidRDefault="00864915" w:rsidP="00466DD3">
      <w:pPr>
        <w:pStyle w:val="ListParagraph"/>
        <w:numPr>
          <w:ilvl w:val="1"/>
          <w:numId w:val="4"/>
        </w:numPr>
      </w:pPr>
      <w:r>
        <w:t xml:space="preserve">(Optional) Service ID: Int: 8 </w:t>
      </w:r>
      <w:r>
        <w:sym w:font="Wingdings" w:char="F0E0"/>
      </w:r>
      <w:r>
        <w:t xml:space="preserve"> If set, is the Service ID to add this subscription towards.  Overrides the Service Name if also provided.</w:t>
      </w:r>
    </w:p>
    <w:p w:rsidR="00864915" w:rsidRDefault="00864915" w:rsidP="00466DD3">
      <w:pPr>
        <w:pStyle w:val="ListParagraph"/>
        <w:numPr>
          <w:ilvl w:val="1"/>
          <w:numId w:val="4"/>
        </w:numPr>
      </w:pPr>
      <w:r>
        <w:t xml:space="preserve">(Optional) Service Name: String: 128 </w:t>
      </w:r>
      <w:r>
        <w:sym w:font="Wingdings" w:char="F0E0"/>
      </w:r>
      <w:r>
        <w:t xml:space="preserve"> Text version of the Service ID.  I.E. “Usage Alerts”.</w:t>
      </w:r>
    </w:p>
    <w:p w:rsidR="00864915" w:rsidRDefault="00864915" w:rsidP="00864915">
      <w:pPr>
        <w:pStyle w:val="ListParagraph"/>
      </w:pPr>
      <w:r>
        <w:t xml:space="preserve">(Optional) MDN:String:16 </w:t>
      </w:r>
      <w:r>
        <w:sym w:font="Wingdings" w:char="F0E0"/>
      </w:r>
      <w:r>
        <w:t xml:space="preserve"> If set, only setup the subscription for this MDN.  Otherwise all MDN/Lines for the account will be setup.</w:t>
      </w:r>
    </w:p>
    <w:p w:rsidR="00864915" w:rsidRDefault="00864915" w:rsidP="00864915">
      <w:r>
        <w:t>Outputs</w:t>
      </w:r>
    </w:p>
    <w:p w:rsidR="00864915" w:rsidRDefault="00864915" w:rsidP="00864915">
      <w:pPr>
        <w:pStyle w:val="ListParagraph"/>
      </w:pPr>
      <w:r>
        <w:t>&lt;standard response message block&gt;</w:t>
      </w:r>
    </w:p>
    <w:p w:rsidR="00864915" w:rsidRDefault="00864915" w:rsidP="00864915">
      <w:r>
        <w:t>Return Sub Codes</w:t>
      </w:r>
    </w:p>
    <w:p w:rsidR="00864915" w:rsidRDefault="00864915" w:rsidP="00864915">
      <w:pPr>
        <w:pStyle w:val="ListParagraph"/>
      </w:pPr>
      <w:r>
        <w:t>0x2160</w:t>
      </w:r>
    </w:p>
    <w:p w:rsidR="00864915" w:rsidRDefault="00864915" w:rsidP="00864915">
      <w:pPr>
        <w:pStyle w:val="Heading3"/>
      </w:pPr>
      <w:bookmarkStart w:id="150" w:name="_Toc382296944"/>
      <w:r>
        <w:t>Change Service Subscription</w:t>
      </w:r>
      <w:bookmarkEnd w:id="150"/>
    </w:p>
    <w:p w:rsidR="00864915" w:rsidRDefault="00864915" w:rsidP="00864915">
      <w:r>
        <w:t>Use this API function to modify the service subscription behaviors for this account and service.</w:t>
      </w:r>
    </w:p>
    <w:p w:rsidR="00864915" w:rsidRDefault="00864915" w:rsidP="00864915">
      <w:r>
        <w:t>Inputs</w:t>
      </w:r>
    </w:p>
    <w:p w:rsidR="00864915" w:rsidRDefault="00864915" w:rsidP="00864915">
      <w:pPr>
        <w:pStyle w:val="ListParagraph"/>
      </w:pPr>
      <w:r>
        <w:t xml:space="preserve">Account ID:Int:8 </w:t>
      </w:r>
      <w:r>
        <w:sym w:font="Wingdings" w:char="F0E0"/>
      </w:r>
      <w:r>
        <w:t xml:space="preserve"> The Consumer ID of the account to setup the subscription on.</w:t>
      </w:r>
    </w:p>
    <w:p w:rsidR="00864915" w:rsidRDefault="00864915" w:rsidP="00864915">
      <w:pPr>
        <w:pStyle w:val="ListParagraph"/>
      </w:pPr>
      <w:r>
        <w:lastRenderedPageBreak/>
        <w:t xml:space="preserve">Subscription Mode:ENUM </w:t>
      </w:r>
      <w:r>
        <w:sym w:font="Wingdings" w:char="F0E0"/>
      </w:r>
      <w:r>
        <w:t xml:space="preserve"> One of (‘OPT</w:t>
      </w:r>
      <w:r w:rsidR="00FC74FD">
        <w:t>_IN’,’OPT_</w:t>
      </w:r>
      <w:r>
        <w:t>OUT’).</w:t>
      </w:r>
    </w:p>
    <w:p w:rsidR="00864915" w:rsidRDefault="00864915" w:rsidP="00864915">
      <w:pPr>
        <w:pStyle w:val="ListParagraph"/>
      </w:pPr>
      <w:r>
        <w:t>Must supply one of the following:</w:t>
      </w:r>
    </w:p>
    <w:p w:rsidR="00864915" w:rsidRDefault="00864915" w:rsidP="00466DD3">
      <w:pPr>
        <w:pStyle w:val="ListParagraph"/>
        <w:numPr>
          <w:ilvl w:val="1"/>
          <w:numId w:val="4"/>
        </w:numPr>
      </w:pPr>
      <w:r>
        <w:t xml:space="preserve">(Optional) Service ID: Int: 8 </w:t>
      </w:r>
      <w:r>
        <w:sym w:font="Wingdings" w:char="F0E0"/>
      </w:r>
      <w:r>
        <w:t xml:space="preserve"> If set, is the Service ID to add this subscription towards.  Overrides the Service Name if also provided.</w:t>
      </w:r>
    </w:p>
    <w:p w:rsidR="00864915" w:rsidRDefault="00864915" w:rsidP="00466DD3">
      <w:pPr>
        <w:pStyle w:val="ListParagraph"/>
        <w:numPr>
          <w:ilvl w:val="1"/>
          <w:numId w:val="4"/>
        </w:numPr>
      </w:pPr>
      <w:r>
        <w:t xml:space="preserve">(Optional) Service Name: String: 128 </w:t>
      </w:r>
      <w:r>
        <w:sym w:font="Wingdings" w:char="F0E0"/>
      </w:r>
      <w:r>
        <w:t xml:space="preserve"> Text version of the Service ID.  I.E. “Usage Alerts”.</w:t>
      </w:r>
    </w:p>
    <w:p w:rsidR="00864915" w:rsidRDefault="00864915" w:rsidP="00864915">
      <w:pPr>
        <w:pStyle w:val="ListParagraph"/>
      </w:pPr>
      <w:r>
        <w:t xml:space="preserve">(Optional) MDN:String:16 </w:t>
      </w:r>
      <w:r>
        <w:sym w:font="Wingdings" w:char="F0E0"/>
      </w:r>
      <w:r>
        <w:t xml:space="preserve"> If set, only setup the subscription for this MDN.  Otherwise all MDN/Lines for the account will be setup.</w:t>
      </w:r>
    </w:p>
    <w:p w:rsidR="00864915" w:rsidRDefault="00864915" w:rsidP="00864915">
      <w:r>
        <w:t>Outputs</w:t>
      </w:r>
    </w:p>
    <w:p w:rsidR="00864915" w:rsidRDefault="00864915" w:rsidP="00864915">
      <w:pPr>
        <w:pStyle w:val="ListParagraph"/>
      </w:pPr>
      <w:r>
        <w:t>&lt;standard response message block&gt;</w:t>
      </w:r>
    </w:p>
    <w:p w:rsidR="00864915" w:rsidRDefault="00864915" w:rsidP="00864915">
      <w:r>
        <w:t>Return Sub Codes</w:t>
      </w:r>
    </w:p>
    <w:p w:rsidR="00864915" w:rsidRDefault="00864915" w:rsidP="00864915">
      <w:pPr>
        <w:pStyle w:val="ListParagraph"/>
      </w:pPr>
      <w:r>
        <w:t>0x2170</w:t>
      </w:r>
    </w:p>
    <w:p w:rsidR="00864915" w:rsidRDefault="00864915" w:rsidP="00864915">
      <w:pPr>
        <w:pStyle w:val="Heading3"/>
      </w:pPr>
      <w:bookmarkStart w:id="151" w:name="_Toc382296945"/>
      <w:r>
        <w:t>Get Service Subscription</w:t>
      </w:r>
      <w:bookmarkEnd w:id="151"/>
    </w:p>
    <w:p w:rsidR="00864915" w:rsidRDefault="00864915" w:rsidP="00864915">
      <w:r>
        <w:t>Use this API function to modify the service subscription behaviors for this account and service.</w:t>
      </w:r>
    </w:p>
    <w:p w:rsidR="00864915" w:rsidRDefault="00864915" w:rsidP="00864915">
      <w:r>
        <w:t>Inputs</w:t>
      </w:r>
    </w:p>
    <w:p w:rsidR="00864915" w:rsidRDefault="00864915" w:rsidP="00864915">
      <w:pPr>
        <w:pStyle w:val="ListParagraph"/>
      </w:pPr>
      <w:r>
        <w:t xml:space="preserve">Account ID:Int:8 </w:t>
      </w:r>
      <w:r>
        <w:sym w:font="Wingdings" w:char="F0E0"/>
      </w:r>
      <w:r>
        <w:t xml:space="preserve"> The Consumer ID of the account to setup the subscription on.</w:t>
      </w:r>
    </w:p>
    <w:p w:rsidR="00864915" w:rsidRDefault="00864915" w:rsidP="00864915">
      <w:pPr>
        <w:pStyle w:val="ListParagraph"/>
      </w:pPr>
      <w:r>
        <w:t>Must supply one of the following:</w:t>
      </w:r>
    </w:p>
    <w:p w:rsidR="00864915" w:rsidRDefault="00864915" w:rsidP="00466DD3">
      <w:pPr>
        <w:pStyle w:val="ListParagraph"/>
        <w:numPr>
          <w:ilvl w:val="1"/>
          <w:numId w:val="4"/>
        </w:numPr>
      </w:pPr>
      <w:r>
        <w:t xml:space="preserve">(Optional) Service ID: Int: 8 </w:t>
      </w:r>
      <w:r>
        <w:sym w:font="Wingdings" w:char="F0E0"/>
      </w:r>
      <w:r>
        <w:t xml:space="preserve"> If set, is the Service ID to add this subscription towards.  Overrides the Service Name if also provided.</w:t>
      </w:r>
    </w:p>
    <w:p w:rsidR="00864915" w:rsidRDefault="00864915" w:rsidP="00466DD3">
      <w:pPr>
        <w:pStyle w:val="ListParagraph"/>
        <w:numPr>
          <w:ilvl w:val="1"/>
          <w:numId w:val="4"/>
        </w:numPr>
      </w:pPr>
      <w:r>
        <w:t xml:space="preserve">(Optional) Service Name: String: 128 </w:t>
      </w:r>
      <w:r>
        <w:sym w:font="Wingdings" w:char="F0E0"/>
      </w:r>
      <w:r>
        <w:t xml:space="preserve"> Text version of the Service ID.  I.E. “Usage Alerts”.</w:t>
      </w:r>
    </w:p>
    <w:p w:rsidR="00864915" w:rsidRDefault="00864915" w:rsidP="00864915">
      <w:pPr>
        <w:pStyle w:val="ListParagraph"/>
      </w:pPr>
      <w:r>
        <w:t xml:space="preserve">(Optional) MDN:String:16 </w:t>
      </w:r>
      <w:r>
        <w:sym w:font="Wingdings" w:char="F0E0"/>
      </w:r>
      <w:r>
        <w:t xml:space="preserve"> If set, only lookup the subscription for this MDN.  Otherwise all MDN/Lines for the account will be returned.</w:t>
      </w:r>
    </w:p>
    <w:p w:rsidR="00864915" w:rsidRDefault="00864915" w:rsidP="00864915">
      <w:r>
        <w:t>Outputs</w:t>
      </w:r>
    </w:p>
    <w:p w:rsidR="00864915" w:rsidRDefault="00864915" w:rsidP="00864915">
      <w:pPr>
        <w:pStyle w:val="ListParagraph"/>
      </w:pPr>
      <w:r>
        <w:t>&lt;standard response message block&gt;</w:t>
      </w:r>
    </w:p>
    <w:p w:rsidR="00864915" w:rsidRDefault="00864915" w:rsidP="00864915">
      <w:pPr>
        <w:pStyle w:val="ListParagraph"/>
      </w:pPr>
      <w:r>
        <w:t>Service Subscription Array</w:t>
      </w:r>
    </w:p>
    <w:p w:rsidR="00864915" w:rsidRDefault="00864915" w:rsidP="00466DD3">
      <w:pPr>
        <w:pStyle w:val="ListParagraph"/>
        <w:numPr>
          <w:ilvl w:val="1"/>
          <w:numId w:val="4"/>
        </w:numPr>
      </w:pPr>
      <w:r>
        <w:t>Service ID: Int: 8</w:t>
      </w:r>
    </w:p>
    <w:p w:rsidR="00864915" w:rsidRDefault="00864915" w:rsidP="00466DD3">
      <w:pPr>
        <w:pStyle w:val="ListParagraph"/>
        <w:numPr>
          <w:ilvl w:val="1"/>
          <w:numId w:val="4"/>
        </w:numPr>
      </w:pPr>
      <w:r>
        <w:t>Service Name: String: 128</w:t>
      </w:r>
    </w:p>
    <w:p w:rsidR="00864915" w:rsidRDefault="00864915" w:rsidP="00466DD3">
      <w:pPr>
        <w:pStyle w:val="ListParagraph"/>
        <w:numPr>
          <w:ilvl w:val="1"/>
          <w:numId w:val="4"/>
        </w:numPr>
      </w:pPr>
      <w:r>
        <w:t xml:space="preserve">Subscription Mode: ENUM </w:t>
      </w:r>
      <w:r>
        <w:sym w:font="Wingdings" w:char="F0E0"/>
      </w:r>
      <w:r>
        <w:t xml:space="preserve"> One of (‘OPT</w:t>
      </w:r>
      <w:r w:rsidR="00FC74FD">
        <w:t>_</w:t>
      </w:r>
      <w:r>
        <w:t>IN’, ‘OPT</w:t>
      </w:r>
      <w:r w:rsidR="00FC74FD">
        <w:t>_</w:t>
      </w:r>
      <w:r>
        <w:t>OUT’)</w:t>
      </w:r>
    </w:p>
    <w:p w:rsidR="00864915" w:rsidRDefault="00AB6FC4" w:rsidP="00466DD3">
      <w:pPr>
        <w:pStyle w:val="ListParagraph"/>
        <w:numPr>
          <w:ilvl w:val="1"/>
          <w:numId w:val="4"/>
        </w:numPr>
      </w:pPr>
      <w:r>
        <w:t xml:space="preserve">(Optional) </w:t>
      </w:r>
      <w:r w:rsidR="00864915">
        <w:t>MDN: String: 16</w:t>
      </w:r>
      <w:r>
        <w:t xml:space="preserve">  </w:t>
      </w:r>
      <w:r>
        <w:sym w:font="Wingdings" w:char="F0E0"/>
      </w:r>
      <w:r>
        <w:t xml:space="preserve"> Only set if the subscription was set for a specific MDN, otherwise an account level response will be provided that covers all lines on the account.</w:t>
      </w:r>
    </w:p>
    <w:p w:rsidR="00864915" w:rsidRDefault="00864915" w:rsidP="00864915">
      <w:r>
        <w:t>Return Sub Codes</w:t>
      </w:r>
    </w:p>
    <w:p w:rsidR="00864915" w:rsidRDefault="00864915" w:rsidP="00864915">
      <w:pPr>
        <w:pStyle w:val="ListParagraph"/>
      </w:pPr>
      <w:r>
        <w:t>0x2180</w:t>
      </w:r>
    </w:p>
    <w:p w:rsidR="00413A1C" w:rsidRDefault="00413A1C" w:rsidP="00413A1C">
      <w:pPr>
        <w:pStyle w:val="Heading3"/>
      </w:pPr>
      <w:bookmarkStart w:id="152" w:name="_Toc382296946"/>
      <w:r>
        <w:t>Get Services Lookup</w:t>
      </w:r>
      <w:bookmarkEnd w:id="152"/>
    </w:p>
    <w:p w:rsidR="00413A1C" w:rsidRDefault="00413A1C" w:rsidP="00413A1C">
      <w:r>
        <w:t>Use this API function to lookup configured Services for this Client or Partner.</w:t>
      </w:r>
    </w:p>
    <w:p w:rsidR="00413A1C" w:rsidRDefault="00413A1C" w:rsidP="00413A1C">
      <w:r>
        <w:t>Inputs</w:t>
      </w:r>
    </w:p>
    <w:p w:rsidR="00413A1C" w:rsidRDefault="00413A1C" w:rsidP="00413A1C">
      <w:pPr>
        <w:pStyle w:val="ListParagraph"/>
      </w:pPr>
      <w:r>
        <w:t xml:space="preserve">Account ID:Int:8 </w:t>
      </w:r>
      <w:r>
        <w:sym w:font="Wingdings" w:char="F0E0"/>
      </w:r>
      <w:r>
        <w:t xml:space="preserve"> One of </w:t>
      </w:r>
      <w:r w:rsidR="00FC0818">
        <w:t xml:space="preserve">eCommerce ID, </w:t>
      </w:r>
      <w:r>
        <w:t>Partner ID, Dealer ID, Lifeline ID, Retail ID</w:t>
      </w:r>
      <w:r w:rsidR="00FC0818">
        <w:t>.</w:t>
      </w:r>
      <w:r>
        <w:t xml:space="preserve"> </w:t>
      </w:r>
    </w:p>
    <w:p w:rsidR="00FC0818" w:rsidRDefault="00FC0818" w:rsidP="00413A1C">
      <w:pPr>
        <w:pStyle w:val="ListParagraph"/>
      </w:pPr>
      <w:r>
        <w:t>Optional filters.</w:t>
      </w:r>
    </w:p>
    <w:p w:rsidR="00413A1C" w:rsidRDefault="00413A1C" w:rsidP="00466DD3">
      <w:pPr>
        <w:pStyle w:val="ListParagraph"/>
        <w:numPr>
          <w:ilvl w:val="1"/>
          <w:numId w:val="4"/>
        </w:numPr>
      </w:pPr>
      <w:r>
        <w:t xml:space="preserve">(Optional) Service ID: Int: 8 </w:t>
      </w:r>
      <w:r>
        <w:sym w:font="Wingdings" w:char="F0E0"/>
      </w:r>
      <w:r>
        <w:t xml:space="preserve"> If set,</w:t>
      </w:r>
      <w:r w:rsidR="00FC0818">
        <w:t xml:space="preserve"> return only this </w:t>
      </w:r>
      <w:r>
        <w:t>Service ID.</w:t>
      </w:r>
    </w:p>
    <w:p w:rsidR="00413A1C" w:rsidRDefault="00413A1C" w:rsidP="00466DD3">
      <w:pPr>
        <w:pStyle w:val="ListParagraph"/>
        <w:numPr>
          <w:ilvl w:val="1"/>
          <w:numId w:val="4"/>
        </w:numPr>
      </w:pPr>
      <w:r>
        <w:t xml:space="preserve">(Optional) Service Name: String: 128 </w:t>
      </w:r>
      <w:r>
        <w:sym w:font="Wingdings" w:char="F0E0"/>
      </w:r>
      <w:r w:rsidR="00FC0818">
        <w:t xml:space="preserve"> If set, return on the Service ID that matches this Name</w:t>
      </w:r>
      <w:r>
        <w:t>.</w:t>
      </w:r>
    </w:p>
    <w:p w:rsidR="00413A1C" w:rsidRDefault="00413A1C" w:rsidP="00413A1C">
      <w:r>
        <w:lastRenderedPageBreak/>
        <w:t>Outputs</w:t>
      </w:r>
    </w:p>
    <w:p w:rsidR="00413A1C" w:rsidRDefault="00413A1C" w:rsidP="00413A1C">
      <w:pPr>
        <w:pStyle w:val="ListParagraph"/>
      </w:pPr>
      <w:r>
        <w:t>&lt;standard response message block&gt;</w:t>
      </w:r>
    </w:p>
    <w:p w:rsidR="00413A1C" w:rsidRDefault="00FC0818" w:rsidP="00413A1C">
      <w:pPr>
        <w:pStyle w:val="ListParagraph"/>
      </w:pPr>
      <w:r>
        <w:t xml:space="preserve">Services </w:t>
      </w:r>
      <w:r w:rsidR="00413A1C">
        <w:t>Array</w:t>
      </w:r>
    </w:p>
    <w:p w:rsidR="00413A1C" w:rsidRDefault="00413A1C" w:rsidP="00466DD3">
      <w:pPr>
        <w:pStyle w:val="ListParagraph"/>
        <w:numPr>
          <w:ilvl w:val="1"/>
          <w:numId w:val="4"/>
        </w:numPr>
      </w:pPr>
      <w:r>
        <w:t>Service ID: Int: 8</w:t>
      </w:r>
    </w:p>
    <w:p w:rsidR="00413A1C" w:rsidRDefault="00413A1C" w:rsidP="00466DD3">
      <w:pPr>
        <w:pStyle w:val="ListParagraph"/>
        <w:numPr>
          <w:ilvl w:val="1"/>
          <w:numId w:val="4"/>
        </w:numPr>
      </w:pPr>
      <w:r>
        <w:t>Service Name: String: 128</w:t>
      </w:r>
    </w:p>
    <w:p w:rsidR="00FC0818" w:rsidRDefault="00FC0818" w:rsidP="00466DD3">
      <w:pPr>
        <w:pStyle w:val="ListParagraph"/>
        <w:numPr>
          <w:ilvl w:val="1"/>
          <w:numId w:val="4"/>
        </w:numPr>
      </w:pPr>
      <w:r>
        <w:t xml:space="preserve">Service Description: String: </w:t>
      </w:r>
      <w:r w:rsidR="00B5255F">
        <w:t>1024</w:t>
      </w:r>
    </w:p>
    <w:p w:rsidR="00FC0818" w:rsidRDefault="00FC0818" w:rsidP="00466DD3">
      <w:pPr>
        <w:pStyle w:val="ListParagraph"/>
        <w:numPr>
          <w:ilvl w:val="1"/>
          <w:numId w:val="4"/>
        </w:numPr>
      </w:pPr>
      <w:r>
        <w:t>Service Start: Date</w:t>
      </w:r>
      <w:r w:rsidR="005B2AB5">
        <w:t>time</w:t>
      </w:r>
    </w:p>
    <w:p w:rsidR="005B2AB5" w:rsidRDefault="005B2AB5" w:rsidP="00466DD3">
      <w:pPr>
        <w:pStyle w:val="ListParagraph"/>
        <w:numPr>
          <w:ilvl w:val="1"/>
          <w:numId w:val="4"/>
        </w:numPr>
      </w:pPr>
      <w:r>
        <w:t>Service Stop: Datetime</w:t>
      </w:r>
    </w:p>
    <w:p w:rsidR="005B2AB5" w:rsidRDefault="005B2AB5" w:rsidP="00466DD3">
      <w:pPr>
        <w:pStyle w:val="ListParagraph"/>
        <w:numPr>
          <w:ilvl w:val="1"/>
          <w:numId w:val="4"/>
        </w:numPr>
      </w:pPr>
      <w:r>
        <w:t xml:space="preserve">Service State: ENUM: </w:t>
      </w:r>
      <w:r>
        <w:sym w:font="Wingdings" w:char="F0E0"/>
      </w:r>
      <w:r>
        <w:t xml:space="preserve"> One of (‘ACTIVE’,’INACTIVE’)</w:t>
      </w:r>
    </w:p>
    <w:p w:rsidR="00413A1C" w:rsidRDefault="00413A1C" w:rsidP="00413A1C">
      <w:r>
        <w:t>Return Sub Codes</w:t>
      </w:r>
    </w:p>
    <w:p w:rsidR="00413A1C" w:rsidRDefault="00413A1C" w:rsidP="00413A1C">
      <w:pPr>
        <w:pStyle w:val="ListParagraph"/>
      </w:pPr>
      <w:r>
        <w:t>0x21</w:t>
      </w:r>
      <w:r w:rsidR="00FC0818">
        <w:t>9</w:t>
      </w:r>
      <w:r>
        <w:t>0</w:t>
      </w:r>
    </w:p>
    <w:p w:rsidR="00413A1C" w:rsidRPr="00864915" w:rsidRDefault="00413A1C" w:rsidP="00864915">
      <w:pPr>
        <w:sectPr w:rsidR="00413A1C" w:rsidRPr="00864915" w:rsidSect="00273764">
          <w:pgSz w:w="12240" w:h="15840" w:code="1"/>
          <w:pgMar w:top="991" w:right="1620" w:bottom="1530" w:left="1267" w:header="450" w:footer="0" w:gutter="0"/>
          <w:cols w:space="720"/>
        </w:sectPr>
      </w:pPr>
    </w:p>
    <w:p w:rsidR="005B0E14" w:rsidRPr="00650BE8" w:rsidRDefault="005B0E14" w:rsidP="00760383">
      <w:pPr>
        <w:pStyle w:val="Heading2"/>
      </w:pPr>
      <w:bookmarkStart w:id="153" w:name="_Toc382296947"/>
      <w:r w:rsidRPr="00650BE8">
        <w:lastRenderedPageBreak/>
        <w:t>Provision</w:t>
      </w:r>
      <w:bookmarkEnd w:id="144"/>
      <w:r w:rsidR="00DF0A5A" w:rsidRPr="00650BE8">
        <w:t xml:space="preserve"> API Group</w:t>
      </w:r>
      <w:bookmarkEnd w:id="153"/>
    </w:p>
    <w:p w:rsidR="005F54CC" w:rsidRDefault="005B0E14" w:rsidP="00760383">
      <w:pPr>
        <w:pStyle w:val="Heading3"/>
      </w:pPr>
      <w:bookmarkStart w:id="154" w:name="_Toc340793464"/>
      <w:bookmarkStart w:id="155" w:name="_Toc382296948"/>
      <w:r>
        <w:t>B</w:t>
      </w:r>
      <w:r w:rsidR="00CA7958">
        <w:t>ulk</w:t>
      </w:r>
      <w:r w:rsidR="000A262F">
        <w:t xml:space="preserve"> </w:t>
      </w:r>
      <w:r w:rsidR="00E70A68">
        <w:t>Load Inventory</w:t>
      </w:r>
      <w:bookmarkEnd w:id="154"/>
      <w:bookmarkEnd w:id="155"/>
    </w:p>
    <w:p w:rsidR="00A85851" w:rsidRDefault="00A85851" w:rsidP="00A85851">
      <w:r>
        <w:t>This function loads inventory into a client’s “account”; which is configured manually within the system.  Once loaded into the system the inventory can be used for subsequent wholesale or consumer based API calls.</w:t>
      </w:r>
    </w:p>
    <w:p w:rsidR="00DA7D85" w:rsidRDefault="00DA7D85" w:rsidP="00A85851">
      <w:r>
        <w:t>This function will not create a Subscriber entry and sets the inventory state to LOADED.</w:t>
      </w:r>
    </w:p>
    <w:p w:rsidR="00A85851" w:rsidRPr="00A85851" w:rsidRDefault="00A85851" w:rsidP="00A85851">
      <w:r>
        <w:rPr>
          <w:b/>
        </w:rPr>
        <w:t>Note</w:t>
      </w:r>
      <w:r>
        <w:t xml:space="preserve">: This </w:t>
      </w:r>
      <w:r w:rsidR="00562E0F">
        <w:t xml:space="preserve">call </w:t>
      </w:r>
      <w:r>
        <w:t>functions as a batch load so any failures during loading will be returned depending upon the load method selected.</w:t>
      </w:r>
    </w:p>
    <w:p w:rsidR="000A262F" w:rsidRDefault="000A262F" w:rsidP="000A262F">
      <w:bookmarkStart w:id="156" w:name="_Toc340793465"/>
      <w:r>
        <w:t>Inputs</w:t>
      </w:r>
    </w:p>
    <w:p w:rsidR="00113314" w:rsidRDefault="00113314" w:rsidP="00113314">
      <w:pPr>
        <w:pStyle w:val="ListParagraph"/>
      </w:pPr>
      <w:r>
        <w:t xml:space="preserve">(Optional) Account ID:Int:8 </w:t>
      </w:r>
      <w:r>
        <w:sym w:font="Wingdings" w:char="F0E0"/>
      </w:r>
      <w:r>
        <w:t xml:space="preserve"> If set, can be one of Partner ID, Dealer ID, Lifeline ID, Retail ID to force the load into the specific account.  Otherwise defaults to the Client account.</w:t>
      </w:r>
    </w:p>
    <w:p w:rsidR="00113314" w:rsidRDefault="00113314" w:rsidP="00113314">
      <w:pPr>
        <w:pStyle w:val="ListParagraph"/>
      </w:pPr>
      <w:r>
        <w:t xml:space="preserve">(Optional) Account Identifier:String:128 </w:t>
      </w:r>
      <w:r>
        <w:sym w:font="Wingdings" w:char="F0E0"/>
      </w:r>
      <w:r>
        <w:t xml:space="preserve"> Same as Account ID, but lookup account by Account Identifier.</w:t>
      </w:r>
    </w:p>
    <w:p w:rsidR="00A85851" w:rsidRDefault="00A85851" w:rsidP="00A85851">
      <w:pPr>
        <w:pStyle w:val="ListParagraph"/>
      </w:pPr>
      <w:r>
        <w:t xml:space="preserve">Load Method:Int:2 </w:t>
      </w:r>
      <w:r>
        <w:sym w:font="Wingdings" w:char="F0E0"/>
      </w:r>
      <w:r>
        <w:t xml:space="preserve"> Flag to determine how errors are handled.</w:t>
      </w:r>
    </w:p>
    <w:p w:rsidR="00A85851" w:rsidRDefault="00A85851" w:rsidP="00466DD3">
      <w:pPr>
        <w:pStyle w:val="ListParagraph"/>
        <w:numPr>
          <w:ilvl w:val="1"/>
          <w:numId w:val="4"/>
        </w:numPr>
      </w:pPr>
      <w:r>
        <w:t>Fail All:</w:t>
      </w:r>
      <w:r>
        <w:rPr>
          <w:b/>
        </w:rPr>
        <w:t>0x01</w:t>
      </w:r>
      <w:r>
        <w:t xml:space="preserve"> </w:t>
      </w:r>
      <w:r>
        <w:sym w:font="Wingdings" w:char="F0E0"/>
      </w:r>
      <w:r>
        <w:t xml:space="preserve"> Return a general error code and roll-back all changes.</w:t>
      </w:r>
    </w:p>
    <w:p w:rsidR="00A85851" w:rsidRDefault="00A85851" w:rsidP="00466DD3">
      <w:pPr>
        <w:pStyle w:val="ListParagraph"/>
        <w:numPr>
          <w:ilvl w:val="1"/>
          <w:numId w:val="4"/>
        </w:numPr>
      </w:pPr>
      <w:r>
        <w:t>Fail Individual:</w:t>
      </w:r>
      <w:r>
        <w:rPr>
          <w:b/>
        </w:rPr>
        <w:t>0x02</w:t>
      </w:r>
      <w:r>
        <w:t xml:space="preserve"> </w:t>
      </w:r>
      <w:r>
        <w:sym w:font="Wingdings" w:char="F0E0"/>
      </w:r>
      <w:r>
        <w:t xml:space="preserve"> Return individual record failures and keep successful entries.</w:t>
      </w:r>
    </w:p>
    <w:p w:rsidR="00A85851" w:rsidRDefault="00A85851" w:rsidP="00A85851">
      <w:pPr>
        <w:pStyle w:val="ListParagraph"/>
      </w:pPr>
      <w:r>
        <w:t>Device Array</w:t>
      </w:r>
    </w:p>
    <w:p w:rsidR="00A85851" w:rsidRDefault="00A85851" w:rsidP="00466DD3">
      <w:pPr>
        <w:pStyle w:val="ListParagraph"/>
        <w:numPr>
          <w:ilvl w:val="1"/>
          <w:numId w:val="4"/>
        </w:numPr>
      </w:pPr>
      <w:r>
        <w:t>Inventory Identifier has to be one of:</w:t>
      </w:r>
    </w:p>
    <w:p w:rsidR="00A85851" w:rsidRDefault="00A85851" w:rsidP="00466DD3">
      <w:pPr>
        <w:pStyle w:val="ListParagraph"/>
        <w:numPr>
          <w:ilvl w:val="2"/>
          <w:numId w:val="4"/>
        </w:numPr>
      </w:pPr>
      <w:r>
        <w:t xml:space="preserve">(Optional) Product ID:Int:8 </w:t>
      </w:r>
      <w:r>
        <w:sym w:font="Wingdings" w:char="F0E0"/>
      </w:r>
      <w:r>
        <w:t xml:space="preserve"> Product ID of the specific inventory type to add.</w:t>
      </w:r>
    </w:p>
    <w:p w:rsidR="00A85851" w:rsidRDefault="00A85851" w:rsidP="00466DD3">
      <w:pPr>
        <w:pStyle w:val="ListParagraph"/>
        <w:numPr>
          <w:ilvl w:val="2"/>
          <w:numId w:val="4"/>
        </w:numPr>
      </w:pPr>
      <w:r>
        <w:t xml:space="preserve">(Optional) Custom Key:String:32 </w:t>
      </w:r>
      <w:r>
        <w:sym w:font="Wingdings" w:char="F0E0"/>
      </w:r>
      <w:r>
        <w:t xml:space="preserve"> Client defined value that maps to internal product ID. </w:t>
      </w:r>
    </w:p>
    <w:p w:rsidR="00A72E36" w:rsidRDefault="00A72E36" w:rsidP="00466DD3">
      <w:pPr>
        <w:pStyle w:val="ListParagraph"/>
        <w:numPr>
          <w:ilvl w:val="1"/>
          <w:numId w:val="4"/>
        </w:numPr>
      </w:pPr>
      <w:r>
        <w:t xml:space="preserve">Device Type:ENUM </w:t>
      </w:r>
      <w:r>
        <w:sym w:font="Wingdings" w:char="F0E0"/>
      </w:r>
      <w:r>
        <w:t xml:space="preserve"> One of CDMA, GSM.</w:t>
      </w:r>
    </w:p>
    <w:p w:rsidR="00A85851" w:rsidRDefault="00A85851" w:rsidP="00466DD3">
      <w:pPr>
        <w:pStyle w:val="ListParagraph"/>
        <w:numPr>
          <w:ilvl w:val="1"/>
          <w:numId w:val="4"/>
        </w:numPr>
      </w:pPr>
      <w:r>
        <w:t xml:space="preserve">Device ID:String:128 </w:t>
      </w:r>
      <w:r>
        <w:sym w:font="Wingdings" w:char="F0E0"/>
      </w:r>
      <w:r>
        <w:t xml:space="preserve"> ESN/SIM identifier</w:t>
      </w:r>
    </w:p>
    <w:p w:rsidR="00AC0B63" w:rsidRDefault="00AC0B63" w:rsidP="00466DD3">
      <w:pPr>
        <w:pStyle w:val="ListParagraph"/>
        <w:numPr>
          <w:ilvl w:val="1"/>
          <w:numId w:val="4"/>
        </w:numPr>
      </w:pPr>
      <w:r>
        <w:t xml:space="preserve">Grade:String:16 </w:t>
      </w:r>
      <w:r>
        <w:sym w:font="Wingdings" w:char="F0E0"/>
      </w:r>
      <w:r>
        <w:t xml:space="preserve"> Quality classification (NEW, </w:t>
      </w:r>
      <w:r w:rsidR="00144A56">
        <w:t xml:space="preserve">REFURB, </w:t>
      </w:r>
      <w:r>
        <w:t xml:space="preserve">A, B, C, D, </w:t>
      </w:r>
      <w:r w:rsidR="00A72E36">
        <w:t>E</w:t>
      </w:r>
      <w:r>
        <w:t>)</w:t>
      </w:r>
    </w:p>
    <w:p w:rsidR="00A03DA6" w:rsidRDefault="00A03DA6" w:rsidP="00466DD3">
      <w:pPr>
        <w:pStyle w:val="ListParagraph"/>
        <w:numPr>
          <w:ilvl w:val="1"/>
          <w:numId w:val="4"/>
        </w:numPr>
      </w:pPr>
      <w:r>
        <w:t>(Optional)</w:t>
      </w:r>
      <w:r w:rsidR="00A72E36">
        <w:t xml:space="preserve"> Model Serial Number:String:64 </w:t>
      </w:r>
      <w:r w:rsidR="00A72E36">
        <w:sym w:font="Wingdings" w:char="F0E0"/>
      </w:r>
      <w:r w:rsidR="00A72E36">
        <w:t xml:space="preserve"> Serial number of device.</w:t>
      </w:r>
    </w:p>
    <w:p w:rsidR="00A03DA6" w:rsidRDefault="00A03DA6" w:rsidP="00466DD3">
      <w:pPr>
        <w:pStyle w:val="ListParagraph"/>
        <w:numPr>
          <w:ilvl w:val="1"/>
          <w:numId w:val="4"/>
        </w:numPr>
      </w:pPr>
      <w:r>
        <w:t>(Optional) MSL:Int:</w:t>
      </w:r>
      <w:r w:rsidR="005E15A8">
        <w:t>1</w:t>
      </w:r>
      <w:r>
        <w:t xml:space="preserve">6 </w:t>
      </w:r>
      <w:r>
        <w:sym w:font="Wingdings" w:char="F0E0"/>
      </w:r>
      <w:r>
        <w:t xml:space="preserve"> Device MSL code</w:t>
      </w:r>
      <w:r w:rsidR="00A72E36">
        <w:t xml:space="preserve"> if CDMA.</w:t>
      </w:r>
    </w:p>
    <w:p w:rsidR="00A03DA6" w:rsidRDefault="00A03DA6" w:rsidP="00466DD3">
      <w:pPr>
        <w:pStyle w:val="ListParagraph"/>
        <w:numPr>
          <w:ilvl w:val="1"/>
          <w:numId w:val="4"/>
        </w:numPr>
      </w:pPr>
      <w:r>
        <w:t>(Optional) MSID:String:</w:t>
      </w:r>
      <w:r w:rsidR="005E15A8">
        <w:t>128</w:t>
      </w:r>
      <w:r>
        <w:t xml:space="preserve"> </w:t>
      </w:r>
      <w:r>
        <w:sym w:font="Wingdings" w:char="F0E0"/>
      </w:r>
      <w:r>
        <w:t xml:space="preserve"> MSID code of the device</w:t>
      </w:r>
      <w:r w:rsidR="00A72E36">
        <w:t xml:space="preserve"> if CDMA.</w:t>
      </w:r>
    </w:p>
    <w:p w:rsidR="00A1457A" w:rsidRDefault="00A1457A" w:rsidP="00466DD3">
      <w:pPr>
        <w:pStyle w:val="ListParagraph"/>
        <w:numPr>
          <w:ilvl w:val="1"/>
          <w:numId w:val="4"/>
        </w:numPr>
      </w:pPr>
      <w:r>
        <w:t xml:space="preserve">(Optional) Model Name:String:128 </w:t>
      </w:r>
      <w:r>
        <w:sym w:font="Wingdings" w:char="F0E0"/>
      </w:r>
      <w:r>
        <w:t xml:space="preserve"> Model name for this device.  I.E. Fascinate</w:t>
      </w:r>
    </w:p>
    <w:p w:rsidR="00A1457A" w:rsidRDefault="00A1457A" w:rsidP="00466DD3">
      <w:pPr>
        <w:pStyle w:val="ListParagraph"/>
        <w:numPr>
          <w:ilvl w:val="1"/>
          <w:numId w:val="4"/>
        </w:numPr>
      </w:pPr>
      <w:r>
        <w:t xml:space="preserve">(Optional) Model Brand:String:128 </w:t>
      </w:r>
      <w:r>
        <w:sym w:font="Wingdings" w:char="F0E0"/>
      </w:r>
      <w:r>
        <w:t xml:space="preserve"> Model manufacturer.  I.E. Samsung</w:t>
      </w:r>
    </w:p>
    <w:p w:rsidR="00A1457A" w:rsidRDefault="00A1457A" w:rsidP="00466DD3">
      <w:pPr>
        <w:pStyle w:val="ListParagraph"/>
        <w:numPr>
          <w:ilvl w:val="1"/>
          <w:numId w:val="4"/>
        </w:numPr>
      </w:pPr>
      <w:r>
        <w:t xml:space="preserve">(Optional) Model Number:String:128 </w:t>
      </w:r>
      <w:r>
        <w:sym w:font="Wingdings" w:char="F0E0"/>
      </w:r>
      <w:r>
        <w:t xml:space="preserve"> Model number.  I.E. 2, V2, etc.</w:t>
      </w:r>
    </w:p>
    <w:p w:rsidR="00A1457A" w:rsidRDefault="00A1457A" w:rsidP="00466DD3">
      <w:pPr>
        <w:pStyle w:val="ListParagraph"/>
        <w:numPr>
          <w:ilvl w:val="1"/>
          <w:numId w:val="4"/>
        </w:numPr>
      </w:pPr>
      <w:r>
        <w:t xml:space="preserve">(Optional) Serial Number:String:64 </w:t>
      </w:r>
      <w:r>
        <w:sym w:font="Wingdings" w:char="F0E0"/>
      </w:r>
      <w:r>
        <w:t xml:space="preserve"> Serial number of device.</w:t>
      </w:r>
    </w:p>
    <w:p w:rsidR="0039025E" w:rsidRPr="007167F8" w:rsidRDefault="0039025E" w:rsidP="0039025E">
      <w:pPr>
        <w:pStyle w:val="ListParagraph"/>
      </w:pPr>
      <w:r w:rsidRPr="007167F8">
        <w:t>Accessory Array</w:t>
      </w:r>
    </w:p>
    <w:p w:rsidR="0039025E" w:rsidRPr="007167F8" w:rsidRDefault="0039025E" w:rsidP="00466DD3">
      <w:pPr>
        <w:pStyle w:val="ListParagraph"/>
        <w:numPr>
          <w:ilvl w:val="1"/>
          <w:numId w:val="4"/>
        </w:numPr>
      </w:pPr>
      <w:r w:rsidRPr="007167F8">
        <w:t>Inventory Identifier has to be one of:</w:t>
      </w:r>
    </w:p>
    <w:p w:rsidR="0039025E" w:rsidRPr="007167F8" w:rsidRDefault="0039025E" w:rsidP="00466DD3">
      <w:pPr>
        <w:pStyle w:val="ListParagraph"/>
        <w:numPr>
          <w:ilvl w:val="2"/>
          <w:numId w:val="4"/>
        </w:numPr>
      </w:pPr>
      <w:r w:rsidRPr="007167F8">
        <w:t xml:space="preserve">(Optional) Product ID:Int:8 </w:t>
      </w:r>
      <w:r w:rsidRPr="007167F8">
        <w:sym w:font="Wingdings" w:char="F0E0"/>
      </w:r>
      <w:r w:rsidRPr="007167F8">
        <w:t xml:space="preserve"> Product ID of the specific inventory type to add.</w:t>
      </w:r>
    </w:p>
    <w:p w:rsidR="0039025E" w:rsidRPr="007167F8" w:rsidRDefault="0039025E" w:rsidP="00466DD3">
      <w:pPr>
        <w:pStyle w:val="ListParagraph"/>
        <w:numPr>
          <w:ilvl w:val="2"/>
          <w:numId w:val="4"/>
        </w:numPr>
      </w:pPr>
      <w:r w:rsidRPr="007167F8">
        <w:t xml:space="preserve">(Optional) Custom Key:String:32 </w:t>
      </w:r>
      <w:r w:rsidRPr="007167F8">
        <w:sym w:font="Wingdings" w:char="F0E0"/>
      </w:r>
      <w:r w:rsidRPr="007167F8">
        <w:t xml:space="preserve"> Client defined value that maps to internal product ID. </w:t>
      </w:r>
    </w:p>
    <w:p w:rsidR="0039025E" w:rsidRPr="007167F8" w:rsidRDefault="0039025E" w:rsidP="00466DD3">
      <w:pPr>
        <w:pStyle w:val="ListParagraph"/>
        <w:numPr>
          <w:ilvl w:val="1"/>
          <w:numId w:val="4"/>
        </w:numPr>
      </w:pPr>
      <w:r w:rsidRPr="007167F8">
        <w:t xml:space="preserve">Quantity:Int:8 </w:t>
      </w:r>
      <w:r w:rsidRPr="007167F8">
        <w:sym w:font="Wingdings" w:char="F0E0"/>
      </w:r>
      <w:r w:rsidRPr="007167F8">
        <w:t xml:space="preserve"> The quantity of product available.</w:t>
      </w:r>
    </w:p>
    <w:p w:rsidR="0039025E" w:rsidRPr="007167F8" w:rsidRDefault="0039025E" w:rsidP="00466DD3">
      <w:pPr>
        <w:pStyle w:val="ListParagraph"/>
        <w:numPr>
          <w:ilvl w:val="1"/>
          <w:numId w:val="4"/>
        </w:numPr>
      </w:pPr>
      <w:r w:rsidRPr="007167F8">
        <w:t xml:space="preserve">Grade:String:16 </w:t>
      </w:r>
      <w:r w:rsidRPr="007167F8">
        <w:sym w:font="Wingdings" w:char="F0E0"/>
      </w:r>
      <w:r w:rsidRPr="007167F8">
        <w:t xml:space="preserve"> Quality classification (NEW, </w:t>
      </w:r>
      <w:r w:rsidR="00144A56">
        <w:t xml:space="preserve">REFURB, </w:t>
      </w:r>
      <w:r w:rsidRPr="007167F8">
        <w:t xml:space="preserve">A, B, C, D, </w:t>
      </w:r>
      <w:r w:rsidR="00A72E36">
        <w:t>E</w:t>
      </w:r>
      <w:r w:rsidRPr="007167F8">
        <w:t>)</w:t>
      </w:r>
    </w:p>
    <w:p w:rsidR="000A262F" w:rsidRDefault="000A262F" w:rsidP="000A262F">
      <w:r>
        <w:t>Outputs</w:t>
      </w:r>
    </w:p>
    <w:p w:rsidR="00C03432" w:rsidRDefault="00C03432" w:rsidP="000A262F">
      <w:pPr>
        <w:pStyle w:val="ListParagraph"/>
      </w:pPr>
      <w:r>
        <w:t>&lt;standard response message block&gt;</w:t>
      </w:r>
    </w:p>
    <w:p w:rsidR="001003A4" w:rsidRDefault="001003A4" w:rsidP="000A262F">
      <w:pPr>
        <w:pStyle w:val="ListParagraph"/>
      </w:pPr>
      <w:r>
        <w:t xml:space="preserve">Batch ID:Int:8 </w:t>
      </w:r>
      <w:r>
        <w:sym w:font="Wingdings" w:char="F0E0"/>
      </w:r>
      <w:r>
        <w:t xml:space="preserve"> Used for subsequent bulk inventory function calls.</w:t>
      </w:r>
    </w:p>
    <w:p w:rsidR="00A85851" w:rsidRDefault="00A85851" w:rsidP="000A262F">
      <w:pPr>
        <w:pStyle w:val="ListParagraph"/>
      </w:pPr>
      <w:r>
        <w:t>Device ID Fail Array</w:t>
      </w:r>
    </w:p>
    <w:p w:rsidR="00A85851" w:rsidRDefault="00A85851" w:rsidP="00466DD3">
      <w:pPr>
        <w:pStyle w:val="ListParagraph"/>
        <w:numPr>
          <w:ilvl w:val="1"/>
          <w:numId w:val="4"/>
        </w:numPr>
      </w:pPr>
      <w:r>
        <w:t xml:space="preserve">Device ID:String:128 </w:t>
      </w:r>
      <w:r>
        <w:sym w:font="Wingdings" w:char="F0E0"/>
      </w:r>
      <w:r>
        <w:t xml:space="preserve"> ESN/SIM identifier</w:t>
      </w:r>
    </w:p>
    <w:p w:rsidR="00A85851" w:rsidRDefault="00A85851" w:rsidP="00466DD3">
      <w:pPr>
        <w:pStyle w:val="ListParagraph"/>
        <w:numPr>
          <w:ilvl w:val="1"/>
          <w:numId w:val="4"/>
        </w:numPr>
      </w:pPr>
      <w:r>
        <w:t>Fail Reason:String:128</w:t>
      </w:r>
    </w:p>
    <w:p w:rsidR="000A262F" w:rsidRDefault="00F25EBC" w:rsidP="000A262F">
      <w:r>
        <w:t>Return Sub Codes</w:t>
      </w:r>
    </w:p>
    <w:p w:rsidR="000A262F" w:rsidRDefault="000A262F" w:rsidP="000A262F">
      <w:pPr>
        <w:pStyle w:val="ListParagraph"/>
      </w:pPr>
      <w:r>
        <w:lastRenderedPageBreak/>
        <w:t>0x2</w:t>
      </w:r>
      <w:r w:rsidR="00106FBA">
        <w:t>9</w:t>
      </w:r>
      <w:r>
        <w:t>00</w:t>
      </w:r>
    </w:p>
    <w:p w:rsidR="00E70A68" w:rsidRDefault="00CA7958" w:rsidP="00760383">
      <w:pPr>
        <w:pStyle w:val="Heading3"/>
        <w:rPr>
          <w:b/>
          <w:color w:val="FF0000"/>
        </w:rPr>
      </w:pPr>
      <w:bookmarkStart w:id="157" w:name="_Toc382296949"/>
      <w:r>
        <w:t xml:space="preserve">Bulk </w:t>
      </w:r>
      <w:r w:rsidR="00E70A68">
        <w:t>Unload Inventory</w:t>
      </w:r>
      <w:bookmarkEnd w:id="156"/>
      <w:r w:rsidR="000A262F">
        <w:t xml:space="preserve"> </w:t>
      </w:r>
      <w:r w:rsidR="00120411">
        <w:rPr>
          <w:b/>
          <w:color w:val="FF0000"/>
        </w:rPr>
        <w:t>(future)</w:t>
      </w:r>
      <w:bookmarkEnd w:id="157"/>
    </w:p>
    <w:p w:rsidR="000A262F" w:rsidRDefault="000A262F" w:rsidP="000A262F">
      <w:bookmarkStart w:id="158" w:name="_Toc340793466"/>
      <w:r>
        <w:t>Inputs</w:t>
      </w:r>
    </w:p>
    <w:p w:rsidR="000A262F" w:rsidRDefault="000A262F" w:rsidP="000A262F">
      <w:r>
        <w:t>Outputs</w:t>
      </w:r>
    </w:p>
    <w:p w:rsidR="00C03432" w:rsidRDefault="00C03432" w:rsidP="000A262F">
      <w:pPr>
        <w:pStyle w:val="ListParagraph"/>
      </w:pPr>
      <w:r>
        <w:t>&lt;standard response message block&gt;</w:t>
      </w:r>
    </w:p>
    <w:p w:rsidR="000A262F" w:rsidRDefault="00F25EBC" w:rsidP="000A262F">
      <w:r>
        <w:t>Return Sub Codes</w:t>
      </w:r>
    </w:p>
    <w:p w:rsidR="000A262F" w:rsidRDefault="00106FBA" w:rsidP="000A262F">
      <w:pPr>
        <w:pStyle w:val="ListParagraph"/>
      </w:pPr>
      <w:r>
        <w:t>0x2A</w:t>
      </w:r>
      <w:r w:rsidR="000A262F">
        <w:t>00</w:t>
      </w:r>
    </w:p>
    <w:p w:rsidR="00E70A68" w:rsidRPr="00BB1EE5" w:rsidRDefault="00CA7958" w:rsidP="00760383">
      <w:pPr>
        <w:pStyle w:val="Heading3"/>
        <w:rPr>
          <w:b/>
        </w:rPr>
      </w:pPr>
      <w:bookmarkStart w:id="159" w:name="_Toc382296950"/>
      <w:r>
        <w:t xml:space="preserve">Bulk </w:t>
      </w:r>
      <w:r w:rsidR="00E70A68">
        <w:t xml:space="preserve">Get </w:t>
      </w:r>
      <w:r w:rsidR="0056675B">
        <w:t>Inventory</w:t>
      </w:r>
      <w:bookmarkEnd w:id="158"/>
      <w:r w:rsidR="00BB1EE5">
        <w:t xml:space="preserve"> </w:t>
      </w:r>
      <w:r w:rsidR="00CF3CBC">
        <w:rPr>
          <w:b/>
          <w:color w:val="FF0000"/>
        </w:rPr>
        <w:t>(f</w:t>
      </w:r>
      <w:r w:rsidR="00BB1EE5" w:rsidRPr="00BB1EE5">
        <w:rPr>
          <w:b/>
          <w:color w:val="FF0000"/>
        </w:rPr>
        <w:t>uture)</w:t>
      </w:r>
      <w:bookmarkEnd w:id="159"/>
    </w:p>
    <w:p w:rsidR="000A262F" w:rsidRDefault="000A262F" w:rsidP="000A262F">
      <w:bookmarkStart w:id="160" w:name="_Toc340793467"/>
      <w:r>
        <w:t>Inputs</w:t>
      </w:r>
    </w:p>
    <w:p w:rsidR="000A262F" w:rsidRDefault="000A262F" w:rsidP="000A262F">
      <w:r>
        <w:t>Outputs</w:t>
      </w:r>
    </w:p>
    <w:p w:rsidR="00C03432" w:rsidRDefault="00C03432" w:rsidP="00C03432">
      <w:pPr>
        <w:pStyle w:val="ListParagraph"/>
      </w:pPr>
      <w:r>
        <w:t>&lt;standard response message block&gt;</w:t>
      </w:r>
    </w:p>
    <w:p w:rsidR="000A262F" w:rsidRDefault="00F25EBC" w:rsidP="000A262F">
      <w:r>
        <w:t>Return Sub Codes</w:t>
      </w:r>
    </w:p>
    <w:p w:rsidR="000A262F" w:rsidRDefault="00106FBA" w:rsidP="000A262F">
      <w:pPr>
        <w:pStyle w:val="ListParagraph"/>
      </w:pPr>
      <w:r>
        <w:t>0x2B</w:t>
      </w:r>
      <w:r w:rsidR="000A262F">
        <w:t>00</w:t>
      </w:r>
    </w:p>
    <w:p w:rsidR="00E70A68" w:rsidRDefault="00CA7958" w:rsidP="00760383">
      <w:pPr>
        <w:pStyle w:val="Heading3"/>
      </w:pPr>
      <w:bookmarkStart w:id="161" w:name="_Toc382296951"/>
      <w:r>
        <w:t xml:space="preserve">Bulk </w:t>
      </w:r>
      <w:r w:rsidR="0056675B">
        <w:t>Activate Inventory</w:t>
      </w:r>
      <w:bookmarkEnd w:id="160"/>
      <w:r w:rsidR="00BB1EE5">
        <w:t xml:space="preserve"> </w:t>
      </w:r>
      <w:r w:rsidR="00BB1EE5" w:rsidRPr="00BB1EE5">
        <w:rPr>
          <w:b/>
          <w:color w:val="FF0000"/>
        </w:rPr>
        <w:t>(</w:t>
      </w:r>
      <w:r w:rsidR="00CF3CBC">
        <w:rPr>
          <w:b/>
          <w:color w:val="FF0000"/>
        </w:rPr>
        <w:t>f</w:t>
      </w:r>
      <w:r w:rsidR="00BB1EE5" w:rsidRPr="00BB1EE5">
        <w:rPr>
          <w:b/>
          <w:color w:val="FF0000"/>
        </w:rPr>
        <w:t>uture)</w:t>
      </w:r>
      <w:bookmarkEnd w:id="161"/>
    </w:p>
    <w:p w:rsidR="000A262F" w:rsidRDefault="000A262F" w:rsidP="000A262F">
      <w:bookmarkStart w:id="162" w:name="_Toc340793468"/>
      <w:r>
        <w:t>Inputs</w:t>
      </w:r>
    </w:p>
    <w:p w:rsidR="000A262F" w:rsidRDefault="000A262F" w:rsidP="000A262F">
      <w:r>
        <w:t>Outputs</w:t>
      </w:r>
    </w:p>
    <w:p w:rsidR="00C03432" w:rsidRDefault="00C03432" w:rsidP="00C03432">
      <w:pPr>
        <w:pStyle w:val="ListParagraph"/>
      </w:pPr>
      <w:r>
        <w:t>&lt;standard response message block&gt;</w:t>
      </w:r>
    </w:p>
    <w:p w:rsidR="000A262F" w:rsidRDefault="00F25EBC" w:rsidP="000A262F">
      <w:r>
        <w:t>Return Sub Codes</w:t>
      </w:r>
    </w:p>
    <w:p w:rsidR="000A262F" w:rsidRDefault="00106FBA" w:rsidP="000A262F">
      <w:pPr>
        <w:pStyle w:val="ListParagraph"/>
      </w:pPr>
      <w:r>
        <w:t>0x2C</w:t>
      </w:r>
      <w:r w:rsidR="000A262F">
        <w:t>00</w:t>
      </w:r>
    </w:p>
    <w:p w:rsidR="00E70A68" w:rsidRDefault="00CA7958" w:rsidP="00760383">
      <w:pPr>
        <w:pStyle w:val="Heading3"/>
        <w:rPr>
          <w:b/>
          <w:color w:val="FF0000"/>
        </w:rPr>
      </w:pPr>
      <w:bookmarkStart w:id="163" w:name="_Toc382296952"/>
      <w:r>
        <w:t xml:space="preserve">Bulk </w:t>
      </w:r>
      <w:r w:rsidR="00E70A68">
        <w:t xml:space="preserve">Deactivate </w:t>
      </w:r>
      <w:r w:rsidR="0056675B">
        <w:t>Inventory</w:t>
      </w:r>
      <w:bookmarkEnd w:id="162"/>
      <w:r w:rsidR="000A262F">
        <w:t xml:space="preserve"> </w:t>
      </w:r>
      <w:r w:rsidR="00120411">
        <w:rPr>
          <w:b/>
          <w:color w:val="FF0000"/>
        </w:rPr>
        <w:t>(future)</w:t>
      </w:r>
      <w:bookmarkEnd w:id="163"/>
    </w:p>
    <w:p w:rsidR="000A262F" w:rsidRDefault="000A262F" w:rsidP="000A262F">
      <w:bookmarkStart w:id="164" w:name="_Toc340793469"/>
      <w:r>
        <w:t>Inputs</w:t>
      </w:r>
    </w:p>
    <w:p w:rsidR="000A262F" w:rsidRDefault="000A262F" w:rsidP="000A262F">
      <w:r>
        <w:t>Outputs</w:t>
      </w:r>
    </w:p>
    <w:p w:rsidR="00C03432" w:rsidRDefault="00C03432" w:rsidP="00C03432">
      <w:pPr>
        <w:pStyle w:val="ListParagraph"/>
      </w:pPr>
      <w:r>
        <w:t>&lt;standard response message block&gt;</w:t>
      </w:r>
    </w:p>
    <w:p w:rsidR="000A262F" w:rsidRDefault="00F25EBC" w:rsidP="000A262F">
      <w:r>
        <w:t>Return Sub Codes</w:t>
      </w:r>
    </w:p>
    <w:p w:rsidR="000A262F" w:rsidRDefault="00106FBA" w:rsidP="000A262F">
      <w:pPr>
        <w:pStyle w:val="ListParagraph"/>
      </w:pPr>
      <w:r>
        <w:t>0x2D</w:t>
      </w:r>
      <w:r w:rsidR="000A262F">
        <w:t>00</w:t>
      </w:r>
    </w:p>
    <w:p w:rsidR="0056675B" w:rsidRDefault="0056675B" w:rsidP="00760383">
      <w:pPr>
        <w:pStyle w:val="Heading3"/>
      </w:pPr>
      <w:bookmarkStart w:id="165" w:name="_Toc382296953"/>
      <w:r>
        <w:t>Get Device</w:t>
      </w:r>
      <w:bookmarkEnd w:id="164"/>
      <w:bookmarkEnd w:id="165"/>
    </w:p>
    <w:p w:rsidR="001003A4" w:rsidRDefault="001003A4" w:rsidP="001003A4">
      <w:r>
        <w:t>I</w:t>
      </w:r>
      <w:r w:rsidR="002A708C">
        <w:t>ndividual device lookup routine for obtaining state and detailed device information.</w:t>
      </w:r>
    </w:p>
    <w:p w:rsidR="000A262F" w:rsidRDefault="000A262F" w:rsidP="000A262F">
      <w:bookmarkStart w:id="166" w:name="_Toc340793470"/>
      <w:r>
        <w:t>Inputs</w:t>
      </w:r>
    </w:p>
    <w:p w:rsidR="002A708C" w:rsidRDefault="002A708C" w:rsidP="001003A4">
      <w:pPr>
        <w:pStyle w:val="ListParagraph"/>
      </w:pPr>
      <w:r>
        <w:t>One of the following optional inputs must be specified</w:t>
      </w:r>
    </w:p>
    <w:p w:rsidR="001003A4" w:rsidRDefault="001003A4" w:rsidP="00466DD3">
      <w:pPr>
        <w:pStyle w:val="ListParagraph"/>
        <w:numPr>
          <w:ilvl w:val="1"/>
          <w:numId w:val="4"/>
        </w:numPr>
      </w:pPr>
      <w:r>
        <w:t xml:space="preserve">(Optional) Device ID:String:128 </w:t>
      </w:r>
      <w:r>
        <w:sym w:font="Wingdings" w:char="F0E0"/>
      </w:r>
      <w:r>
        <w:t xml:space="preserve"> ESN/SIM identifier</w:t>
      </w:r>
    </w:p>
    <w:p w:rsidR="001003A4" w:rsidRDefault="001003A4" w:rsidP="00466DD3">
      <w:pPr>
        <w:pStyle w:val="ListParagraph"/>
        <w:numPr>
          <w:ilvl w:val="1"/>
          <w:numId w:val="4"/>
        </w:numPr>
      </w:pPr>
      <w:r>
        <w:lastRenderedPageBreak/>
        <w:t xml:space="preserve">(Optional) MDN:String:16 </w:t>
      </w:r>
      <w:r>
        <w:sym w:font="Wingdings" w:char="F0E0"/>
      </w:r>
      <w:r>
        <w:t xml:space="preserve"> MDN</w:t>
      </w:r>
    </w:p>
    <w:p w:rsidR="005E15A8" w:rsidRDefault="005E15A8" w:rsidP="00466DD3">
      <w:pPr>
        <w:pStyle w:val="ListParagraph"/>
        <w:numPr>
          <w:ilvl w:val="1"/>
          <w:numId w:val="4"/>
        </w:numPr>
      </w:pPr>
      <w:r>
        <w:t xml:space="preserve">(Optional) Subscriber ID:Int </w:t>
      </w:r>
      <w:r>
        <w:sym w:font="Wingdings" w:char="F0E0"/>
      </w:r>
      <w:r>
        <w:t xml:space="preserve"> The “line” ID of the consumer.</w:t>
      </w:r>
    </w:p>
    <w:p w:rsidR="000A262F" w:rsidRDefault="000A262F" w:rsidP="000A262F">
      <w:r>
        <w:t>Outputs</w:t>
      </w:r>
    </w:p>
    <w:p w:rsidR="00C03432" w:rsidRDefault="00C03432" w:rsidP="00C03432">
      <w:pPr>
        <w:pStyle w:val="ListParagraph"/>
      </w:pPr>
      <w:r>
        <w:t>&lt;standard response message block&gt;</w:t>
      </w:r>
    </w:p>
    <w:p w:rsidR="001003A4" w:rsidRDefault="001003A4" w:rsidP="00C03432">
      <w:pPr>
        <w:pStyle w:val="ListParagraph"/>
      </w:pPr>
      <w:r>
        <w:t>Device ID:String:128</w:t>
      </w:r>
      <w:r w:rsidR="003836DF">
        <w:t xml:space="preserve"> </w:t>
      </w:r>
      <w:r w:rsidR="003836DF">
        <w:sym w:font="Wingdings" w:char="F0E0"/>
      </w:r>
      <w:r w:rsidR="003836DF">
        <w:t xml:space="preserve"> The ESN/SIM for this device.</w:t>
      </w:r>
    </w:p>
    <w:p w:rsidR="003836DF" w:rsidRDefault="003836DF" w:rsidP="003836DF">
      <w:pPr>
        <w:pStyle w:val="ListParagraph"/>
      </w:pPr>
      <w:r>
        <w:t xml:space="preserve">Device Type:ENUM </w:t>
      </w:r>
      <w:r>
        <w:sym w:font="Wingdings" w:char="F0E0"/>
      </w:r>
      <w:r>
        <w:t xml:space="preserve"> One of CDMA, GSM.</w:t>
      </w:r>
    </w:p>
    <w:p w:rsidR="001003A4" w:rsidRDefault="003836DF" w:rsidP="00C03432">
      <w:pPr>
        <w:pStyle w:val="ListParagraph"/>
      </w:pPr>
      <w:r>
        <w:t xml:space="preserve">(Optional) </w:t>
      </w:r>
      <w:r w:rsidR="001003A4">
        <w:t>MDN:String:</w:t>
      </w:r>
      <w:r w:rsidR="00157E0D">
        <w:t>32</w:t>
      </w:r>
      <w:r>
        <w:t xml:space="preserve"> </w:t>
      </w:r>
      <w:r>
        <w:sym w:font="Wingdings" w:char="F0E0"/>
      </w:r>
      <w:r>
        <w:t xml:space="preserve"> If the device is active the MDN assigned.</w:t>
      </w:r>
    </w:p>
    <w:p w:rsidR="001003A4" w:rsidRDefault="003836DF" w:rsidP="00C03432">
      <w:pPr>
        <w:pStyle w:val="ListParagraph"/>
      </w:pPr>
      <w:r>
        <w:t xml:space="preserve">(Optional) </w:t>
      </w:r>
      <w:r w:rsidR="001003A4">
        <w:t>MSL:String 16</w:t>
      </w:r>
      <w:r>
        <w:t xml:space="preserve"> </w:t>
      </w:r>
      <w:r>
        <w:sym w:font="Wingdings" w:char="F0E0"/>
      </w:r>
      <w:r>
        <w:t xml:space="preserve"> If defined, the MSL code</w:t>
      </w:r>
    </w:p>
    <w:p w:rsidR="001003A4" w:rsidRDefault="003836DF" w:rsidP="00C03432">
      <w:pPr>
        <w:pStyle w:val="ListParagraph"/>
      </w:pPr>
      <w:r>
        <w:t xml:space="preserve">(Optional) </w:t>
      </w:r>
      <w:r w:rsidR="001003A4">
        <w:t>MSID:String:128</w:t>
      </w:r>
      <w:r>
        <w:t xml:space="preserve"> </w:t>
      </w:r>
      <w:r>
        <w:sym w:font="Wingdings" w:char="F0E0"/>
      </w:r>
      <w:r>
        <w:t xml:space="preserve"> If defined, the MSID code.</w:t>
      </w:r>
    </w:p>
    <w:p w:rsidR="001003A4" w:rsidRDefault="001003A4" w:rsidP="00C03432">
      <w:pPr>
        <w:pStyle w:val="ListParagraph"/>
      </w:pPr>
      <w:r>
        <w:t>Product ID:Int:8</w:t>
      </w:r>
    </w:p>
    <w:p w:rsidR="001003A4" w:rsidRDefault="003836DF" w:rsidP="00C03432">
      <w:pPr>
        <w:pStyle w:val="ListParagraph"/>
      </w:pPr>
      <w:r>
        <w:t xml:space="preserve">(Optional) </w:t>
      </w:r>
      <w:r w:rsidR="001003A4">
        <w:t>Custom Key:String:32</w:t>
      </w:r>
      <w:r>
        <w:t xml:space="preserve"> </w:t>
      </w:r>
      <w:r>
        <w:sym w:font="Wingdings" w:char="F0E0"/>
      </w:r>
      <w:r>
        <w:t xml:space="preserve"> If provided by client/vendor.</w:t>
      </w:r>
    </w:p>
    <w:p w:rsidR="001003A4" w:rsidRDefault="00F96A74" w:rsidP="00C03432">
      <w:pPr>
        <w:pStyle w:val="ListParagraph"/>
      </w:pPr>
      <w:r>
        <w:t xml:space="preserve">Inventory </w:t>
      </w:r>
      <w:r w:rsidR="001003A4">
        <w:t>Stat</w:t>
      </w:r>
      <w:r w:rsidR="003836DF">
        <w:t>e</w:t>
      </w:r>
      <w:r w:rsidR="001003A4">
        <w:t>:</w:t>
      </w:r>
      <w:r>
        <w:t>ENUM</w:t>
      </w:r>
      <w:r w:rsidR="001003A4">
        <w:t xml:space="preserve"> </w:t>
      </w:r>
      <w:r w:rsidR="001003A4">
        <w:sym w:font="Wingdings" w:char="F0E0"/>
      </w:r>
      <w:r w:rsidR="001003A4">
        <w:t xml:space="preserve"> ASSIGNED, AVAILABLE, </w:t>
      </w:r>
      <w:r>
        <w:t>LOADED</w:t>
      </w:r>
      <w:r w:rsidR="001003A4">
        <w:t xml:space="preserve">, </w:t>
      </w:r>
      <w:r>
        <w:t>UNAVAILABLE</w:t>
      </w:r>
      <w:r w:rsidR="001003A4">
        <w:t>, ERROR</w:t>
      </w:r>
    </w:p>
    <w:p w:rsidR="00F96A74" w:rsidRDefault="002E647B" w:rsidP="00C03432">
      <w:pPr>
        <w:pStyle w:val="ListParagraph"/>
      </w:pPr>
      <w:r>
        <w:t xml:space="preserve">(Optional) </w:t>
      </w:r>
      <w:r w:rsidR="00F96A74">
        <w:t>Subscriber Stat</w:t>
      </w:r>
      <w:r w:rsidR="003836DF">
        <w:t>e</w:t>
      </w:r>
      <w:r w:rsidR="00F96A74">
        <w:t xml:space="preserve">:ENUM </w:t>
      </w:r>
      <w:r w:rsidR="00F96A74">
        <w:sym w:font="Wingdings" w:char="F0E0"/>
      </w:r>
      <w:r w:rsidR="00D22231">
        <w:t xml:space="preserve"> PLACED, CANCELED, HOLD</w:t>
      </w:r>
      <w:r w:rsidR="007175EB">
        <w:t>ING</w:t>
      </w:r>
      <w:r w:rsidR="00D22231">
        <w:t>, ACTIVE, INACTIVE, ERROR, SUSPENDED.</w:t>
      </w:r>
    </w:p>
    <w:p w:rsidR="003836DF" w:rsidRDefault="003836DF" w:rsidP="00C03432">
      <w:pPr>
        <w:pStyle w:val="ListParagraph"/>
      </w:pPr>
      <w:r>
        <w:t xml:space="preserve">(Optional) State Error:String:1024 </w:t>
      </w:r>
      <w:r>
        <w:sym w:font="Wingdings" w:char="F0E0"/>
      </w:r>
      <w:r>
        <w:t xml:space="preserve"> Error message returned from provider/system.  Populated if subscriber or inventory state is ERROR.</w:t>
      </w:r>
    </w:p>
    <w:p w:rsidR="001003A4" w:rsidRDefault="003836DF" w:rsidP="00C03432">
      <w:pPr>
        <w:pStyle w:val="ListParagraph"/>
      </w:pPr>
      <w:r>
        <w:t xml:space="preserve">(Optional) </w:t>
      </w:r>
      <w:r w:rsidR="001003A4">
        <w:t>Activation Date:</w:t>
      </w:r>
      <w:r w:rsidR="005251F3">
        <w:t>Date</w:t>
      </w:r>
      <w:r w:rsidR="001003A4">
        <w:t>:32</w:t>
      </w:r>
      <w:r w:rsidR="00660482">
        <w:t xml:space="preserve"> </w:t>
      </w:r>
      <w:r w:rsidR="00660482">
        <w:sym w:font="Wingdings" w:char="F0E0"/>
      </w:r>
      <w:r w:rsidR="00660482">
        <w:t xml:space="preserve"> Format: </w:t>
      </w:r>
      <w:r w:rsidR="00121166">
        <w:t>YYYY-MM-DD</w:t>
      </w:r>
      <w:r w:rsidR="00660482">
        <w:t xml:space="preserve"> HH24:MM:SS</w:t>
      </w:r>
      <w:r>
        <w:t>, if device is active.</w:t>
      </w:r>
    </w:p>
    <w:p w:rsidR="003836DF" w:rsidRDefault="003836DF" w:rsidP="003836DF">
      <w:pPr>
        <w:pStyle w:val="ListParagraph"/>
      </w:pPr>
      <w:r>
        <w:t xml:space="preserve">(Optional) Deactivation Date:Date:32 </w:t>
      </w:r>
      <w:r>
        <w:sym w:font="Wingdings" w:char="F0E0"/>
      </w:r>
      <w:r>
        <w:t xml:space="preserve"> Format: </w:t>
      </w:r>
      <w:r w:rsidR="00121166">
        <w:t>YYYY-MM-DD</w:t>
      </w:r>
      <w:r>
        <w:t xml:space="preserve"> HH24:MM:SS, if device is inactive.</w:t>
      </w:r>
    </w:p>
    <w:p w:rsidR="003836DF" w:rsidRDefault="003836DF" w:rsidP="003836DF">
      <w:pPr>
        <w:pStyle w:val="ListParagraph"/>
      </w:pPr>
      <w:r>
        <w:t xml:space="preserve">(Optional) Suspend Date:Date:32 </w:t>
      </w:r>
      <w:r>
        <w:sym w:font="Wingdings" w:char="F0E0"/>
      </w:r>
      <w:r>
        <w:t xml:space="preserve"> Format: </w:t>
      </w:r>
      <w:r w:rsidR="00121166">
        <w:t>YYYY-MM-DD</w:t>
      </w:r>
      <w:r>
        <w:t xml:space="preserve"> HH24:MM:SS, if device is suspended.</w:t>
      </w:r>
    </w:p>
    <w:p w:rsidR="003836DF" w:rsidRDefault="003836DF" w:rsidP="003836DF">
      <w:pPr>
        <w:pStyle w:val="ListParagraph"/>
      </w:pPr>
      <w:r>
        <w:t xml:space="preserve">(Optional) Restore Date:Date:32 </w:t>
      </w:r>
      <w:r>
        <w:sym w:font="Wingdings" w:char="F0E0"/>
      </w:r>
      <w:r>
        <w:t xml:space="preserve"> Format: </w:t>
      </w:r>
      <w:r w:rsidR="00121166">
        <w:t>YYYY-MM-DD</w:t>
      </w:r>
      <w:r>
        <w:t xml:space="preserve"> HH24:MM:SS, if device</w:t>
      </w:r>
      <w:r w:rsidR="00CB364C">
        <w:t xml:space="preserve"> has been</w:t>
      </w:r>
      <w:r>
        <w:t xml:space="preserve"> restored</w:t>
      </w:r>
      <w:r w:rsidR="00CB364C">
        <w:t xml:space="preserve"> from suspended</w:t>
      </w:r>
      <w:r>
        <w:t>.</w:t>
      </w:r>
    </w:p>
    <w:p w:rsidR="00CB364C" w:rsidRDefault="00CB364C" w:rsidP="00CB364C">
      <w:pPr>
        <w:pStyle w:val="ListParagraph"/>
      </w:pPr>
      <w:r>
        <w:t xml:space="preserve">(Optional) Load Date:Date:32 </w:t>
      </w:r>
      <w:r>
        <w:sym w:font="Wingdings" w:char="F0E0"/>
      </w:r>
      <w:r>
        <w:t xml:space="preserve"> Format: </w:t>
      </w:r>
      <w:r w:rsidR="00121166">
        <w:t>YYYY-MM-DD</w:t>
      </w:r>
      <w:r>
        <w:t xml:space="preserve"> HH24:MM:SS, when device was loaded.</w:t>
      </w:r>
    </w:p>
    <w:p w:rsidR="00CB364C" w:rsidRDefault="00CB364C" w:rsidP="00CB364C">
      <w:pPr>
        <w:pStyle w:val="ListParagraph"/>
      </w:pPr>
      <w:r>
        <w:t xml:space="preserve">(Optional) Assigned Date:Date:32 </w:t>
      </w:r>
      <w:r>
        <w:sym w:font="Wingdings" w:char="F0E0"/>
      </w:r>
      <w:r>
        <w:t xml:space="preserve"> Format: </w:t>
      </w:r>
      <w:r w:rsidR="00121166">
        <w:t>YYYY-MM-DD</w:t>
      </w:r>
      <w:r>
        <w:t xml:space="preserve"> HH24:MM:SS, if device assigned to order.</w:t>
      </w:r>
    </w:p>
    <w:p w:rsidR="003836DF" w:rsidRDefault="00CB364C" w:rsidP="00CB364C">
      <w:pPr>
        <w:pStyle w:val="ListParagraph"/>
      </w:pPr>
      <w:r>
        <w:t xml:space="preserve">(Optional) Available Date:Date:32 </w:t>
      </w:r>
      <w:r>
        <w:sym w:font="Wingdings" w:char="F0E0"/>
      </w:r>
      <w:r>
        <w:t xml:space="preserve"> Format: </w:t>
      </w:r>
      <w:r w:rsidR="00121166">
        <w:t>YYYY-MM-DD</w:t>
      </w:r>
      <w:r>
        <w:t xml:space="preserve"> HH24:MM:SS, if device moves from unavailable to available.</w:t>
      </w:r>
    </w:p>
    <w:p w:rsidR="00A1457A" w:rsidRDefault="00A1457A" w:rsidP="00A1457A">
      <w:pPr>
        <w:pStyle w:val="ListParagraph"/>
      </w:pPr>
      <w:r>
        <w:t xml:space="preserve">Grade:String:16 </w:t>
      </w:r>
      <w:r>
        <w:sym w:font="Wingdings" w:char="F0E0"/>
      </w:r>
      <w:r>
        <w:t xml:space="preserve"> Quality classification (NEW, REFURB, A, B, C, D, E)</w:t>
      </w:r>
    </w:p>
    <w:p w:rsidR="002D4101" w:rsidRDefault="002D4101" w:rsidP="00C03432">
      <w:pPr>
        <w:pStyle w:val="ListParagraph"/>
      </w:pPr>
      <w:r>
        <w:t xml:space="preserve">(Optional) Model Name:String:128 </w:t>
      </w:r>
      <w:r>
        <w:sym w:font="Wingdings" w:char="F0E0"/>
      </w:r>
      <w:r>
        <w:t xml:space="preserve"> Model name for this device.  I.E. Fascinate</w:t>
      </w:r>
    </w:p>
    <w:p w:rsidR="002D4101" w:rsidRDefault="002D4101" w:rsidP="00C03432">
      <w:pPr>
        <w:pStyle w:val="ListParagraph"/>
      </w:pPr>
      <w:r>
        <w:t xml:space="preserve">(Optional) Model Brand:String:128 </w:t>
      </w:r>
      <w:r>
        <w:sym w:font="Wingdings" w:char="F0E0"/>
      </w:r>
      <w:r>
        <w:t xml:space="preserve"> Model manufacturer.  I.E. Samsung</w:t>
      </w:r>
    </w:p>
    <w:p w:rsidR="002D4101" w:rsidRDefault="002D4101" w:rsidP="00C03432">
      <w:pPr>
        <w:pStyle w:val="ListParagraph"/>
      </w:pPr>
      <w:r>
        <w:t xml:space="preserve">(Optional) Model Number:String:128 </w:t>
      </w:r>
      <w:r>
        <w:sym w:font="Wingdings" w:char="F0E0"/>
      </w:r>
      <w:r>
        <w:t xml:space="preserve"> Model number.  I.E. 2, V2, etc.</w:t>
      </w:r>
    </w:p>
    <w:p w:rsidR="00A1457A" w:rsidRDefault="002D4101" w:rsidP="00A1457A">
      <w:pPr>
        <w:pStyle w:val="ListParagraph"/>
      </w:pPr>
      <w:r>
        <w:t xml:space="preserve">(Optional) Serial Number:String:64 </w:t>
      </w:r>
      <w:r>
        <w:sym w:font="Wingdings" w:char="F0E0"/>
      </w:r>
      <w:r>
        <w:t xml:space="preserve"> Serial number of device.</w:t>
      </w:r>
    </w:p>
    <w:p w:rsidR="001003A4" w:rsidRDefault="001003A4" w:rsidP="00C03432">
      <w:pPr>
        <w:pStyle w:val="ListParagraph"/>
      </w:pPr>
      <w:r>
        <w:t>Batch ID:Int:8</w:t>
      </w:r>
    </w:p>
    <w:p w:rsidR="000A262F" w:rsidRDefault="00F25EBC" w:rsidP="000A262F">
      <w:r>
        <w:t>Return Sub Codes</w:t>
      </w:r>
    </w:p>
    <w:p w:rsidR="000A262F" w:rsidRDefault="00106FBA" w:rsidP="000A262F">
      <w:pPr>
        <w:pStyle w:val="ListParagraph"/>
      </w:pPr>
      <w:r>
        <w:t>0x2E</w:t>
      </w:r>
      <w:r w:rsidR="000A262F">
        <w:t>00</w:t>
      </w:r>
    </w:p>
    <w:p w:rsidR="00E70A68" w:rsidRDefault="0056675B" w:rsidP="00760383">
      <w:pPr>
        <w:pStyle w:val="Heading3"/>
      </w:pPr>
      <w:bookmarkStart w:id="167" w:name="_Toc382296954"/>
      <w:r>
        <w:t>Activate Device</w:t>
      </w:r>
      <w:bookmarkEnd w:id="166"/>
      <w:bookmarkEnd w:id="167"/>
    </w:p>
    <w:p w:rsidR="00547985" w:rsidRDefault="005E15A8" w:rsidP="00547985">
      <w:r>
        <w:t>Use this function to activate individual devices when fulfilling/packaging orders.</w:t>
      </w:r>
      <w:r w:rsidR="00DA7D85">
        <w:t xml:space="preserve">  This function will work against device inventory/subscriber states LOADED/NA and AVAILABLE/HOLDING.  Upon completion of this function the device inventory state will be one of ASSIGNED, UNAVAILABLE, or ERROR.  And the subscriber state will be one of ACTIVE or ERROR.</w:t>
      </w:r>
    </w:p>
    <w:p w:rsidR="005E15A8" w:rsidRDefault="005E15A8" w:rsidP="00547985">
      <w:r>
        <w:t xml:space="preserve">Note: This is an asynchronous API call.  Make periodic calls to GetDevice() to obtain the </w:t>
      </w:r>
      <w:r w:rsidR="00A1457A">
        <w:t xml:space="preserve">subscriber </w:t>
      </w:r>
      <w:r>
        <w:t>status of your activation.  The response delay can be typically attributed to the response time of the carrier systems and can range from sub-second to 30+ minutes depending on backlog.</w:t>
      </w:r>
    </w:p>
    <w:p w:rsidR="000A262F" w:rsidRDefault="000A262F" w:rsidP="000A262F">
      <w:bookmarkStart w:id="168" w:name="_Toc340793471"/>
      <w:r>
        <w:t>Inputs</w:t>
      </w:r>
    </w:p>
    <w:p w:rsidR="00320028" w:rsidRDefault="00547985" w:rsidP="00320028">
      <w:pPr>
        <w:pStyle w:val="ListParagraph"/>
      </w:pPr>
      <w:r>
        <w:lastRenderedPageBreak/>
        <w:t xml:space="preserve">Device ID:String:128 </w:t>
      </w:r>
      <w:r>
        <w:sym w:font="Wingdings" w:char="F0E0"/>
      </w:r>
      <w:r>
        <w:t xml:space="preserve"> ESN/SIM identifier</w:t>
      </w:r>
    </w:p>
    <w:p w:rsidR="000A262F" w:rsidRDefault="000A262F" w:rsidP="000A262F">
      <w:r>
        <w:t>Outputs</w:t>
      </w:r>
    </w:p>
    <w:p w:rsidR="00C03432" w:rsidRDefault="00C03432" w:rsidP="00C03432">
      <w:pPr>
        <w:pStyle w:val="ListParagraph"/>
      </w:pPr>
      <w:r>
        <w:t>&lt;standard response message block&gt;</w:t>
      </w:r>
    </w:p>
    <w:p w:rsidR="002A708C" w:rsidRDefault="002A708C" w:rsidP="002A708C">
      <w:pPr>
        <w:pStyle w:val="ListParagraph"/>
      </w:pPr>
      <w:r>
        <w:t xml:space="preserve">Device ID:String:128 </w:t>
      </w:r>
      <w:r>
        <w:sym w:font="Wingdings" w:char="F0E0"/>
      </w:r>
      <w:r>
        <w:t xml:space="preserve"> The ESN/SIM for this device.</w:t>
      </w:r>
    </w:p>
    <w:p w:rsidR="002E647B" w:rsidRDefault="002E647B" w:rsidP="002E647B">
      <w:pPr>
        <w:pStyle w:val="ListParagraph"/>
      </w:pPr>
      <w:r>
        <w:t xml:space="preserve">Subscriber ID:Int </w:t>
      </w:r>
      <w:r>
        <w:sym w:font="Wingdings" w:char="F0E0"/>
      </w:r>
      <w:r>
        <w:t xml:space="preserve"> The subscriber ID created when the device is activated.</w:t>
      </w:r>
      <w:r w:rsidR="00DA7D85">
        <w:t xml:space="preserve">  A subscriber entry will be created by this function if inventory loaded using BulkLoadInventory.</w:t>
      </w:r>
    </w:p>
    <w:p w:rsidR="002A708C" w:rsidRDefault="002A708C" w:rsidP="002A708C">
      <w:pPr>
        <w:pStyle w:val="ListParagraph"/>
      </w:pPr>
      <w:r>
        <w:t xml:space="preserve">Inventory State:ENUM </w:t>
      </w:r>
      <w:r>
        <w:sym w:font="Wingdings" w:char="F0E0"/>
      </w:r>
      <w:r>
        <w:t xml:space="preserve"> ASSIGNED, AVAILABLE, LOADED, UNAVAILABLE, ERROR</w:t>
      </w:r>
    </w:p>
    <w:p w:rsidR="002A708C" w:rsidRDefault="002A708C" w:rsidP="002A708C">
      <w:pPr>
        <w:pStyle w:val="ListParagraph"/>
      </w:pPr>
      <w:r>
        <w:t xml:space="preserve">Subscriber State:ENUM </w:t>
      </w:r>
      <w:r>
        <w:sym w:font="Wingdings" w:char="F0E0"/>
      </w:r>
      <w:r>
        <w:t xml:space="preserve"> PLACED, CANCELED, HOLDING, ACTIVE, INACTIVE, ERROR, SUSPENDED.</w:t>
      </w:r>
    </w:p>
    <w:p w:rsidR="000A262F" w:rsidRDefault="00F25EBC" w:rsidP="000A262F">
      <w:r>
        <w:t>Return Sub Codes</w:t>
      </w:r>
    </w:p>
    <w:p w:rsidR="000A262F" w:rsidRDefault="00106FBA" w:rsidP="000A262F">
      <w:pPr>
        <w:pStyle w:val="ListParagraph"/>
      </w:pPr>
      <w:r>
        <w:t>0x2F</w:t>
      </w:r>
      <w:r w:rsidR="000A262F">
        <w:t>00</w:t>
      </w:r>
    </w:p>
    <w:p w:rsidR="000F291B" w:rsidRDefault="0056675B" w:rsidP="00760383">
      <w:pPr>
        <w:pStyle w:val="Heading3"/>
      </w:pPr>
      <w:bookmarkStart w:id="169" w:name="_Toc382296955"/>
      <w:r>
        <w:t>Deactivate Device</w:t>
      </w:r>
      <w:bookmarkEnd w:id="168"/>
      <w:r w:rsidR="00BB1EE5">
        <w:t xml:space="preserve"> </w:t>
      </w:r>
      <w:r w:rsidR="00BB1EE5">
        <w:rPr>
          <w:b/>
          <w:color w:val="FF0000"/>
        </w:rPr>
        <w:t>(future)</w:t>
      </w:r>
      <w:bookmarkEnd w:id="169"/>
    </w:p>
    <w:p w:rsidR="000A262F" w:rsidRDefault="000A262F" w:rsidP="000A262F">
      <w:bookmarkStart w:id="170" w:name="_Toc340793472"/>
      <w:r>
        <w:t>Inputs</w:t>
      </w:r>
    </w:p>
    <w:p w:rsidR="000A262F" w:rsidRDefault="000A262F" w:rsidP="000A262F">
      <w:r>
        <w:t>Outputs</w:t>
      </w:r>
    </w:p>
    <w:p w:rsidR="00C03432" w:rsidRDefault="00C03432" w:rsidP="00C03432">
      <w:pPr>
        <w:pStyle w:val="ListParagraph"/>
      </w:pPr>
      <w:r>
        <w:t>&lt;standard response message block&gt;</w:t>
      </w:r>
    </w:p>
    <w:p w:rsidR="000A262F" w:rsidRDefault="00F25EBC" w:rsidP="000A262F">
      <w:r>
        <w:t>Return Sub Codes</w:t>
      </w:r>
    </w:p>
    <w:p w:rsidR="000A262F" w:rsidRDefault="000A262F" w:rsidP="000A262F">
      <w:pPr>
        <w:pStyle w:val="ListParagraph"/>
      </w:pPr>
      <w:r>
        <w:t>0x</w:t>
      </w:r>
      <w:r w:rsidR="00106FBA">
        <w:t>30</w:t>
      </w:r>
      <w:r>
        <w:t>00</w:t>
      </w:r>
    </w:p>
    <w:p w:rsidR="007707E0" w:rsidRDefault="00CA7958" w:rsidP="00760383">
      <w:pPr>
        <w:pStyle w:val="Heading3"/>
      </w:pPr>
      <w:bookmarkStart w:id="171" w:name="_Ref379895298"/>
      <w:bookmarkStart w:id="172" w:name="_Toc382296956"/>
      <w:r>
        <w:t>Load Device</w:t>
      </w:r>
      <w:bookmarkEnd w:id="170"/>
      <w:bookmarkEnd w:id="171"/>
      <w:bookmarkEnd w:id="172"/>
    </w:p>
    <w:p w:rsidR="00960F7B" w:rsidRDefault="00960F7B" w:rsidP="00960F7B">
      <w:bookmarkStart w:id="173" w:name="_Toc340793473"/>
      <w:r>
        <w:t>This function loads device inventory into a client’s “account” one device at a time.  Once loaded into the system the inventory can be used for subsequent wholesale or consumer based API calls like ActivateDevice() and SetOrderDevice();</w:t>
      </w:r>
    </w:p>
    <w:p w:rsidR="007175EB" w:rsidRDefault="007175EB" w:rsidP="00960F7B">
      <w:r>
        <w:t>This API call will create a Subscriber entry with an inventory state of AVAILABLE and subscriber state HOLDING.</w:t>
      </w:r>
    </w:p>
    <w:p w:rsidR="00960F7B" w:rsidRDefault="00960F7B" w:rsidP="00960F7B">
      <w:r>
        <w:t>Inputs</w:t>
      </w:r>
    </w:p>
    <w:p w:rsidR="00960F7B" w:rsidRDefault="00960F7B" w:rsidP="00960F7B">
      <w:pPr>
        <w:pStyle w:val="ListParagraph"/>
      </w:pPr>
      <w:r>
        <w:t xml:space="preserve">(Optional) Account ID:Int:8 </w:t>
      </w:r>
      <w:r>
        <w:sym w:font="Wingdings" w:char="F0E0"/>
      </w:r>
      <w:r>
        <w:t xml:space="preserve"> If set, can be one of Partner ID, Dealer ID, Lifeline ID, Retail ID to force the load into the specific account.  Otherwise defaults to the Client account.</w:t>
      </w:r>
    </w:p>
    <w:p w:rsidR="00960F7B" w:rsidRDefault="00960F7B" w:rsidP="00960F7B">
      <w:pPr>
        <w:pStyle w:val="ListParagraph"/>
      </w:pPr>
      <w:r>
        <w:t xml:space="preserve">(Optional) Account Identifier:String:128 </w:t>
      </w:r>
      <w:r>
        <w:sym w:font="Wingdings" w:char="F0E0"/>
      </w:r>
      <w:r>
        <w:t xml:space="preserve"> Same as Account ID, but lookup account by Account Identifier.</w:t>
      </w:r>
    </w:p>
    <w:p w:rsidR="00BC2B38" w:rsidRDefault="00BC2B38" w:rsidP="00960F7B">
      <w:pPr>
        <w:pStyle w:val="ListParagraph"/>
      </w:pPr>
      <w:r>
        <w:t>Device</w:t>
      </w:r>
    </w:p>
    <w:p w:rsidR="00960F7B" w:rsidRDefault="00960F7B" w:rsidP="00BC2B38">
      <w:pPr>
        <w:pStyle w:val="ListParagraph"/>
        <w:numPr>
          <w:ilvl w:val="1"/>
          <w:numId w:val="4"/>
        </w:numPr>
      </w:pPr>
      <w:r>
        <w:t>Inventory Identifier has to be one of:</w:t>
      </w:r>
    </w:p>
    <w:p w:rsidR="00960F7B" w:rsidRDefault="00960F7B" w:rsidP="00BC2B38">
      <w:pPr>
        <w:pStyle w:val="ListParagraph"/>
        <w:numPr>
          <w:ilvl w:val="2"/>
          <w:numId w:val="4"/>
        </w:numPr>
      </w:pPr>
      <w:r>
        <w:t xml:space="preserve">(Optional) Product ID:Int:8 </w:t>
      </w:r>
      <w:r>
        <w:sym w:font="Wingdings" w:char="F0E0"/>
      </w:r>
      <w:r>
        <w:t xml:space="preserve"> Product ID of the specific inventory type to add.</w:t>
      </w:r>
    </w:p>
    <w:p w:rsidR="00960F7B" w:rsidRDefault="00960F7B" w:rsidP="00BC2B38">
      <w:pPr>
        <w:pStyle w:val="ListParagraph"/>
        <w:numPr>
          <w:ilvl w:val="2"/>
          <w:numId w:val="4"/>
        </w:numPr>
      </w:pPr>
      <w:r>
        <w:t xml:space="preserve">(Optional) Custom Key:String:32 </w:t>
      </w:r>
      <w:r>
        <w:sym w:font="Wingdings" w:char="F0E0"/>
      </w:r>
      <w:r>
        <w:t xml:space="preserve"> Client defined value that maps to internal product ID. </w:t>
      </w:r>
    </w:p>
    <w:p w:rsidR="00960F7B" w:rsidRDefault="00960F7B" w:rsidP="00BC2B38">
      <w:pPr>
        <w:pStyle w:val="ListParagraph"/>
        <w:numPr>
          <w:ilvl w:val="1"/>
          <w:numId w:val="4"/>
        </w:numPr>
      </w:pPr>
      <w:r>
        <w:t xml:space="preserve">Device Type:ENUM </w:t>
      </w:r>
      <w:r>
        <w:sym w:font="Wingdings" w:char="F0E0"/>
      </w:r>
      <w:r>
        <w:t xml:space="preserve"> One of CDMA, GSM.</w:t>
      </w:r>
    </w:p>
    <w:p w:rsidR="00960F7B" w:rsidRDefault="00960F7B" w:rsidP="00BC2B38">
      <w:pPr>
        <w:pStyle w:val="ListParagraph"/>
        <w:numPr>
          <w:ilvl w:val="1"/>
          <w:numId w:val="4"/>
        </w:numPr>
      </w:pPr>
      <w:r>
        <w:t xml:space="preserve">Device ID:String:128 </w:t>
      </w:r>
      <w:r>
        <w:sym w:font="Wingdings" w:char="F0E0"/>
      </w:r>
      <w:r>
        <w:t xml:space="preserve"> ESN/SIM identifier</w:t>
      </w:r>
    </w:p>
    <w:p w:rsidR="00960F7B" w:rsidRDefault="00960F7B" w:rsidP="00BC2B38">
      <w:pPr>
        <w:pStyle w:val="ListParagraph"/>
        <w:numPr>
          <w:ilvl w:val="1"/>
          <w:numId w:val="4"/>
        </w:numPr>
      </w:pPr>
      <w:r>
        <w:t xml:space="preserve">Grade:String:16 </w:t>
      </w:r>
      <w:r>
        <w:sym w:font="Wingdings" w:char="F0E0"/>
      </w:r>
      <w:r>
        <w:t xml:space="preserve"> Quality classification (NEW, REFURB, A, B, C, D, E)</w:t>
      </w:r>
    </w:p>
    <w:p w:rsidR="00960F7B" w:rsidRDefault="00960F7B" w:rsidP="00BC2B38">
      <w:pPr>
        <w:pStyle w:val="ListParagraph"/>
        <w:numPr>
          <w:ilvl w:val="1"/>
          <w:numId w:val="4"/>
        </w:numPr>
      </w:pPr>
      <w:r>
        <w:t xml:space="preserve">(Optional) Model Serial Number:String:64 </w:t>
      </w:r>
      <w:r>
        <w:sym w:font="Wingdings" w:char="F0E0"/>
      </w:r>
      <w:r>
        <w:t xml:space="preserve"> Serial number of device.</w:t>
      </w:r>
    </w:p>
    <w:p w:rsidR="00960F7B" w:rsidRDefault="00960F7B" w:rsidP="00BC2B38">
      <w:pPr>
        <w:pStyle w:val="ListParagraph"/>
        <w:numPr>
          <w:ilvl w:val="1"/>
          <w:numId w:val="4"/>
        </w:numPr>
      </w:pPr>
      <w:r>
        <w:t xml:space="preserve">(Optional) MSL:Int:16 </w:t>
      </w:r>
      <w:r>
        <w:sym w:font="Wingdings" w:char="F0E0"/>
      </w:r>
      <w:r>
        <w:t xml:space="preserve"> Device MSL code if CDMA.</w:t>
      </w:r>
    </w:p>
    <w:p w:rsidR="00960F7B" w:rsidRDefault="00960F7B" w:rsidP="00BC2B38">
      <w:pPr>
        <w:pStyle w:val="ListParagraph"/>
        <w:numPr>
          <w:ilvl w:val="1"/>
          <w:numId w:val="4"/>
        </w:numPr>
      </w:pPr>
      <w:r>
        <w:t xml:space="preserve">(Optional) MSID:String:128 </w:t>
      </w:r>
      <w:r>
        <w:sym w:font="Wingdings" w:char="F0E0"/>
      </w:r>
      <w:r>
        <w:t xml:space="preserve"> MSID code of the device if CDMA.</w:t>
      </w:r>
    </w:p>
    <w:p w:rsidR="00960F7B" w:rsidRDefault="00960F7B" w:rsidP="00BC2B38">
      <w:pPr>
        <w:pStyle w:val="ListParagraph"/>
        <w:numPr>
          <w:ilvl w:val="1"/>
          <w:numId w:val="4"/>
        </w:numPr>
      </w:pPr>
      <w:r>
        <w:t xml:space="preserve">(Optional) Model Name:String:128 </w:t>
      </w:r>
      <w:r>
        <w:sym w:font="Wingdings" w:char="F0E0"/>
      </w:r>
      <w:r>
        <w:t xml:space="preserve"> Model name for this device.  I.E. Fascinate</w:t>
      </w:r>
    </w:p>
    <w:p w:rsidR="00960F7B" w:rsidRDefault="00960F7B" w:rsidP="00BC2B38">
      <w:pPr>
        <w:pStyle w:val="ListParagraph"/>
        <w:numPr>
          <w:ilvl w:val="1"/>
          <w:numId w:val="4"/>
        </w:numPr>
      </w:pPr>
      <w:r>
        <w:t xml:space="preserve">(Optional) Model Brand:String:128 </w:t>
      </w:r>
      <w:r>
        <w:sym w:font="Wingdings" w:char="F0E0"/>
      </w:r>
      <w:r>
        <w:t xml:space="preserve"> Model manufacturer.  I.E. Samsung</w:t>
      </w:r>
    </w:p>
    <w:p w:rsidR="00960F7B" w:rsidRDefault="00960F7B" w:rsidP="00BC2B38">
      <w:pPr>
        <w:pStyle w:val="ListParagraph"/>
        <w:numPr>
          <w:ilvl w:val="1"/>
          <w:numId w:val="4"/>
        </w:numPr>
      </w:pPr>
      <w:r>
        <w:t xml:space="preserve">(Optional) Model Number:String:128 </w:t>
      </w:r>
      <w:r>
        <w:sym w:font="Wingdings" w:char="F0E0"/>
      </w:r>
      <w:r>
        <w:t xml:space="preserve"> Model number.  I.E. 2, V2, etc.</w:t>
      </w:r>
    </w:p>
    <w:p w:rsidR="00960F7B" w:rsidRDefault="00960F7B" w:rsidP="00BC2B38">
      <w:pPr>
        <w:pStyle w:val="ListParagraph"/>
        <w:numPr>
          <w:ilvl w:val="1"/>
          <w:numId w:val="4"/>
        </w:numPr>
      </w:pPr>
      <w:r>
        <w:t xml:space="preserve">(Optional) Serial Number:String:64 </w:t>
      </w:r>
      <w:r>
        <w:sym w:font="Wingdings" w:char="F0E0"/>
      </w:r>
      <w:r>
        <w:t xml:space="preserve"> Serial number of device.</w:t>
      </w:r>
    </w:p>
    <w:p w:rsidR="00960F7B" w:rsidRDefault="00960F7B" w:rsidP="00960F7B">
      <w:r>
        <w:lastRenderedPageBreak/>
        <w:t>Outputs</w:t>
      </w:r>
    </w:p>
    <w:p w:rsidR="00960F7B" w:rsidRDefault="00960F7B" w:rsidP="00960F7B">
      <w:pPr>
        <w:pStyle w:val="ListParagraph"/>
      </w:pPr>
      <w:r>
        <w:t>&lt;standard response message block&gt;</w:t>
      </w:r>
    </w:p>
    <w:p w:rsidR="00960F7B" w:rsidRDefault="00960F7B" w:rsidP="00960F7B">
      <w:pPr>
        <w:pStyle w:val="ListParagraph"/>
      </w:pPr>
      <w:r>
        <w:t xml:space="preserve">Batch ID:Int:8 </w:t>
      </w:r>
      <w:r>
        <w:sym w:font="Wingdings" w:char="F0E0"/>
      </w:r>
      <w:r>
        <w:t xml:space="preserve"> Used for subsequent inventory function calls.</w:t>
      </w:r>
    </w:p>
    <w:p w:rsidR="001A0BB3" w:rsidRDefault="00386D7E" w:rsidP="001A0BB3">
      <w:pPr>
        <w:pStyle w:val="ListParagraph"/>
      </w:pPr>
      <w:r>
        <w:t>Load Result</w:t>
      </w:r>
    </w:p>
    <w:p w:rsidR="001A0BB3" w:rsidRDefault="001A0BB3" w:rsidP="001A0BB3">
      <w:pPr>
        <w:pStyle w:val="ListParagraph"/>
        <w:numPr>
          <w:ilvl w:val="1"/>
          <w:numId w:val="4"/>
        </w:numPr>
      </w:pPr>
      <w:r>
        <w:t xml:space="preserve">Device ID:String:128 </w:t>
      </w:r>
      <w:r>
        <w:sym w:font="Wingdings" w:char="F0E0"/>
      </w:r>
      <w:r>
        <w:t xml:space="preserve"> ESN/SIM identifier</w:t>
      </w:r>
    </w:p>
    <w:p w:rsidR="001A0BB3" w:rsidRDefault="001A0BB3" w:rsidP="001A0BB3">
      <w:pPr>
        <w:pStyle w:val="ListParagraph"/>
        <w:numPr>
          <w:ilvl w:val="1"/>
          <w:numId w:val="4"/>
        </w:numPr>
      </w:pPr>
      <w:r>
        <w:t>Fail Reason:String:128</w:t>
      </w:r>
    </w:p>
    <w:p w:rsidR="000A262F" w:rsidRDefault="00F25EBC" w:rsidP="000A262F">
      <w:r>
        <w:t>Return Sub Codes</w:t>
      </w:r>
    </w:p>
    <w:p w:rsidR="000A262F" w:rsidRDefault="00106FBA" w:rsidP="000A262F">
      <w:pPr>
        <w:pStyle w:val="ListParagraph"/>
      </w:pPr>
      <w:r>
        <w:t>0x31</w:t>
      </w:r>
      <w:r w:rsidR="000A262F">
        <w:t>00</w:t>
      </w:r>
    </w:p>
    <w:p w:rsidR="007707E0" w:rsidRDefault="00CA7958" w:rsidP="00760383">
      <w:pPr>
        <w:pStyle w:val="Heading3"/>
        <w:rPr>
          <w:b/>
          <w:color w:val="FF0000"/>
        </w:rPr>
      </w:pPr>
      <w:bookmarkStart w:id="174" w:name="_Toc382296957"/>
      <w:r>
        <w:t xml:space="preserve">Unload </w:t>
      </w:r>
      <w:r w:rsidR="007707E0">
        <w:t>D</w:t>
      </w:r>
      <w:r>
        <w:t>evice</w:t>
      </w:r>
      <w:bookmarkEnd w:id="173"/>
      <w:r w:rsidR="000A262F">
        <w:t xml:space="preserve"> </w:t>
      </w:r>
      <w:r w:rsidR="00120411">
        <w:rPr>
          <w:b/>
          <w:color w:val="FF0000"/>
        </w:rPr>
        <w:t>(future)</w:t>
      </w:r>
      <w:bookmarkEnd w:id="174"/>
    </w:p>
    <w:p w:rsidR="000A262F" w:rsidRDefault="000A262F" w:rsidP="000A262F">
      <w:r>
        <w:t>Inputs</w:t>
      </w:r>
    </w:p>
    <w:p w:rsidR="000A262F" w:rsidRDefault="000A262F" w:rsidP="000A262F">
      <w:r>
        <w:t>Outputs</w:t>
      </w:r>
    </w:p>
    <w:p w:rsidR="00C03432" w:rsidRDefault="00C03432" w:rsidP="00C03432">
      <w:pPr>
        <w:pStyle w:val="ListParagraph"/>
      </w:pPr>
      <w:r>
        <w:t>&lt;standard response message block&gt;</w:t>
      </w:r>
    </w:p>
    <w:p w:rsidR="000A262F" w:rsidRDefault="00F25EBC" w:rsidP="000A262F">
      <w:r>
        <w:t>Return Sub Codes</w:t>
      </w:r>
    </w:p>
    <w:p w:rsidR="000A262F" w:rsidRPr="000A262F" w:rsidRDefault="000A262F" w:rsidP="000A262F">
      <w:pPr>
        <w:pStyle w:val="ListParagraph"/>
      </w:pPr>
      <w:r>
        <w:t>0x3</w:t>
      </w:r>
      <w:r w:rsidR="00106FBA">
        <w:t>2</w:t>
      </w:r>
      <w:r>
        <w:t>00</w:t>
      </w:r>
    </w:p>
    <w:p w:rsidR="005B0E14" w:rsidRDefault="005B0E14" w:rsidP="00760383">
      <w:pPr>
        <w:pStyle w:val="Heading3"/>
      </w:pPr>
      <w:bookmarkStart w:id="175" w:name="_Toc340793475"/>
      <w:bookmarkStart w:id="176" w:name="_Toc382296958"/>
      <w:r>
        <w:t>Wireless Coverage Check</w:t>
      </w:r>
      <w:bookmarkEnd w:id="175"/>
      <w:bookmarkEnd w:id="176"/>
    </w:p>
    <w:p w:rsidR="00120411" w:rsidRDefault="00405B1D" w:rsidP="00760383">
      <w:r>
        <w:t>Utility function that returns the percentage of coverage for a zip code area.</w:t>
      </w:r>
    </w:p>
    <w:p w:rsidR="00697182" w:rsidRDefault="00405B1D" w:rsidP="00760383">
      <w:r>
        <w:rPr>
          <w:b/>
        </w:rPr>
        <w:t>Note</w:t>
      </w:r>
      <w:r>
        <w:t xml:space="preserve">: Client configuration determines which carriers can be accessed. </w:t>
      </w:r>
      <w:r w:rsidR="00200F14">
        <w:t xml:space="preserve"> </w:t>
      </w:r>
    </w:p>
    <w:p w:rsidR="00405B1D" w:rsidRPr="00405B1D" w:rsidRDefault="00697182" w:rsidP="00760383">
      <w:r w:rsidRPr="00697182">
        <w:rPr>
          <w:b/>
        </w:rPr>
        <w:t>Note</w:t>
      </w:r>
      <w:r>
        <w:t xml:space="preserve">: </w:t>
      </w:r>
      <w:r w:rsidR="00200F14">
        <w:t>Function will not return carriers with less than 30% coverage.</w:t>
      </w:r>
    </w:p>
    <w:p w:rsidR="00405B1D" w:rsidRDefault="00405B1D" w:rsidP="00760383">
      <w:r>
        <w:t>Inputs</w:t>
      </w:r>
    </w:p>
    <w:p w:rsidR="00113314" w:rsidRDefault="00113314" w:rsidP="00113314">
      <w:pPr>
        <w:pStyle w:val="ListParagraph"/>
      </w:pPr>
      <w:r>
        <w:t xml:space="preserve">(Optional) Account ID:Int:8 </w:t>
      </w:r>
      <w:r>
        <w:sym w:font="Wingdings" w:char="F0E0"/>
      </w:r>
      <w:r>
        <w:t xml:space="preserve"> If set, can be one of Partner ID, Dealer ID, Lifeline ID, Retail ID to force the lookup to the products defined for each carrier.  Otherwise defaults to the Client account carrier setup.</w:t>
      </w:r>
    </w:p>
    <w:p w:rsidR="00113314" w:rsidRDefault="00113314" w:rsidP="00113314">
      <w:pPr>
        <w:pStyle w:val="ListParagraph"/>
      </w:pPr>
      <w:r>
        <w:t xml:space="preserve">(Optional) Account Identifier:String:128 </w:t>
      </w:r>
      <w:r>
        <w:sym w:font="Wingdings" w:char="F0E0"/>
      </w:r>
      <w:r>
        <w:t xml:space="preserve"> Same as Account ID, but lookup account by Account Identifier.</w:t>
      </w:r>
    </w:p>
    <w:p w:rsidR="004D4A4B" w:rsidRDefault="00405B1D" w:rsidP="00760383">
      <w:pPr>
        <w:pStyle w:val="ListParagraph"/>
      </w:pPr>
      <w:r>
        <w:t xml:space="preserve">Carrier Code:String:32 </w:t>
      </w:r>
      <w:r>
        <w:sym w:font="Wingdings" w:char="F0E0"/>
      </w:r>
      <w:r>
        <w:t xml:space="preserve"> </w:t>
      </w:r>
      <w:r w:rsidR="004D4A4B">
        <w:t>The carriers to check if coverage available in the area.</w:t>
      </w:r>
    </w:p>
    <w:p w:rsidR="004D4A4B" w:rsidRDefault="00405B1D" w:rsidP="00466DD3">
      <w:pPr>
        <w:pStyle w:val="ListParagraph"/>
        <w:numPr>
          <w:ilvl w:val="1"/>
          <w:numId w:val="4"/>
        </w:numPr>
      </w:pPr>
      <w:r>
        <w:t xml:space="preserve">SPRINT, VERIZON, </w:t>
      </w:r>
      <w:r w:rsidR="004D4A4B">
        <w:t>TMOBILE</w:t>
      </w:r>
      <w:r>
        <w:t>.</w:t>
      </w:r>
      <w:r w:rsidR="007C6352">
        <w:t xml:space="preserve">  </w:t>
      </w:r>
    </w:p>
    <w:p w:rsidR="00405B1D" w:rsidRDefault="007C6352" w:rsidP="00466DD3">
      <w:pPr>
        <w:pStyle w:val="ListParagraph"/>
        <w:numPr>
          <w:ilvl w:val="1"/>
          <w:numId w:val="4"/>
        </w:numPr>
      </w:pPr>
      <w:r>
        <w:t>ALL</w:t>
      </w:r>
      <w:r w:rsidR="004D4A4B">
        <w:t xml:space="preserve"> will check all supported carriers and return an array of results</w:t>
      </w:r>
      <w:r>
        <w:t>.</w:t>
      </w:r>
    </w:p>
    <w:p w:rsidR="004D4A4B" w:rsidRDefault="004D4A4B" w:rsidP="00466DD3">
      <w:pPr>
        <w:pStyle w:val="ListParagraph"/>
        <w:numPr>
          <w:ilvl w:val="1"/>
          <w:numId w:val="4"/>
        </w:numPr>
      </w:pPr>
      <w:r>
        <w:t>A composite list can also be provided.  I.E. ‘SPRINT+VERIZON’</w:t>
      </w:r>
    </w:p>
    <w:p w:rsidR="00405B1D" w:rsidRDefault="00405B1D" w:rsidP="00760383">
      <w:pPr>
        <w:pStyle w:val="ListParagraph"/>
      </w:pPr>
      <w:r>
        <w:t xml:space="preserve">Zip Code:Int:5 </w:t>
      </w:r>
      <w:r>
        <w:sym w:font="Wingdings" w:char="F0E0"/>
      </w:r>
      <w:r>
        <w:t xml:space="preserve"> Area to search coverage database.</w:t>
      </w:r>
    </w:p>
    <w:p w:rsidR="004D4A4B" w:rsidRDefault="004D4A4B" w:rsidP="004D4A4B">
      <w:pPr>
        <w:pStyle w:val="ListParagraph"/>
      </w:pPr>
      <w:r>
        <w:t xml:space="preserve">(Optional) Zip4:Int:4 </w:t>
      </w:r>
      <w:r>
        <w:sym w:font="Wingdings" w:char="F0E0"/>
      </w:r>
      <w:r>
        <w:t xml:space="preserve"> If set, Zip must be set also.</w:t>
      </w:r>
    </w:p>
    <w:p w:rsidR="00405B1D" w:rsidRDefault="00405B1D" w:rsidP="00760383">
      <w:r>
        <w:t>Outputs</w:t>
      </w:r>
    </w:p>
    <w:p w:rsidR="00C03432" w:rsidRDefault="00C03432" w:rsidP="00C03432">
      <w:pPr>
        <w:pStyle w:val="ListParagraph"/>
      </w:pPr>
      <w:r>
        <w:t>&lt;standard response message block&gt;</w:t>
      </w:r>
    </w:p>
    <w:p w:rsidR="007C6352" w:rsidRDefault="007C6352" w:rsidP="00C03432">
      <w:pPr>
        <w:pStyle w:val="ListParagraph"/>
      </w:pPr>
      <w:r>
        <w:t>Coverage Array</w:t>
      </w:r>
    </w:p>
    <w:p w:rsidR="007C6352" w:rsidRDefault="007C6352" w:rsidP="00466DD3">
      <w:pPr>
        <w:pStyle w:val="ListParagraph"/>
        <w:numPr>
          <w:ilvl w:val="1"/>
          <w:numId w:val="4"/>
        </w:numPr>
      </w:pPr>
      <w:r>
        <w:t xml:space="preserve">Coverage Carrier:String:32 </w:t>
      </w:r>
      <w:r>
        <w:sym w:font="Wingdings" w:char="F0E0"/>
      </w:r>
      <w:r>
        <w:t xml:space="preserve"> Carrier for this coverage percentage</w:t>
      </w:r>
    </w:p>
    <w:p w:rsidR="00405B1D" w:rsidRDefault="00405B1D" w:rsidP="00466DD3">
      <w:pPr>
        <w:pStyle w:val="ListParagraph"/>
        <w:numPr>
          <w:ilvl w:val="1"/>
          <w:numId w:val="4"/>
        </w:numPr>
      </w:pPr>
      <w:r>
        <w:t>Coverage Percentage:Decimal:2.2</w:t>
      </w:r>
      <w:r w:rsidR="00D86150">
        <w:sym w:font="Wingdings" w:char="F0E0"/>
      </w:r>
      <w:r w:rsidR="00D86150">
        <w:t xml:space="preserve"> Percentage of area covered by carrier.</w:t>
      </w:r>
    </w:p>
    <w:p w:rsidR="007C6352" w:rsidRDefault="007C6352" w:rsidP="00466DD3">
      <w:pPr>
        <w:pStyle w:val="ListParagraph"/>
        <w:numPr>
          <w:ilvl w:val="1"/>
          <w:numId w:val="4"/>
        </w:numPr>
      </w:pPr>
      <w:r>
        <w:t xml:space="preserve">Coverage Zip:Int:5 </w:t>
      </w:r>
      <w:r>
        <w:sym w:font="Wingdings" w:char="F0E0"/>
      </w:r>
      <w:r>
        <w:t xml:space="preserve"> The zip code provided for the coverage check.</w:t>
      </w:r>
    </w:p>
    <w:p w:rsidR="004D4A4B" w:rsidRDefault="004D4A4B" w:rsidP="00466DD3">
      <w:pPr>
        <w:pStyle w:val="ListParagraph"/>
        <w:numPr>
          <w:ilvl w:val="1"/>
          <w:numId w:val="4"/>
        </w:numPr>
      </w:pPr>
      <w:r>
        <w:t xml:space="preserve">(Optional) Zip4:Int:4 </w:t>
      </w:r>
      <w:r>
        <w:sym w:font="Wingdings" w:char="F0E0"/>
      </w:r>
      <w:r>
        <w:t xml:space="preserve"> The zip4 code if available.</w:t>
      </w:r>
    </w:p>
    <w:p w:rsidR="00A63215" w:rsidRDefault="00A63215" w:rsidP="00466DD3">
      <w:pPr>
        <w:pStyle w:val="ListParagraph"/>
        <w:numPr>
          <w:ilvl w:val="1"/>
          <w:numId w:val="4"/>
        </w:numPr>
      </w:pPr>
      <w:r>
        <w:t xml:space="preserve">Color Code:String:32 </w:t>
      </w:r>
      <w:r>
        <w:sym w:font="Wingdings" w:char="F0E0"/>
      </w:r>
      <w:r>
        <w:t xml:space="preserve"> The “color” assigned to this carrier to group carrier products.</w:t>
      </w:r>
    </w:p>
    <w:p w:rsidR="00A63215" w:rsidRDefault="00A63215" w:rsidP="00466DD3">
      <w:pPr>
        <w:pStyle w:val="ListParagraph"/>
        <w:numPr>
          <w:ilvl w:val="1"/>
          <w:numId w:val="4"/>
        </w:numPr>
      </w:pPr>
      <w:r>
        <w:t xml:space="preserve">Color Hex Code:String:16 </w:t>
      </w:r>
      <w:r>
        <w:sym w:font="Wingdings" w:char="F0E0"/>
      </w:r>
      <w:r>
        <w:t xml:space="preserve"> The RGB hex code of the color assigned.</w:t>
      </w:r>
    </w:p>
    <w:p w:rsidR="00405B1D" w:rsidRDefault="00405B1D" w:rsidP="00760383">
      <w:r>
        <w:t>Example Flow</w:t>
      </w:r>
    </w:p>
    <w:p w:rsidR="00D86150" w:rsidRDefault="00D86150" w:rsidP="00760383">
      <w:pPr>
        <w:pStyle w:val="ListParagraph"/>
      </w:pPr>
      <w:r>
        <w:lastRenderedPageBreak/>
        <w:t>covPercentage = WirelessCoverageCheck(‘SPRINT’, 52233);</w:t>
      </w:r>
    </w:p>
    <w:p w:rsidR="000A262F" w:rsidRDefault="00F25EBC" w:rsidP="000A262F">
      <w:r>
        <w:t>Return Sub Codes</w:t>
      </w:r>
    </w:p>
    <w:p w:rsidR="000A262F" w:rsidRPr="00120411" w:rsidRDefault="00106FBA" w:rsidP="000A262F">
      <w:pPr>
        <w:pStyle w:val="ListParagraph"/>
      </w:pPr>
      <w:r>
        <w:t>0x34</w:t>
      </w:r>
      <w:r w:rsidR="000A262F">
        <w:t>00</w:t>
      </w:r>
    </w:p>
    <w:p w:rsidR="005B0E14" w:rsidRDefault="005B0E14" w:rsidP="00760383">
      <w:pPr>
        <w:pStyle w:val="Heading3"/>
      </w:pPr>
      <w:bookmarkStart w:id="177" w:name="_Toc340793476"/>
      <w:bookmarkStart w:id="178" w:name="_Toc382296959"/>
      <w:r>
        <w:t>Get Pending Auto Replenish</w:t>
      </w:r>
      <w:bookmarkEnd w:id="177"/>
      <w:bookmarkEnd w:id="178"/>
    </w:p>
    <w:p w:rsidR="00120411" w:rsidRDefault="00DB5316" w:rsidP="00760383">
      <w:r>
        <w:t xml:space="preserve">This function returns a list of pre-paid devices ready for product auto-replenishment based upon the criteria setup using </w:t>
      </w:r>
      <w:r>
        <w:rPr>
          <w:b/>
        </w:rPr>
        <w:t>PlaceOrder</w:t>
      </w:r>
      <w:r>
        <w:t xml:space="preserve">.  Each call to </w:t>
      </w:r>
      <w:r>
        <w:rPr>
          <w:b/>
        </w:rPr>
        <w:t>GetPendingAutoReplenish</w:t>
      </w:r>
      <w:r>
        <w:t xml:space="preserve"> will mark the queued auto replenish events as “CONSUMED”.  At that point it is the client’s responsibility to either enable the auto-replenishment or cancel it.</w:t>
      </w:r>
    </w:p>
    <w:p w:rsidR="00D97E32" w:rsidRDefault="00D97E32" w:rsidP="00760383">
      <w:r>
        <w:rPr>
          <w:b/>
        </w:rPr>
        <w:t>Note</w:t>
      </w:r>
      <w:r>
        <w:t xml:space="preserve">: For clients implementation this hybrid auto-replenishment feature, the </w:t>
      </w:r>
      <w:r>
        <w:rPr>
          <w:b/>
        </w:rPr>
        <w:t>GetPendingAutoReplenish</w:t>
      </w:r>
      <w:r>
        <w:t xml:space="preserve"> call should be made on a regular basis (every 30 minutes for example) to maintain processing for  time sensitive replenishments.</w:t>
      </w:r>
    </w:p>
    <w:p w:rsidR="002E5CDD" w:rsidRPr="002E5CDD" w:rsidRDefault="002E5CDD" w:rsidP="00760383">
      <w:r>
        <w:rPr>
          <w:b/>
        </w:rPr>
        <w:t>Note</w:t>
      </w:r>
      <w:r>
        <w:t>: Client configuration will determine how much padding is applied for time based auto replenishments.  For example, slower payment processes will likely want 2-3 days’ notice where more automated processes may only need a few hours.</w:t>
      </w:r>
    </w:p>
    <w:p w:rsidR="00FE4323" w:rsidRDefault="00FE4323" w:rsidP="00760383">
      <w:r>
        <w:t>Inputs</w:t>
      </w:r>
    </w:p>
    <w:p w:rsidR="00FE4323" w:rsidRDefault="00FE4323" w:rsidP="00760383">
      <w:pPr>
        <w:pStyle w:val="ListParagraph"/>
      </w:pPr>
      <w:r>
        <w:t xml:space="preserve">(Optional) Limit:Int:5 </w:t>
      </w:r>
      <w:r>
        <w:sym w:font="Wingdings" w:char="F0E0"/>
      </w:r>
      <w:r>
        <w:t xml:space="preserve"> If set will return up to </w:t>
      </w:r>
      <w:r w:rsidRPr="00600F58">
        <w:rPr>
          <w:b/>
        </w:rPr>
        <w:t>Limit</w:t>
      </w:r>
      <w:r>
        <w:t xml:space="preserve"> events to help client manage load.</w:t>
      </w:r>
    </w:p>
    <w:p w:rsidR="00FE4323" w:rsidRDefault="00FE4323" w:rsidP="00760383">
      <w:r>
        <w:t>Outputs</w:t>
      </w:r>
    </w:p>
    <w:p w:rsidR="00C03432" w:rsidRDefault="00C03432" w:rsidP="00C03432">
      <w:pPr>
        <w:pStyle w:val="ListParagraph"/>
      </w:pPr>
      <w:r>
        <w:t>&lt;standard response message block&gt;</w:t>
      </w:r>
    </w:p>
    <w:p w:rsidR="00197662" w:rsidRDefault="00197662" w:rsidP="00C03432">
      <w:pPr>
        <w:pStyle w:val="ListParagraph"/>
      </w:pPr>
      <w:r>
        <w:t>Event Array</w:t>
      </w:r>
    </w:p>
    <w:p w:rsidR="00197662" w:rsidRDefault="00197662" w:rsidP="00466DD3">
      <w:pPr>
        <w:pStyle w:val="ListParagraph"/>
        <w:numPr>
          <w:ilvl w:val="1"/>
          <w:numId w:val="4"/>
        </w:numPr>
      </w:pPr>
      <w:r>
        <w:t xml:space="preserve">Event ID:Int:8 </w:t>
      </w:r>
      <w:r>
        <w:sym w:font="Wingdings" w:char="F0E0"/>
      </w:r>
      <w:r>
        <w:t xml:space="preserve"> The ID of the replenish event.  Use for enabling/cancelling.</w:t>
      </w:r>
    </w:p>
    <w:p w:rsidR="00600F58" w:rsidRDefault="00734480" w:rsidP="00466DD3">
      <w:pPr>
        <w:pStyle w:val="ListParagraph"/>
        <w:numPr>
          <w:ilvl w:val="1"/>
          <w:numId w:val="4"/>
        </w:numPr>
      </w:pPr>
      <w:r>
        <w:t>Auto Replenish Array</w:t>
      </w:r>
      <w:r w:rsidR="00600F58">
        <w:t xml:space="preserve">: </w:t>
      </w:r>
      <w:r w:rsidR="00600F58" w:rsidRPr="00600F58">
        <w:t xml:space="preserve"> </w:t>
      </w:r>
      <w:r w:rsidR="00600F58">
        <w:t>One of the following replenish options (or both) must be set:</w:t>
      </w:r>
    </w:p>
    <w:p w:rsidR="00600F58" w:rsidRDefault="00600F58" w:rsidP="00466DD3">
      <w:pPr>
        <w:pStyle w:val="ListParagraph"/>
        <w:numPr>
          <w:ilvl w:val="2"/>
          <w:numId w:val="4"/>
        </w:numPr>
      </w:pPr>
      <w:r>
        <w:t xml:space="preserve">(Optional) ReplenishByDayOfMonth:String:16 </w:t>
      </w:r>
      <w:r>
        <w:sym w:font="Wingdings" w:char="F0E0"/>
      </w:r>
      <w:r>
        <w:t xml:space="preserve">  {First, Last, or specific day}</w:t>
      </w:r>
    </w:p>
    <w:p w:rsidR="00734480" w:rsidRDefault="00600F58" w:rsidP="00466DD3">
      <w:pPr>
        <w:pStyle w:val="ListParagraph"/>
        <w:numPr>
          <w:ilvl w:val="2"/>
          <w:numId w:val="4"/>
        </w:numPr>
      </w:pPr>
      <w:r>
        <w:t xml:space="preserve">(Optional) ReplenishByDepletionPercentage:Decimal:2.2 </w:t>
      </w:r>
      <w:r>
        <w:sym w:font="Wingdings" w:char="F0E0"/>
      </w:r>
      <w:r>
        <w:t xml:space="preserve"> {percentage remaining</w:t>
      </w:r>
    </w:p>
    <w:p w:rsidR="00FE4323" w:rsidRDefault="00FE4323" w:rsidP="00466DD3">
      <w:pPr>
        <w:pStyle w:val="ListParagraph"/>
        <w:numPr>
          <w:ilvl w:val="1"/>
          <w:numId w:val="4"/>
        </w:numPr>
      </w:pPr>
      <w:r>
        <w:t>Device ID:String:</w:t>
      </w:r>
      <w:r w:rsidR="00D126FD">
        <w:t>128</w:t>
      </w:r>
      <w:r>
        <w:t xml:space="preserve"> </w:t>
      </w:r>
      <w:r>
        <w:sym w:font="Wingdings" w:char="F0E0"/>
      </w:r>
      <w:r>
        <w:t xml:space="preserve"> ESN/SIM identifier.</w:t>
      </w:r>
    </w:p>
    <w:p w:rsidR="00A307E6" w:rsidRDefault="00A307E6" w:rsidP="00466DD3">
      <w:pPr>
        <w:pStyle w:val="ListParagraph"/>
        <w:numPr>
          <w:ilvl w:val="1"/>
          <w:numId w:val="4"/>
        </w:numPr>
      </w:pPr>
      <w:r>
        <w:t xml:space="preserve">Line ID:Int:8 </w:t>
      </w:r>
      <w:r>
        <w:sym w:font="Wingdings" w:char="F0E0"/>
      </w:r>
      <w:r>
        <w:t xml:space="preserve"> The specific line for the auto replenish.</w:t>
      </w:r>
    </w:p>
    <w:p w:rsidR="00FE4323" w:rsidRDefault="00B84B66" w:rsidP="00466DD3">
      <w:pPr>
        <w:pStyle w:val="ListParagraph"/>
        <w:numPr>
          <w:ilvl w:val="1"/>
          <w:numId w:val="4"/>
        </w:numPr>
      </w:pPr>
      <w:r>
        <w:t>Product ID:Int:</w:t>
      </w:r>
      <w:r w:rsidR="00F34A39">
        <w:t>8</w:t>
      </w:r>
      <w:r>
        <w:t xml:space="preserve"> </w:t>
      </w:r>
      <w:r>
        <w:sym w:font="Wingdings" w:char="F0E0"/>
      </w:r>
      <w:r>
        <w:t xml:space="preserve"> ID of the product to be replenished.</w:t>
      </w:r>
    </w:p>
    <w:p w:rsidR="004313D6" w:rsidRDefault="004313D6" w:rsidP="00466DD3">
      <w:pPr>
        <w:pStyle w:val="ListParagraph"/>
        <w:numPr>
          <w:ilvl w:val="1"/>
          <w:numId w:val="4"/>
        </w:numPr>
      </w:pPr>
      <w:r>
        <w:t xml:space="preserve">Description:String:128 </w:t>
      </w:r>
      <w:r>
        <w:sym w:font="Wingdings" w:char="F0E0"/>
      </w:r>
      <w:r>
        <w:t xml:space="preserve"> The product description</w:t>
      </w:r>
    </w:p>
    <w:p w:rsidR="004313D6" w:rsidRDefault="004313D6" w:rsidP="00466DD3">
      <w:pPr>
        <w:pStyle w:val="ListParagraph"/>
        <w:numPr>
          <w:ilvl w:val="1"/>
          <w:numId w:val="4"/>
        </w:numPr>
      </w:pPr>
      <w:r>
        <w:t xml:space="preserve">Rate:Decimal:5.4 </w:t>
      </w:r>
      <w:r>
        <w:sym w:font="Wingdings" w:char="F0E0"/>
      </w:r>
      <w:r>
        <w:t xml:space="preserve"> The default product price</w:t>
      </w:r>
    </w:p>
    <w:p w:rsidR="00734480" w:rsidRDefault="00734480" w:rsidP="00466DD3">
      <w:pPr>
        <w:pStyle w:val="ListParagraph"/>
        <w:numPr>
          <w:ilvl w:val="1"/>
          <w:numId w:val="4"/>
        </w:numPr>
      </w:pPr>
      <w:r>
        <w:t>Taxes:Decimal:5.</w:t>
      </w:r>
      <w:r w:rsidR="00F34A39">
        <w:t>4</w:t>
      </w:r>
      <w:r>
        <w:t xml:space="preserve"> </w:t>
      </w:r>
      <w:r>
        <w:sym w:font="Wingdings" w:char="F0E0"/>
      </w:r>
      <w:r>
        <w:t xml:space="preserve"> The tax and fees for the product based on the order billing location</w:t>
      </w:r>
    </w:p>
    <w:p w:rsidR="00156536" w:rsidRDefault="00F25EBC" w:rsidP="00156536">
      <w:r>
        <w:t>Return Sub Codes</w:t>
      </w:r>
    </w:p>
    <w:p w:rsidR="00156536" w:rsidRDefault="00106FBA" w:rsidP="00156536">
      <w:pPr>
        <w:pStyle w:val="ListParagraph"/>
      </w:pPr>
      <w:r>
        <w:t>0x35</w:t>
      </w:r>
      <w:r w:rsidR="00156536">
        <w:t>00</w:t>
      </w:r>
    </w:p>
    <w:p w:rsidR="00FE4323" w:rsidRDefault="00FE4323" w:rsidP="00760383">
      <w:r>
        <w:t>Example Flow</w:t>
      </w:r>
    </w:p>
    <w:p w:rsidR="004313D6" w:rsidRPr="004313D6" w:rsidRDefault="004313D6" w:rsidP="00760383">
      <w:r w:rsidRPr="004313D6">
        <w:t>Setup</w:t>
      </w:r>
    </w:p>
    <w:p w:rsidR="004313D6" w:rsidRDefault="004313D6" w:rsidP="00760383">
      <w:pPr>
        <w:pStyle w:val="ListParagraph"/>
      </w:pPr>
      <w:r>
        <w:t>NewOrderID = BuildNewOrder();</w:t>
      </w:r>
    </w:p>
    <w:p w:rsidR="004313D6" w:rsidRDefault="004313D6" w:rsidP="00760383">
      <w:pPr>
        <w:pStyle w:val="ListParagraph"/>
      </w:pPr>
      <w:r>
        <w:t>DeviceLineItemID = AddOrderDevice(NewOrderID, ProductID, ProvisionFlag);</w:t>
      </w:r>
    </w:p>
    <w:p w:rsidR="004313D6" w:rsidRPr="00D97E32" w:rsidRDefault="004313D6" w:rsidP="00760383">
      <w:pPr>
        <w:pStyle w:val="ListParagraph"/>
      </w:pPr>
      <w:r>
        <w:t xml:space="preserve">ProductLineItemID = AddOrderAirtimeProduct(NewOrderID, ProductID, DeviceLineItemID, </w:t>
      </w:r>
    </w:p>
    <w:p w:rsidR="005B0E14" w:rsidRDefault="005B0E14" w:rsidP="00760383">
      <w:pPr>
        <w:pStyle w:val="Heading3"/>
      </w:pPr>
      <w:bookmarkStart w:id="179" w:name="_Toc340793477"/>
      <w:bookmarkStart w:id="180" w:name="_Toc382296960"/>
      <w:r>
        <w:t>Enable Pending Auto Replenish</w:t>
      </w:r>
      <w:bookmarkEnd w:id="179"/>
      <w:bookmarkEnd w:id="180"/>
    </w:p>
    <w:p w:rsidR="00197662" w:rsidRDefault="00197662" w:rsidP="00197662">
      <w:r>
        <w:t>Take the auto replenish event ID and loads the product tied to the event.</w:t>
      </w:r>
    </w:p>
    <w:p w:rsidR="00197662" w:rsidRPr="00197662" w:rsidRDefault="00197662" w:rsidP="00197662">
      <w:r>
        <w:rPr>
          <w:b/>
        </w:rPr>
        <w:lastRenderedPageBreak/>
        <w:t>Note</w:t>
      </w:r>
      <w:r>
        <w:t>: If the product changes during the course of collecting payment, the event must be cancelled, then the auto-replenish configuration changed to the new product.</w:t>
      </w:r>
    </w:p>
    <w:p w:rsidR="00156536" w:rsidRDefault="00156536" w:rsidP="00156536">
      <w:bookmarkStart w:id="181" w:name="_Toc340793478"/>
      <w:r>
        <w:t>Inputs</w:t>
      </w:r>
    </w:p>
    <w:p w:rsidR="00197662" w:rsidRDefault="00197662" w:rsidP="00197662">
      <w:pPr>
        <w:pStyle w:val="ListParagraph"/>
      </w:pPr>
      <w:r>
        <w:t xml:space="preserve">Event ID:Int:8 </w:t>
      </w:r>
      <w:r>
        <w:sym w:font="Wingdings" w:char="F0E0"/>
      </w:r>
      <w:r>
        <w:t xml:space="preserve"> The ID of the event to enable.</w:t>
      </w:r>
    </w:p>
    <w:p w:rsidR="00156536" w:rsidRDefault="00156536" w:rsidP="00156536">
      <w:r>
        <w:t>Outputs</w:t>
      </w:r>
    </w:p>
    <w:p w:rsidR="00C03432" w:rsidRDefault="00156536" w:rsidP="00C03432">
      <w:pPr>
        <w:pStyle w:val="ListParagraph"/>
      </w:pPr>
      <w:r>
        <w:t xml:space="preserve">Return </w:t>
      </w:r>
      <w:r w:rsidR="00C03432">
        <w:t>&lt;standard response message block&gt;</w:t>
      </w:r>
    </w:p>
    <w:p w:rsidR="00156536" w:rsidRDefault="00156536" w:rsidP="00156536">
      <w:r>
        <w:t>Codes</w:t>
      </w:r>
    </w:p>
    <w:p w:rsidR="00156536" w:rsidRPr="000A262F" w:rsidRDefault="00106FBA" w:rsidP="00156536">
      <w:pPr>
        <w:pStyle w:val="ListParagraph"/>
      </w:pPr>
      <w:r>
        <w:t>0x36</w:t>
      </w:r>
      <w:r w:rsidR="00156536">
        <w:t>00</w:t>
      </w:r>
    </w:p>
    <w:p w:rsidR="005B0E14" w:rsidRDefault="005B0E14" w:rsidP="00760383">
      <w:pPr>
        <w:pStyle w:val="Heading3"/>
      </w:pPr>
      <w:bookmarkStart w:id="182" w:name="_Toc382296961"/>
      <w:r>
        <w:t>Cancel Pending Auto Replenish</w:t>
      </w:r>
      <w:bookmarkEnd w:id="181"/>
      <w:bookmarkEnd w:id="182"/>
    </w:p>
    <w:p w:rsidR="00197662" w:rsidRPr="00197662" w:rsidRDefault="00197662" w:rsidP="00197662">
      <w:r>
        <w:t>Takes the auto replenish event ID and marks it cancelled.  No product is loaded.</w:t>
      </w:r>
    </w:p>
    <w:p w:rsidR="00156536" w:rsidRDefault="00156536" w:rsidP="00156536">
      <w:r>
        <w:t>Inputs</w:t>
      </w:r>
    </w:p>
    <w:p w:rsidR="00197662" w:rsidRDefault="00197662" w:rsidP="00156536">
      <w:pPr>
        <w:pStyle w:val="ListParagraph"/>
      </w:pPr>
      <w:r>
        <w:t xml:space="preserve">Event ID:Int:8 </w:t>
      </w:r>
      <w:r>
        <w:sym w:font="Wingdings" w:char="F0E0"/>
      </w:r>
      <w:r>
        <w:t xml:space="preserve"> The ID of the event to enable.</w:t>
      </w:r>
    </w:p>
    <w:p w:rsidR="00156536" w:rsidRDefault="00156536" w:rsidP="00156536">
      <w:r>
        <w:t>Outputs</w:t>
      </w:r>
    </w:p>
    <w:p w:rsidR="00C03432" w:rsidRDefault="00C03432" w:rsidP="00C03432">
      <w:pPr>
        <w:pStyle w:val="ListParagraph"/>
      </w:pPr>
      <w:r>
        <w:t>&lt;standard response message block&gt;</w:t>
      </w:r>
    </w:p>
    <w:p w:rsidR="00156536" w:rsidRDefault="00F25EBC" w:rsidP="00156536">
      <w:r>
        <w:t>Return Sub Codes</w:t>
      </w:r>
    </w:p>
    <w:p w:rsidR="00156536" w:rsidRPr="000A262F" w:rsidRDefault="00106FBA" w:rsidP="00156536">
      <w:pPr>
        <w:pStyle w:val="ListParagraph"/>
      </w:pPr>
      <w:r>
        <w:t>0x37</w:t>
      </w:r>
      <w:r w:rsidR="00156536">
        <w:t>00</w:t>
      </w:r>
    </w:p>
    <w:p w:rsidR="00650BE8" w:rsidRDefault="00650BE8" w:rsidP="00760383">
      <w:pPr>
        <w:pStyle w:val="Heading2"/>
        <w:sectPr w:rsidR="00650BE8" w:rsidSect="00273764">
          <w:pgSz w:w="12240" w:h="15840" w:code="1"/>
          <w:pgMar w:top="991" w:right="1620" w:bottom="1530" w:left="1267" w:header="450" w:footer="0" w:gutter="0"/>
          <w:cols w:space="720"/>
        </w:sectPr>
      </w:pPr>
    </w:p>
    <w:p w:rsidR="003E16DF" w:rsidRPr="00120411" w:rsidRDefault="00DF0A5A" w:rsidP="00E162DB">
      <w:pPr>
        <w:pStyle w:val="Heading2"/>
      </w:pPr>
      <w:bookmarkStart w:id="183" w:name="_Toc382296962"/>
      <w:r>
        <w:lastRenderedPageBreak/>
        <w:t>Payment API Group</w:t>
      </w:r>
      <w:bookmarkStart w:id="184" w:name="_Toc340793480"/>
      <w:bookmarkEnd w:id="183"/>
    </w:p>
    <w:p w:rsidR="00BB0D68" w:rsidRDefault="00883FCA" w:rsidP="00BB0D68">
      <w:pPr>
        <w:pStyle w:val="Heading3"/>
        <w:rPr>
          <w:b/>
          <w:color w:val="FF0000"/>
        </w:rPr>
      </w:pPr>
      <w:bookmarkStart w:id="185" w:name="_Toc382296963"/>
      <w:r>
        <w:t>Add Payment Profile</w:t>
      </w:r>
      <w:bookmarkEnd w:id="185"/>
    </w:p>
    <w:p w:rsidR="00BB0D68" w:rsidRPr="00197662" w:rsidRDefault="00BB0D68" w:rsidP="00BB0D68">
      <w:r>
        <w:t>Function call to define a payment</w:t>
      </w:r>
      <w:r w:rsidR="00BB6761">
        <w:t xml:space="preserve"> </w:t>
      </w:r>
      <w:r w:rsidR="00E127E2">
        <w:t xml:space="preserve">profile </w:t>
      </w:r>
      <w:r>
        <w:t>for a customer.</w:t>
      </w:r>
    </w:p>
    <w:p w:rsidR="00BB0D68" w:rsidRDefault="00BB0D68" w:rsidP="00BB0D68">
      <w:r>
        <w:t>Inputs</w:t>
      </w:r>
    </w:p>
    <w:p w:rsidR="00445C52" w:rsidRDefault="00657A57" w:rsidP="00445C52">
      <w:pPr>
        <w:pStyle w:val="ListParagraph"/>
      </w:pPr>
      <w:r>
        <w:t>Account</w:t>
      </w:r>
      <w:r w:rsidR="00E162DB">
        <w:t xml:space="preserve"> </w:t>
      </w:r>
      <w:r w:rsidR="00457336">
        <w:t>ID:</w:t>
      </w:r>
      <w:r w:rsidR="00E162DB">
        <w:t>Int</w:t>
      </w:r>
      <w:r w:rsidR="00457336">
        <w:t>:</w:t>
      </w:r>
      <w:r w:rsidR="00E162DB">
        <w:t>8</w:t>
      </w:r>
      <w:r w:rsidR="00457336">
        <w:t xml:space="preserve"> </w:t>
      </w:r>
      <w:r w:rsidR="00457336">
        <w:sym w:font="Wingdings" w:char="F0E0"/>
      </w:r>
      <w:r w:rsidR="00457336">
        <w:t xml:space="preserve"> </w:t>
      </w:r>
      <w:r>
        <w:t>One of Customer ID, Partner ID, Dealer ID, Agent ID, Wholesale ID, etc</w:t>
      </w:r>
      <w:r w:rsidR="00457336">
        <w:t>.</w:t>
      </w:r>
    </w:p>
    <w:p w:rsidR="001A2386" w:rsidRDefault="001A2386" w:rsidP="001A2386">
      <w:pPr>
        <w:pStyle w:val="ListParagraph"/>
      </w:pPr>
      <w:r>
        <w:t>Payment Profile</w:t>
      </w:r>
      <w:r w:rsidR="00E162DB">
        <w:t xml:space="preserve"> Info, requires one of Bank ACH</w:t>
      </w:r>
      <w:r w:rsidR="00C07FFC">
        <w:t xml:space="preserve">/eCheck or </w:t>
      </w:r>
      <w:r w:rsidR="00E162DB">
        <w:t>Credit Card.</w:t>
      </w:r>
    </w:p>
    <w:p w:rsidR="001A2386" w:rsidRDefault="001A2386" w:rsidP="00466DD3">
      <w:pPr>
        <w:pStyle w:val="ListParagraph"/>
        <w:numPr>
          <w:ilvl w:val="1"/>
          <w:numId w:val="4"/>
        </w:numPr>
      </w:pPr>
      <w:r>
        <w:t xml:space="preserve">Type:ENUM:(Individual or Business) </w:t>
      </w:r>
      <w:r>
        <w:sym w:font="Wingdings" w:char="F0E0"/>
      </w:r>
      <w:r>
        <w:t xml:space="preserve"> Type of customer</w:t>
      </w:r>
    </w:p>
    <w:p w:rsidR="001A2386" w:rsidRDefault="00657A57" w:rsidP="00466DD3">
      <w:pPr>
        <w:pStyle w:val="ListParagraph"/>
        <w:numPr>
          <w:ilvl w:val="1"/>
          <w:numId w:val="4"/>
        </w:numPr>
      </w:pPr>
      <w:r>
        <w:t xml:space="preserve"> </w:t>
      </w:r>
      <w:r w:rsidR="00445C52">
        <w:t xml:space="preserve">(Optional) </w:t>
      </w:r>
      <w:r w:rsidR="001A2386">
        <w:t>Bank Account Information</w:t>
      </w:r>
    </w:p>
    <w:p w:rsidR="001A2386" w:rsidRDefault="001A2386" w:rsidP="00466DD3">
      <w:pPr>
        <w:pStyle w:val="ListParagraph"/>
        <w:numPr>
          <w:ilvl w:val="2"/>
          <w:numId w:val="4"/>
        </w:numPr>
      </w:pPr>
      <w:r>
        <w:t>AccountType:ENUM:(Checking, Savings)</w:t>
      </w:r>
    </w:p>
    <w:p w:rsidR="001A2386" w:rsidRDefault="001A2386" w:rsidP="00466DD3">
      <w:pPr>
        <w:pStyle w:val="ListParagraph"/>
        <w:numPr>
          <w:ilvl w:val="2"/>
          <w:numId w:val="4"/>
        </w:numPr>
      </w:pPr>
      <w:r>
        <w:t>AccountName:String:32</w:t>
      </w:r>
    </w:p>
    <w:p w:rsidR="001A2386" w:rsidRDefault="001A2386" w:rsidP="00466DD3">
      <w:pPr>
        <w:pStyle w:val="ListParagraph"/>
        <w:numPr>
          <w:ilvl w:val="2"/>
          <w:numId w:val="4"/>
        </w:numPr>
      </w:pPr>
      <w:r>
        <w:t>ECheckType:ENUM:(CCD, PPD, TEL, WEB)</w:t>
      </w:r>
    </w:p>
    <w:p w:rsidR="001A2386" w:rsidRDefault="001A2386" w:rsidP="00466DD3">
      <w:pPr>
        <w:pStyle w:val="ListParagraph"/>
        <w:numPr>
          <w:ilvl w:val="2"/>
          <w:numId w:val="4"/>
        </w:numPr>
      </w:pPr>
      <w:r>
        <w:t>BankName:String:64</w:t>
      </w:r>
    </w:p>
    <w:p w:rsidR="001A2386" w:rsidRDefault="001A2386" w:rsidP="00466DD3">
      <w:pPr>
        <w:pStyle w:val="ListParagraph"/>
        <w:numPr>
          <w:ilvl w:val="2"/>
          <w:numId w:val="4"/>
        </w:numPr>
      </w:pPr>
      <w:r>
        <w:t>RoutingNumber:String:9</w:t>
      </w:r>
    </w:p>
    <w:p w:rsidR="001A2386" w:rsidRDefault="001A2386" w:rsidP="00466DD3">
      <w:pPr>
        <w:pStyle w:val="ListParagraph"/>
        <w:numPr>
          <w:ilvl w:val="2"/>
          <w:numId w:val="4"/>
        </w:numPr>
      </w:pPr>
      <w:r>
        <w:t>AccountNumber:String:17</w:t>
      </w:r>
    </w:p>
    <w:p w:rsidR="001A2386" w:rsidRDefault="00445C52" w:rsidP="00466DD3">
      <w:pPr>
        <w:pStyle w:val="ListParagraph"/>
        <w:numPr>
          <w:ilvl w:val="1"/>
          <w:numId w:val="4"/>
        </w:numPr>
      </w:pPr>
      <w:r>
        <w:t xml:space="preserve">(Optional) </w:t>
      </w:r>
      <w:r w:rsidR="001A2386">
        <w:t>Credit Card Information</w:t>
      </w:r>
    </w:p>
    <w:p w:rsidR="001A2386" w:rsidRDefault="001A2386" w:rsidP="00466DD3">
      <w:pPr>
        <w:pStyle w:val="ListParagraph"/>
        <w:numPr>
          <w:ilvl w:val="2"/>
          <w:numId w:val="4"/>
        </w:numPr>
      </w:pPr>
      <w:r>
        <w:t>CardNumber:String:16</w:t>
      </w:r>
    </w:p>
    <w:p w:rsidR="001A2386" w:rsidRDefault="001A2386" w:rsidP="00466DD3">
      <w:pPr>
        <w:pStyle w:val="ListParagraph"/>
        <w:numPr>
          <w:ilvl w:val="2"/>
          <w:numId w:val="4"/>
        </w:numPr>
      </w:pPr>
      <w:r>
        <w:t xml:space="preserve">ExpirationDate:String:7 </w:t>
      </w:r>
      <w:r>
        <w:sym w:font="Wingdings" w:char="F0E0"/>
      </w:r>
      <w:r>
        <w:t xml:space="preserve"> Format: YYYY-MM</w:t>
      </w:r>
    </w:p>
    <w:p w:rsidR="001A2386" w:rsidRDefault="001A2386" w:rsidP="00466DD3">
      <w:pPr>
        <w:pStyle w:val="ListParagraph"/>
        <w:numPr>
          <w:ilvl w:val="2"/>
          <w:numId w:val="4"/>
        </w:numPr>
      </w:pPr>
      <w:r>
        <w:t xml:space="preserve">CardCode:String:4 </w:t>
      </w:r>
      <w:r>
        <w:sym w:font="Wingdings" w:char="F0E0"/>
      </w:r>
      <w:r>
        <w:t xml:space="preserve"> CCV value</w:t>
      </w:r>
    </w:p>
    <w:p w:rsidR="00C567E9" w:rsidRDefault="00C567E9" w:rsidP="00466DD3">
      <w:pPr>
        <w:pStyle w:val="ListParagraph"/>
        <w:numPr>
          <w:ilvl w:val="2"/>
          <w:numId w:val="4"/>
        </w:numPr>
      </w:pPr>
      <w:r>
        <w:t xml:space="preserve">CardType:ENUM </w:t>
      </w:r>
      <w:r>
        <w:sym w:font="Wingdings" w:char="F0E0"/>
      </w:r>
      <w:r>
        <w:t xml:space="preserve"> (‘MC’ = MasterCard, ‘DS’ = Discover, ‘VC’ = Visa, ‘AM’ = American Express)</w:t>
      </w:r>
    </w:p>
    <w:p w:rsidR="0067395B" w:rsidRDefault="0067395B" w:rsidP="00466DD3">
      <w:pPr>
        <w:pStyle w:val="ListParagraph"/>
        <w:numPr>
          <w:ilvl w:val="2"/>
          <w:numId w:val="4"/>
        </w:numPr>
      </w:pPr>
      <w:r>
        <w:t xml:space="preserve">First Name:String:64 </w:t>
      </w:r>
      <w:r>
        <w:sym w:font="Wingdings" w:char="F0E0"/>
      </w:r>
      <w:r>
        <w:t xml:space="preserve"> First name of card holder.</w:t>
      </w:r>
    </w:p>
    <w:p w:rsidR="0067395B" w:rsidRDefault="0067395B" w:rsidP="00466DD3">
      <w:pPr>
        <w:pStyle w:val="ListParagraph"/>
        <w:numPr>
          <w:ilvl w:val="2"/>
          <w:numId w:val="4"/>
        </w:numPr>
      </w:pPr>
      <w:r>
        <w:t xml:space="preserve">Last Name:String:64 </w:t>
      </w:r>
      <w:r>
        <w:sym w:font="Wingdings" w:char="F0E0"/>
      </w:r>
      <w:r>
        <w:t xml:space="preserve"> Last name of card holder.</w:t>
      </w:r>
    </w:p>
    <w:p w:rsidR="001A2386" w:rsidRDefault="00445C52" w:rsidP="00466DD3">
      <w:pPr>
        <w:pStyle w:val="ListParagraph"/>
        <w:numPr>
          <w:ilvl w:val="1"/>
          <w:numId w:val="4"/>
        </w:numPr>
      </w:pPr>
      <w:r>
        <w:t xml:space="preserve">(Optional) </w:t>
      </w:r>
      <w:r w:rsidR="001A2386">
        <w:t>Driver License</w:t>
      </w:r>
    </w:p>
    <w:p w:rsidR="001A2386" w:rsidRDefault="006D5DEE" w:rsidP="00466DD3">
      <w:pPr>
        <w:pStyle w:val="ListParagraph"/>
        <w:numPr>
          <w:ilvl w:val="2"/>
          <w:numId w:val="4"/>
        </w:numPr>
      </w:pPr>
      <w:r>
        <w:t>S</w:t>
      </w:r>
      <w:r w:rsidR="001A2386">
        <w:t>tate:String:2</w:t>
      </w:r>
    </w:p>
    <w:p w:rsidR="001A2386" w:rsidRDefault="001A2386" w:rsidP="00466DD3">
      <w:pPr>
        <w:pStyle w:val="ListParagraph"/>
        <w:numPr>
          <w:ilvl w:val="2"/>
          <w:numId w:val="4"/>
        </w:numPr>
      </w:pPr>
      <w:r>
        <w:t>DriverLicenseNumber:String:20</w:t>
      </w:r>
    </w:p>
    <w:p w:rsidR="001A2386" w:rsidRDefault="001A2386" w:rsidP="00466DD3">
      <w:pPr>
        <w:pStyle w:val="ListParagraph"/>
        <w:numPr>
          <w:ilvl w:val="2"/>
          <w:numId w:val="4"/>
        </w:numPr>
      </w:pPr>
      <w:r>
        <w:t xml:space="preserve">DateOfBirth:String:10 </w:t>
      </w:r>
      <w:r>
        <w:sym w:font="Wingdings" w:char="F0E0"/>
      </w:r>
      <w:r>
        <w:t xml:space="preserve"> Format: YYYY-MM-DD</w:t>
      </w:r>
    </w:p>
    <w:p w:rsidR="00505FD9" w:rsidRDefault="00A02B5B" w:rsidP="00466DD3">
      <w:pPr>
        <w:pStyle w:val="ListParagraph"/>
        <w:numPr>
          <w:ilvl w:val="1"/>
          <w:numId w:val="4"/>
        </w:numPr>
      </w:pPr>
      <w:r>
        <w:t xml:space="preserve">(Optional) </w:t>
      </w:r>
      <w:r w:rsidR="001A2386">
        <w:t xml:space="preserve">Tax ID:String:9 </w:t>
      </w:r>
      <w:r w:rsidR="001A2386">
        <w:sym w:font="Wingdings" w:char="F0E0"/>
      </w:r>
      <w:r w:rsidR="001A2386">
        <w:t xml:space="preserve"> Customers Tax ID or SSN</w:t>
      </w:r>
    </w:p>
    <w:p w:rsidR="0013326D" w:rsidRDefault="0013326D" w:rsidP="0013326D">
      <w:pPr>
        <w:pStyle w:val="ListParagraph"/>
      </w:pPr>
      <w:r>
        <w:t xml:space="preserve">Validation Mode: ENUM: </w:t>
      </w:r>
      <w:r>
        <w:sym w:font="Wingdings" w:char="F0E0"/>
      </w:r>
      <w:r>
        <w:t xml:space="preserve"> Used to validate card or verify funds.  One of (‘CARD’,’FUNDS’).</w:t>
      </w:r>
    </w:p>
    <w:p w:rsidR="0013326D" w:rsidRDefault="0013326D" w:rsidP="00466DD3">
      <w:pPr>
        <w:pStyle w:val="ListParagraph"/>
        <w:numPr>
          <w:ilvl w:val="1"/>
          <w:numId w:val="4"/>
        </w:numPr>
      </w:pPr>
      <w:r>
        <w:t>‘CARD’: Payment provider will validate card is not stolen, is real card, checks expiration date, etc.</w:t>
      </w:r>
    </w:p>
    <w:p w:rsidR="0013326D" w:rsidRDefault="0013326D" w:rsidP="00466DD3">
      <w:pPr>
        <w:pStyle w:val="ListParagraph"/>
        <w:numPr>
          <w:ilvl w:val="1"/>
          <w:numId w:val="4"/>
        </w:numPr>
      </w:pPr>
      <w:r>
        <w:t>‘FUNDS’: Payment provide will perform actual $ amount charge against the card to test funds.</w:t>
      </w:r>
    </w:p>
    <w:p w:rsidR="00737D16" w:rsidRDefault="00737D16" w:rsidP="00737D16">
      <w:pPr>
        <w:pStyle w:val="ListParagraph"/>
      </w:pPr>
      <w:r>
        <w:t xml:space="preserve">Profile Type: ENUM: </w:t>
      </w:r>
      <w:r>
        <w:sym w:font="Wingdings" w:char="F0E0"/>
      </w:r>
      <w:r w:rsidR="00EE67A8">
        <w:t xml:space="preserve"> One of (‘PERMA</w:t>
      </w:r>
      <w:r>
        <w:t>N</w:t>
      </w:r>
      <w:r w:rsidR="00EE67A8">
        <w:t>E</w:t>
      </w:r>
      <w:r>
        <w:t>NT’,’ONE_TIME’)</w:t>
      </w:r>
    </w:p>
    <w:p w:rsidR="00737D16" w:rsidRDefault="00EE67A8" w:rsidP="00466DD3">
      <w:pPr>
        <w:pStyle w:val="ListParagraph"/>
        <w:numPr>
          <w:ilvl w:val="1"/>
          <w:numId w:val="4"/>
        </w:numPr>
      </w:pPr>
      <w:r>
        <w:t>‘PERMA</w:t>
      </w:r>
      <w:r w:rsidR="00737D16">
        <w:t>N</w:t>
      </w:r>
      <w:r>
        <w:t>E</w:t>
      </w:r>
      <w:r w:rsidR="00737D16">
        <w:t>NT’ means the profile is visible in the consumer’s account and editable.</w:t>
      </w:r>
    </w:p>
    <w:p w:rsidR="00737D16" w:rsidRDefault="00737D16" w:rsidP="00466DD3">
      <w:pPr>
        <w:pStyle w:val="ListParagraph"/>
        <w:numPr>
          <w:ilvl w:val="1"/>
          <w:numId w:val="4"/>
        </w:numPr>
      </w:pPr>
      <w:r>
        <w:t>‘ONE_TIME’ means the profile can only be tied to an order once.  Subsequent use will fail.</w:t>
      </w:r>
    </w:p>
    <w:p w:rsidR="00C07FFC" w:rsidRDefault="00C07FFC" w:rsidP="00C07FFC">
      <w:pPr>
        <w:pStyle w:val="ListParagraph"/>
      </w:pPr>
      <w:r>
        <w:t>(Optional) Billing Location Info, Overrides the account billing location</w:t>
      </w:r>
    </w:p>
    <w:p w:rsidR="00C07FFC" w:rsidRDefault="00C07FFC" w:rsidP="00466DD3">
      <w:pPr>
        <w:pStyle w:val="ListParagraph"/>
        <w:numPr>
          <w:ilvl w:val="1"/>
          <w:numId w:val="4"/>
        </w:numPr>
      </w:pPr>
      <w:r>
        <w:t>(Optional) Billing Address</w:t>
      </w:r>
    </w:p>
    <w:p w:rsidR="00C07FFC" w:rsidRDefault="00C07FFC" w:rsidP="00466DD3">
      <w:pPr>
        <w:pStyle w:val="ListParagraph"/>
        <w:numPr>
          <w:ilvl w:val="2"/>
          <w:numId w:val="4"/>
        </w:numPr>
      </w:pPr>
      <w:r>
        <w:t>(Optional)FirstName:String:64</w:t>
      </w:r>
    </w:p>
    <w:p w:rsidR="00C07FFC" w:rsidRDefault="00C07FFC" w:rsidP="00466DD3">
      <w:pPr>
        <w:pStyle w:val="ListParagraph"/>
        <w:numPr>
          <w:ilvl w:val="2"/>
          <w:numId w:val="4"/>
        </w:numPr>
      </w:pPr>
      <w:r>
        <w:t>(Optional)MiddleInitial:String:1</w:t>
      </w:r>
    </w:p>
    <w:p w:rsidR="00C07FFC" w:rsidRDefault="00C07FFC" w:rsidP="00466DD3">
      <w:pPr>
        <w:pStyle w:val="ListParagraph"/>
        <w:numPr>
          <w:ilvl w:val="2"/>
          <w:numId w:val="4"/>
        </w:numPr>
      </w:pPr>
      <w:r>
        <w:t>(Optional)LastName:String:64</w:t>
      </w:r>
    </w:p>
    <w:p w:rsidR="00C07FFC" w:rsidRDefault="00C07FFC" w:rsidP="00466DD3">
      <w:pPr>
        <w:pStyle w:val="ListParagraph"/>
        <w:numPr>
          <w:ilvl w:val="2"/>
          <w:numId w:val="4"/>
        </w:numPr>
      </w:pPr>
      <w:r>
        <w:t>(Optional)Company:String:50</w:t>
      </w:r>
    </w:p>
    <w:p w:rsidR="00C07FFC" w:rsidRDefault="00C07FFC" w:rsidP="00466DD3">
      <w:pPr>
        <w:pStyle w:val="ListParagraph"/>
        <w:numPr>
          <w:ilvl w:val="2"/>
          <w:numId w:val="4"/>
        </w:numPr>
      </w:pPr>
      <w:r>
        <w:t>(Optional)Address1:String:128</w:t>
      </w:r>
    </w:p>
    <w:p w:rsidR="00C07FFC" w:rsidRDefault="00C07FFC" w:rsidP="00466DD3">
      <w:pPr>
        <w:pStyle w:val="ListParagraph"/>
        <w:numPr>
          <w:ilvl w:val="2"/>
          <w:numId w:val="4"/>
        </w:numPr>
      </w:pPr>
      <w:r>
        <w:t>(Optional)Address2:String:128</w:t>
      </w:r>
    </w:p>
    <w:p w:rsidR="00C07FFC" w:rsidRDefault="00C07FFC" w:rsidP="00466DD3">
      <w:pPr>
        <w:pStyle w:val="ListParagraph"/>
        <w:numPr>
          <w:ilvl w:val="2"/>
          <w:numId w:val="4"/>
        </w:numPr>
      </w:pPr>
      <w:r>
        <w:t>(Optional)City:String:64</w:t>
      </w:r>
    </w:p>
    <w:p w:rsidR="00C07FFC" w:rsidRDefault="00C07FFC" w:rsidP="00466DD3">
      <w:pPr>
        <w:pStyle w:val="ListParagraph"/>
        <w:numPr>
          <w:ilvl w:val="2"/>
          <w:numId w:val="4"/>
        </w:numPr>
      </w:pPr>
      <w:r>
        <w:t>(Optional)State:String:64</w:t>
      </w:r>
    </w:p>
    <w:p w:rsidR="00C07FFC" w:rsidRDefault="00C07FFC" w:rsidP="00466DD3">
      <w:pPr>
        <w:pStyle w:val="ListParagraph"/>
        <w:numPr>
          <w:ilvl w:val="2"/>
          <w:numId w:val="4"/>
        </w:numPr>
      </w:pPr>
      <w:r>
        <w:t>(Optional)Zip:String:5</w:t>
      </w:r>
    </w:p>
    <w:p w:rsidR="00C07FFC" w:rsidRDefault="00C07FFC" w:rsidP="00466DD3">
      <w:pPr>
        <w:pStyle w:val="ListParagraph"/>
        <w:numPr>
          <w:ilvl w:val="2"/>
          <w:numId w:val="4"/>
        </w:numPr>
      </w:pPr>
      <w:r>
        <w:lastRenderedPageBreak/>
        <w:t>(Optional)Zip4:String:4</w:t>
      </w:r>
    </w:p>
    <w:p w:rsidR="00C07FFC" w:rsidRDefault="00C07FFC" w:rsidP="00466DD3">
      <w:pPr>
        <w:pStyle w:val="ListParagraph"/>
        <w:numPr>
          <w:ilvl w:val="2"/>
          <w:numId w:val="4"/>
        </w:numPr>
      </w:pPr>
      <w:r>
        <w:t>(Optional)Country:String:128</w:t>
      </w:r>
    </w:p>
    <w:p w:rsidR="00C07FFC" w:rsidRDefault="00C07FFC" w:rsidP="00466DD3">
      <w:pPr>
        <w:pStyle w:val="ListParagraph"/>
        <w:numPr>
          <w:ilvl w:val="2"/>
          <w:numId w:val="4"/>
        </w:numPr>
      </w:pPr>
      <w:r>
        <w:t>(Optional)PhoneNumber:String:25</w:t>
      </w:r>
    </w:p>
    <w:p w:rsidR="00C07FFC" w:rsidRDefault="00C07FFC" w:rsidP="00466DD3">
      <w:pPr>
        <w:pStyle w:val="ListParagraph"/>
        <w:numPr>
          <w:ilvl w:val="2"/>
          <w:numId w:val="4"/>
        </w:numPr>
      </w:pPr>
      <w:r>
        <w:t>(Optional)FaxNumber:String:25</w:t>
      </w:r>
    </w:p>
    <w:p w:rsidR="002D55FB" w:rsidRDefault="002D55FB" w:rsidP="002D55FB">
      <w:pPr>
        <w:pStyle w:val="ListParagraph"/>
      </w:pPr>
      <w:r>
        <w:t xml:space="preserve">Default Profile: Boolean: </w:t>
      </w:r>
      <w:r>
        <w:sym w:font="Wingdings" w:char="F0E0"/>
      </w:r>
      <w:r>
        <w:t xml:space="preserve"> Make this profile the default payment profile.  Must be set either true/false;</w:t>
      </w:r>
    </w:p>
    <w:p w:rsidR="00BB0D68" w:rsidRDefault="00BB0D68" w:rsidP="00BB0D68">
      <w:r>
        <w:t>Outputs</w:t>
      </w:r>
    </w:p>
    <w:p w:rsidR="00BB0D68" w:rsidRDefault="00BB0D68" w:rsidP="00BB0D68">
      <w:pPr>
        <w:pStyle w:val="ListParagraph"/>
      </w:pPr>
      <w:r>
        <w:t>&lt;standard response message block&gt;</w:t>
      </w:r>
    </w:p>
    <w:p w:rsidR="008556C8" w:rsidRDefault="008556C8" w:rsidP="003E16DF">
      <w:pPr>
        <w:pStyle w:val="ListParagraph"/>
      </w:pPr>
      <w:r>
        <w:t>PaymentProfileID:</w:t>
      </w:r>
      <w:r w:rsidR="00E127E2">
        <w:t>Int:8</w:t>
      </w:r>
    </w:p>
    <w:p w:rsidR="00DE2FAD" w:rsidRDefault="00DE2FAD" w:rsidP="00E127E2">
      <w:pPr>
        <w:pStyle w:val="ListParagraph"/>
      </w:pPr>
      <w:r>
        <w:t xml:space="preserve">ResponseCode:String:8 </w:t>
      </w:r>
      <w:r>
        <w:sym w:font="Wingdings" w:char="F0E0"/>
      </w:r>
      <w:r>
        <w:t>Response Code (Provider specific)</w:t>
      </w:r>
    </w:p>
    <w:p w:rsidR="00DE2FAD" w:rsidRDefault="00DE2FAD" w:rsidP="00E127E2">
      <w:pPr>
        <w:pStyle w:val="ListParagraph"/>
      </w:pPr>
      <w:r>
        <w:t xml:space="preserve">ResponseReasonDesc:String:255 </w:t>
      </w:r>
      <w:r>
        <w:sym w:font="Wingdings" w:char="F0E0"/>
      </w:r>
      <w:r>
        <w:t>Description of the validation result</w:t>
      </w:r>
      <w:r w:rsidR="00E127E2">
        <w:t xml:space="preserve"> (Provider specific)</w:t>
      </w:r>
    </w:p>
    <w:p w:rsidR="00BB0D68" w:rsidRDefault="00F25EBC" w:rsidP="00BB0D68">
      <w:r>
        <w:t>Return Sub Codes</w:t>
      </w:r>
    </w:p>
    <w:p w:rsidR="003E16DF" w:rsidRDefault="00DE2FAD" w:rsidP="003E16DF">
      <w:pPr>
        <w:pStyle w:val="ListParagraph"/>
      </w:pPr>
      <w:r>
        <w:t>0x54</w:t>
      </w:r>
      <w:r w:rsidR="003E16DF">
        <w:t>0</w:t>
      </w:r>
      <w:r w:rsidR="00200F14">
        <w:t>0</w:t>
      </w:r>
      <w:r w:rsidR="003E16DF">
        <w:t xml:space="preserve"> </w:t>
      </w:r>
      <w:r w:rsidR="003E16DF">
        <w:sym w:font="Wingdings" w:char="F0E0"/>
      </w:r>
      <w:r w:rsidR="003E16DF">
        <w:t>Provider Gateway Failure</w:t>
      </w:r>
    </w:p>
    <w:p w:rsidR="003E16DF" w:rsidRPr="00120411" w:rsidRDefault="00DE2FAD" w:rsidP="003E16DF">
      <w:pPr>
        <w:pStyle w:val="ListParagraph"/>
      </w:pPr>
      <w:r>
        <w:t>0x54</w:t>
      </w:r>
      <w:r w:rsidR="003E16DF">
        <w:t>0</w:t>
      </w:r>
      <w:r w:rsidR="00200F14">
        <w:t>1</w:t>
      </w:r>
      <w:r w:rsidR="003E16DF">
        <w:t xml:space="preserve"> </w:t>
      </w:r>
      <w:r w:rsidR="003E16DF">
        <w:sym w:font="Wingdings" w:char="F0E0"/>
      </w:r>
      <w:r w:rsidR="003E16DF">
        <w:t>Internal System Failure</w:t>
      </w:r>
    </w:p>
    <w:p w:rsidR="00BB0D68" w:rsidRDefault="00883FCA" w:rsidP="00BB0D68">
      <w:pPr>
        <w:pStyle w:val="Heading3"/>
        <w:rPr>
          <w:b/>
          <w:color w:val="FF0000"/>
        </w:rPr>
      </w:pPr>
      <w:bookmarkStart w:id="186" w:name="_Toc382296964"/>
      <w:r>
        <w:t>Get Payment Profile</w:t>
      </w:r>
      <w:bookmarkEnd w:id="186"/>
    </w:p>
    <w:p w:rsidR="00BB0D68" w:rsidRPr="00197662" w:rsidRDefault="00103384" w:rsidP="00BB0D68">
      <w:r>
        <w:t xml:space="preserve">Get payment </w:t>
      </w:r>
      <w:r w:rsidR="00BB6761">
        <w:t xml:space="preserve">and/or shipping </w:t>
      </w:r>
      <w:r>
        <w:t>profile information for a customer.</w:t>
      </w:r>
    </w:p>
    <w:p w:rsidR="00E127E2" w:rsidRDefault="00BB0D68" w:rsidP="00BB0D68">
      <w:r>
        <w:t>Inputs</w:t>
      </w:r>
    </w:p>
    <w:p w:rsidR="00E127E2" w:rsidRDefault="000D209E" w:rsidP="000D209E">
      <w:pPr>
        <w:spacing w:after="0" w:line="240" w:lineRule="auto"/>
        <w:ind w:left="634"/>
      </w:pPr>
      <w:r>
        <w:t>One of the following search filters must be provided.</w:t>
      </w:r>
    </w:p>
    <w:p w:rsidR="00E127E2" w:rsidRDefault="00E127E2" w:rsidP="00E127E2">
      <w:pPr>
        <w:pStyle w:val="ListParagraph"/>
      </w:pPr>
      <w:r>
        <w:t xml:space="preserve">(Optional) Account ID:Int:8 </w:t>
      </w:r>
      <w:r>
        <w:sym w:font="Wingdings" w:char="F0E0"/>
      </w:r>
      <w:r>
        <w:t xml:space="preserve"> One of Customer ID, Partner ID, Dealer ID, Agent ID, Wholesale ID, etc.</w:t>
      </w:r>
    </w:p>
    <w:p w:rsidR="00BB0D68" w:rsidRDefault="00E127E2" w:rsidP="00BB0D68">
      <w:pPr>
        <w:pStyle w:val="ListParagraph"/>
      </w:pPr>
      <w:r>
        <w:t xml:space="preserve">(Optional) </w:t>
      </w:r>
      <w:r w:rsidR="001A2386">
        <w:t>Payment</w:t>
      </w:r>
      <w:r>
        <w:t>Profile</w:t>
      </w:r>
      <w:r w:rsidR="001A2386">
        <w:t>ID:</w:t>
      </w:r>
      <w:r>
        <w:t>Int</w:t>
      </w:r>
      <w:r w:rsidR="001A2386">
        <w:t>:</w:t>
      </w:r>
      <w:r>
        <w:t>8</w:t>
      </w:r>
      <w:r w:rsidR="001A2386">
        <w:t xml:space="preserve"> </w:t>
      </w:r>
      <w:r w:rsidR="001A2386">
        <w:sym w:font="Wingdings" w:char="F0E0"/>
      </w:r>
      <w:r w:rsidR="001A2386">
        <w:t xml:space="preserve"> The Payment </w:t>
      </w:r>
      <w:r>
        <w:t xml:space="preserve">Profile </w:t>
      </w:r>
      <w:r w:rsidR="001A2386">
        <w:t>ID of the customer.</w:t>
      </w:r>
    </w:p>
    <w:p w:rsidR="00BB0D68" w:rsidRDefault="00BB0D68" w:rsidP="00BB0D68">
      <w:r>
        <w:t>Outputs</w:t>
      </w:r>
    </w:p>
    <w:p w:rsidR="00BB0D68" w:rsidRDefault="00BB0D68" w:rsidP="00BB0D68">
      <w:pPr>
        <w:pStyle w:val="ListParagraph"/>
      </w:pPr>
      <w:r>
        <w:t>&lt;standard response message block&gt;</w:t>
      </w:r>
    </w:p>
    <w:p w:rsidR="008556C8" w:rsidRDefault="008556C8" w:rsidP="00BB0D68">
      <w:pPr>
        <w:pStyle w:val="ListParagraph"/>
      </w:pPr>
      <w:r>
        <w:t>Payment Profiles</w:t>
      </w:r>
      <w:r w:rsidR="00E127E2">
        <w:t xml:space="preserve"> Array</w:t>
      </w:r>
    </w:p>
    <w:p w:rsidR="000D209E" w:rsidRDefault="000D209E" w:rsidP="00466DD3">
      <w:pPr>
        <w:pStyle w:val="ListParagraph"/>
        <w:numPr>
          <w:ilvl w:val="1"/>
          <w:numId w:val="4"/>
        </w:numPr>
      </w:pPr>
      <w:r>
        <w:t xml:space="preserve">Payment Profile ID:Int:8 </w:t>
      </w:r>
      <w:r>
        <w:sym w:font="Wingdings" w:char="F0E0"/>
      </w:r>
      <w:r>
        <w:t xml:space="preserve"> The payment profile ID.</w:t>
      </w:r>
    </w:p>
    <w:p w:rsidR="00930233" w:rsidRDefault="00930233" w:rsidP="00466DD3">
      <w:pPr>
        <w:pStyle w:val="ListParagraph"/>
        <w:numPr>
          <w:ilvl w:val="1"/>
          <w:numId w:val="4"/>
        </w:numPr>
      </w:pPr>
      <w:r>
        <w:t>Payment Profile Type:</w:t>
      </w:r>
      <w:r w:rsidR="00C5016E">
        <w:t>ENUM</w:t>
      </w:r>
      <w:r>
        <w:t xml:space="preserve"> </w:t>
      </w:r>
      <w:r>
        <w:sym w:font="Wingdings" w:char="F0E0"/>
      </w:r>
      <w:r>
        <w:t xml:space="preserve"> One of ‘PERMANENT’,’ONE TIME’.</w:t>
      </w:r>
    </w:p>
    <w:p w:rsidR="000D209E" w:rsidRDefault="000D209E" w:rsidP="00466DD3">
      <w:pPr>
        <w:pStyle w:val="ListParagraph"/>
        <w:numPr>
          <w:ilvl w:val="1"/>
          <w:numId w:val="4"/>
        </w:numPr>
      </w:pPr>
      <w:r>
        <w:t>Payment Profile Info, one of Bank ACH/eCheck</w:t>
      </w:r>
      <w:r w:rsidR="00930233">
        <w:t xml:space="preserve">, </w:t>
      </w:r>
      <w:r>
        <w:t>Credit Card</w:t>
      </w:r>
      <w:r w:rsidR="00930233">
        <w:t>, Manual</w:t>
      </w:r>
      <w:r>
        <w:t>.</w:t>
      </w:r>
    </w:p>
    <w:p w:rsidR="000D209E" w:rsidRDefault="000D209E" w:rsidP="00466DD3">
      <w:pPr>
        <w:pStyle w:val="ListParagraph"/>
        <w:numPr>
          <w:ilvl w:val="2"/>
          <w:numId w:val="4"/>
        </w:numPr>
      </w:pPr>
      <w:r>
        <w:t xml:space="preserve">Type:ENUM:(Individual or Business) </w:t>
      </w:r>
      <w:r>
        <w:sym w:font="Wingdings" w:char="F0E0"/>
      </w:r>
      <w:r>
        <w:t xml:space="preserve"> Type of customer</w:t>
      </w:r>
    </w:p>
    <w:p w:rsidR="000D209E" w:rsidRDefault="000D209E" w:rsidP="00466DD3">
      <w:pPr>
        <w:pStyle w:val="ListParagraph"/>
        <w:numPr>
          <w:ilvl w:val="2"/>
          <w:numId w:val="4"/>
        </w:numPr>
      </w:pPr>
      <w:r>
        <w:t xml:space="preserve"> (Optional) Bank Account Information</w:t>
      </w:r>
    </w:p>
    <w:p w:rsidR="000D209E" w:rsidRDefault="000D209E" w:rsidP="00466DD3">
      <w:pPr>
        <w:pStyle w:val="ListParagraph"/>
        <w:numPr>
          <w:ilvl w:val="3"/>
          <w:numId w:val="4"/>
        </w:numPr>
      </w:pPr>
      <w:r>
        <w:t>AccountType:ENUM:(Checking, Savings)</w:t>
      </w:r>
    </w:p>
    <w:p w:rsidR="000D209E" w:rsidRDefault="000D209E" w:rsidP="00466DD3">
      <w:pPr>
        <w:pStyle w:val="ListParagraph"/>
        <w:numPr>
          <w:ilvl w:val="3"/>
          <w:numId w:val="4"/>
        </w:numPr>
      </w:pPr>
      <w:r>
        <w:t>AccountName:String:32</w:t>
      </w:r>
    </w:p>
    <w:p w:rsidR="000D209E" w:rsidRDefault="000D209E" w:rsidP="00466DD3">
      <w:pPr>
        <w:pStyle w:val="ListParagraph"/>
        <w:numPr>
          <w:ilvl w:val="3"/>
          <w:numId w:val="4"/>
        </w:numPr>
      </w:pPr>
      <w:r>
        <w:t>ECheckType:ENUM:(CCD, PPD, TEL, WEB)</w:t>
      </w:r>
    </w:p>
    <w:p w:rsidR="000D209E" w:rsidRDefault="000D209E" w:rsidP="00466DD3">
      <w:pPr>
        <w:pStyle w:val="ListParagraph"/>
        <w:numPr>
          <w:ilvl w:val="3"/>
          <w:numId w:val="4"/>
        </w:numPr>
      </w:pPr>
      <w:r>
        <w:t>BankName:String:64</w:t>
      </w:r>
    </w:p>
    <w:p w:rsidR="000D209E" w:rsidRDefault="000D209E" w:rsidP="00466DD3">
      <w:pPr>
        <w:pStyle w:val="ListParagraph"/>
        <w:numPr>
          <w:ilvl w:val="3"/>
          <w:numId w:val="4"/>
        </w:numPr>
      </w:pPr>
      <w:r>
        <w:t>RoutingNumber:String:9</w:t>
      </w:r>
    </w:p>
    <w:p w:rsidR="000D209E" w:rsidRDefault="000D209E" w:rsidP="00466DD3">
      <w:pPr>
        <w:pStyle w:val="ListParagraph"/>
        <w:numPr>
          <w:ilvl w:val="3"/>
          <w:numId w:val="4"/>
        </w:numPr>
      </w:pPr>
      <w:r>
        <w:t>AccountNumber:String:17</w:t>
      </w:r>
    </w:p>
    <w:p w:rsidR="000D209E" w:rsidRDefault="000D209E" w:rsidP="00466DD3">
      <w:pPr>
        <w:pStyle w:val="ListParagraph"/>
        <w:numPr>
          <w:ilvl w:val="2"/>
          <w:numId w:val="4"/>
        </w:numPr>
      </w:pPr>
      <w:r>
        <w:t>(Optional) Credit Card Information</w:t>
      </w:r>
    </w:p>
    <w:p w:rsidR="000D209E" w:rsidRDefault="000D209E" w:rsidP="00466DD3">
      <w:pPr>
        <w:pStyle w:val="ListParagraph"/>
        <w:numPr>
          <w:ilvl w:val="3"/>
          <w:numId w:val="4"/>
        </w:numPr>
      </w:pPr>
      <w:r>
        <w:t>CardNumber</w:t>
      </w:r>
      <w:r w:rsidR="00C5016E">
        <w:t xml:space="preserve"> (last 4 digits):String:4</w:t>
      </w:r>
    </w:p>
    <w:p w:rsidR="000D209E" w:rsidRDefault="000D209E" w:rsidP="00466DD3">
      <w:pPr>
        <w:pStyle w:val="ListParagraph"/>
        <w:numPr>
          <w:ilvl w:val="3"/>
          <w:numId w:val="4"/>
        </w:numPr>
      </w:pPr>
      <w:r>
        <w:t xml:space="preserve">ExpirationDate:String:7 </w:t>
      </w:r>
      <w:r>
        <w:sym w:font="Wingdings" w:char="F0E0"/>
      </w:r>
      <w:r>
        <w:t xml:space="preserve"> Format: YYYY-MM</w:t>
      </w:r>
    </w:p>
    <w:p w:rsidR="00C567E9" w:rsidRDefault="00C567E9" w:rsidP="00466DD3">
      <w:pPr>
        <w:pStyle w:val="ListParagraph"/>
        <w:numPr>
          <w:ilvl w:val="3"/>
          <w:numId w:val="4"/>
        </w:numPr>
      </w:pPr>
      <w:r>
        <w:t xml:space="preserve">CardType:ENUM </w:t>
      </w:r>
      <w:r>
        <w:sym w:font="Wingdings" w:char="F0E0"/>
      </w:r>
      <w:r>
        <w:t xml:space="preserve"> (‘MC’ = MasterCard, ‘DS’ = Discover, ‘VC’ = Visa, ‘AM’ = American Express)</w:t>
      </w:r>
    </w:p>
    <w:p w:rsidR="00B004D4" w:rsidRDefault="00B004D4" w:rsidP="00466DD3">
      <w:pPr>
        <w:pStyle w:val="ListParagraph"/>
        <w:numPr>
          <w:ilvl w:val="3"/>
          <w:numId w:val="4"/>
        </w:numPr>
      </w:pPr>
      <w:r>
        <w:t xml:space="preserve">First Name:String:64 </w:t>
      </w:r>
      <w:r>
        <w:sym w:font="Wingdings" w:char="F0E0"/>
      </w:r>
      <w:r>
        <w:t xml:space="preserve"> First name of card holder.</w:t>
      </w:r>
    </w:p>
    <w:p w:rsidR="00B004D4" w:rsidRDefault="00B004D4" w:rsidP="00466DD3">
      <w:pPr>
        <w:pStyle w:val="ListParagraph"/>
        <w:numPr>
          <w:ilvl w:val="3"/>
          <w:numId w:val="4"/>
        </w:numPr>
      </w:pPr>
      <w:r>
        <w:t xml:space="preserve">Last Name:String:64 </w:t>
      </w:r>
      <w:r>
        <w:sym w:font="Wingdings" w:char="F0E0"/>
      </w:r>
      <w:r>
        <w:t xml:space="preserve"> Last name of card holder.</w:t>
      </w:r>
    </w:p>
    <w:p w:rsidR="000D209E" w:rsidRDefault="000D209E" w:rsidP="00466DD3">
      <w:pPr>
        <w:pStyle w:val="ListParagraph"/>
        <w:numPr>
          <w:ilvl w:val="2"/>
          <w:numId w:val="4"/>
        </w:numPr>
      </w:pPr>
      <w:r>
        <w:t>(Optional) Driver License</w:t>
      </w:r>
    </w:p>
    <w:p w:rsidR="000D209E" w:rsidRDefault="000D209E" w:rsidP="00466DD3">
      <w:pPr>
        <w:pStyle w:val="ListParagraph"/>
        <w:numPr>
          <w:ilvl w:val="3"/>
          <w:numId w:val="4"/>
        </w:numPr>
      </w:pPr>
      <w:r>
        <w:lastRenderedPageBreak/>
        <w:t>State:String:2</w:t>
      </w:r>
    </w:p>
    <w:p w:rsidR="000D209E" w:rsidRDefault="000D209E" w:rsidP="00466DD3">
      <w:pPr>
        <w:pStyle w:val="ListParagraph"/>
        <w:numPr>
          <w:ilvl w:val="3"/>
          <w:numId w:val="4"/>
        </w:numPr>
      </w:pPr>
      <w:r>
        <w:t>DriverLicenseNumber:String:20</w:t>
      </w:r>
    </w:p>
    <w:p w:rsidR="000D209E" w:rsidRDefault="000D209E" w:rsidP="00466DD3">
      <w:pPr>
        <w:pStyle w:val="ListParagraph"/>
        <w:numPr>
          <w:ilvl w:val="3"/>
          <w:numId w:val="4"/>
        </w:numPr>
      </w:pPr>
      <w:r>
        <w:t xml:space="preserve">DateOfBirth:String:10 </w:t>
      </w:r>
      <w:r>
        <w:sym w:font="Wingdings" w:char="F0E0"/>
      </w:r>
      <w:r>
        <w:t xml:space="preserve"> Format: YYYY-MM-DD</w:t>
      </w:r>
    </w:p>
    <w:p w:rsidR="000D209E" w:rsidRDefault="000D209E" w:rsidP="00466DD3">
      <w:pPr>
        <w:pStyle w:val="ListParagraph"/>
        <w:numPr>
          <w:ilvl w:val="2"/>
          <w:numId w:val="4"/>
        </w:numPr>
      </w:pPr>
      <w:r>
        <w:t xml:space="preserve">(Optional) Tax ID:String:9 </w:t>
      </w:r>
      <w:r>
        <w:sym w:font="Wingdings" w:char="F0E0"/>
      </w:r>
      <w:r>
        <w:t xml:space="preserve"> Customers Tax ID or SSN</w:t>
      </w:r>
    </w:p>
    <w:p w:rsidR="000D209E" w:rsidRDefault="000D209E" w:rsidP="00466DD3">
      <w:pPr>
        <w:pStyle w:val="ListParagraph"/>
        <w:numPr>
          <w:ilvl w:val="1"/>
          <w:numId w:val="4"/>
        </w:numPr>
      </w:pPr>
      <w:r>
        <w:t>Billing Location Info</w:t>
      </w:r>
    </w:p>
    <w:p w:rsidR="000D209E" w:rsidRDefault="000D209E" w:rsidP="00466DD3">
      <w:pPr>
        <w:pStyle w:val="ListParagraph"/>
        <w:numPr>
          <w:ilvl w:val="2"/>
          <w:numId w:val="4"/>
        </w:numPr>
      </w:pPr>
      <w:r>
        <w:t>Billing Address</w:t>
      </w:r>
    </w:p>
    <w:p w:rsidR="000D209E" w:rsidRDefault="000D209E" w:rsidP="00466DD3">
      <w:pPr>
        <w:pStyle w:val="ListParagraph"/>
        <w:numPr>
          <w:ilvl w:val="3"/>
          <w:numId w:val="4"/>
        </w:numPr>
      </w:pPr>
      <w:r>
        <w:t>FirstName:String:64</w:t>
      </w:r>
    </w:p>
    <w:p w:rsidR="000D209E" w:rsidRDefault="000D209E" w:rsidP="00466DD3">
      <w:pPr>
        <w:pStyle w:val="ListParagraph"/>
        <w:numPr>
          <w:ilvl w:val="3"/>
          <w:numId w:val="4"/>
        </w:numPr>
      </w:pPr>
      <w:r>
        <w:t>MiddleInitial:String:1</w:t>
      </w:r>
    </w:p>
    <w:p w:rsidR="000D209E" w:rsidRDefault="000D209E" w:rsidP="00466DD3">
      <w:pPr>
        <w:pStyle w:val="ListParagraph"/>
        <w:numPr>
          <w:ilvl w:val="3"/>
          <w:numId w:val="4"/>
        </w:numPr>
      </w:pPr>
      <w:r>
        <w:t>LastName:String:64</w:t>
      </w:r>
    </w:p>
    <w:p w:rsidR="000D209E" w:rsidRDefault="000D209E" w:rsidP="00466DD3">
      <w:pPr>
        <w:pStyle w:val="ListParagraph"/>
        <w:numPr>
          <w:ilvl w:val="3"/>
          <w:numId w:val="4"/>
        </w:numPr>
      </w:pPr>
      <w:r>
        <w:t>Company:String:50</w:t>
      </w:r>
    </w:p>
    <w:p w:rsidR="000D209E" w:rsidRDefault="000D209E" w:rsidP="00466DD3">
      <w:pPr>
        <w:pStyle w:val="ListParagraph"/>
        <w:numPr>
          <w:ilvl w:val="3"/>
          <w:numId w:val="4"/>
        </w:numPr>
      </w:pPr>
      <w:r>
        <w:t>Address1:String:128</w:t>
      </w:r>
    </w:p>
    <w:p w:rsidR="000D209E" w:rsidRDefault="000D209E" w:rsidP="00466DD3">
      <w:pPr>
        <w:pStyle w:val="ListParagraph"/>
        <w:numPr>
          <w:ilvl w:val="3"/>
          <w:numId w:val="4"/>
        </w:numPr>
      </w:pPr>
      <w:r>
        <w:t>Address2:String:128</w:t>
      </w:r>
    </w:p>
    <w:p w:rsidR="000D209E" w:rsidRDefault="000D209E" w:rsidP="00466DD3">
      <w:pPr>
        <w:pStyle w:val="ListParagraph"/>
        <w:numPr>
          <w:ilvl w:val="3"/>
          <w:numId w:val="4"/>
        </w:numPr>
      </w:pPr>
      <w:r>
        <w:t>City:String:64</w:t>
      </w:r>
    </w:p>
    <w:p w:rsidR="000D209E" w:rsidRDefault="000D209E" w:rsidP="00466DD3">
      <w:pPr>
        <w:pStyle w:val="ListParagraph"/>
        <w:numPr>
          <w:ilvl w:val="3"/>
          <w:numId w:val="4"/>
        </w:numPr>
      </w:pPr>
      <w:r>
        <w:t>State:String:64</w:t>
      </w:r>
    </w:p>
    <w:p w:rsidR="000D209E" w:rsidRDefault="000D209E" w:rsidP="00466DD3">
      <w:pPr>
        <w:pStyle w:val="ListParagraph"/>
        <w:numPr>
          <w:ilvl w:val="3"/>
          <w:numId w:val="4"/>
        </w:numPr>
      </w:pPr>
      <w:r>
        <w:t>Zip:String:5</w:t>
      </w:r>
    </w:p>
    <w:p w:rsidR="000D209E" w:rsidRDefault="000D209E" w:rsidP="00466DD3">
      <w:pPr>
        <w:pStyle w:val="ListParagraph"/>
        <w:numPr>
          <w:ilvl w:val="3"/>
          <w:numId w:val="4"/>
        </w:numPr>
      </w:pPr>
      <w:r>
        <w:t>Zip4:String:4</w:t>
      </w:r>
    </w:p>
    <w:p w:rsidR="000D209E" w:rsidRDefault="000D209E" w:rsidP="00466DD3">
      <w:pPr>
        <w:pStyle w:val="ListParagraph"/>
        <w:numPr>
          <w:ilvl w:val="3"/>
          <w:numId w:val="4"/>
        </w:numPr>
      </w:pPr>
      <w:r>
        <w:t>Country:String:128</w:t>
      </w:r>
    </w:p>
    <w:p w:rsidR="000D209E" w:rsidRDefault="000D209E" w:rsidP="00466DD3">
      <w:pPr>
        <w:pStyle w:val="ListParagraph"/>
        <w:numPr>
          <w:ilvl w:val="3"/>
          <w:numId w:val="4"/>
        </w:numPr>
      </w:pPr>
      <w:r>
        <w:t>PhoneNumber:String:25</w:t>
      </w:r>
    </w:p>
    <w:p w:rsidR="000D209E" w:rsidRDefault="000D209E" w:rsidP="00466DD3">
      <w:pPr>
        <w:pStyle w:val="ListParagraph"/>
        <w:numPr>
          <w:ilvl w:val="3"/>
          <w:numId w:val="4"/>
        </w:numPr>
      </w:pPr>
      <w:r>
        <w:t>FaxNumber:String:25</w:t>
      </w:r>
    </w:p>
    <w:p w:rsidR="00624532" w:rsidRDefault="00624532" w:rsidP="00624532">
      <w:pPr>
        <w:pStyle w:val="ListParagraph"/>
        <w:numPr>
          <w:ilvl w:val="1"/>
          <w:numId w:val="4"/>
        </w:numPr>
      </w:pPr>
      <w:r>
        <w:t xml:space="preserve">Default Profile: Boolean: </w:t>
      </w:r>
      <w:r>
        <w:sym w:font="Wingdings" w:char="F0E0"/>
      </w:r>
      <w:r>
        <w:t xml:space="preserve"> True if this profile is the default.</w:t>
      </w:r>
    </w:p>
    <w:p w:rsidR="003E16DF" w:rsidRDefault="00F25EBC" w:rsidP="00200F14">
      <w:r>
        <w:t>Return Sub Codes</w:t>
      </w:r>
    </w:p>
    <w:p w:rsidR="003E16DF" w:rsidRDefault="00DE2FAD" w:rsidP="003E16DF">
      <w:pPr>
        <w:pStyle w:val="ListParagraph"/>
      </w:pPr>
      <w:r>
        <w:t>0x55</w:t>
      </w:r>
      <w:r w:rsidR="003E16DF">
        <w:t>0</w:t>
      </w:r>
      <w:r w:rsidR="00200F14">
        <w:t>0</w:t>
      </w:r>
      <w:r w:rsidR="003E16DF">
        <w:t xml:space="preserve"> </w:t>
      </w:r>
      <w:r w:rsidR="003E16DF">
        <w:sym w:font="Wingdings" w:char="F0E0"/>
      </w:r>
      <w:r w:rsidR="003E16DF">
        <w:t>Provider Gateway Failure</w:t>
      </w:r>
    </w:p>
    <w:p w:rsidR="003E16DF" w:rsidRPr="00120411" w:rsidRDefault="00DE2FAD" w:rsidP="003E16DF">
      <w:pPr>
        <w:pStyle w:val="ListParagraph"/>
      </w:pPr>
      <w:r>
        <w:t>0x55</w:t>
      </w:r>
      <w:r w:rsidR="003E16DF">
        <w:t>0</w:t>
      </w:r>
      <w:r w:rsidR="00200F14">
        <w:t>1</w:t>
      </w:r>
      <w:r w:rsidR="003E16DF">
        <w:t xml:space="preserve"> </w:t>
      </w:r>
      <w:r w:rsidR="003E16DF">
        <w:sym w:font="Wingdings" w:char="F0E0"/>
      </w:r>
      <w:r w:rsidR="003E16DF">
        <w:t>Internal System Failure</w:t>
      </w:r>
    </w:p>
    <w:p w:rsidR="00103384" w:rsidRDefault="00883FCA" w:rsidP="00103384">
      <w:pPr>
        <w:pStyle w:val="Heading3"/>
        <w:rPr>
          <w:b/>
          <w:color w:val="FF0000"/>
        </w:rPr>
      </w:pPr>
      <w:bookmarkStart w:id="187" w:name="_Toc382296965"/>
      <w:r>
        <w:t>Close Payment Profile</w:t>
      </w:r>
      <w:bookmarkEnd w:id="187"/>
    </w:p>
    <w:p w:rsidR="00103384" w:rsidRPr="00197662" w:rsidRDefault="00103384" w:rsidP="00103384">
      <w:r>
        <w:t>Closes a payment</w:t>
      </w:r>
      <w:r w:rsidR="00BB6761">
        <w:t xml:space="preserve"> </w:t>
      </w:r>
      <w:r>
        <w:t>profile for the given customer.  Once a profile has been closed it cannot be reopened.</w:t>
      </w:r>
    </w:p>
    <w:p w:rsidR="00103384" w:rsidRDefault="00103384" w:rsidP="00103384">
      <w:r>
        <w:t>Inputs</w:t>
      </w:r>
    </w:p>
    <w:p w:rsidR="00001619" w:rsidRDefault="00001619" w:rsidP="00001619">
      <w:pPr>
        <w:pStyle w:val="ListParagraph"/>
      </w:pPr>
      <w:r>
        <w:t xml:space="preserve">Account ID:Int:8 </w:t>
      </w:r>
      <w:r>
        <w:sym w:font="Wingdings" w:char="F0E0"/>
      </w:r>
      <w:r>
        <w:t xml:space="preserve"> One of Customer ID, Partner ID, Dealer ID, Agent ID, Wholesale ID, etc.</w:t>
      </w:r>
    </w:p>
    <w:p w:rsidR="00454753" w:rsidRDefault="00454753" w:rsidP="00454753">
      <w:pPr>
        <w:pStyle w:val="ListParagraph"/>
      </w:pPr>
      <w:r>
        <w:t>Payment</w:t>
      </w:r>
      <w:r w:rsidR="00B11EF8">
        <w:t>ProfileID:Int</w:t>
      </w:r>
      <w:r>
        <w:t>:</w:t>
      </w:r>
      <w:r w:rsidR="00B11EF8">
        <w:t>8</w:t>
      </w:r>
      <w:r>
        <w:t xml:space="preserve"> </w:t>
      </w:r>
      <w:r>
        <w:sym w:font="Wingdings" w:char="F0E0"/>
      </w:r>
      <w:r>
        <w:t xml:space="preserve"> The Payment</w:t>
      </w:r>
      <w:r w:rsidR="007C4591">
        <w:t xml:space="preserve"> Profile</w:t>
      </w:r>
      <w:r>
        <w:t xml:space="preserve"> ID of the customer.</w:t>
      </w:r>
    </w:p>
    <w:p w:rsidR="00103384" w:rsidRDefault="00103384" w:rsidP="00103384">
      <w:r>
        <w:t>Outputs</w:t>
      </w:r>
    </w:p>
    <w:p w:rsidR="00103384" w:rsidRDefault="00103384" w:rsidP="00103384">
      <w:pPr>
        <w:pStyle w:val="ListParagraph"/>
      </w:pPr>
      <w:r>
        <w:t>&lt;standard response message block&gt;</w:t>
      </w:r>
    </w:p>
    <w:p w:rsidR="003E16DF" w:rsidRDefault="00F25EBC" w:rsidP="00200F14">
      <w:r>
        <w:t>Return Sub Codes</w:t>
      </w:r>
    </w:p>
    <w:p w:rsidR="003E16DF" w:rsidRDefault="00A85903" w:rsidP="003E16DF">
      <w:pPr>
        <w:pStyle w:val="ListParagraph"/>
      </w:pPr>
      <w:r>
        <w:t>0x57</w:t>
      </w:r>
      <w:r w:rsidR="003E16DF">
        <w:t>0</w:t>
      </w:r>
      <w:r w:rsidR="00200F14">
        <w:t>0</w:t>
      </w:r>
      <w:r w:rsidR="003E16DF">
        <w:t xml:space="preserve"> </w:t>
      </w:r>
      <w:r w:rsidR="003E16DF">
        <w:sym w:font="Wingdings" w:char="F0E0"/>
      </w:r>
      <w:r w:rsidR="003E16DF">
        <w:t>Provider Gateway Failure</w:t>
      </w:r>
    </w:p>
    <w:p w:rsidR="003E16DF" w:rsidRPr="00120411" w:rsidRDefault="00A85903" w:rsidP="003E16DF">
      <w:pPr>
        <w:pStyle w:val="ListParagraph"/>
      </w:pPr>
      <w:r>
        <w:t>0x57</w:t>
      </w:r>
      <w:r w:rsidR="003E16DF">
        <w:t>0</w:t>
      </w:r>
      <w:r w:rsidR="00200F14">
        <w:t>1</w:t>
      </w:r>
      <w:r w:rsidR="003E16DF">
        <w:t xml:space="preserve"> </w:t>
      </w:r>
      <w:r w:rsidR="003E16DF">
        <w:sym w:font="Wingdings" w:char="F0E0"/>
      </w:r>
      <w:r w:rsidR="003E16DF">
        <w:t>Internal System Failure</w:t>
      </w:r>
    </w:p>
    <w:p w:rsidR="00103384" w:rsidRDefault="00883FCA" w:rsidP="00103384">
      <w:pPr>
        <w:pStyle w:val="Heading3"/>
        <w:rPr>
          <w:b/>
          <w:color w:val="FF0000"/>
        </w:rPr>
      </w:pPr>
      <w:bookmarkStart w:id="188" w:name="_Toc382296966"/>
      <w:r>
        <w:t>Process Payment</w:t>
      </w:r>
      <w:bookmarkEnd w:id="188"/>
    </w:p>
    <w:p w:rsidR="00103384" w:rsidRPr="00197662" w:rsidRDefault="00103384" w:rsidP="00103384">
      <w:r>
        <w:t>Process a payment against a customer and specific payment profile.</w:t>
      </w:r>
    </w:p>
    <w:p w:rsidR="00103384" w:rsidRDefault="00103384" w:rsidP="00103384">
      <w:r>
        <w:t>Inputs</w:t>
      </w:r>
    </w:p>
    <w:p w:rsidR="00B11EF8" w:rsidRDefault="00B11EF8" w:rsidP="00B11EF8">
      <w:pPr>
        <w:pStyle w:val="ListParagraph"/>
      </w:pPr>
      <w:r>
        <w:t xml:space="preserve">Account ID:Int:8 </w:t>
      </w:r>
      <w:r>
        <w:sym w:font="Wingdings" w:char="F0E0"/>
      </w:r>
      <w:r>
        <w:t xml:space="preserve"> One of Customer ID, Partner ID, Dealer ID, Agent ID, Wholesale ID, etc.</w:t>
      </w:r>
    </w:p>
    <w:p w:rsidR="00B11EF8" w:rsidRDefault="00B11EF8" w:rsidP="00B11EF8">
      <w:pPr>
        <w:pStyle w:val="ListParagraph"/>
      </w:pPr>
      <w:r>
        <w:t xml:space="preserve">PaymentProfileID:Int:8 </w:t>
      </w:r>
      <w:r>
        <w:sym w:font="Wingdings" w:char="F0E0"/>
      </w:r>
      <w:r>
        <w:t xml:space="preserve"> The Payment profile ID of the customer.</w:t>
      </w:r>
    </w:p>
    <w:p w:rsidR="00A85903" w:rsidRDefault="00A85903" w:rsidP="00B11EF8">
      <w:pPr>
        <w:pStyle w:val="ListParagraph"/>
      </w:pPr>
      <w:r>
        <w:lastRenderedPageBreak/>
        <w:t xml:space="preserve">TransactionAmount:Decimal:8.4 </w:t>
      </w:r>
      <w:r>
        <w:sym w:font="Wingdings" w:char="F0E0"/>
      </w:r>
      <w:r>
        <w:t xml:space="preserve"> Total amount of transaction</w:t>
      </w:r>
      <w:r w:rsidR="00B850E1">
        <w:t>.  If PaymentTransactionID set this amount must match the amount set using AuthorizePayment.</w:t>
      </w:r>
    </w:p>
    <w:p w:rsidR="001B22A8" w:rsidRDefault="001B22A8" w:rsidP="001B22A8">
      <w:pPr>
        <w:pStyle w:val="ListParagraph"/>
      </w:pPr>
      <w:r>
        <w:t xml:space="preserve">(Optional) Validation Mode: ENUM: </w:t>
      </w:r>
      <w:r>
        <w:sym w:font="Wingdings" w:char="F0E0"/>
      </w:r>
      <w:r>
        <w:t xml:space="preserve"> Used to validate card or verify funds.  One of (‘CARD’,’FUNDS’).  Defaults to the validation mode setup on the payment profile if not specified.</w:t>
      </w:r>
    </w:p>
    <w:p w:rsidR="001B22A8" w:rsidRDefault="001B22A8" w:rsidP="00466DD3">
      <w:pPr>
        <w:pStyle w:val="ListParagraph"/>
        <w:numPr>
          <w:ilvl w:val="1"/>
          <w:numId w:val="4"/>
        </w:numPr>
      </w:pPr>
      <w:r>
        <w:t>‘CARD’: Payment provider will validate card is not stolen, is real card, checks expiration date, etc.</w:t>
      </w:r>
    </w:p>
    <w:p w:rsidR="001B22A8" w:rsidRDefault="001B22A8" w:rsidP="00466DD3">
      <w:pPr>
        <w:pStyle w:val="ListParagraph"/>
        <w:numPr>
          <w:ilvl w:val="1"/>
          <w:numId w:val="4"/>
        </w:numPr>
      </w:pPr>
      <w:r>
        <w:t>‘FUNDS’: Payment provide will perform actual $ amount charge against the card to test funds.</w:t>
      </w:r>
    </w:p>
    <w:p w:rsidR="00001619" w:rsidRDefault="001B22A8" w:rsidP="001B22A8">
      <w:pPr>
        <w:pStyle w:val="ListParagraph"/>
      </w:pPr>
      <w:r>
        <w:t xml:space="preserve"> </w:t>
      </w:r>
      <w:r w:rsidR="00001619">
        <w:t xml:space="preserve">(Optional) PaymentTransactionID:String:32 </w:t>
      </w:r>
      <w:r w:rsidR="00001619">
        <w:sym w:font="Wingdings" w:char="F0E0"/>
      </w:r>
      <w:r w:rsidR="00001619">
        <w:t xml:space="preserve"> Transaction ID from AuthorizePayment call</w:t>
      </w:r>
    </w:p>
    <w:p w:rsidR="00001619" w:rsidRDefault="00001619" w:rsidP="00466DD3">
      <w:pPr>
        <w:pStyle w:val="ListParagraph"/>
        <w:numPr>
          <w:ilvl w:val="1"/>
          <w:numId w:val="4"/>
        </w:numPr>
      </w:pPr>
      <w:r w:rsidRPr="0056197C">
        <w:rPr>
          <w:b/>
        </w:rPr>
        <w:t>Note</w:t>
      </w:r>
      <w:r>
        <w:t>: If populated the method will submit the previous AuthorizePayment transaction for payment.</w:t>
      </w:r>
    </w:p>
    <w:p w:rsidR="0011089B" w:rsidRDefault="0011089B" w:rsidP="00B11EF8">
      <w:pPr>
        <w:pStyle w:val="ListParagraph"/>
      </w:pPr>
      <w:r>
        <w:t>(Optional) Order</w:t>
      </w:r>
      <w:r w:rsidR="00B11EF8">
        <w:t xml:space="preserve"> ID:Int:8 </w:t>
      </w:r>
      <w:r w:rsidR="00B11EF8">
        <w:sym w:font="Wingdings" w:char="F0E0"/>
      </w:r>
      <w:r w:rsidR="00B11EF8">
        <w:t xml:space="preserve"> The Order ID of an order current in Payment Hold status.</w:t>
      </w:r>
    </w:p>
    <w:p w:rsidR="00103384" w:rsidRDefault="00103384" w:rsidP="00103384">
      <w:r>
        <w:t>Outputs</w:t>
      </w:r>
    </w:p>
    <w:p w:rsidR="00103384" w:rsidRDefault="00103384" w:rsidP="00103384">
      <w:pPr>
        <w:pStyle w:val="ListParagraph"/>
      </w:pPr>
      <w:r>
        <w:t>&lt;standard response message block&gt;</w:t>
      </w:r>
    </w:p>
    <w:p w:rsidR="00B850E1" w:rsidRDefault="00B850E1" w:rsidP="00B850E1">
      <w:pPr>
        <w:pStyle w:val="ListParagraph"/>
      </w:pPr>
      <w:r>
        <w:t xml:space="preserve">PaymentTransactionID:String:32 </w:t>
      </w:r>
      <w:r>
        <w:sym w:font="Wingdings" w:char="F0E0"/>
      </w:r>
      <w:r>
        <w:t xml:space="preserve"> Transaction ID for this payment</w:t>
      </w:r>
    </w:p>
    <w:p w:rsidR="00B11EF8" w:rsidRDefault="00B11EF8" w:rsidP="00B11EF8">
      <w:pPr>
        <w:pStyle w:val="ListParagraph"/>
      </w:pPr>
      <w:r>
        <w:t xml:space="preserve">ResponseCode:String:8 </w:t>
      </w:r>
      <w:r>
        <w:sym w:font="Wingdings" w:char="F0E0"/>
      </w:r>
      <w:r>
        <w:t>Response Code (Provider specific)</w:t>
      </w:r>
    </w:p>
    <w:p w:rsidR="00B11EF8" w:rsidRDefault="00B11EF8" w:rsidP="00B11EF8">
      <w:pPr>
        <w:pStyle w:val="ListParagraph"/>
      </w:pPr>
      <w:r>
        <w:t xml:space="preserve">ResponseReasonDesc:String:255 </w:t>
      </w:r>
      <w:r>
        <w:sym w:font="Wingdings" w:char="F0E0"/>
      </w:r>
      <w:r>
        <w:t>Description of the validation result (Provider specific)</w:t>
      </w:r>
    </w:p>
    <w:p w:rsidR="00103384" w:rsidRDefault="00F25EBC" w:rsidP="00103384">
      <w:r>
        <w:t>Return Sub Codes</w:t>
      </w:r>
    </w:p>
    <w:p w:rsidR="003E16DF" w:rsidRDefault="00A85903" w:rsidP="003E16DF">
      <w:pPr>
        <w:pStyle w:val="ListParagraph"/>
      </w:pPr>
      <w:r>
        <w:t>0x58</w:t>
      </w:r>
      <w:r w:rsidR="00200F14">
        <w:t>20</w:t>
      </w:r>
      <w:r w:rsidR="003E16DF">
        <w:t xml:space="preserve"> </w:t>
      </w:r>
      <w:r w:rsidR="003E16DF">
        <w:sym w:font="Wingdings" w:char="F0E0"/>
      </w:r>
      <w:r w:rsidR="003E16DF">
        <w:t>Provider Gateway Failure</w:t>
      </w:r>
    </w:p>
    <w:p w:rsidR="003E16DF" w:rsidRPr="00120411" w:rsidRDefault="00A85903" w:rsidP="003E16DF">
      <w:pPr>
        <w:pStyle w:val="ListParagraph"/>
      </w:pPr>
      <w:r>
        <w:t>0x58</w:t>
      </w:r>
      <w:r w:rsidR="00200F14">
        <w:t>21</w:t>
      </w:r>
      <w:r w:rsidR="003E16DF">
        <w:t xml:space="preserve"> </w:t>
      </w:r>
      <w:r w:rsidR="003E16DF">
        <w:sym w:font="Wingdings" w:char="F0E0"/>
      </w:r>
      <w:r w:rsidR="003E16DF">
        <w:t>Internal System Failure</w:t>
      </w:r>
    </w:p>
    <w:p w:rsidR="00103384" w:rsidRDefault="00883FCA" w:rsidP="00103384">
      <w:pPr>
        <w:pStyle w:val="Heading3"/>
        <w:rPr>
          <w:b/>
          <w:color w:val="FF0000"/>
        </w:rPr>
      </w:pPr>
      <w:bookmarkStart w:id="189" w:name="_Toc382296967"/>
      <w:r>
        <w:t>Authorize Payment</w:t>
      </w:r>
      <w:bookmarkEnd w:id="189"/>
    </w:p>
    <w:p w:rsidR="00103384" w:rsidRPr="00197662" w:rsidRDefault="00103384" w:rsidP="00103384">
      <w:r>
        <w:t>Verifies a payment request is valid.</w:t>
      </w:r>
    </w:p>
    <w:p w:rsidR="00103384" w:rsidRDefault="00103384" w:rsidP="00103384">
      <w:r>
        <w:t>Inputs</w:t>
      </w:r>
    </w:p>
    <w:p w:rsidR="00B850E1" w:rsidRDefault="00B850E1" w:rsidP="00B850E1">
      <w:pPr>
        <w:pStyle w:val="ListParagraph"/>
      </w:pPr>
      <w:r>
        <w:t xml:space="preserve">Account ID:Int:8 </w:t>
      </w:r>
      <w:r>
        <w:sym w:font="Wingdings" w:char="F0E0"/>
      </w:r>
      <w:r>
        <w:t xml:space="preserve"> One of Customer ID, Partner ID, Dealer ID, Agent ID, Wholesale ID, etc.</w:t>
      </w:r>
    </w:p>
    <w:p w:rsidR="00B850E1" w:rsidRDefault="00B850E1" w:rsidP="00B850E1">
      <w:pPr>
        <w:pStyle w:val="ListParagraph"/>
      </w:pPr>
      <w:r>
        <w:t xml:space="preserve">PaymentProfileID:Int:8 </w:t>
      </w:r>
      <w:r>
        <w:sym w:font="Wingdings" w:char="F0E0"/>
      </w:r>
      <w:r>
        <w:t xml:space="preserve"> The Payment profile ID of the customer.</w:t>
      </w:r>
    </w:p>
    <w:p w:rsidR="00B850E1" w:rsidRDefault="00B850E1" w:rsidP="00B850E1">
      <w:pPr>
        <w:pStyle w:val="ListParagraph"/>
      </w:pPr>
      <w:r>
        <w:t xml:space="preserve">TransactionAmount:Decimal:8.4 </w:t>
      </w:r>
      <w:r>
        <w:sym w:font="Wingdings" w:char="F0E0"/>
      </w:r>
      <w:r>
        <w:t xml:space="preserve"> Total amount of transaction.  </w:t>
      </w:r>
    </w:p>
    <w:p w:rsidR="001B22A8" w:rsidRDefault="001B22A8" w:rsidP="001B22A8">
      <w:pPr>
        <w:pStyle w:val="ListParagraph"/>
      </w:pPr>
      <w:r>
        <w:t xml:space="preserve">(Optional) Validation Mode: ENUM: </w:t>
      </w:r>
      <w:r>
        <w:sym w:font="Wingdings" w:char="F0E0"/>
      </w:r>
      <w:r>
        <w:t xml:space="preserve"> Used to validate card or verify funds.  One of (‘CARD’,’FUNDS’).  Defaults to the validation mode setup on the payment profile if not specified.</w:t>
      </w:r>
    </w:p>
    <w:p w:rsidR="001B22A8" w:rsidRDefault="001B22A8" w:rsidP="00466DD3">
      <w:pPr>
        <w:pStyle w:val="ListParagraph"/>
        <w:numPr>
          <w:ilvl w:val="1"/>
          <w:numId w:val="4"/>
        </w:numPr>
      </w:pPr>
      <w:r>
        <w:t>‘CARD’: Payment provider will validate card is not stolen, is real card, checks expiration date, etc.</w:t>
      </w:r>
    </w:p>
    <w:p w:rsidR="001B22A8" w:rsidRDefault="001B22A8" w:rsidP="00466DD3">
      <w:pPr>
        <w:pStyle w:val="ListParagraph"/>
        <w:numPr>
          <w:ilvl w:val="1"/>
          <w:numId w:val="4"/>
        </w:numPr>
      </w:pPr>
      <w:r>
        <w:t>‘FUNDS’: Payment provide will perform actual $ amount charge against the card to test funds.</w:t>
      </w:r>
    </w:p>
    <w:p w:rsidR="00B850E1" w:rsidRDefault="00B850E1" w:rsidP="00B850E1">
      <w:pPr>
        <w:pStyle w:val="ListParagraph"/>
      </w:pPr>
      <w:r>
        <w:t xml:space="preserve">(Optional) Order ID:Int:8 </w:t>
      </w:r>
      <w:r>
        <w:sym w:font="Wingdings" w:char="F0E0"/>
      </w:r>
      <w:r>
        <w:t xml:space="preserve"> The Order ID of an order current in Payment Hold status.</w:t>
      </w:r>
    </w:p>
    <w:p w:rsidR="00103384" w:rsidRDefault="00103384" w:rsidP="00103384">
      <w:r>
        <w:t>Outputs</w:t>
      </w:r>
    </w:p>
    <w:p w:rsidR="00103384" w:rsidRDefault="00103384" w:rsidP="00103384">
      <w:pPr>
        <w:pStyle w:val="ListParagraph"/>
      </w:pPr>
      <w:r>
        <w:t>&lt;standard response message block&gt;</w:t>
      </w:r>
    </w:p>
    <w:p w:rsidR="00001619" w:rsidRDefault="00001619" w:rsidP="00103384">
      <w:pPr>
        <w:pStyle w:val="ListParagraph"/>
      </w:pPr>
      <w:r>
        <w:t xml:space="preserve">PaymentTransactionID:String:32 </w:t>
      </w:r>
      <w:r>
        <w:sym w:font="Wingdings" w:char="F0E0"/>
      </w:r>
      <w:r>
        <w:t xml:space="preserve"> Transaction ID</w:t>
      </w:r>
      <w:r w:rsidR="00B850E1">
        <w:t xml:space="preserve"> for use with ProcessPayment</w:t>
      </w:r>
    </w:p>
    <w:p w:rsidR="00B850E1" w:rsidRDefault="00B850E1" w:rsidP="00B850E1">
      <w:pPr>
        <w:pStyle w:val="ListParagraph"/>
      </w:pPr>
      <w:r>
        <w:t xml:space="preserve">ResponseCode:String:8 </w:t>
      </w:r>
      <w:r>
        <w:sym w:font="Wingdings" w:char="F0E0"/>
      </w:r>
      <w:r>
        <w:t>Response Code (Provider specific)</w:t>
      </w:r>
    </w:p>
    <w:p w:rsidR="00B850E1" w:rsidRDefault="00B850E1" w:rsidP="00B850E1">
      <w:pPr>
        <w:pStyle w:val="ListParagraph"/>
      </w:pPr>
      <w:r>
        <w:t xml:space="preserve">ResponseReasonDesc:String:255 </w:t>
      </w:r>
      <w:r>
        <w:sym w:font="Wingdings" w:char="F0E0"/>
      </w:r>
      <w:r>
        <w:t>Description of the validation result (Provider specific)</w:t>
      </w:r>
    </w:p>
    <w:p w:rsidR="00103384" w:rsidRDefault="00F25EBC" w:rsidP="00103384">
      <w:r>
        <w:t>Return Sub Codes</w:t>
      </w:r>
    </w:p>
    <w:p w:rsidR="003E16DF" w:rsidRDefault="00A85903" w:rsidP="003E16DF">
      <w:pPr>
        <w:pStyle w:val="ListParagraph"/>
      </w:pPr>
      <w:r>
        <w:t>0x59</w:t>
      </w:r>
      <w:r w:rsidR="003E16DF">
        <w:t>0</w:t>
      </w:r>
      <w:r w:rsidR="00200F14">
        <w:t>0</w:t>
      </w:r>
      <w:r w:rsidR="003E16DF">
        <w:t xml:space="preserve"> </w:t>
      </w:r>
      <w:r w:rsidR="003E16DF">
        <w:sym w:font="Wingdings" w:char="F0E0"/>
      </w:r>
      <w:r w:rsidR="003E16DF">
        <w:t>Provider Gateway Failure</w:t>
      </w:r>
    </w:p>
    <w:p w:rsidR="003E16DF" w:rsidRPr="00120411" w:rsidRDefault="00A85903" w:rsidP="003E16DF">
      <w:pPr>
        <w:pStyle w:val="ListParagraph"/>
      </w:pPr>
      <w:r>
        <w:t>0x59</w:t>
      </w:r>
      <w:r w:rsidR="003E16DF">
        <w:t>0</w:t>
      </w:r>
      <w:r w:rsidR="00200F14">
        <w:t>1</w:t>
      </w:r>
      <w:r w:rsidR="003E16DF">
        <w:t xml:space="preserve"> </w:t>
      </w:r>
      <w:r w:rsidR="003E16DF">
        <w:sym w:font="Wingdings" w:char="F0E0"/>
      </w:r>
      <w:r w:rsidR="003E16DF">
        <w:t>Internal System Failure</w:t>
      </w:r>
    </w:p>
    <w:p w:rsidR="00103384" w:rsidRDefault="00883FCA" w:rsidP="00103384">
      <w:pPr>
        <w:pStyle w:val="Heading3"/>
        <w:rPr>
          <w:b/>
          <w:color w:val="FF0000"/>
        </w:rPr>
      </w:pPr>
      <w:bookmarkStart w:id="190" w:name="_Toc382296968"/>
      <w:r>
        <w:t>Delete Payment</w:t>
      </w:r>
      <w:bookmarkEnd w:id="190"/>
    </w:p>
    <w:p w:rsidR="00103384" w:rsidRPr="00197662" w:rsidRDefault="00103384" w:rsidP="00103384">
      <w:r>
        <w:t xml:space="preserve">Voids a prior payment </w:t>
      </w:r>
      <w:r w:rsidR="00196E26">
        <w:t>authorization</w:t>
      </w:r>
      <w:r>
        <w:t>.</w:t>
      </w:r>
    </w:p>
    <w:p w:rsidR="00103384" w:rsidRDefault="00103384" w:rsidP="00103384">
      <w:r>
        <w:t>Inputs</w:t>
      </w:r>
    </w:p>
    <w:p w:rsidR="00B850E1" w:rsidRDefault="00B850E1" w:rsidP="00B850E1">
      <w:pPr>
        <w:pStyle w:val="ListParagraph"/>
      </w:pPr>
      <w:r>
        <w:lastRenderedPageBreak/>
        <w:t xml:space="preserve">Account ID:Int:8 </w:t>
      </w:r>
      <w:r>
        <w:sym w:font="Wingdings" w:char="F0E0"/>
      </w:r>
      <w:r>
        <w:t xml:space="preserve"> One of Customer ID, Partner ID, Dealer ID, Agent ID, Wholesale ID, etc.</w:t>
      </w:r>
    </w:p>
    <w:p w:rsidR="00B850E1" w:rsidRDefault="00B850E1" w:rsidP="00B850E1">
      <w:pPr>
        <w:pStyle w:val="ListParagraph"/>
      </w:pPr>
      <w:r>
        <w:t xml:space="preserve">PaymentProfileID:Int:8 </w:t>
      </w:r>
      <w:r>
        <w:sym w:font="Wingdings" w:char="F0E0"/>
      </w:r>
      <w:r>
        <w:t xml:space="preserve"> The Payment profile ID of the customer.</w:t>
      </w:r>
    </w:p>
    <w:p w:rsidR="00832A64" w:rsidRDefault="00832A64" w:rsidP="00832A64">
      <w:pPr>
        <w:pStyle w:val="ListParagraph"/>
      </w:pPr>
      <w:r>
        <w:t xml:space="preserve">PaymentTransactionID:String:32 </w:t>
      </w:r>
      <w:r>
        <w:sym w:font="Wingdings" w:char="F0E0"/>
      </w:r>
      <w:r>
        <w:t xml:space="preserve"> Transaction ID from a prior </w:t>
      </w:r>
      <w:r w:rsidR="00B850E1">
        <w:t xml:space="preserve">payment AuthorizePayment </w:t>
      </w:r>
      <w:r>
        <w:t>call</w:t>
      </w:r>
    </w:p>
    <w:p w:rsidR="00196E26" w:rsidRDefault="00196E26" w:rsidP="00832A64">
      <w:pPr>
        <w:pStyle w:val="ListParagraph"/>
      </w:pPr>
      <w:r>
        <w:t>(Optional) Reason:String:255</w:t>
      </w:r>
      <w:r w:rsidR="00832A64">
        <w:t xml:space="preserve"> </w:t>
      </w:r>
      <w:r w:rsidR="00832A64">
        <w:sym w:font="Wingdings" w:char="F0E0"/>
      </w:r>
      <w:r w:rsidR="00832A64">
        <w:t xml:space="preserve"> User provided Reason</w:t>
      </w:r>
    </w:p>
    <w:p w:rsidR="00103384" w:rsidRDefault="00103384" w:rsidP="00103384">
      <w:r>
        <w:t>Outputs</w:t>
      </w:r>
    </w:p>
    <w:p w:rsidR="00103384" w:rsidRDefault="00103384" w:rsidP="00103384">
      <w:pPr>
        <w:pStyle w:val="ListParagraph"/>
      </w:pPr>
      <w:r>
        <w:t>&lt;standard response message block&gt;</w:t>
      </w:r>
    </w:p>
    <w:p w:rsidR="00B850E1" w:rsidRDefault="00B850E1" w:rsidP="00B850E1">
      <w:pPr>
        <w:pStyle w:val="ListParagraph"/>
      </w:pPr>
      <w:r>
        <w:t xml:space="preserve">ResponseCode:String:8 </w:t>
      </w:r>
      <w:r>
        <w:sym w:font="Wingdings" w:char="F0E0"/>
      </w:r>
      <w:r>
        <w:t>Response Code (Provider specific)</w:t>
      </w:r>
    </w:p>
    <w:p w:rsidR="00B850E1" w:rsidRDefault="00B850E1" w:rsidP="00B850E1">
      <w:pPr>
        <w:pStyle w:val="ListParagraph"/>
      </w:pPr>
      <w:r>
        <w:t xml:space="preserve">ResponseReasonDesc:String:255 </w:t>
      </w:r>
      <w:r>
        <w:sym w:font="Wingdings" w:char="F0E0"/>
      </w:r>
      <w:r>
        <w:t>Description of the validation result (Provider specific)</w:t>
      </w:r>
    </w:p>
    <w:p w:rsidR="00103384" w:rsidRDefault="00F25EBC" w:rsidP="00103384">
      <w:r>
        <w:t>Return Sub Codes</w:t>
      </w:r>
    </w:p>
    <w:p w:rsidR="003E16DF" w:rsidRDefault="008C2F46" w:rsidP="003E16DF">
      <w:pPr>
        <w:pStyle w:val="ListParagraph"/>
      </w:pPr>
      <w:r>
        <w:t>0x5A</w:t>
      </w:r>
      <w:r w:rsidR="003E16DF">
        <w:t>0</w:t>
      </w:r>
      <w:r w:rsidR="00200F14">
        <w:t>0</w:t>
      </w:r>
      <w:r w:rsidR="003E16DF">
        <w:t xml:space="preserve"> </w:t>
      </w:r>
      <w:r w:rsidR="003E16DF">
        <w:sym w:font="Wingdings" w:char="F0E0"/>
      </w:r>
      <w:r w:rsidR="003E16DF">
        <w:t>Provider Gateway Failure</w:t>
      </w:r>
    </w:p>
    <w:p w:rsidR="003E16DF" w:rsidRPr="00120411" w:rsidRDefault="008C2F46" w:rsidP="003E16DF">
      <w:pPr>
        <w:pStyle w:val="ListParagraph"/>
      </w:pPr>
      <w:r>
        <w:t>0x5A</w:t>
      </w:r>
      <w:r w:rsidR="003E16DF">
        <w:t>0</w:t>
      </w:r>
      <w:r w:rsidR="00200F14">
        <w:t>1</w:t>
      </w:r>
      <w:r w:rsidR="003E16DF">
        <w:t xml:space="preserve"> </w:t>
      </w:r>
      <w:r w:rsidR="003E16DF">
        <w:sym w:font="Wingdings" w:char="F0E0"/>
      </w:r>
      <w:r w:rsidR="003E16DF">
        <w:t>Internal System Failure</w:t>
      </w:r>
    </w:p>
    <w:p w:rsidR="00103384" w:rsidRDefault="00883FCA" w:rsidP="00103384">
      <w:pPr>
        <w:pStyle w:val="Heading3"/>
        <w:rPr>
          <w:b/>
          <w:color w:val="FF0000"/>
        </w:rPr>
      </w:pPr>
      <w:bookmarkStart w:id="191" w:name="_Toc382296969"/>
      <w:r>
        <w:t>Refund Payment</w:t>
      </w:r>
      <w:bookmarkEnd w:id="191"/>
    </w:p>
    <w:p w:rsidR="00103384" w:rsidRPr="00197662" w:rsidRDefault="00103384" w:rsidP="00103384">
      <w:r>
        <w:t>Applies a refund to the customer’s profile.</w:t>
      </w:r>
    </w:p>
    <w:p w:rsidR="00103384" w:rsidRDefault="00103384" w:rsidP="00103384">
      <w:r>
        <w:t>Inputs</w:t>
      </w:r>
    </w:p>
    <w:p w:rsidR="00B850E1" w:rsidRDefault="00B850E1" w:rsidP="00B850E1">
      <w:pPr>
        <w:pStyle w:val="ListParagraph"/>
      </w:pPr>
      <w:r>
        <w:t xml:space="preserve">Account ID:Int:8 </w:t>
      </w:r>
      <w:r>
        <w:sym w:font="Wingdings" w:char="F0E0"/>
      </w:r>
      <w:r>
        <w:t xml:space="preserve"> One of Customer ID, Partner ID, Dealer ID, Agent ID, Wholesale ID, etc.</w:t>
      </w:r>
    </w:p>
    <w:p w:rsidR="00B850E1" w:rsidRDefault="00B850E1" w:rsidP="00B850E1">
      <w:pPr>
        <w:pStyle w:val="ListParagraph"/>
      </w:pPr>
      <w:r>
        <w:t xml:space="preserve">PaymentProfileID:Int:8 </w:t>
      </w:r>
      <w:r>
        <w:sym w:font="Wingdings" w:char="F0E0"/>
      </w:r>
      <w:r>
        <w:t xml:space="preserve"> The Payment profile ID of the customer.</w:t>
      </w:r>
    </w:p>
    <w:p w:rsidR="006A55B7" w:rsidRDefault="006A55B7" w:rsidP="006A55B7">
      <w:pPr>
        <w:pStyle w:val="ListParagraph"/>
      </w:pPr>
      <w:r>
        <w:t>PaymentTransactionID:String:32</w:t>
      </w:r>
    </w:p>
    <w:p w:rsidR="00103384" w:rsidRDefault="006A55B7" w:rsidP="00103384">
      <w:pPr>
        <w:pStyle w:val="ListParagraph"/>
      </w:pPr>
      <w:r>
        <w:t xml:space="preserve">TransactionAmount:Decimal:8.4 </w:t>
      </w:r>
      <w:r>
        <w:sym w:font="Wingdings" w:char="F0E0"/>
      </w:r>
      <w:r>
        <w:t xml:space="preserve"> Total amount of refund</w:t>
      </w:r>
    </w:p>
    <w:p w:rsidR="006A55B7" w:rsidRDefault="006A55B7" w:rsidP="00466DD3">
      <w:pPr>
        <w:pStyle w:val="ListParagraph"/>
        <w:numPr>
          <w:ilvl w:val="1"/>
          <w:numId w:val="4"/>
        </w:numPr>
      </w:pPr>
      <w:r w:rsidRPr="006A55B7">
        <w:rPr>
          <w:b/>
        </w:rPr>
        <w:t>Note</w:t>
      </w:r>
      <w:r>
        <w:t>: Must be less than or equal to original transaction</w:t>
      </w:r>
    </w:p>
    <w:p w:rsidR="00103384" w:rsidRDefault="00103384" w:rsidP="00103384">
      <w:r>
        <w:t>Outputs</w:t>
      </w:r>
    </w:p>
    <w:p w:rsidR="00103384" w:rsidRDefault="00103384" w:rsidP="00103384">
      <w:pPr>
        <w:pStyle w:val="ListParagraph"/>
      </w:pPr>
      <w:r>
        <w:t>&lt;standard response message block&gt;</w:t>
      </w:r>
    </w:p>
    <w:p w:rsidR="00B850E1" w:rsidRDefault="00B850E1" w:rsidP="00B850E1">
      <w:pPr>
        <w:pStyle w:val="ListParagraph"/>
      </w:pPr>
      <w:r>
        <w:t xml:space="preserve">PaymentTransactionID:String:32 </w:t>
      </w:r>
      <w:r>
        <w:sym w:font="Wingdings" w:char="F0E0"/>
      </w:r>
      <w:r>
        <w:t xml:space="preserve"> Transaction ID for this refund</w:t>
      </w:r>
    </w:p>
    <w:p w:rsidR="00B850E1" w:rsidRDefault="00B850E1" w:rsidP="00B850E1">
      <w:pPr>
        <w:pStyle w:val="ListParagraph"/>
      </w:pPr>
      <w:r>
        <w:t xml:space="preserve">ResponseCode:String:8 </w:t>
      </w:r>
      <w:r>
        <w:sym w:font="Wingdings" w:char="F0E0"/>
      </w:r>
      <w:r>
        <w:t>Response Code (Provider specific)</w:t>
      </w:r>
    </w:p>
    <w:p w:rsidR="00B850E1" w:rsidRDefault="00B850E1" w:rsidP="00B850E1">
      <w:pPr>
        <w:pStyle w:val="ListParagraph"/>
      </w:pPr>
      <w:r>
        <w:t xml:space="preserve">ResponseReasonDesc:String:255 </w:t>
      </w:r>
      <w:r>
        <w:sym w:font="Wingdings" w:char="F0E0"/>
      </w:r>
      <w:r>
        <w:t>Description of the validation result (Provider specific)</w:t>
      </w:r>
    </w:p>
    <w:p w:rsidR="00103384" w:rsidRDefault="00F25EBC" w:rsidP="00103384">
      <w:r>
        <w:t>Return Sub Codes</w:t>
      </w:r>
    </w:p>
    <w:bookmarkEnd w:id="184"/>
    <w:p w:rsidR="003E16DF" w:rsidRDefault="008C2F46" w:rsidP="003E16DF">
      <w:pPr>
        <w:pStyle w:val="ListParagraph"/>
      </w:pPr>
      <w:r>
        <w:t>0x5B</w:t>
      </w:r>
      <w:r w:rsidR="003E16DF">
        <w:t>0</w:t>
      </w:r>
      <w:r w:rsidR="00200F14">
        <w:t>0</w:t>
      </w:r>
      <w:r w:rsidR="003E16DF">
        <w:t xml:space="preserve"> </w:t>
      </w:r>
      <w:r w:rsidR="003E16DF">
        <w:sym w:font="Wingdings" w:char="F0E0"/>
      </w:r>
      <w:r w:rsidR="003E16DF">
        <w:t>Provider Gateway Failure</w:t>
      </w:r>
    </w:p>
    <w:p w:rsidR="003E16DF" w:rsidRDefault="008C2F46" w:rsidP="003E16DF">
      <w:pPr>
        <w:pStyle w:val="ListParagraph"/>
      </w:pPr>
      <w:r>
        <w:t>0x5B</w:t>
      </w:r>
      <w:r w:rsidR="003E16DF">
        <w:t>0</w:t>
      </w:r>
      <w:r w:rsidR="00200F14">
        <w:t>1</w:t>
      </w:r>
      <w:r w:rsidR="003E16DF">
        <w:t xml:space="preserve"> </w:t>
      </w:r>
      <w:r w:rsidR="003E16DF">
        <w:sym w:font="Wingdings" w:char="F0E0"/>
      </w:r>
      <w:r w:rsidR="003E16DF">
        <w:t>Internal System Failure</w:t>
      </w:r>
    </w:p>
    <w:p w:rsidR="007C4591" w:rsidRDefault="007C4591" w:rsidP="007C4591">
      <w:pPr>
        <w:pStyle w:val="Heading3"/>
        <w:rPr>
          <w:b/>
          <w:color w:val="FF0000"/>
        </w:rPr>
      </w:pPr>
      <w:bookmarkStart w:id="192" w:name="_Toc382296970"/>
      <w:r>
        <w:t>Set Payment Profile Default</w:t>
      </w:r>
      <w:bookmarkEnd w:id="192"/>
    </w:p>
    <w:p w:rsidR="007C4591" w:rsidRPr="00197662" w:rsidRDefault="007C4591" w:rsidP="007C4591">
      <w:r>
        <w:t>Set the requested payment profile as the default profile for the account.</w:t>
      </w:r>
    </w:p>
    <w:p w:rsidR="007C4591" w:rsidRDefault="007C4591" w:rsidP="007C4591">
      <w:r>
        <w:t>Inputs</w:t>
      </w:r>
    </w:p>
    <w:p w:rsidR="007C4591" w:rsidRDefault="007C4591" w:rsidP="007C4591">
      <w:pPr>
        <w:pStyle w:val="ListParagraph"/>
      </w:pPr>
      <w:r>
        <w:t xml:space="preserve">Account ID:Int:8 </w:t>
      </w:r>
      <w:r>
        <w:sym w:font="Wingdings" w:char="F0E0"/>
      </w:r>
      <w:r>
        <w:t xml:space="preserve"> One of Customer ID, Partner ID, Dealer ID, Agent ID, Wholesale ID, etc.</w:t>
      </w:r>
    </w:p>
    <w:p w:rsidR="007C4591" w:rsidRDefault="007C4591" w:rsidP="007C4591">
      <w:pPr>
        <w:pStyle w:val="ListParagraph"/>
      </w:pPr>
      <w:r>
        <w:t xml:space="preserve">PaymentProfileID:Int:8 </w:t>
      </w:r>
      <w:r>
        <w:sym w:font="Wingdings" w:char="F0E0"/>
      </w:r>
      <w:r>
        <w:t xml:space="preserve"> The Payment profile ID of the customer.</w:t>
      </w:r>
    </w:p>
    <w:p w:rsidR="007C4591" w:rsidRDefault="007C4591" w:rsidP="007C4591">
      <w:r>
        <w:t>Outputs</w:t>
      </w:r>
    </w:p>
    <w:p w:rsidR="007C4591" w:rsidRDefault="007C4591" w:rsidP="007C4591">
      <w:pPr>
        <w:pStyle w:val="ListParagraph"/>
      </w:pPr>
      <w:r>
        <w:t>&lt;standard response message block&gt;</w:t>
      </w:r>
    </w:p>
    <w:p w:rsidR="007C4591" w:rsidRDefault="007C4591" w:rsidP="007C4591">
      <w:r>
        <w:t>Return Sub Codes</w:t>
      </w:r>
    </w:p>
    <w:p w:rsidR="007C4591" w:rsidRDefault="007C4591" w:rsidP="007C4591">
      <w:pPr>
        <w:pStyle w:val="ListParagraph"/>
      </w:pPr>
      <w:r>
        <w:t>0x5B50</w:t>
      </w:r>
    </w:p>
    <w:p w:rsidR="00BA7559" w:rsidRDefault="00BA7559" w:rsidP="00BA7559">
      <w:pPr>
        <w:pStyle w:val="Heading2"/>
        <w:sectPr w:rsidR="00BA7559" w:rsidSect="00273764">
          <w:pgSz w:w="12240" w:h="15840" w:code="1"/>
          <w:pgMar w:top="991" w:right="1620" w:bottom="1530" w:left="1267" w:header="450" w:footer="0" w:gutter="0"/>
          <w:cols w:space="720"/>
        </w:sectPr>
      </w:pPr>
    </w:p>
    <w:p w:rsidR="00BA7559" w:rsidRDefault="00BA7559" w:rsidP="00BA7559">
      <w:pPr>
        <w:pStyle w:val="Heading2"/>
      </w:pPr>
      <w:bookmarkStart w:id="193" w:name="_Toc382296971"/>
      <w:r>
        <w:lastRenderedPageBreak/>
        <w:t>Lifeline API Group</w:t>
      </w:r>
      <w:bookmarkEnd w:id="193"/>
    </w:p>
    <w:p w:rsidR="00BA7559" w:rsidRDefault="00BA7559" w:rsidP="00BA7559">
      <w:pPr>
        <w:pStyle w:val="Heading3"/>
      </w:pPr>
      <w:bookmarkStart w:id="194" w:name="_Toc382296972"/>
      <w:r>
        <w:t xml:space="preserve">Build Lifeline Order </w:t>
      </w:r>
      <w:r w:rsidRPr="00BA7559">
        <w:rPr>
          <w:color w:val="FF0000"/>
        </w:rPr>
        <w:t>(Future)</w:t>
      </w:r>
      <w:bookmarkEnd w:id="194"/>
    </w:p>
    <w:p w:rsidR="00BA7559" w:rsidRDefault="00BA7559" w:rsidP="00BA7559">
      <w:r>
        <w:t xml:space="preserve">This begins the process of creating a lifeline order.  Basically this function generates empty data structures in preparation for subsequent </w:t>
      </w:r>
      <w:r>
        <w:rPr>
          <w:b/>
        </w:rPr>
        <w:t>AddLifelineOrderItem</w:t>
      </w:r>
      <w:r>
        <w:t xml:space="preserve"> function calls; which will require the LifelineOrderID.</w:t>
      </w:r>
    </w:p>
    <w:p w:rsidR="00BA7559" w:rsidRDefault="00BA7559" w:rsidP="00BA7559">
      <w:r>
        <w:t>Inputs</w:t>
      </w:r>
    </w:p>
    <w:p w:rsidR="00BA7559" w:rsidRDefault="00BA7559" w:rsidP="00BA7559">
      <w:pPr>
        <w:pStyle w:val="ListParagraph"/>
      </w:pPr>
      <w:r>
        <w:t>Agent ID:Int:8</w:t>
      </w:r>
      <w:r>
        <w:sym w:font="Wingdings" w:char="F0E0"/>
      </w:r>
      <w:r>
        <w:t xml:space="preserve"> The ID of the dealer this order will be placed for.</w:t>
      </w:r>
    </w:p>
    <w:p w:rsidR="00BA7559" w:rsidRDefault="00BA7559" w:rsidP="00BA7559">
      <w:r>
        <w:t xml:space="preserve">Outputs </w:t>
      </w:r>
    </w:p>
    <w:p w:rsidR="00BA7559" w:rsidRDefault="00BA7559" w:rsidP="00BA7559">
      <w:pPr>
        <w:pStyle w:val="ListParagraph"/>
      </w:pPr>
      <w:r>
        <w:t>&lt;standard response message block&gt;</w:t>
      </w:r>
    </w:p>
    <w:p w:rsidR="00BA7559" w:rsidRDefault="00BA7559" w:rsidP="00BA7559">
      <w:pPr>
        <w:pStyle w:val="ListParagraph"/>
      </w:pPr>
      <w:r>
        <w:t>LifelineOrderID:Int:8</w:t>
      </w:r>
    </w:p>
    <w:p w:rsidR="00BA7559" w:rsidRDefault="00F25EBC" w:rsidP="00BA7559">
      <w:r>
        <w:t>Return Sub Codes</w:t>
      </w:r>
    </w:p>
    <w:p w:rsidR="00BA7559" w:rsidRPr="00A82C38" w:rsidRDefault="00BA7559" w:rsidP="00CB6AB0">
      <w:pPr>
        <w:pStyle w:val="ListParagraph"/>
      </w:pPr>
      <w:r>
        <w:t>0x</w:t>
      </w:r>
      <w:r w:rsidR="00CB6AB0">
        <w:t>3800</w:t>
      </w:r>
    </w:p>
    <w:p w:rsidR="00BA7559" w:rsidRDefault="00BA7559" w:rsidP="00BA7559">
      <w:pPr>
        <w:pStyle w:val="Heading3"/>
      </w:pPr>
      <w:bookmarkStart w:id="195" w:name="_Toc382296973"/>
      <w:r>
        <w:t xml:space="preserve">Add Lifeline Order Item </w:t>
      </w:r>
      <w:r w:rsidRPr="00BA7559">
        <w:rPr>
          <w:color w:val="FF0000"/>
        </w:rPr>
        <w:t>(Future)</w:t>
      </w:r>
      <w:bookmarkEnd w:id="195"/>
    </w:p>
    <w:p w:rsidR="00BA7559" w:rsidRDefault="00BA7559" w:rsidP="00BA7559">
      <w:r>
        <w:t>This function is used to add inventory to a lifeline order.</w:t>
      </w:r>
    </w:p>
    <w:p w:rsidR="00BA7559" w:rsidRDefault="00BA7559" w:rsidP="00BA7559">
      <w:r>
        <w:rPr>
          <w:b/>
        </w:rPr>
        <w:t>Note</w:t>
      </w:r>
      <w:r>
        <w:t>: A quantity check will be made by this function to ensure adequate inventory is available.</w:t>
      </w:r>
    </w:p>
    <w:p w:rsidR="00BA7559" w:rsidRDefault="00BA7559" w:rsidP="00BA7559">
      <w:r>
        <w:t>Inputs</w:t>
      </w:r>
    </w:p>
    <w:p w:rsidR="00BA7559" w:rsidRDefault="00BA7559" w:rsidP="00BA7559">
      <w:pPr>
        <w:pStyle w:val="ListParagraph"/>
      </w:pPr>
      <w:r>
        <w:t xml:space="preserve">LifelineOrderID:Int:8 </w:t>
      </w:r>
      <w:r>
        <w:sym w:font="Wingdings" w:char="F0E0"/>
      </w:r>
      <w:r>
        <w:t xml:space="preserve"> The ID of the wholesale order being created.</w:t>
      </w:r>
    </w:p>
    <w:p w:rsidR="00BA7559" w:rsidRDefault="00BA7559" w:rsidP="00BA7559">
      <w:pPr>
        <w:pStyle w:val="ListParagraph"/>
      </w:pPr>
      <w:r>
        <w:t>Inventory Identifier has to be one of:</w:t>
      </w:r>
    </w:p>
    <w:p w:rsidR="00BA7559" w:rsidRDefault="00BA7559" w:rsidP="00466DD3">
      <w:pPr>
        <w:pStyle w:val="ListParagraph"/>
        <w:numPr>
          <w:ilvl w:val="1"/>
          <w:numId w:val="4"/>
        </w:numPr>
      </w:pPr>
      <w:r>
        <w:t xml:space="preserve">(Optional) Product ID:Int:8 </w:t>
      </w:r>
      <w:r>
        <w:sym w:font="Wingdings" w:char="F0E0"/>
      </w:r>
      <w:r>
        <w:t xml:space="preserve"> Product ID of the specific inventory type to add to the order.</w:t>
      </w:r>
    </w:p>
    <w:p w:rsidR="00BA7559" w:rsidRDefault="00BA7559" w:rsidP="00466DD3">
      <w:pPr>
        <w:pStyle w:val="ListParagraph"/>
        <w:numPr>
          <w:ilvl w:val="1"/>
          <w:numId w:val="4"/>
        </w:numPr>
      </w:pPr>
      <w:r>
        <w:t xml:space="preserve">(Optional) Custom Key:String:32 </w:t>
      </w:r>
      <w:r>
        <w:sym w:font="Wingdings" w:char="F0E0"/>
      </w:r>
      <w:r>
        <w:t xml:space="preserve"> Client defined value input at inventory load.  Can be used as a model mapping field.  I.E. Model SKU</w:t>
      </w:r>
    </w:p>
    <w:p w:rsidR="00BA7559" w:rsidRDefault="00BA7559" w:rsidP="00BA7559">
      <w:pPr>
        <w:pStyle w:val="ListParagraph"/>
      </w:pPr>
      <w:r>
        <w:t xml:space="preserve">Add Flag:Int:2 </w:t>
      </w:r>
      <w:r>
        <w:sym w:font="Wingdings" w:char="F0E0"/>
      </w:r>
      <w:r>
        <w:t xml:space="preserve"> Must be one of the following:</w:t>
      </w:r>
    </w:p>
    <w:p w:rsidR="00BA7559" w:rsidRDefault="00BA7559" w:rsidP="00466DD3">
      <w:pPr>
        <w:pStyle w:val="ListParagraph"/>
        <w:numPr>
          <w:ilvl w:val="1"/>
          <w:numId w:val="4"/>
        </w:numPr>
      </w:pPr>
      <w:r>
        <w:t>(Optional) Autopick:</w:t>
      </w:r>
      <w:r>
        <w:rPr>
          <w:b/>
        </w:rPr>
        <w:t>0x01</w:t>
      </w:r>
      <w:r>
        <w:t xml:space="preserve"> </w:t>
      </w:r>
      <w:r>
        <w:sym w:font="Wingdings" w:char="F0E0"/>
      </w:r>
      <w:r>
        <w:t xml:space="preserve"> Let system pick the ESN/SIMs randomly from available inventory.</w:t>
      </w:r>
    </w:p>
    <w:p w:rsidR="00BA7559" w:rsidRDefault="00BA7559" w:rsidP="00466DD3">
      <w:pPr>
        <w:pStyle w:val="ListParagraph"/>
        <w:numPr>
          <w:ilvl w:val="1"/>
          <w:numId w:val="4"/>
        </w:numPr>
      </w:pPr>
      <w:r>
        <w:t>(Optional) Provided:</w:t>
      </w:r>
      <w:r>
        <w:rPr>
          <w:b/>
        </w:rPr>
        <w:t>0x02</w:t>
      </w:r>
      <w:r>
        <w:t xml:space="preserve"> </w:t>
      </w:r>
      <w:r>
        <w:sym w:font="Wingdings" w:char="F0E0"/>
      </w:r>
      <w:r>
        <w:t xml:space="preserve"> Client provides the ESN/SIM values to be selected from inventory.</w:t>
      </w:r>
    </w:p>
    <w:p w:rsidR="00BA7559" w:rsidRDefault="00BA7559" w:rsidP="00466DD3">
      <w:pPr>
        <w:pStyle w:val="ListParagraph"/>
        <w:numPr>
          <w:ilvl w:val="2"/>
          <w:numId w:val="4"/>
        </w:numPr>
      </w:pPr>
      <w:r>
        <w:rPr>
          <w:b/>
        </w:rPr>
        <w:t>Note</w:t>
      </w:r>
      <w:r>
        <w:t>: ESN/SIM values must be present and available within inventory and match the ProductID/Custom Key provided.</w:t>
      </w:r>
    </w:p>
    <w:p w:rsidR="00BA7559" w:rsidRDefault="00BA7559" w:rsidP="00466DD3">
      <w:pPr>
        <w:pStyle w:val="ListParagraph"/>
        <w:numPr>
          <w:ilvl w:val="2"/>
          <w:numId w:val="4"/>
        </w:numPr>
      </w:pPr>
      <w:r>
        <w:t>Device ID Array</w:t>
      </w:r>
    </w:p>
    <w:p w:rsidR="00BA7559" w:rsidRDefault="00BA7559" w:rsidP="00466DD3">
      <w:pPr>
        <w:pStyle w:val="ListParagraph"/>
        <w:numPr>
          <w:ilvl w:val="3"/>
          <w:numId w:val="4"/>
        </w:numPr>
      </w:pPr>
      <w:r>
        <w:t xml:space="preserve">Device ID:String:128 </w:t>
      </w:r>
      <w:r>
        <w:sym w:font="Wingdings" w:char="F0E0"/>
      </w:r>
      <w:r>
        <w:t xml:space="preserve"> ESN/SIM value</w:t>
      </w:r>
    </w:p>
    <w:p w:rsidR="00BA7559" w:rsidRDefault="00BA7559" w:rsidP="00BA7559">
      <w:pPr>
        <w:pStyle w:val="ListParagraph"/>
      </w:pPr>
      <w:r>
        <w:t xml:space="preserve">Quantity:Int:5 </w:t>
      </w:r>
      <w:r>
        <w:sym w:font="Wingdings" w:char="F0E0"/>
      </w:r>
      <w:r>
        <w:t xml:space="preserve"> </w:t>
      </w:r>
      <w:r>
        <w:tab/>
        <w:t>The quantity to auto pick or provided by client.  Device ID array quantity must match this value.</w:t>
      </w:r>
    </w:p>
    <w:p w:rsidR="00BA7559" w:rsidRDefault="00BA7559" w:rsidP="00BA7559">
      <w:r>
        <w:t>Outputs</w:t>
      </w:r>
    </w:p>
    <w:p w:rsidR="00BA7559" w:rsidRDefault="00BA7559" w:rsidP="00BA7559">
      <w:pPr>
        <w:pStyle w:val="ListParagraph"/>
      </w:pPr>
      <w:r>
        <w:t>&lt;standard response message block&gt;</w:t>
      </w:r>
    </w:p>
    <w:p w:rsidR="00BA7559" w:rsidRDefault="00BA7559" w:rsidP="00BA7559">
      <w:pPr>
        <w:pStyle w:val="ListParagraph"/>
      </w:pPr>
      <w:r>
        <w:t>LineItemID:Int:4</w:t>
      </w:r>
    </w:p>
    <w:p w:rsidR="00BA7559" w:rsidRDefault="00BA7559" w:rsidP="00BA7559">
      <w:pPr>
        <w:pStyle w:val="ListParagraph"/>
      </w:pPr>
      <w:r>
        <w:t>Product ID:Int:8</w:t>
      </w:r>
    </w:p>
    <w:p w:rsidR="00BA7559" w:rsidRDefault="00BA7559" w:rsidP="00BA7559">
      <w:pPr>
        <w:pStyle w:val="ListParagraph"/>
      </w:pPr>
      <w:r>
        <w:t>Custom Key:String:32</w:t>
      </w:r>
    </w:p>
    <w:p w:rsidR="00BA7559" w:rsidRDefault="00F25EBC" w:rsidP="00BA7559">
      <w:r>
        <w:t>Return Sub Codes</w:t>
      </w:r>
    </w:p>
    <w:p w:rsidR="00CB6AB0" w:rsidRPr="00A82C38" w:rsidRDefault="00CB6AB0" w:rsidP="00CB6AB0">
      <w:pPr>
        <w:pStyle w:val="ListParagraph"/>
      </w:pPr>
      <w:r>
        <w:t>0x3900</w:t>
      </w:r>
    </w:p>
    <w:p w:rsidR="00BA7559" w:rsidRDefault="00BA7559" w:rsidP="00BA7559">
      <w:pPr>
        <w:pStyle w:val="Heading3"/>
      </w:pPr>
      <w:bookmarkStart w:id="196" w:name="_Toc382296974"/>
      <w:r>
        <w:lastRenderedPageBreak/>
        <w:t xml:space="preserve">Remove </w:t>
      </w:r>
      <w:r w:rsidR="00CB6AB0">
        <w:t>Lifeline</w:t>
      </w:r>
      <w:r>
        <w:t xml:space="preserve"> Order Item</w:t>
      </w:r>
      <w:r w:rsidR="00CB6AB0">
        <w:t xml:space="preserve"> </w:t>
      </w:r>
      <w:r w:rsidR="00CB6AB0" w:rsidRPr="00BA7559">
        <w:rPr>
          <w:color w:val="FF0000"/>
        </w:rPr>
        <w:t>(Future)</w:t>
      </w:r>
      <w:bookmarkEnd w:id="196"/>
    </w:p>
    <w:p w:rsidR="00BA7559" w:rsidRDefault="00BA7559" w:rsidP="00BA7559">
      <w:r>
        <w:t>Use to reverse line items already part of the order build.</w:t>
      </w:r>
    </w:p>
    <w:p w:rsidR="00BA7559" w:rsidRDefault="00BA7559" w:rsidP="00BA7559">
      <w:r>
        <w:t>Inputs</w:t>
      </w:r>
    </w:p>
    <w:p w:rsidR="00BA7559" w:rsidRDefault="00CB6AB0" w:rsidP="00BA7559">
      <w:pPr>
        <w:pStyle w:val="ListParagraph"/>
      </w:pPr>
      <w:r>
        <w:t>Lifeline</w:t>
      </w:r>
      <w:r w:rsidR="00BA7559">
        <w:t xml:space="preserve">OrderID:Int:8 </w:t>
      </w:r>
      <w:r w:rsidR="00BA7559">
        <w:sym w:font="Wingdings" w:char="F0E0"/>
      </w:r>
      <w:r w:rsidR="00BA7559">
        <w:t xml:space="preserve"> The ID of the </w:t>
      </w:r>
      <w:r>
        <w:t>lifeline</w:t>
      </w:r>
      <w:r w:rsidR="00BA7559">
        <w:t xml:space="preserve"> order being created.</w:t>
      </w:r>
    </w:p>
    <w:p w:rsidR="00BA7559" w:rsidRDefault="00BA7559" w:rsidP="00BA7559">
      <w:pPr>
        <w:pStyle w:val="ListParagraph"/>
      </w:pPr>
      <w:r>
        <w:t xml:space="preserve">LineItemID:Int:4 </w:t>
      </w:r>
      <w:r>
        <w:sym w:font="Wingdings" w:char="F0E0"/>
      </w:r>
      <w:r>
        <w:t xml:space="preserve"> The line item to remove.</w:t>
      </w:r>
    </w:p>
    <w:p w:rsidR="00BA7559" w:rsidRDefault="00BA7559" w:rsidP="00BA7559">
      <w:r>
        <w:t>Outputs</w:t>
      </w:r>
    </w:p>
    <w:p w:rsidR="00BA7559" w:rsidRDefault="00BA7559" w:rsidP="00BA7559">
      <w:pPr>
        <w:pStyle w:val="ListParagraph"/>
      </w:pPr>
      <w:r>
        <w:t>&lt;standard response message block&gt;</w:t>
      </w:r>
    </w:p>
    <w:p w:rsidR="00BA7559" w:rsidRDefault="00F25EBC" w:rsidP="00BA7559">
      <w:r>
        <w:t>Return Sub Codes</w:t>
      </w:r>
    </w:p>
    <w:p w:rsidR="00CB6AB0" w:rsidRPr="00A82C38" w:rsidRDefault="00CB6AB0" w:rsidP="00CB6AB0">
      <w:pPr>
        <w:pStyle w:val="ListParagraph"/>
      </w:pPr>
      <w:r>
        <w:t>0x3A00</w:t>
      </w:r>
    </w:p>
    <w:p w:rsidR="00BA7559" w:rsidRDefault="00BA7559" w:rsidP="00BA7559">
      <w:pPr>
        <w:pStyle w:val="Heading3"/>
      </w:pPr>
      <w:bookmarkStart w:id="197" w:name="_Toc382296975"/>
      <w:r>
        <w:t xml:space="preserve">Place </w:t>
      </w:r>
      <w:r w:rsidR="00CB6AB0">
        <w:t>Lifeline</w:t>
      </w:r>
      <w:r>
        <w:t xml:space="preserve"> Order</w:t>
      </w:r>
      <w:r w:rsidR="00CB6AB0">
        <w:t xml:space="preserve"> </w:t>
      </w:r>
      <w:r w:rsidR="00CB6AB0" w:rsidRPr="00BA7559">
        <w:rPr>
          <w:color w:val="FF0000"/>
        </w:rPr>
        <w:t>(Future)</w:t>
      </w:r>
      <w:bookmarkEnd w:id="197"/>
    </w:p>
    <w:p w:rsidR="00BA7559" w:rsidRDefault="00BA7559" w:rsidP="00BA7559">
      <w:r>
        <w:t xml:space="preserve">Records the </w:t>
      </w:r>
      <w:r w:rsidR="00CB6AB0">
        <w:t>lifeline</w:t>
      </w:r>
      <w:r>
        <w:t xml:space="preserve"> order and queues the job for provisioning/fulfillment.</w:t>
      </w:r>
    </w:p>
    <w:p w:rsidR="00BA7559" w:rsidRPr="00D10E4E" w:rsidRDefault="00BA7559" w:rsidP="00BA7559">
      <w:r>
        <w:rPr>
          <w:b/>
        </w:rPr>
        <w:t>Note</w:t>
      </w:r>
      <w:r>
        <w:t>: Provisioning workflow type is configured at the system level for either of automated activation or processing via Ready Wireless fulfillment/provisioning system.</w:t>
      </w:r>
    </w:p>
    <w:p w:rsidR="00BA7559" w:rsidRDefault="00BA7559" w:rsidP="00BA7559">
      <w:r>
        <w:t>Inputs</w:t>
      </w:r>
    </w:p>
    <w:p w:rsidR="00BA7559" w:rsidRDefault="00CB6AB0" w:rsidP="00BA7559">
      <w:pPr>
        <w:pStyle w:val="ListParagraph"/>
      </w:pPr>
      <w:r>
        <w:t>Lifeline</w:t>
      </w:r>
      <w:r w:rsidR="00BA7559">
        <w:t>OrderID:Int:8</w:t>
      </w:r>
    </w:p>
    <w:p w:rsidR="00BA7559" w:rsidRDefault="00BA7559" w:rsidP="00BA7559">
      <w:r>
        <w:t>Outputs</w:t>
      </w:r>
    </w:p>
    <w:p w:rsidR="00BA7559" w:rsidRDefault="00BA7559" w:rsidP="00BA7559">
      <w:pPr>
        <w:pStyle w:val="ListParagraph"/>
      </w:pPr>
      <w:r>
        <w:t>&lt;standard response message block&gt;</w:t>
      </w:r>
    </w:p>
    <w:p w:rsidR="00BA7559" w:rsidRDefault="00F25EBC" w:rsidP="00BA7559">
      <w:r>
        <w:t>Return Sub Codes</w:t>
      </w:r>
    </w:p>
    <w:p w:rsidR="00CB6AB0" w:rsidRPr="00A82C38" w:rsidRDefault="00CB6AB0" w:rsidP="00CB6AB0">
      <w:pPr>
        <w:pStyle w:val="ListParagraph"/>
      </w:pPr>
      <w:r>
        <w:t>0x3B00</w:t>
      </w:r>
    </w:p>
    <w:p w:rsidR="00BA7559" w:rsidRDefault="00BA7559" w:rsidP="00BA7559">
      <w:pPr>
        <w:pStyle w:val="Heading3"/>
      </w:pPr>
      <w:bookmarkStart w:id="198" w:name="_Toc382296976"/>
      <w:r>
        <w:t xml:space="preserve">Cancel </w:t>
      </w:r>
      <w:r w:rsidR="00CB6AB0">
        <w:t>Lifeline</w:t>
      </w:r>
      <w:r>
        <w:t xml:space="preserve"> Order</w:t>
      </w:r>
      <w:r w:rsidR="00CB6AB0">
        <w:t xml:space="preserve"> </w:t>
      </w:r>
      <w:r w:rsidR="00CB6AB0" w:rsidRPr="00BA7559">
        <w:rPr>
          <w:color w:val="FF0000"/>
        </w:rPr>
        <w:t>(Future)</w:t>
      </w:r>
      <w:bookmarkEnd w:id="198"/>
    </w:p>
    <w:p w:rsidR="00BA7559" w:rsidRDefault="00BA7559" w:rsidP="00BA7559">
      <w:r>
        <w:t xml:space="preserve">For canceling a </w:t>
      </w:r>
      <w:r w:rsidR="00CB6AB0">
        <w:t>lifeline</w:t>
      </w:r>
      <w:r>
        <w:t xml:space="preserve"> order.  Can succeed on orders in “BUILD”, “PLACED”, “HOLD” states.  Once processing begins the order cannot be stopped.</w:t>
      </w:r>
    </w:p>
    <w:p w:rsidR="00BA7559" w:rsidRDefault="00BA7559" w:rsidP="00BA7559">
      <w:r>
        <w:t>Inputs</w:t>
      </w:r>
    </w:p>
    <w:p w:rsidR="00BA7559" w:rsidRDefault="00CB6AB0" w:rsidP="00BA7559">
      <w:pPr>
        <w:pStyle w:val="ListParagraph"/>
      </w:pPr>
      <w:r>
        <w:t>Lifeline</w:t>
      </w:r>
      <w:r w:rsidR="00BA7559">
        <w:t>OrderID:Int:8</w:t>
      </w:r>
    </w:p>
    <w:p w:rsidR="00BA7559" w:rsidRDefault="00BA7559" w:rsidP="00BA7559">
      <w:r>
        <w:t>Outputs</w:t>
      </w:r>
    </w:p>
    <w:p w:rsidR="00BA7559" w:rsidRDefault="00BA7559" w:rsidP="00BA7559">
      <w:pPr>
        <w:pStyle w:val="ListParagraph"/>
      </w:pPr>
      <w:r>
        <w:t>&lt;standard response message block&gt;</w:t>
      </w:r>
    </w:p>
    <w:p w:rsidR="00BA7559" w:rsidRDefault="00F25EBC" w:rsidP="00BA7559">
      <w:r>
        <w:t>Return Sub Codes</w:t>
      </w:r>
    </w:p>
    <w:p w:rsidR="00CB6AB0" w:rsidRPr="00A82C38" w:rsidRDefault="00CB6AB0" w:rsidP="00CB6AB0">
      <w:pPr>
        <w:pStyle w:val="ListParagraph"/>
      </w:pPr>
      <w:r>
        <w:t>0x3C00</w:t>
      </w:r>
    </w:p>
    <w:p w:rsidR="00BA7559" w:rsidRDefault="00BA7559" w:rsidP="00BA7559">
      <w:pPr>
        <w:pStyle w:val="Heading3"/>
      </w:pPr>
      <w:bookmarkStart w:id="199" w:name="_Toc382296977"/>
      <w:r>
        <w:t xml:space="preserve">Get </w:t>
      </w:r>
      <w:r w:rsidR="00CB6AB0">
        <w:t>Lifeline</w:t>
      </w:r>
      <w:r>
        <w:t xml:space="preserve"> Order</w:t>
      </w:r>
      <w:r w:rsidR="00CB6AB0">
        <w:t xml:space="preserve"> </w:t>
      </w:r>
      <w:r w:rsidR="00CB6AB0" w:rsidRPr="00BA7559">
        <w:rPr>
          <w:color w:val="FF0000"/>
        </w:rPr>
        <w:t>(Future)</w:t>
      </w:r>
      <w:bookmarkEnd w:id="199"/>
    </w:p>
    <w:p w:rsidR="00BA7559" w:rsidRDefault="00BA7559" w:rsidP="00BA7559">
      <w:r>
        <w:t xml:space="preserve">Returns the </w:t>
      </w:r>
      <w:r w:rsidR="00CB6AB0">
        <w:t>lifeline</w:t>
      </w:r>
      <w:r>
        <w:t xml:space="preserve"> order details and associated ESNs/SIMs.  </w:t>
      </w:r>
    </w:p>
    <w:p w:rsidR="00BA7559" w:rsidRDefault="00BA7559" w:rsidP="00BA7559">
      <w:r w:rsidRPr="00825641">
        <w:rPr>
          <w:b/>
        </w:rPr>
        <w:t>Note</w:t>
      </w:r>
      <w:r>
        <w:t xml:space="preserve">: </w:t>
      </w:r>
      <w:r w:rsidRPr="00825641">
        <w:t>If</w:t>
      </w:r>
      <w:r>
        <w:t xml:space="preserve"> order state is “PROCESSING” the device ID arrays will not be returned…only the order summary information.    The processed quantity will change with each additional call.  Once the state is “COMPLETE” the </w:t>
      </w:r>
      <w:r>
        <w:lastRenderedPageBreak/>
        <w:t>results are final and can be relied upon to remain constant.  It is possible for the quantity processed to be less than the quantity ordered if there is errors occur during the activation step.</w:t>
      </w:r>
    </w:p>
    <w:p w:rsidR="00BA7559" w:rsidRDefault="00BA7559" w:rsidP="00BA7559">
      <w:r>
        <w:t>Inputs</w:t>
      </w:r>
    </w:p>
    <w:p w:rsidR="00BA7559" w:rsidRDefault="00CB6AB0" w:rsidP="00BA7559">
      <w:pPr>
        <w:pStyle w:val="ListParagraph"/>
      </w:pPr>
      <w:r>
        <w:t>Lifeline</w:t>
      </w:r>
      <w:r w:rsidR="00BA7559">
        <w:t>OrderID:Int:8</w:t>
      </w:r>
    </w:p>
    <w:p w:rsidR="00BA7559" w:rsidRDefault="00BA7559" w:rsidP="00BA7559">
      <w:r>
        <w:t>Outputs</w:t>
      </w:r>
    </w:p>
    <w:p w:rsidR="00BA7559" w:rsidRDefault="00BA7559" w:rsidP="00BA7559">
      <w:pPr>
        <w:pStyle w:val="ListParagraph"/>
      </w:pPr>
      <w:r>
        <w:t>&lt;standard response message block&gt;</w:t>
      </w:r>
    </w:p>
    <w:p w:rsidR="00BA7559" w:rsidRDefault="00CB6AB0" w:rsidP="00BA7559">
      <w:pPr>
        <w:pStyle w:val="ListParagraph"/>
      </w:pPr>
      <w:r>
        <w:t>Lifeline</w:t>
      </w:r>
      <w:r w:rsidR="00BA7559">
        <w:t xml:space="preserve">Order ID:Int:8 </w:t>
      </w:r>
      <w:r w:rsidR="00BA7559">
        <w:sym w:font="Wingdings" w:char="F0E0"/>
      </w:r>
      <w:r w:rsidR="00BA7559">
        <w:t xml:space="preserve"> Order ID specific to this order</w:t>
      </w:r>
    </w:p>
    <w:p w:rsidR="00BA7559" w:rsidRDefault="00BA7559" w:rsidP="00BA7559">
      <w:pPr>
        <w:pStyle w:val="ListParagraph"/>
      </w:pPr>
      <w:r>
        <w:t xml:space="preserve">Type:String:16 </w:t>
      </w:r>
      <w:r>
        <w:sym w:font="Wingdings" w:char="F0E0"/>
      </w:r>
      <w:r>
        <w:t xml:space="preserve"> Order type (NEW, CANCEL, CHANGE)</w:t>
      </w:r>
    </w:p>
    <w:p w:rsidR="00BA7559" w:rsidRDefault="00BA7559" w:rsidP="00BA7559">
      <w:pPr>
        <w:pStyle w:val="ListParagraph"/>
      </w:pPr>
      <w:r>
        <w:t xml:space="preserve">State:String:16 </w:t>
      </w:r>
      <w:r>
        <w:sym w:font="Wingdings" w:char="F0E0"/>
      </w:r>
      <w:r>
        <w:t xml:space="preserve"> Order state (BUILD, PLACED, HOLD, PROCESSING, SHIPPED, COMPLETE, CLOSED, CANCELED, AUTO CANCELED)</w:t>
      </w:r>
    </w:p>
    <w:p w:rsidR="00BA7559" w:rsidRDefault="00BA7559" w:rsidP="00BA7559">
      <w:pPr>
        <w:pStyle w:val="ListParagraph"/>
      </w:pPr>
      <w:r>
        <w:t xml:space="preserve">BuildDate:Date:32 </w:t>
      </w:r>
      <w:r>
        <w:sym w:font="Wingdings" w:char="F0E0"/>
      </w:r>
      <w:r>
        <w:t xml:space="preserve"> Date order build started. Format: </w:t>
      </w:r>
      <w:r w:rsidR="00121166">
        <w:t>YYYY-MM-DD</w:t>
      </w:r>
      <w:r>
        <w:t xml:space="preserve"> HH24:MM:SS</w:t>
      </w:r>
    </w:p>
    <w:p w:rsidR="00BA7559" w:rsidRDefault="00BA7559" w:rsidP="00BA7559">
      <w:pPr>
        <w:pStyle w:val="ListParagraph"/>
      </w:pPr>
      <w:r>
        <w:t xml:space="preserve">PlacedDate:Date:32 </w:t>
      </w:r>
      <w:r>
        <w:sym w:font="Wingdings" w:char="F0E0"/>
      </w:r>
      <w:r>
        <w:t xml:space="preserve"> Date order was placed. Format: </w:t>
      </w:r>
      <w:r w:rsidR="00121166">
        <w:t>YYYY-MM-DD</w:t>
      </w:r>
      <w:r>
        <w:t xml:space="preserve"> HH24:MM:SS</w:t>
      </w:r>
    </w:p>
    <w:p w:rsidR="00BA7559" w:rsidRPr="00AF1EC3" w:rsidRDefault="00BA7559" w:rsidP="00BA7559">
      <w:pPr>
        <w:pStyle w:val="ListParagraph"/>
      </w:pPr>
      <w:r>
        <w:t xml:space="preserve">CurrentStateDate:Date:32 </w:t>
      </w:r>
      <w:r>
        <w:sym w:font="Wingdings" w:char="F0E0"/>
      </w:r>
      <w:r>
        <w:t xml:space="preserve"> Date the current state started. Format: </w:t>
      </w:r>
      <w:r w:rsidR="00121166">
        <w:t>YYYY-MM-DD</w:t>
      </w:r>
      <w:r>
        <w:t xml:space="preserve"> HH24:MM:SS</w:t>
      </w:r>
    </w:p>
    <w:p w:rsidR="00BA7559" w:rsidRDefault="00BA7559" w:rsidP="00BA7559">
      <w:pPr>
        <w:pStyle w:val="ListParagraph"/>
      </w:pPr>
      <w:r w:rsidRPr="00AF1EC3">
        <w:t xml:space="preserve">Order </w:t>
      </w:r>
      <w:r>
        <w:t>Line Item Array</w:t>
      </w:r>
    </w:p>
    <w:p w:rsidR="00BA7559" w:rsidRDefault="00BA7559" w:rsidP="00466DD3">
      <w:pPr>
        <w:pStyle w:val="ListParagraph"/>
        <w:numPr>
          <w:ilvl w:val="1"/>
          <w:numId w:val="4"/>
        </w:numPr>
      </w:pPr>
      <w:r>
        <w:t>Inventory Identifier, one of:</w:t>
      </w:r>
    </w:p>
    <w:p w:rsidR="00BA7559" w:rsidRDefault="00BA7559" w:rsidP="00466DD3">
      <w:pPr>
        <w:pStyle w:val="ListParagraph"/>
        <w:numPr>
          <w:ilvl w:val="2"/>
          <w:numId w:val="4"/>
        </w:numPr>
      </w:pPr>
      <w:r>
        <w:t>Product ID:Int:8</w:t>
      </w:r>
    </w:p>
    <w:p w:rsidR="00BA7559" w:rsidRDefault="00BA7559" w:rsidP="00466DD3">
      <w:pPr>
        <w:pStyle w:val="ListParagraph"/>
        <w:numPr>
          <w:ilvl w:val="2"/>
          <w:numId w:val="4"/>
        </w:numPr>
      </w:pPr>
      <w:r>
        <w:t>Custom Key:String:32</w:t>
      </w:r>
    </w:p>
    <w:p w:rsidR="00BA7559" w:rsidRPr="00ED1A32" w:rsidRDefault="00BA7559" w:rsidP="00466DD3">
      <w:pPr>
        <w:pStyle w:val="ListParagraph"/>
        <w:numPr>
          <w:ilvl w:val="1"/>
          <w:numId w:val="4"/>
        </w:numPr>
      </w:pPr>
      <w:r>
        <w:t xml:space="preserve">Add Flag:Int:2 </w:t>
      </w:r>
      <w:r>
        <w:sym w:font="Wingdings" w:char="F0E0"/>
      </w:r>
      <w:r>
        <w:t xml:space="preserve"> Must be one of the following: Autopick:</w:t>
      </w:r>
      <w:r w:rsidRPr="00825641">
        <w:rPr>
          <w:b/>
        </w:rPr>
        <w:t>0x01</w:t>
      </w:r>
      <w:r>
        <w:t>, Provided:</w:t>
      </w:r>
      <w:r w:rsidRPr="00825641">
        <w:rPr>
          <w:b/>
        </w:rPr>
        <w:t>0x02</w:t>
      </w:r>
    </w:p>
    <w:p w:rsidR="00BA7559" w:rsidRDefault="00BA7559" w:rsidP="00466DD3">
      <w:pPr>
        <w:pStyle w:val="ListParagraph"/>
        <w:numPr>
          <w:ilvl w:val="1"/>
          <w:numId w:val="4"/>
        </w:numPr>
      </w:pPr>
      <w:r>
        <w:t>(Optional) Device ID Array</w:t>
      </w:r>
    </w:p>
    <w:p w:rsidR="00BA7559" w:rsidRDefault="00BA7559" w:rsidP="00466DD3">
      <w:pPr>
        <w:pStyle w:val="ListParagraph"/>
        <w:numPr>
          <w:ilvl w:val="2"/>
          <w:numId w:val="4"/>
        </w:numPr>
      </w:pPr>
      <w:r>
        <w:t xml:space="preserve">Device ID:String:128 </w:t>
      </w:r>
      <w:r>
        <w:sym w:font="Wingdings" w:char="F0E0"/>
      </w:r>
      <w:r>
        <w:t xml:space="preserve"> ESN/SIM value</w:t>
      </w:r>
    </w:p>
    <w:p w:rsidR="00BA7559" w:rsidRDefault="00BA7559" w:rsidP="00466DD3">
      <w:pPr>
        <w:pStyle w:val="ListParagraph"/>
        <w:numPr>
          <w:ilvl w:val="1"/>
          <w:numId w:val="4"/>
        </w:numPr>
      </w:pPr>
      <w:r>
        <w:t>Quantity Ordered:Int:5</w:t>
      </w:r>
    </w:p>
    <w:p w:rsidR="00BA7559" w:rsidRDefault="00BA7559" w:rsidP="00466DD3">
      <w:pPr>
        <w:pStyle w:val="ListParagraph"/>
        <w:numPr>
          <w:ilvl w:val="1"/>
          <w:numId w:val="4"/>
        </w:numPr>
      </w:pPr>
      <w:r>
        <w:t xml:space="preserve">Quantity Processed:Int:5 </w:t>
      </w:r>
      <w:r>
        <w:sym w:font="Wingdings" w:char="F0E0"/>
      </w:r>
      <w:r>
        <w:t xml:space="preserve"> Number applied to order.  May not match quantity ordered.</w:t>
      </w:r>
    </w:p>
    <w:p w:rsidR="00BA7559" w:rsidRDefault="00F25EBC" w:rsidP="00BA7559">
      <w:r>
        <w:t>Return Sub Codes</w:t>
      </w:r>
    </w:p>
    <w:p w:rsidR="00CB6AB0" w:rsidRPr="00A82C38" w:rsidRDefault="00CB6AB0" w:rsidP="00CB6AB0">
      <w:pPr>
        <w:pStyle w:val="ListParagraph"/>
      </w:pPr>
      <w:r>
        <w:t>0x3D00</w:t>
      </w:r>
    </w:p>
    <w:p w:rsidR="00BA7559" w:rsidRDefault="00BA7559" w:rsidP="00BA7559">
      <w:pPr>
        <w:pStyle w:val="Heading3"/>
      </w:pPr>
      <w:bookmarkStart w:id="200" w:name="_Toc382296978"/>
      <w:r>
        <w:t xml:space="preserve">Add </w:t>
      </w:r>
      <w:r w:rsidR="00CB6AB0">
        <w:t xml:space="preserve">Agent </w:t>
      </w:r>
      <w:r w:rsidR="00CB6AB0" w:rsidRPr="00BA7559">
        <w:rPr>
          <w:color w:val="FF0000"/>
        </w:rPr>
        <w:t>(Future)</w:t>
      </w:r>
      <w:bookmarkEnd w:id="200"/>
    </w:p>
    <w:p w:rsidR="00BA7559" w:rsidRDefault="00CB6AB0" w:rsidP="00BA7559">
      <w:r>
        <w:t xml:space="preserve">The mechanism for defining an agent </w:t>
      </w:r>
      <w:r w:rsidR="00BA7559">
        <w:t xml:space="preserve">within the system.  Once defined, </w:t>
      </w:r>
      <w:r>
        <w:t xml:space="preserve">lifeline </w:t>
      </w:r>
      <w:r w:rsidR="00BA7559">
        <w:t>order</w:t>
      </w:r>
      <w:r>
        <w:t>s</w:t>
      </w:r>
      <w:r w:rsidR="00BA7559">
        <w:t xml:space="preserve"> may be placed for the </w:t>
      </w:r>
      <w:r>
        <w:t>agent</w:t>
      </w:r>
      <w:r w:rsidR="00BA7559">
        <w:t>.</w:t>
      </w:r>
    </w:p>
    <w:p w:rsidR="00BA7559" w:rsidRDefault="00BA7559" w:rsidP="00BA7559">
      <w:r>
        <w:t>Inputs</w:t>
      </w:r>
    </w:p>
    <w:p w:rsidR="00BA7559" w:rsidRDefault="00BA7559" w:rsidP="00BA7559">
      <w:pPr>
        <w:pStyle w:val="ListParagraph"/>
      </w:pPr>
      <w:r>
        <w:t xml:space="preserve">Name:String:128 </w:t>
      </w:r>
      <w:r>
        <w:sym w:font="Wingdings" w:char="F0E0"/>
      </w:r>
      <w:r>
        <w:t xml:space="preserve"> </w:t>
      </w:r>
      <w:r w:rsidR="00CB6AB0">
        <w:t>Agent</w:t>
      </w:r>
      <w:r>
        <w:t xml:space="preserve"> specific name.</w:t>
      </w:r>
    </w:p>
    <w:p w:rsidR="00BA7559" w:rsidRDefault="00CB6AB0" w:rsidP="00BA7559">
      <w:pPr>
        <w:pStyle w:val="ListParagraph"/>
      </w:pPr>
      <w:r>
        <w:t>Agent</w:t>
      </w:r>
      <w:r w:rsidR="00BA7559">
        <w:t xml:space="preserve"> Carrier Codes Array </w:t>
      </w:r>
      <w:r w:rsidR="00BA7559">
        <w:sym w:font="Wingdings" w:char="F0E0"/>
      </w:r>
      <w:r w:rsidR="00BA7559">
        <w:t xml:space="preserve"> Carriers support by this dealer.</w:t>
      </w:r>
    </w:p>
    <w:p w:rsidR="00BA7559" w:rsidRDefault="00BA7559" w:rsidP="00466DD3">
      <w:pPr>
        <w:pStyle w:val="ListParagraph"/>
        <w:numPr>
          <w:ilvl w:val="1"/>
          <w:numId w:val="4"/>
        </w:numPr>
      </w:pPr>
      <w:r>
        <w:t xml:space="preserve">Carrier Code:String:32 </w:t>
      </w:r>
      <w:r>
        <w:sym w:font="Wingdings" w:char="F0E0"/>
      </w:r>
      <w:r>
        <w:t xml:space="preserve"> SPRINT, VERIZON, etc.</w:t>
      </w:r>
    </w:p>
    <w:p w:rsidR="00BA7559" w:rsidRDefault="00BA7559" w:rsidP="00BA7559">
      <w:pPr>
        <w:pStyle w:val="ListParagraph"/>
      </w:pPr>
      <w:r>
        <w:t>Address Line 1:String:128</w:t>
      </w:r>
    </w:p>
    <w:p w:rsidR="00BA7559" w:rsidRDefault="00BA7559" w:rsidP="00BA7559">
      <w:pPr>
        <w:pStyle w:val="ListParagraph"/>
      </w:pPr>
      <w:r>
        <w:t>Address Line 2:String:128</w:t>
      </w:r>
    </w:p>
    <w:p w:rsidR="00BA7559" w:rsidRDefault="00BA7559" w:rsidP="00BA7559">
      <w:pPr>
        <w:pStyle w:val="ListParagraph"/>
      </w:pPr>
      <w:r>
        <w:t>City:String:64</w:t>
      </w:r>
    </w:p>
    <w:p w:rsidR="00BA7559" w:rsidRDefault="00BA7559" w:rsidP="00BA7559">
      <w:pPr>
        <w:pStyle w:val="ListParagraph"/>
      </w:pPr>
      <w:r>
        <w:t>State:String:2</w:t>
      </w:r>
    </w:p>
    <w:p w:rsidR="00BA7559" w:rsidRDefault="00BA7559" w:rsidP="00BA7559">
      <w:pPr>
        <w:pStyle w:val="ListParagraph"/>
      </w:pPr>
      <w:r>
        <w:t>Zip:Int:5</w:t>
      </w:r>
    </w:p>
    <w:p w:rsidR="00BA7559" w:rsidRDefault="00BA7559" w:rsidP="00BA7559">
      <w:pPr>
        <w:pStyle w:val="ListParagraph"/>
      </w:pPr>
      <w:r>
        <w:t>(Optional) Zip4:Int:4</w:t>
      </w:r>
    </w:p>
    <w:p w:rsidR="00BA7559" w:rsidRDefault="00BA7559" w:rsidP="00BA7559">
      <w:pPr>
        <w:pStyle w:val="ListParagraph"/>
      </w:pPr>
      <w:r>
        <w:t>Contact Number:String:16</w:t>
      </w:r>
    </w:p>
    <w:p w:rsidR="00BA7559" w:rsidRDefault="00BA7559" w:rsidP="00BA7559">
      <w:pPr>
        <w:pStyle w:val="ListParagraph"/>
      </w:pPr>
      <w:r>
        <w:t>Contact Email Address:String:128</w:t>
      </w:r>
    </w:p>
    <w:p w:rsidR="00BA7559" w:rsidRDefault="00BA7559" w:rsidP="00BA7559">
      <w:r>
        <w:t>Outputs</w:t>
      </w:r>
    </w:p>
    <w:p w:rsidR="00BA7559" w:rsidRDefault="00BA7559" w:rsidP="00BA7559">
      <w:pPr>
        <w:pStyle w:val="ListParagraph"/>
      </w:pPr>
      <w:r>
        <w:t>&lt;standard response message block&gt;</w:t>
      </w:r>
    </w:p>
    <w:p w:rsidR="00BA7559" w:rsidRDefault="00CB6AB0" w:rsidP="00BA7559">
      <w:pPr>
        <w:pStyle w:val="ListParagraph"/>
      </w:pPr>
      <w:r>
        <w:t>Agent</w:t>
      </w:r>
      <w:r w:rsidR="00BA7559">
        <w:t xml:space="preserve"> ID:Int:8 </w:t>
      </w:r>
      <w:r w:rsidR="00BA7559">
        <w:sym w:font="Wingdings" w:char="F0E0"/>
      </w:r>
      <w:r w:rsidR="00BA7559">
        <w:t xml:space="preserve"> Used for all subsequent dealer related function calls.</w:t>
      </w:r>
    </w:p>
    <w:p w:rsidR="00BA7559" w:rsidRDefault="00F25EBC" w:rsidP="00BA7559">
      <w:r>
        <w:lastRenderedPageBreak/>
        <w:t>Return Sub Codes</w:t>
      </w:r>
    </w:p>
    <w:p w:rsidR="00BA7559" w:rsidRPr="00D64FEF" w:rsidRDefault="00BA7559" w:rsidP="00BA7559">
      <w:pPr>
        <w:pStyle w:val="ListParagraph"/>
      </w:pPr>
      <w:r>
        <w:t>0x</w:t>
      </w:r>
      <w:r w:rsidR="00CB6AB0">
        <w:t>3F</w:t>
      </w:r>
      <w:r>
        <w:t>00</w:t>
      </w:r>
    </w:p>
    <w:p w:rsidR="00BA7559" w:rsidRDefault="00BA7559" w:rsidP="00BA7559">
      <w:pPr>
        <w:pStyle w:val="Heading3"/>
      </w:pPr>
      <w:bookmarkStart w:id="201" w:name="_Toc382296979"/>
      <w:r>
        <w:t xml:space="preserve">Change </w:t>
      </w:r>
      <w:r w:rsidR="00CB6AB0">
        <w:t xml:space="preserve">Agent </w:t>
      </w:r>
      <w:r w:rsidR="00CB6AB0" w:rsidRPr="00BA7559">
        <w:rPr>
          <w:color w:val="FF0000"/>
        </w:rPr>
        <w:t>(Future)</w:t>
      </w:r>
      <w:bookmarkEnd w:id="201"/>
    </w:p>
    <w:p w:rsidR="00BA7559" w:rsidRPr="007B327E" w:rsidRDefault="00BA7559" w:rsidP="00BA7559">
      <w:r>
        <w:t xml:space="preserve">Function to change </w:t>
      </w:r>
      <w:r w:rsidR="00CB6AB0">
        <w:t>agent</w:t>
      </w:r>
      <w:r>
        <w:t xml:space="preserve"> specific information.</w:t>
      </w:r>
    </w:p>
    <w:p w:rsidR="00BA7559" w:rsidRDefault="00BA7559" w:rsidP="00BA7559">
      <w:r>
        <w:t>Inputs</w:t>
      </w:r>
    </w:p>
    <w:p w:rsidR="00BA7559" w:rsidRDefault="00CB6AB0" w:rsidP="00BA7559">
      <w:pPr>
        <w:pStyle w:val="ListParagraph"/>
      </w:pPr>
      <w:r>
        <w:t>Agent</w:t>
      </w:r>
      <w:r w:rsidR="00BA7559">
        <w:t xml:space="preserve"> ID:Int:8 </w:t>
      </w:r>
      <w:r w:rsidR="00BA7559">
        <w:sym w:font="Wingdings" w:char="F0E0"/>
      </w:r>
      <w:r w:rsidR="00BA7559">
        <w:t xml:space="preserve"> The dealer ID to change.</w:t>
      </w:r>
    </w:p>
    <w:p w:rsidR="00BA7559" w:rsidRDefault="00BA7559" w:rsidP="00BA7559">
      <w:pPr>
        <w:pStyle w:val="ListParagraph"/>
      </w:pPr>
      <w:r>
        <w:t xml:space="preserve">(Optional) Name:String:128 </w:t>
      </w:r>
      <w:r>
        <w:sym w:font="Wingdings" w:char="F0E0"/>
      </w:r>
      <w:r>
        <w:t xml:space="preserve"> </w:t>
      </w:r>
      <w:r w:rsidR="00CB6AB0">
        <w:t>Agent</w:t>
      </w:r>
      <w:r>
        <w:t xml:space="preserve"> specific name.</w:t>
      </w:r>
    </w:p>
    <w:p w:rsidR="00BA7559" w:rsidRDefault="00BA7559" w:rsidP="00BA7559">
      <w:pPr>
        <w:pStyle w:val="ListParagraph"/>
      </w:pPr>
      <w:r>
        <w:t xml:space="preserve">(Optional) Dealer Carrier Codes Array </w:t>
      </w:r>
      <w:r>
        <w:sym w:font="Wingdings" w:char="F0E0"/>
      </w:r>
      <w:r>
        <w:t xml:space="preserve"> Carriers support by this </w:t>
      </w:r>
      <w:r w:rsidR="00CB6AB0">
        <w:t>agent</w:t>
      </w:r>
      <w:r>
        <w:t>.</w:t>
      </w:r>
    </w:p>
    <w:p w:rsidR="00BA7559" w:rsidRDefault="00BA7559" w:rsidP="00466DD3">
      <w:pPr>
        <w:pStyle w:val="ListParagraph"/>
        <w:numPr>
          <w:ilvl w:val="1"/>
          <w:numId w:val="4"/>
        </w:numPr>
      </w:pPr>
      <w:r>
        <w:t xml:space="preserve">Carrier Code:String:32 </w:t>
      </w:r>
      <w:r>
        <w:sym w:font="Wingdings" w:char="F0E0"/>
      </w:r>
      <w:r>
        <w:t xml:space="preserve"> SPRINT, VERIZON, etc.</w:t>
      </w:r>
    </w:p>
    <w:p w:rsidR="00BA7559" w:rsidRDefault="00BA7559" w:rsidP="00BA7559">
      <w:pPr>
        <w:pStyle w:val="ListParagraph"/>
      </w:pPr>
      <w:r>
        <w:t>(Optional) Address Line 1:String:128</w:t>
      </w:r>
    </w:p>
    <w:p w:rsidR="00BA7559" w:rsidRDefault="00BA7559" w:rsidP="00BA7559">
      <w:pPr>
        <w:pStyle w:val="ListParagraph"/>
      </w:pPr>
      <w:r>
        <w:t>(Optional) Address Line 2:String:128</w:t>
      </w:r>
    </w:p>
    <w:p w:rsidR="00BA7559" w:rsidRDefault="00BA7559" w:rsidP="00BA7559">
      <w:pPr>
        <w:pStyle w:val="ListParagraph"/>
      </w:pPr>
      <w:r>
        <w:t>(Optional) City:String:64</w:t>
      </w:r>
    </w:p>
    <w:p w:rsidR="00BA7559" w:rsidRDefault="00BA7559" w:rsidP="00BA7559">
      <w:pPr>
        <w:pStyle w:val="ListParagraph"/>
      </w:pPr>
      <w:r>
        <w:t>(Optional) State:String:2</w:t>
      </w:r>
    </w:p>
    <w:p w:rsidR="00BA7559" w:rsidRDefault="00BA7559" w:rsidP="00BA7559">
      <w:pPr>
        <w:pStyle w:val="ListParagraph"/>
      </w:pPr>
      <w:r>
        <w:t>(Optional) Zip:Int:5</w:t>
      </w:r>
    </w:p>
    <w:p w:rsidR="00BA7559" w:rsidRDefault="00BA7559" w:rsidP="00BA7559">
      <w:pPr>
        <w:pStyle w:val="ListParagraph"/>
      </w:pPr>
      <w:r>
        <w:t>(Optional) Zip4:Int:4</w:t>
      </w:r>
    </w:p>
    <w:p w:rsidR="00BA7559" w:rsidRDefault="00BA7559" w:rsidP="00BA7559">
      <w:pPr>
        <w:pStyle w:val="ListParagraph"/>
      </w:pPr>
      <w:r>
        <w:t>(Optional) Contact Number:String:16</w:t>
      </w:r>
    </w:p>
    <w:p w:rsidR="00BA7559" w:rsidRDefault="00BA7559" w:rsidP="00BA7559">
      <w:pPr>
        <w:pStyle w:val="ListParagraph"/>
      </w:pPr>
      <w:r>
        <w:t>(Optional) Contact Email Address:String:128</w:t>
      </w:r>
    </w:p>
    <w:p w:rsidR="00BA7559" w:rsidRDefault="00BA7559" w:rsidP="00BA7559">
      <w:r>
        <w:t>Outputs</w:t>
      </w:r>
    </w:p>
    <w:p w:rsidR="00BA7559" w:rsidRDefault="00BA7559" w:rsidP="00BA7559">
      <w:pPr>
        <w:pStyle w:val="ListParagraph"/>
      </w:pPr>
      <w:r>
        <w:t>&lt;standard response message block&gt;</w:t>
      </w:r>
    </w:p>
    <w:p w:rsidR="00BA7559" w:rsidRDefault="00F25EBC" w:rsidP="00BA7559">
      <w:r>
        <w:t>Return Sub Codes</w:t>
      </w:r>
    </w:p>
    <w:p w:rsidR="00BA7559" w:rsidRPr="00D64FEF" w:rsidRDefault="00CB6AB0" w:rsidP="00BA7559">
      <w:pPr>
        <w:pStyle w:val="ListParagraph"/>
      </w:pPr>
      <w:r>
        <w:t>0x40</w:t>
      </w:r>
      <w:r w:rsidR="00BA7559">
        <w:t>00</w:t>
      </w:r>
    </w:p>
    <w:p w:rsidR="00BA7559" w:rsidRDefault="00BA7559" w:rsidP="00BA7559">
      <w:pPr>
        <w:pStyle w:val="Heading3"/>
      </w:pPr>
      <w:bookmarkStart w:id="202" w:name="_Toc382296980"/>
      <w:r>
        <w:t xml:space="preserve">Close </w:t>
      </w:r>
      <w:r w:rsidR="00CB6AB0">
        <w:t>Agent</w:t>
      </w:r>
      <w:r w:rsidR="00EA5C86">
        <w:t xml:space="preserve"> </w:t>
      </w:r>
      <w:r w:rsidR="00CB6AB0" w:rsidRPr="00BA7559">
        <w:rPr>
          <w:color w:val="FF0000"/>
        </w:rPr>
        <w:t>(Future)</w:t>
      </w:r>
      <w:bookmarkEnd w:id="202"/>
    </w:p>
    <w:p w:rsidR="00BA7559" w:rsidRPr="001C7FD2" w:rsidRDefault="00BA7559" w:rsidP="00BA7559">
      <w:r>
        <w:t xml:space="preserve">Use this function to close a </w:t>
      </w:r>
      <w:r w:rsidR="00CB6AB0">
        <w:t>agent</w:t>
      </w:r>
      <w:r>
        <w:t xml:space="preserve"> account.</w:t>
      </w:r>
    </w:p>
    <w:p w:rsidR="00BA7559" w:rsidRDefault="00BA7559" w:rsidP="00BA7559">
      <w:r>
        <w:t>Inputs</w:t>
      </w:r>
    </w:p>
    <w:p w:rsidR="00BA7559" w:rsidRDefault="00CB6AB0" w:rsidP="00BA7559">
      <w:pPr>
        <w:pStyle w:val="ListParagraph"/>
      </w:pPr>
      <w:r>
        <w:t>Agent</w:t>
      </w:r>
      <w:r w:rsidR="00BA7559">
        <w:t xml:space="preserve"> ID:Int:8</w:t>
      </w:r>
    </w:p>
    <w:p w:rsidR="00BA7559" w:rsidRDefault="00BA7559" w:rsidP="00BA7559">
      <w:r>
        <w:t>Outputs</w:t>
      </w:r>
    </w:p>
    <w:p w:rsidR="00BA7559" w:rsidRDefault="00BA7559" w:rsidP="00BA7559">
      <w:pPr>
        <w:pStyle w:val="ListParagraph"/>
      </w:pPr>
      <w:r>
        <w:t>&lt;standard response message block&gt;</w:t>
      </w:r>
    </w:p>
    <w:p w:rsidR="00BA7559" w:rsidRDefault="00F25EBC" w:rsidP="00BA7559">
      <w:r>
        <w:t>Return Sub Codes</w:t>
      </w:r>
    </w:p>
    <w:p w:rsidR="00BA7559" w:rsidRPr="00D64FEF" w:rsidRDefault="00BA7559" w:rsidP="00BA7559">
      <w:pPr>
        <w:pStyle w:val="ListParagraph"/>
      </w:pPr>
      <w:r>
        <w:t>0x</w:t>
      </w:r>
      <w:r w:rsidR="00CB6AB0">
        <w:t>41</w:t>
      </w:r>
      <w:r>
        <w:t>00</w:t>
      </w:r>
    </w:p>
    <w:p w:rsidR="00BA7559" w:rsidRDefault="00BA7559" w:rsidP="00BA7559">
      <w:pPr>
        <w:pStyle w:val="Heading3"/>
      </w:pPr>
      <w:bookmarkStart w:id="203" w:name="_Toc382296981"/>
      <w:r>
        <w:t xml:space="preserve">Get </w:t>
      </w:r>
      <w:r w:rsidR="00CB6AB0">
        <w:t>Agents</w:t>
      </w:r>
      <w:r w:rsidR="007167F8">
        <w:t xml:space="preserve"> Lookup</w:t>
      </w:r>
      <w:r w:rsidR="00CB6AB0">
        <w:t xml:space="preserve"> </w:t>
      </w:r>
      <w:r w:rsidR="00CB6AB0" w:rsidRPr="00BA7559">
        <w:rPr>
          <w:color w:val="FF0000"/>
        </w:rPr>
        <w:t>(Future)</w:t>
      </w:r>
      <w:bookmarkEnd w:id="203"/>
    </w:p>
    <w:p w:rsidR="00BA7559" w:rsidRDefault="00BA7559" w:rsidP="00BA7559">
      <w:r>
        <w:t xml:space="preserve">Use to get a listing of all </w:t>
      </w:r>
      <w:r w:rsidR="001027A4">
        <w:t>agents</w:t>
      </w:r>
      <w:r>
        <w:t xml:space="preserve"> configured (active only).  </w:t>
      </w:r>
    </w:p>
    <w:p w:rsidR="00BA7559" w:rsidRPr="00565DAA" w:rsidRDefault="00BA7559" w:rsidP="00BA7559">
      <w:r w:rsidRPr="00872380">
        <w:rPr>
          <w:b/>
        </w:rPr>
        <w:t>Note</w:t>
      </w:r>
      <w:r>
        <w:t xml:space="preserve">: Can be used to retrieve specific </w:t>
      </w:r>
      <w:r w:rsidR="001027A4">
        <w:t>agent</w:t>
      </w:r>
      <w:r>
        <w:t xml:space="preserve"> account by ID or Name.</w:t>
      </w:r>
    </w:p>
    <w:p w:rsidR="00BA7559" w:rsidRDefault="00BA7559" w:rsidP="00BA7559">
      <w:r>
        <w:t>Inputs</w:t>
      </w:r>
    </w:p>
    <w:p w:rsidR="00BA7559" w:rsidRDefault="00BA7559" w:rsidP="00BA7559">
      <w:pPr>
        <w:pStyle w:val="ListParagraph"/>
      </w:pPr>
      <w:r>
        <w:t xml:space="preserve">(Optional) </w:t>
      </w:r>
      <w:r w:rsidR="001027A4">
        <w:t>Agent</w:t>
      </w:r>
      <w:r>
        <w:t xml:space="preserve"> ID:Int:8 </w:t>
      </w:r>
      <w:r>
        <w:sym w:font="Wingdings" w:char="F0E0"/>
      </w:r>
      <w:r>
        <w:t xml:space="preserve"> Can be used to filter a specific </w:t>
      </w:r>
      <w:r w:rsidR="001027A4">
        <w:t>agent</w:t>
      </w:r>
      <w:r>
        <w:t xml:space="preserve"> rather than return the entire list.</w:t>
      </w:r>
    </w:p>
    <w:p w:rsidR="00BA7559" w:rsidRDefault="00BA7559" w:rsidP="00BA7559">
      <w:pPr>
        <w:pStyle w:val="ListParagraph"/>
      </w:pPr>
      <w:r>
        <w:t xml:space="preserve">(Optional) Name:String:128 </w:t>
      </w:r>
      <w:r>
        <w:sym w:font="Wingdings" w:char="F0E0"/>
      </w:r>
      <w:r>
        <w:t xml:space="preserve"> Use to filter by </w:t>
      </w:r>
      <w:r w:rsidR="001027A4">
        <w:t>agent</w:t>
      </w:r>
      <w:r>
        <w:t xml:space="preserve"> name.</w:t>
      </w:r>
    </w:p>
    <w:p w:rsidR="00BA7559" w:rsidRDefault="00BA7559" w:rsidP="00BA7559">
      <w:r>
        <w:lastRenderedPageBreak/>
        <w:t>Outputs</w:t>
      </w:r>
    </w:p>
    <w:p w:rsidR="00BA7559" w:rsidRDefault="00BA7559" w:rsidP="00BA7559">
      <w:pPr>
        <w:pStyle w:val="ListParagraph"/>
      </w:pPr>
      <w:r>
        <w:t>&lt;standard response message block&gt;</w:t>
      </w:r>
    </w:p>
    <w:p w:rsidR="00BA7559" w:rsidRDefault="001027A4" w:rsidP="00BA7559">
      <w:pPr>
        <w:pStyle w:val="ListParagraph"/>
      </w:pPr>
      <w:r>
        <w:t>Agent</w:t>
      </w:r>
      <w:r w:rsidR="00BA7559">
        <w:t xml:space="preserve"> Array</w:t>
      </w:r>
    </w:p>
    <w:p w:rsidR="00BA7559" w:rsidRDefault="001027A4" w:rsidP="00466DD3">
      <w:pPr>
        <w:pStyle w:val="ListParagraph"/>
        <w:numPr>
          <w:ilvl w:val="1"/>
          <w:numId w:val="4"/>
        </w:numPr>
      </w:pPr>
      <w:r>
        <w:t xml:space="preserve">Agent </w:t>
      </w:r>
      <w:r w:rsidR="00BA7559">
        <w:t xml:space="preserve">ID:Int:8 </w:t>
      </w:r>
      <w:r w:rsidR="00BA7559">
        <w:sym w:font="Wingdings" w:char="F0E0"/>
      </w:r>
      <w:r w:rsidR="00BA7559">
        <w:t xml:space="preserve"> The </w:t>
      </w:r>
      <w:r>
        <w:t>agent</w:t>
      </w:r>
      <w:r w:rsidR="00BA7559">
        <w:t xml:space="preserve"> ID to change.</w:t>
      </w:r>
    </w:p>
    <w:p w:rsidR="00BA7559" w:rsidRDefault="00BA7559" w:rsidP="00466DD3">
      <w:pPr>
        <w:pStyle w:val="ListParagraph"/>
        <w:numPr>
          <w:ilvl w:val="1"/>
          <w:numId w:val="4"/>
        </w:numPr>
      </w:pPr>
      <w:r>
        <w:t xml:space="preserve">Name:String:128 </w:t>
      </w:r>
      <w:r>
        <w:sym w:font="Wingdings" w:char="F0E0"/>
      </w:r>
      <w:r>
        <w:t xml:space="preserve"> </w:t>
      </w:r>
      <w:r w:rsidR="001027A4">
        <w:t>Agent</w:t>
      </w:r>
      <w:r>
        <w:t xml:space="preserve"> specific name.</w:t>
      </w:r>
    </w:p>
    <w:p w:rsidR="00BA7559" w:rsidRDefault="0012682D" w:rsidP="00466DD3">
      <w:pPr>
        <w:pStyle w:val="ListParagraph"/>
        <w:numPr>
          <w:ilvl w:val="1"/>
          <w:numId w:val="4"/>
        </w:numPr>
      </w:pPr>
      <w:r>
        <w:t>Agent</w:t>
      </w:r>
      <w:r w:rsidR="00BA7559">
        <w:t xml:space="preserve"> Carrier Codes Array </w:t>
      </w:r>
      <w:r w:rsidR="00BA7559">
        <w:sym w:font="Wingdings" w:char="F0E0"/>
      </w:r>
      <w:r w:rsidR="00BA7559">
        <w:t xml:space="preserve"> Carriers support by this </w:t>
      </w:r>
      <w:r w:rsidR="001027A4">
        <w:t>agent</w:t>
      </w:r>
      <w:r w:rsidR="00BA7559">
        <w:t>.</w:t>
      </w:r>
    </w:p>
    <w:p w:rsidR="00BA7559" w:rsidRDefault="00BA7559" w:rsidP="00466DD3">
      <w:pPr>
        <w:pStyle w:val="ListParagraph"/>
        <w:numPr>
          <w:ilvl w:val="2"/>
          <w:numId w:val="4"/>
        </w:numPr>
      </w:pPr>
      <w:r>
        <w:t xml:space="preserve">Carrier Code:String:32 </w:t>
      </w:r>
      <w:r>
        <w:sym w:font="Wingdings" w:char="F0E0"/>
      </w:r>
      <w:r>
        <w:t xml:space="preserve"> SPRINT, VERIZON, etc.</w:t>
      </w:r>
    </w:p>
    <w:p w:rsidR="00BA7559" w:rsidRDefault="00BA7559" w:rsidP="00466DD3">
      <w:pPr>
        <w:pStyle w:val="ListParagraph"/>
        <w:numPr>
          <w:ilvl w:val="1"/>
          <w:numId w:val="4"/>
        </w:numPr>
      </w:pPr>
      <w:r>
        <w:t>Address Line 1:String:128</w:t>
      </w:r>
    </w:p>
    <w:p w:rsidR="00BA7559" w:rsidRDefault="00BA7559" w:rsidP="00466DD3">
      <w:pPr>
        <w:pStyle w:val="ListParagraph"/>
        <w:numPr>
          <w:ilvl w:val="1"/>
          <w:numId w:val="4"/>
        </w:numPr>
      </w:pPr>
      <w:r>
        <w:t>Address Line 2:String:128</w:t>
      </w:r>
    </w:p>
    <w:p w:rsidR="00BA7559" w:rsidRDefault="00BA7559" w:rsidP="00466DD3">
      <w:pPr>
        <w:pStyle w:val="ListParagraph"/>
        <w:numPr>
          <w:ilvl w:val="1"/>
          <w:numId w:val="4"/>
        </w:numPr>
      </w:pPr>
      <w:r>
        <w:t>City:String:64</w:t>
      </w:r>
    </w:p>
    <w:p w:rsidR="00BA7559" w:rsidRDefault="00BA7559" w:rsidP="00466DD3">
      <w:pPr>
        <w:pStyle w:val="ListParagraph"/>
        <w:numPr>
          <w:ilvl w:val="1"/>
          <w:numId w:val="4"/>
        </w:numPr>
      </w:pPr>
      <w:r>
        <w:t>State:String:2</w:t>
      </w:r>
    </w:p>
    <w:p w:rsidR="00BA7559" w:rsidRDefault="00BA7559" w:rsidP="00466DD3">
      <w:pPr>
        <w:pStyle w:val="ListParagraph"/>
        <w:numPr>
          <w:ilvl w:val="1"/>
          <w:numId w:val="4"/>
        </w:numPr>
      </w:pPr>
      <w:r>
        <w:t>Zip:Int:5</w:t>
      </w:r>
    </w:p>
    <w:p w:rsidR="00BA7559" w:rsidRDefault="00BA7559" w:rsidP="00466DD3">
      <w:pPr>
        <w:pStyle w:val="ListParagraph"/>
        <w:numPr>
          <w:ilvl w:val="1"/>
          <w:numId w:val="4"/>
        </w:numPr>
      </w:pPr>
      <w:r>
        <w:t>Zip4:Int:4</w:t>
      </w:r>
    </w:p>
    <w:p w:rsidR="00BA7559" w:rsidRDefault="00BA7559" w:rsidP="00466DD3">
      <w:pPr>
        <w:pStyle w:val="ListParagraph"/>
        <w:numPr>
          <w:ilvl w:val="1"/>
          <w:numId w:val="4"/>
        </w:numPr>
      </w:pPr>
      <w:r>
        <w:t>Contact Number:String:16</w:t>
      </w:r>
    </w:p>
    <w:p w:rsidR="00BA7559" w:rsidRDefault="00BA7559" w:rsidP="00466DD3">
      <w:pPr>
        <w:pStyle w:val="ListParagraph"/>
        <w:numPr>
          <w:ilvl w:val="1"/>
          <w:numId w:val="4"/>
        </w:numPr>
      </w:pPr>
      <w:r>
        <w:t>Contact Email Address:String:128</w:t>
      </w:r>
    </w:p>
    <w:p w:rsidR="00BA7559" w:rsidRDefault="00F25EBC" w:rsidP="00BA7559">
      <w:r>
        <w:t>Return Sub Codes</w:t>
      </w:r>
    </w:p>
    <w:p w:rsidR="00BA7559" w:rsidRPr="00D64FEF" w:rsidRDefault="001027A4" w:rsidP="00BA7559">
      <w:pPr>
        <w:pStyle w:val="ListParagraph"/>
      </w:pPr>
      <w:r>
        <w:t>0x42</w:t>
      </w:r>
      <w:r w:rsidR="00BA7559">
        <w:t>00</w:t>
      </w:r>
    </w:p>
    <w:p w:rsidR="00BA7559" w:rsidRPr="00565DAA" w:rsidRDefault="00BA7559" w:rsidP="00BA7559"/>
    <w:p w:rsidR="00C44708" w:rsidRDefault="00C44708" w:rsidP="00C44708">
      <w:pPr>
        <w:pStyle w:val="Heading2"/>
        <w:sectPr w:rsidR="00C44708" w:rsidSect="00273764">
          <w:pgSz w:w="12240" w:h="15840" w:code="1"/>
          <w:pgMar w:top="991" w:right="1620" w:bottom="1530" w:left="1267" w:header="450" w:footer="0" w:gutter="0"/>
          <w:cols w:space="720"/>
        </w:sectPr>
      </w:pPr>
    </w:p>
    <w:p w:rsidR="00C44708" w:rsidRDefault="00C44708" w:rsidP="00C44708">
      <w:pPr>
        <w:pStyle w:val="Heading2"/>
      </w:pPr>
      <w:bookmarkStart w:id="204" w:name="_Toc382296982"/>
      <w:r>
        <w:lastRenderedPageBreak/>
        <w:t>Retail API Group</w:t>
      </w:r>
      <w:bookmarkEnd w:id="204"/>
    </w:p>
    <w:p w:rsidR="00C44708" w:rsidRDefault="00C44708" w:rsidP="00C44708">
      <w:pPr>
        <w:pStyle w:val="Heading3"/>
      </w:pPr>
      <w:bookmarkStart w:id="205" w:name="_Toc382296983"/>
      <w:r>
        <w:t xml:space="preserve">Build Retail Order </w:t>
      </w:r>
      <w:r w:rsidRPr="00BA7559">
        <w:rPr>
          <w:color w:val="FF0000"/>
        </w:rPr>
        <w:t>(Future)</w:t>
      </w:r>
      <w:bookmarkEnd w:id="205"/>
    </w:p>
    <w:p w:rsidR="00C44708" w:rsidRDefault="00C44708" w:rsidP="00C44708">
      <w:r>
        <w:t xml:space="preserve">This begins the process of creating a retail order.  This function generates empty data structures in preparation for subsequent </w:t>
      </w:r>
      <w:r>
        <w:rPr>
          <w:b/>
        </w:rPr>
        <w:t>AddRetailOrderItem</w:t>
      </w:r>
      <w:r>
        <w:t xml:space="preserve"> function calls; which will require the RetailOrderID.</w:t>
      </w:r>
    </w:p>
    <w:p w:rsidR="00C44708" w:rsidRDefault="00C44708" w:rsidP="00C44708">
      <w:r>
        <w:t>Inputs</w:t>
      </w:r>
    </w:p>
    <w:p w:rsidR="00C44708" w:rsidRDefault="00C44708" w:rsidP="00C44708">
      <w:pPr>
        <w:pStyle w:val="ListParagraph"/>
      </w:pPr>
      <w:r>
        <w:t>RetailID:Int:8</w:t>
      </w:r>
      <w:r>
        <w:sym w:font="Wingdings" w:char="F0E0"/>
      </w:r>
      <w:r>
        <w:t xml:space="preserve"> The ID of the retail location this order will be placed for.</w:t>
      </w:r>
    </w:p>
    <w:p w:rsidR="00C44708" w:rsidRDefault="00C44708" w:rsidP="00C44708">
      <w:r>
        <w:t xml:space="preserve">Outputs </w:t>
      </w:r>
    </w:p>
    <w:p w:rsidR="00C44708" w:rsidRDefault="00C44708" w:rsidP="00C44708">
      <w:pPr>
        <w:pStyle w:val="ListParagraph"/>
      </w:pPr>
      <w:r>
        <w:t>&lt;standard response message block&gt;</w:t>
      </w:r>
    </w:p>
    <w:p w:rsidR="00C44708" w:rsidRDefault="00C44708" w:rsidP="00C44708">
      <w:pPr>
        <w:pStyle w:val="ListParagraph"/>
      </w:pPr>
      <w:r>
        <w:t>RetailOrderID:Int:8</w:t>
      </w:r>
    </w:p>
    <w:p w:rsidR="00C44708" w:rsidRDefault="00F25EBC" w:rsidP="00C44708">
      <w:r>
        <w:t>Return Sub Codes</w:t>
      </w:r>
    </w:p>
    <w:p w:rsidR="00C44708" w:rsidRPr="00A82C38" w:rsidRDefault="00C44708" w:rsidP="00C44708">
      <w:pPr>
        <w:pStyle w:val="ListParagraph"/>
      </w:pPr>
      <w:r>
        <w:t>0x4300</w:t>
      </w:r>
    </w:p>
    <w:p w:rsidR="00C44708" w:rsidRDefault="00C44708" w:rsidP="00C44708">
      <w:pPr>
        <w:pStyle w:val="Heading3"/>
      </w:pPr>
      <w:bookmarkStart w:id="206" w:name="_Toc382296984"/>
      <w:r>
        <w:t xml:space="preserve">Add Retail Order Item </w:t>
      </w:r>
      <w:r w:rsidRPr="00BA7559">
        <w:rPr>
          <w:color w:val="FF0000"/>
        </w:rPr>
        <w:t>(Future)</w:t>
      </w:r>
      <w:bookmarkEnd w:id="206"/>
    </w:p>
    <w:p w:rsidR="00C44708" w:rsidRDefault="00C44708" w:rsidP="00C44708">
      <w:r>
        <w:t>This function is used to add inventory to a retail order.</w:t>
      </w:r>
    </w:p>
    <w:p w:rsidR="00C44708" w:rsidRDefault="00C44708" w:rsidP="00C44708">
      <w:r>
        <w:rPr>
          <w:b/>
        </w:rPr>
        <w:t>Note</w:t>
      </w:r>
      <w:r>
        <w:t>: A quantity check will be made by this function to ensure adequate inventory is available.</w:t>
      </w:r>
    </w:p>
    <w:p w:rsidR="00C44708" w:rsidRDefault="00C44708" w:rsidP="00C44708">
      <w:r>
        <w:t>Inputs</w:t>
      </w:r>
    </w:p>
    <w:p w:rsidR="00C44708" w:rsidRDefault="00C44708" w:rsidP="00C44708">
      <w:pPr>
        <w:pStyle w:val="ListParagraph"/>
      </w:pPr>
      <w:r>
        <w:t xml:space="preserve">RetailOrderID:Int:8 </w:t>
      </w:r>
      <w:r>
        <w:sym w:font="Wingdings" w:char="F0E0"/>
      </w:r>
      <w:r>
        <w:t xml:space="preserve"> The ID of the retail order being created.</w:t>
      </w:r>
    </w:p>
    <w:p w:rsidR="00C44708" w:rsidRDefault="00C44708" w:rsidP="00C44708">
      <w:pPr>
        <w:pStyle w:val="ListParagraph"/>
      </w:pPr>
      <w:r>
        <w:t>Inventory Identifier has to be one of:</w:t>
      </w:r>
    </w:p>
    <w:p w:rsidR="00C44708" w:rsidRDefault="00C44708" w:rsidP="00466DD3">
      <w:pPr>
        <w:pStyle w:val="ListParagraph"/>
        <w:numPr>
          <w:ilvl w:val="1"/>
          <w:numId w:val="4"/>
        </w:numPr>
      </w:pPr>
      <w:r>
        <w:t xml:space="preserve">(Optional) Product ID:Int:8 </w:t>
      </w:r>
      <w:r>
        <w:sym w:font="Wingdings" w:char="F0E0"/>
      </w:r>
      <w:r>
        <w:t xml:space="preserve"> Product ID of the specific inventory type to add to the order.</w:t>
      </w:r>
    </w:p>
    <w:p w:rsidR="00C44708" w:rsidRDefault="00C44708" w:rsidP="00466DD3">
      <w:pPr>
        <w:pStyle w:val="ListParagraph"/>
        <w:numPr>
          <w:ilvl w:val="1"/>
          <w:numId w:val="4"/>
        </w:numPr>
      </w:pPr>
      <w:r>
        <w:t xml:space="preserve">(Optional) Custom Key:String:32 </w:t>
      </w:r>
      <w:r>
        <w:sym w:font="Wingdings" w:char="F0E0"/>
      </w:r>
      <w:r>
        <w:t xml:space="preserve"> Client defined value input at inventory load.  Can be used as a model mapping field.  I.E. Model SKU</w:t>
      </w:r>
    </w:p>
    <w:p w:rsidR="00C44708" w:rsidRDefault="00C44708" w:rsidP="00C44708">
      <w:pPr>
        <w:pStyle w:val="ListParagraph"/>
      </w:pPr>
      <w:r>
        <w:t xml:space="preserve">Add Flag:Int:2 </w:t>
      </w:r>
      <w:r>
        <w:sym w:font="Wingdings" w:char="F0E0"/>
      </w:r>
      <w:r>
        <w:t xml:space="preserve"> Must be one of the following:</w:t>
      </w:r>
    </w:p>
    <w:p w:rsidR="00C44708" w:rsidRDefault="00C44708" w:rsidP="00466DD3">
      <w:pPr>
        <w:pStyle w:val="ListParagraph"/>
        <w:numPr>
          <w:ilvl w:val="1"/>
          <w:numId w:val="4"/>
        </w:numPr>
      </w:pPr>
      <w:r>
        <w:t>(Optional) Autopick:</w:t>
      </w:r>
      <w:r>
        <w:rPr>
          <w:b/>
        </w:rPr>
        <w:t>0x01</w:t>
      </w:r>
      <w:r>
        <w:t xml:space="preserve"> </w:t>
      </w:r>
      <w:r>
        <w:sym w:font="Wingdings" w:char="F0E0"/>
      </w:r>
      <w:r>
        <w:t xml:space="preserve"> Let system pick the ESN/SIMs randomly from available inventory.</w:t>
      </w:r>
    </w:p>
    <w:p w:rsidR="00C44708" w:rsidRDefault="00C44708" w:rsidP="00466DD3">
      <w:pPr>
        <w:pStyle w:val="ListParagraph"/>
        <w:numPr>
          <w:ilvl w:val="1"/>
          <w:numId w:val="4"/>
        </w:numPr>
      </w:pPr>
      <w:r>
        <w:t>(Optional) Provided:</w:t>
      </w:r>
      <w:r>
        <w:rPr>
          <w:b/>
        </w:rPr>
        <w:t>0x02</w:t>
      </w:r>
      <w:r>
        <w:t xml:space="preserve"> </w:t>
      </w:r>
      <w:r>
        <w:sym w:font="Wingdings" w:char="F0E0"/>
      </w:r>
      <w:r>
        <w:t xml:space="preserve"> Client provides the ESN/SIM values to be selected from inventory.</w:t>
      </w:r>
    </w:p>
    <w:p w:rsidR="00C44708" w:rsidRDefault="00C44708" w:rsidP="00466DD3">
      <w:pPr>
        <w:pStyle w:val="ListParagraph"/>
        <w:numPr>
          <w:ilvl w:val="2"/>
          <w:numId w:val="4"/>
        </w:numPr>
      </w:pPr>
      <w:r>
        <w:rPr>
          <w:b/>
        </w:rPr>
        <w:t>Note</w:t>
      </w:r>
      <w:r>
        <w:t>: ESN/SIM values must be present and available within inventory and match the ProductID/Custom Key provided.</w:t>
      </w:r>
    </w:p>
    <w:p w:rsidR="00C44708" w:rsidRDefault="00C44708" w:rsidP="00466DD3">
      <w:pPr>
        <w:pStyle w:val="ListParagraph"/>
        <w:numPr>
          <w:ilvl w:val="2"/>
          <w:numId w:val="4"/>
        </w:numPr>
      </w:pPr>
      <w:r>
        <w:t>Device ID Array</w:t>
      </w:r>
    </w:p>
    <w:p w:rsidR="00C44708" w:rsidRDefault="00C44708" w:rsidP="00466DD3">
      <w:pPr>
        <w:pStyle w:val="ListParagraph"/>
        <w:numPr>
          <w:ilvl w:val="3"/>
          <w:numId w:val="4"/>
        </w:numPr>
      </w:pPr>
      <w:r>
        <w:t xml:space="preserve">Device ID:String:128 </w:t>
      </w:r>
      <w:r>
        <w:sym w:font="Wingdings" w:char="F0E0"/>
      </w:r>
      <w:r>
        <w:t xml:space="preserve"> ESN/SIM value</w:t>
      </w:r>
    </w:p>
    <w:p w:rsidR="00C44708" w:rsidRDefault="00C44708" w:rsidP="00C44708">
      <w:pPr>
        <w:pStyle w:val="ListParagraph"/>
      </w:pPr>
      <w:r>
        <w:t xml:space="preserve">Quantity:Int:5 </w:t>
      </w:r>
      <w:r>
        <w:sym w:font="Wingdings" w:char="F0E0"/>
      </w:r>
      <w:r>
        <w:t xml:space="preserve"> </w:t>
      </w:r>
      <w:r>
        <w:tab/>
        <w:t>The quantity to auto pick or provided by client.  Device ID array quantity must match this value.</w:t>
      </w:r>
    </w:p>
    <w:p w:rsidR="00C44708" w:rsidRDefault="00C44708" w:rsidP="00C44708">
      <w:r>
        <w:t>Outputs</w:t>
      </w:r>
    </w:p>
    <w:p w:rsidR="00C44708" w:rsidRDefault="00C44708" w:rsidP="00C44708">
      <w:pPr>
        <w:pStyle w:val="ListParagraph"/>
      </w:pPr>
      <w:r>
        <w:t>&lt;standard response message block&gt;</w:t>
      </w:r>
    </w:p>
    <w:p w:rsidR="00C44708" w:rsidRDefault="00C44708" w:rsidP="00C44708">
      <w:pPr>
        <w:pStyle w:val="ListParagraph"/>
      </w:pPr>
      <w:r>
        <w:t>LineItemID:Int:4</w:t>
      </w:r>
    </w:p>
    <w:p w:rsidR="00C44708" w:rsidRDefault="00C44708" w:rsidP="00C44708">
      <w:pPr>
        <w:pStyle w:val="ListParagraph"/>
      </w:pPr>
      <w:r>
        <w:t>Product ID:Int:8</w:t>
      </w:r>
    </w:p>
    <w:p w:rsidR="00C44708" w:rsidRDefault="00C44708" w:rsidP="00C44708">
      <w:pPr>
        <w:pStyle w:val="ListParagraph"/>
      </w:pPr>
      <w:r>
        <w:t>Custom Key:String:32</w:t>
      </w:r>
    </w:p>
    <w:p w:rsidR="00C44708" w:rsidRDefault="00F25EBC" w:rsidP="00C44708">
      <w:r>
        <w:t>Return Sub Codes</w:t>
      </w:r>
    </w:p>
    <w:p w:rsidR="00C44708" w:rsidRPr="00A82C38" w:rsidRDefault="00C44708" w:rsidP="00C44708">
      <w:pPr>
        <w:pStyle w:val="ListParagraph"/>
      </w:pPr>
      <w:r>
        <w:lastRenderedPageBreak/>
        <w:t>0x4400</w:t>
      </w:r>
    </w:p>
    <w:p w:rsidR="00C44708" w:rsidRDefault="00C44708" w:rsidP="00C44708">
      <w:pPr>
        <w:pStyle w:val="Heading3"/>
      </w:pPr>
      <w:bookmarkStart w:id="207" w:name="_Toc382296985"/>
      <w:r>
        <w:t xml:space="preserve">Remove Retail Order Item </w:t>
      </w:r>
      <w:r w:rsidRPr="00BA7559">
        <w:rPr>
          <w:color w:val="FF0000"/>
        </w:rPr>
        <w:t>(Future)</w:t>
      </w:r>
      <w:bookmarkEnd w:id="207"/>
    </w:p>
    <w:p w:rsidR="00C44708" w:rsidRDefault="00C44708" w:rsidP="00C44708">
      <w:r>
        <w:t>Use to reverse line items already part of the order build.</w:t>
      </w:r>
    </w:p>
    <w:p w:rsidR="00C44708" w:rsidRDefault="00C44708" w:rsidP="00C44708">
      <w:r>
        <w:t>Inputs</w:t>
      </w:r>
    </w:p>
    <w:p w:rsidR="00C44708" w:rsidRDefault="00C44708" w:rsidP="00C44708">
      <w:pPr>
        <w:pStyle w:val="ListParagraph"/>
      </w:pPr>
      <w:r>
        <w:t xml:space="preserve">RetailOrderID:Int:8 </w:t>
      </w:r>
      <w:r>
        <w:sym w:font="Wingdings" w:char="F0E0"/>
      </w:r>
      <w:r>
        <w:t xml:space="preserve"> The ID of the retail order being created.</w:t>
      </w:r>
    </w:p>
    <w:p w:rsidR="00C44708" w:rsidRDefault="00C44708" w:rsidP="00C44708">
      <w:pPr>
        <w:pStyle w:val="ListParagraph"/>
      </w:pPr>
      <w:r>
        <w:t xml:space="preserve">LineItemID:Int:4 </w:t>
      </w:r>
      <w:r>
        <w:sym w:font="Wingdings" w:char="F0E0"/>
      </w:r>
      <w:r>
        <w:t xml:space="preserve"> The line item to remove.</w:t>
      </w:r>
    </w:p>
    <w:p w:rsidR="00C44708" w:rsidRDefault="00C44708" w:rsidP="00C44708">
      <w:r>
        <w:t>Outputs</w:t>
      </w:r>
    </w:p>
    <w:p w:rsidR="00C44708" w:rsidRDefault="00C44708" w:rsidP="00C44708">
      <w:pPr>
        <w:pStyle w:val="ListParagraph"/>
      </w:pPr>
      <w:r>
        <w:t>&lt;standard response message block&gt;</w:t>
      </w:r>
    </w:p>
    <w:p w:rsidR="00C44708" w:rsidRDefault="00F25EBC" w:rsidP="00C44708">
      <w:r>
        <w:t>Return Sub Codes</w:t>
      </w:r>
    </w:p>
    <w:p w:rsidR="00C44708" w:rsidRPr="00A82C38" w:rsidRDefault="00C44708" w:rsidP="00C44708">
      <w:pPr>
        <w:pStyle w:val="ListParagraph"/>
      </w:pPr>
      <w:r>
        <w:t>0x4500</w:t>
      </w:r>
    </w:p>
    <w:p w:rsidR="00C44708" w:rsidRDefault="00C44708" w:rsidP="00C44708">
      <w:pPr>
        <w:pStyle w:val="Heading3"/>
      </w:pPr>
      <w:bookmarkStart w:id="208" w:name="_Toc382296986"/>
      <w:r>
        <w:t xml:space="preserve">Place Retail Order </w:t>
      </w:r>
      <w:r w:rsidRPr="00BA7559">
        <w:rPr>
          <w:color w:val="FF0000"/>
        </w:rPr>
        <w:t>(Future)</w:t>
      </w:r>
      <w:bookmarkEnd w:id="208"/>
    </w:p>
    <w:p w:rsidR="00C44708" w:rsidRDefault="00C44708" w:rsidP="00C44708">
      <w:r>
        <w:t>Records the retail order and queues the job for provisioning/fulfillment.</w:t>
      </w:r>
    </w:p>
    <w:p w:rsidR="00C44708" w:rsidRPr="00D10E4E" w:rsidRDefault="00C44708" w:rsidP="00C44708">
      <w:r>
        <w:rPr>
          <w:b/>
        </w:rPr>
        <w:t>Note</w:t>
      </w:r>
      <w:r>
        <w:t>: Provisioning workflow type is configured at the system level for either of automated activation or processing via Ready Wireless fulfillment/provisioning system.</w:t>
      </w:r>
    </w:p>
    <w:p w:rsidR="00C44708" w:rsidRDefault="00C44708" w:rsidP="00C44708">
      <w:r>
        <w:t>Inputs</w:t>
      </w:r>
    </w:p>
    <w:p w:rsidR="00C44708" w:rsidRDefault="00C44708" w:rsidP="00C44708">
      <w:pPr>
        <w:pStyle w:val="ListParagraph"/>
      </w:pPr>
      <w:r>
        <w:t>RetailOrderID:Int:8</w:t>
      </w:r>
    </w:p>
    <w:p w:rsidR="00C44708" w:rsidRDefault="00C44708" w:rsidP="00C44708">
      <w:r>
        <w:t>Outputs</w:t>
      </w:r>
    </w:p>
    <w:p w:rsidR="00C44708" w:rsidRDefault="00C44708" w:rsidP="00C44708">
      <w:pPr>
        <w:pStyle w:val="ListParagraph"/>
      </w:pPr>
      <w:r>
        <w:t>&lt;standard response message block&gt;</w:t>
      </w:r>
    </w:p>
    <w:p w:rsidR="00C44708" w:rsidRDefault="00F25EBC" w:rsidP="00C44708">
      <w:r>
        <w:t>Return Sub Codes</w:t>
      </w:r>
    </w:p>
    <w:p w:rsidR="00C44708" w:rsidRPr="00A82C38" w:rsidRDefault="00C44708" w:rsidP="00C44708">
      <w:pPr>
        <w:pStyle w:val="ListParagraph"/>
      </w:pPr>
      <w:r>
        <w:t>0x4600</w:t>
      </w:r>
    </w:p>
    <w:p w:rsidR="00C44708" w:rsidRDefault="00C44708" w:rsidP="00C44708">
      <w:pPr>
        <w:pStyle w:val="Heading3"/>
      </w:pPr>
      <w:bookmarkStart w:id="209" w:name="_Toc382296987"/>
      <w:r>
        <w:t xml:space="preserve">Cancel Retail Order </w:t>
      </w:r>
      <w:r w:rsidRPr="00BA7559">
        <w:rPr>
          <w:color w:val="FF0000"/>
        </w:rPr>
        <w:t>(Future)</w:t>
      </w:r>
      <w:bookmarkEnd w:id="209"/>
    </w:p>
    <w:p w:rsidR="00C44708" w:rsidRDefault="00C44708" w:rsidP="00C44708">
      <w:r>
        <w:t>For canceling a retail order.  Can succeed on orders in “BUILD”, “PLACED”, “HOLD” states.  Once processing begins the order cannot be stopped.</w:t>
      </w:r>
    </w:p>
    <w:p w:rsidR="00C44708" w:rsidRDefault="00C44708" w:rsidP="00C44708">
      <w:r>
        <w:t>Inputs</w:t>
      </w:r>
    </w:p>
    <w:p w:rsidR="00C44708" w:rsidRDefault="00C44708" w:rsidP="00C44708">
      <w:pPr>
        <w:pStyle w:val="ListParagraph"/>
      </w:pPr>
      <w:r>
        <w:t>RetailOrderID:Int:8</w:t>
      </w:r>
    </w:p>
    <w:p w:rsidR="00C44708" w:rsidRDefault="00C44708" w:rsidP="00C44708">
      <w:r>
        <w:t>Outputs</w:t>
      </w:r>
    </w:p>
    <w:p w:rsidR="00C44708" w:rsidRDefault="00C44708" w:rsidP="00C44708">
      <w:pPr>
        <w:pStyle w:val="ListParagraph"/>
      </w:pPr>
      <w:r>
        <w:t>&lt;standard response message block&gt;</w:t>
      </w:r>
    </w:p>
    <w:p w:rsidR="00C44708" w:rsidRDefault="00F25EBC" w:rsidP="00C44708">
      <w:r>
        <w:t>Return Sub Codes</w:t>
      </w:r>
    </w:p>
    <w:p w:rsidR="00C44708" w:rsidRPr="00A82C38" w:rsidRDefault="00C44708" w:rsidP="00C44708">
      <w:pPr>
        <w:pStyle w:val="ListParagraph"/>
      </w:pPr>
      <w:r>
        <w:t>0x4700</w:t>
      </w:r>
    </w:p>
    <w:p w:rsidR="00C44708" w:rsidRDefault="00C44708" w:rsidP="00C44708">
      <w:pPr>
        <w:pStyle w:val="Heading3"/>
      </w:pPr>
      <w:bookmarkStart w:id="210" w:name="_Toc382296988"/>
      <w:r>
        <w:t xml:space="preserve">Get Retail Order </w:t>
      </w:r>
      <w:r w:rsidRPr="00BA7559">
        <w:rPr>
          <w:color w:val="FF0000"/>
        </w:rPr>
        <w:t>(Future)</w:t>
      </w:r>
      <w:bookmarkEnd w:id="210"/>
    </w:p>
    <w:p w:rsidR="00C44708" w:rsidRDefault="00C44708" w:rsidP="00C44708">
      <w:r>
        <w:lastRenderedPageBreak/>
        <w:t xml:space="preserve">Returns the retail order details and associated ESNs/SIMs.  </w:t>
      </w:r>
    </w:p>
    <w:p w:rsidR="00C44708" w:rsidRDefault="00C44708" w:rsidP="00C44708">
      <w:r w:rsidRPr="00825641">
        <w:rPr>
          <w:b/>
        </w:rPr>
        <w:t>Note</w:t>
      </w:r>
      <w:r>
        <w:t xml:space="preserve">: </w:t>
      </w:r>
      <w:r w:rsidRPr="00825641">
        <w:t>If</w:t>
      </w:r>
      <w:r>
        <w:t xml:space="preserve"> order state is “PROCESSING” the device ID arrays will not be returned…only the order summary information.    The processed quantity will change with each additional call.  Once the state is “COMPLETE” the results are final and can be relied upon to remain constant.  It is possible for the quantity processed to be less than the quantity ordered if there is errors occur during the activation step.</w:t>
      </w:r>
    </w:p>
    <w:p w:rsidR="00C44708" w:rsidRDefault="00C44708" w:rsidP="00C44708">
      <w:r>
        <w:t>Inputs</w:t>
      </w:r>
    </w:p>
    <w:p w:rsidR="00C44708" w:rsidRDefault="00C44708" w:rsidP="00C44708">
      <w:pPr>
        <w:pStyle w:val="ListParagraph"/>
      </w:pPr>
      <w:r>
        <w:t>RetailOrderID:Int:8</w:t>
      </w:r>
    </w:p>
    <w:p w:rsidR="00C44708" w:rsidRDefault="00C44708" w:rsidP="00C44708">
      <w:r>
        <w:t>Outputs</w:t>
      </w:r>
    </w:p>
    <w:p w:rsidR="00C44708" w:rsidRDefault="00C44708" w:rsidP="00C44708">
      <w:pPr>
        <w:pStyle w:val="ListParagraph"/>
      </w:pPr>
      <w:r>
        <w:t>&lt;standard response message block&gt;</w:t>
      </w:r>
    </w:p>
    <w:p w:rsidR="00C44708" w:rsidRDefault="00C44708" w:rsidP="00C44708">
      <w:pPr>
        <w:pStyle w:val="ListParagraph"/>
      </w:pPr>
      <w:r>
        <w:t>Retail</w:t>
      </w:r>
      <w:r w:rsidR="0012682D">
        <w:t>Order</w:t>
      </w:r>
      <w:r>
        <w:t xml:space="preserve">ID:Int:8 </w:t>
      </w:r>
      <w:r>
        <w:sym w:font="Wingdings" w:char="F0E0"/>
      </w:r>
      <w:r>
        <w:t xml:space="preserve"> Order ID specific to this order</w:t>
      </w:r>
    </w:p>
    <w:p w:rsidR="00C44708" w:rsidRDefault="00C44708" w:rsidP="00C44708">
      <w:pPr>
        <w:pStyle w:val="ListParagraph"/>
      </w:pPr>
      <w:r>
        <w:t xml:space="preserve">Type:String:16 </w:t>
      </w:r>
      <w:r>
        <w:sym w:font="Wingdings" w:char="F0E0"/>
      </w:r>
      <w:r>
        <w:t xml:space="preserve"> Order type (NEW, CANCEL, CHANGE)</w:t>
      </w:r>
    </w:p>
    <w:p w:rsidR="00C44708" w:rsidRDefault="00C44708" w:rsidP="00C44708">
      <w:pPr>
        <w:pStyle w:val="ListParagraph"/>
      </w:pPr>
      <w:r>
        <w:t xml:space="preserve">State:String:16 </w:t>
      </w:r>
      <w:r>
        <w:sym w:font="Wingdings" w:char="F0E0"/>
      </w:r>
      <w:r>
        <w:t xml:space="preserve"> Order state (BUILD, PLACED, HOLD, PROCESSING, SHIPPED, COMPLETE, CLOSED, CANCELED, AUTO CANCELED)</w:t>
      </w:r>
    </w:p>
    <w:p w:rsidR="00C44708" w:rsidRDefault="00C44708" w:rsidP="00C44708">
      <w:pPr>
        <w:pStyle w:val="ListParagraph"/>
      </w:pPr>
      <w:r>
        <w:t xml:space="preserve">BuildDate:Date:32 </w:t>
      </w:r>
      <w:r>
        <w:sym w:font="Wingdings" w:char="F0E0"/>
      </w:r>
      <w:r>
        <w:t xml:space="preserve"> Date order build started. Format: </w:t>
      </w:r>
      <w:r w:rsidR="00121166">
        <w:t>YYYY-MM-DD</w:t>
      </w:r>
      <w:r>
        <w:t xml:space="preserve"> HH24:MM:SS</w:t>
      </w:r>
    </w:p>
    <w:p w:rsidR="00C44708" w:rsidRDefault="00C44708" w:rsidP="00C44708">
      <w:pPr>
        <w:pStyle w:val="ListParagraph"/>
      </w:pPr>
      <w:r>
        <w:t xml:space="preserve">PlacedDate:Date:32 </w:t>
      </w:r>
      <w:r>
        <w:sym w:font="Wingdings" w:char="F0E0"/>
      </w:r>
      <w:r>
        <w:t xml:space="preserve"> Date order was placed. Format: </w:t>
      </w:r>
      <w:r w:rsidR="00121166">
        <w:t>YYYY-MM-DD</w:t>
      </w:r>
      <w:r>
        <w:t xml:space="preserve"> HH24:MM:SS</w:t>
      </w:r>
    </w:p>
    <w:p w:rsidR="00C44708" w:rsidRPr="00AF1EC3" w:rsidRDefault="00C44708" w:rsidP="00C44708">
      <w:pPr>
        <w:pStyle w:val="ListParagraph"/>
      </w:pPr>
      <w:r>
        <w:t xml:space="preserve">CurrentStateDate:Date:32 </w:t>
      </w:r>
      <w:r>
        <w:sym w:font="Wingdings" w:char="F0E0"/>
      </w:r>
      <w:r>
        <w:t xml:space="preserve"> Date the current state started. Format: </w:t>
      </w:r>
      <w:r w:rsidR="00121166">
        <w:t>YYYY-MM-DD</w:t>
      </w:r>
      <w:r>
        <w:t xml:space="preserve"> HH24:MM:SS</w:t>
      </w:r>
    </w:p>
    <w:p w:rsidR="00C44708" w:rsidRDefault="00C44708" w:rsidP="00C44708">
      <w:pPr>
        <w:pStyle w:val="ListParagraph"/>
      </w:pPr>
      <w:r w:rsidRPr="00AF1EC3">
        <w:t xml:space="preserve">Order </w:t>
      </w:r>
      <w:r>
        <w:t>Line Item Array</w:t>
      </w:r>
    </w:p>
    <w:p w:rsidR="00C44708" w:rsidRDefault="00C44708" w:rsidP="00466DD3">
      <w:pPr>
        <w:pStyle w:val="ListParagraph"/>
        <w:numPr>
          <w:ilvl w:val="1"/>
          <w:numId w:val="4"/>
        </w:numPr>
      </w:pPr>
      <w:r>
        <w:t>Inventory Identifier, one of:</w:t>
      </w:r>
    </w:p>
    <w:p w:rsidR="00C44708" w:rsidRDefault="00C44708" w:rsidP="00466DD3">
      <w:pPr>
        <w:pStyle w:val="ListParagraph"/>
        <w:numPr>
          <w:ilvl w:val="2"/>
          <w:numId w:val="4"/>
        </w:numPr>
      </w:pPr>
      <w:r>
        <w:t>Product ID:Int:8</w:t>
      </w:r>
    </w:p>
    <w:p w:rsidR="00C44708" w:rsidRDefault="00C44708" w:rsidP="00466DD3">
      <w:pPr>
        <w:pStyle w:val="ListParagraph"/>
        <w:numPr>
          <w:ilvl w:val="2"/>
          <w:numId w:val="4"/>
        </w:numPr>
      </w:pPr>
      <w:r>
        <w:t>Custom Key:String:32</w:t>
      </w:r>
    </w:p>
    <w:p w:rsidR="00C44708" w:rsidRPr="00ED1A32" w:rsidRDefault="00C44708" w:rsidP="00466DD3">
      <w:pPr>
        <w:pStyle w:val="ListParagraph"/>
        <w:numPr>
          <w:ilvl w:val="1"/>
          <w:numId w:val="4"/>
        </w:numPr>
      </w:pPr>
      <w:r>
        <w:t xml:space="preserve">Add Flag:Int:2 </w:t>
      </w:r>
      <w:r>
        <w:sym w:font="Wingdings" w:char="F0E0"/>
      </w:r>
      <w:r>
        <w:t xml:space="preserve"> Must be one of the following: Autopick:</w:t>
      </w:r>
      <w:r w:rsidRPr="00825641">
        <w:rPr>
          <w:b/>
        </w:rPr>
        <w:t>0x01</w:t>
      </w:r>
      <w:r>
        <w:t>, Provided:</w:t>
      </w:r>
      <w:r w:rsidRPr="00825641">
        <w:rPr>
          <w:b/>
        </w:rPr>
        <w:t>0x02</w:t>
      </w:r>
    </w:p>
    <w:p w:rsidR="00C44708" w:rsidRDefault="00C44708" w:rsidP="00466DD3">
      <w:pPr>
        <w:pStyle w:val="ListParagraph"/>
        <w:numPr>
          <w:ilvl w:val="1"/>
          <w:numId w:val="4"/>
        </w:numPr>
      </w:pPr>
      <w:r>
        <w:t>(Optional) Device ID Array</w:t>
      </w:r>
    </w:p>
    <w:p w:rsidR="00C44708" w:rsidRDefault="00C44708" w:rsidP="00466DD3">
      <w:pPr>
        <w:pStyle w:val="ListParagraph"/>
        <w:numPr>
          <w:ilvl w:val="2"/>
          <w:numId w:val="4"/>
        </w:numPr>
      </w:pPr>
      <w:r>
        <w:t xml:space="preserve">Device ID:String:128 </w:t>
      </w:r>
      <w:r>
        <w:sym w:font="Wingdings" w:char="F0E0"/>
      </w:r>
      <w:r>
        <w:t xml:space="preserve"> ESN/SIM value</w:t>
      </w:r>
    </w:p>
    <w:p w:rsidR="00C44708" w:rsidRDefault="00C44708" w:rsidP="00466DD3">
      <w:pPr>
        <w:pStyle w:val="ListParagraph"/>
        <w:numPr>
          <w:ilvl w:val="1"/>
          <w:numId w:val="4"/>
        </w:numPr>
      </w:pPr>
      <w:r>
        <w:t>Quantity Ordered:Int:5</w:t>
      </w:r>
    </w:p>
    <w:p w:rsidR="00C44708" w:rsidRDefault="00C44708" w:rsidP="00466DD3">
      <w:pPr>
        <w:pStyle w:val="ListParagraph"/>
        <w:numPr>
          <w:ilvl w:val="1"/>
          <w:numId w:val="4"/>
        </w:numPr>
      </w:pPr>
      <w:r>
        <w:t xml:space="preserve">Quantity Processed:Int:5 </w:t>
      </w:r>
      <w:r>
        <w:sym w:font="Wingdings" w:char="F0E0"/>
      </w:r>
      <w:r>
        <w:t xml:space="preserve"> Number applied to order.  May not match quantity ordered.</w:t>
      </w:r>
    </w:p>
    <w:p w:rsidR="00C44708" w:rsidRDefault="00F25EBC" w:rsidP="00C44708">
      <w:r>
        <w:t>Return Sub Codes</w:t>
      </w:r>
    </w:p>
    <w:p w:rsidR="00C44708" w:rsidRPr="00A82C38" w:rsidRDefault="00C44708" w:rsidP="00C44708">
      <w:pPr>
        <w:pStyle w:val="ListParagraph"/>
      </w:pPr>
      <w:r>
        <w:t>0x</w:t>
      </w:r>
      <w:r w:rsidR="0012682D">
        <w:t>48</w:t>
      </w:r>
      <w:r>
        <w:t>00</w:t>
      </w:r>
    </w:p>
    <w:p w:rsidR="00C44708" w:rsidRDefault="00C44708" w:rsidP="00C44708">
      <w:pPr>
        <w:pStyle w:val="Heading3"/>
      </w:pPr>
      <w:bookmarkStart w:id="211" w:name="_Toc382296989"/>
      <w:r>
        <w:t xml:space="preserve">Add </w:t>
      </w:r>
      <w:r w:rsidR="0012682D">
        <w:t>Retail Location</w:t>
      </w:r>
      <w:r>
        <w:t xml:space="preserve"> </w:t>
      </w:r>
      <w:r w:rsidRPr="00BA7559">
        <w:rPr>
          <w:color w:val="FF0000"/>
        </w:rPr>
        <w:t>(Future)</w:t>
      </w:r>
      <w:bookmarkEnd w:id="211"/>
    </w:p>
    <w:p w:rsidR="00C44708" w:rsidRDefault="00C44708" w:rsidP="00C44708">
      <w:r>
        <w:t>The mechanism for defining a</w:t>
      </w:r>
      <w:r w:rsidR="0012682D">
        <w:t xml:space="preserve"> retail location </w:t>
      </w:r>
      <w:r>
        <w:t xml:space="preserve">within the system.  Once defined, </w:t>
      </w:r>
      <w:r w:rsidR="0012682D">
        <w:t>retail</w:t>
      </w:r>
      <w:r>
        <w:t xml:space="preserve"> orders may be placed for th</w:t>
      </w:r>
      <w:r w:rsidR="0012682D">
        <w:t>is location</w:t>
      </w:r>
      <w:r>
        <w:t>.</w:t>
      </w:r>
    </w:p>
    <w:p w:rsidR="00C44708" w:rsidRDefault="00C44708" w:rsidP="00C44708">
      <w:r>
        <w:t>Inputs</w:t>
      </w:r>
    </w:p>
    <w:p w:rsidR="00C44708" w:rsidRDefault="00C44708" w:rsidP="00C44708">
      <w:pPr>
        <w:pStyle w:val="ListParagraph"/>
      </w:pPr>
      <w:r>
        <w:t xml:space="preserve">Name:String:128 </w:t>
      </w:r>
      <w:r>
        <w:sym w:font="Wingdings" w:char="F0E0"/>
      </w:r>
      <w:r>
        <w:t xml:space="preserve"> </w:t>
      </w:r>
      <w:r w:rsidR="0012682D">
        <w:t>Retail location</w:t>
      </w:r>
      <w:r>
        <w:t xml:space="preserve"> specific name.</w:t>
      </w:r>
    </w:p>
    <w:p w:rsidR="00C44708" w:rsidRDefault="0012682D" w:rsidP="00C44708">
      <w:pPr>
        <w:pStyle w:val="ListParagraph"/>
      </w:pPr>
      <w:r>
        <w:t>Retail</w:t>
      </w:r>
      <w:r w:rsidR="00C44708">
        <w:t xml:space="preserve"> Carrier Codes Array </w:t>
      </w:r>
      <w:r w:rsidR="00C44708">
        <w:sym w:font="Wingdings" w:char="F0E0"/>
      </w:r>
      <w:r w:rsidR="00C44708">
        <w:t xml:space="preserve"> Carriers support by this </w:t>
      </w:r>
      <w:r>
        <w:t>location</w:t>
      </w:r>
      <w:r w:rsidR="00C44708">
        <w:t>.</w:t>
      </w:r>
    </w:p>
    <w:p w:rsidR="00C44708" w:rsidRDefault="00C44708" w:rsidP="00466DD3">
      <w:pPr>
        <w:pStyle w:val="ListParagraph"/>
        <w:numPr>
          <w:ilvl w:val="1"/>
          <w:numId w:val="4"/>
        </w:numPr>
      </w:pPr>
      <w:r>
        <w:t xml:space="preserve">Carrier Code:String:32 </w:t>
      </w:r>
      <w:r>
        <w:sym w:font="Wingdings" w:char="F0E0"/>
      </w:r>
      <w:r>
        <w:t xml:space="preserve"> SPRINT, VERIZON, etc.</w:t>
      </w:r>
    </w:p>
    <w:p w:rsidR="00C44708" w:rsidRDefault="00C44708" w:rsidP="00C44708">
      <w:pPr>
        <w:pStyle w:val="ListParagraph"/>
      </w:pPr>
      <w:r>
        <w:t>Address Line 1:String:128</w:t>
      </w:r>
    </w:p>
    <w:p w:rsidR="00C44708" w:rsidRDefault="00C44708" w:rsidP="00C44708">
      <w:pPr>
        <w:pStyle w:val="ListParagraph"/>
      </w:pPr>
      <w:r>
        <w:t>Address Line 2:String:128</w:t>
      </w:r>
    </w:p>
    <w:p w:rsidR="00C44708" w:rsidRDefault="00C44708" w:rsidP="00C44708">
      <w:pPr>
        <w:pStyle w:val="ListParagraph"/>
      </w:pPr>
      <w:r>
        <w:t>City:String:64</w:t>
      </w:r>
    </w:p>
    <w:p w:rsidR="00C44708" w:rsidRDefault="00C44708" w:rsidP="00C44708">
      <w:pPr>
        <w:pStyle w:val="ListParagraph"/>
      </w:pPr>
      <w:r>
        <w:t>State:String:2</w:t>
      </w:r>
    </w:p>
    <w:p w:rsidR="00C44708" w:rsidRDefault="00C44708" w:rsidP="00C44708">
      <w:pPr>
        <w:pStyle w:val="ListParagraph"/>
      </w:pPr>
      <w:r>
        <w:t>Zip:Int:5</w:t>
      </w:r>
    </w:p>
    <w:p w:rsidR="00C44708" w:rsidRDefault="00C44708" w:rsidP="00C44708">
      <w:pPr>
        <w:pStyle w:val="ListParagraph"/>
      </w:pPr>
      <w:r>
        <w:lastRenderedPageBreak/>
        <w:t>(Optional) Zip4:Int:4</w:t>
      </w:r>
    </w:p>
    <w:p w:rsidR="00C44708" w:rsidRDefault="00C44708" w:rsidP="00C44708">
      <w:pPr>
        <w:pStyle w:val="ListParagraph"/>
      </w:pPr>
      <w:r>
        <w:t>Contact Number:String:16</w:t>
      </w:r>
    </w:p>
    <w:p w:rsidR="00C44708" w:rsidRDefault="00C44708" w:rsidP="00C44708">
      <w:pPr>
        <w:pStyle w:val="ListParagraph"/>
      </w:pPr>
      <w:r>
        <w:t>Contact Email Address:String:128</w:t>
      </w:r>
    </w:p>
    <w:p w:rsidR="00C44708" w:rsidRDefault="00C44708" w:rsidP="00C44708">
      <w:r>
        <w:t>Outputs</w:t>
      </w:r>
    </w:p>
    <w:p w:rsidR="00C44708" w:rsidRDefault="00C44708" w:rsidP="00C44708">
      <w:pPr>
        <w:pStyle w:val="ListParagraph"/>
      </w:pPr>
      <w:r>
        <w:t>&lt;standard response message block&gt;</w:t>
      </w:r>
    </w:p>
    <w:p w:rsidR="00C44708" w:rsidRDefault="0012682D" w:rsidP="00C44708">
      <w:pPr>
        <w:pStyle w:val="ListParagraph"/>
      </w:pPr>
      <w:r>
        <w:t>Retail</w:t>
      </w:r>
      <w:r w:rsidR="00C44708">
        <w:t xml:space="preserve">ID:Int:8 </w:t>
      </w:r>
      <w:r w:rsidR="00C44708">
        <w:sym w:font="Wingdings" w:char="F0E0"/>
      </w:r>
      <w:r w:rsidR="00C44708">
        <w:t xml:space="preserve"> Used for all subsequent </w:t>
      </w:r>
      <w:r>
        <w:t>retail location</w:t>
      </w:r>
      <w:r w:rsidR="00C44708">
        <w:t xml:space="preserve"> related function calls.</w:t>
      </w:r>
    </w:p>
    <w:p w:rsidR="00C44708" w:rsidRDefault="00F25EBC" w:rsidP="00C44708">
      <w:r>
        <w:t>Return Sub Codes</w:t>
      </w:r>
    </w:p>
    <w:p w:rsidR="00C44708" w:rsidRPr="00D64FEF" w:rsidRDefault="00C44708" w:rsidP="00C44708">
      <w:pPr>
        <w:pStyle w:val="ListParagraph"/>
      </w:pPr>
      <w:r>
        <w:t>0x</w:t>
      </w:r>
      <w:r w:rsidR="0012682D">
        <w:t>49</w:t>
      </w:r>
      <w:r>
        <w:t>00</w:t>
      </w:r>
    </w:p>
    <w:p w:rsidR="00C44708" w:rsidRDefault="00C44708" w:rsidP="00C44708">
      <w:pPr>
        <w:pStyle w:val="Heading3"/>
      </w:pPr>
      <w:bookmarkStart w:id="212" w:name="_Toc382296990"/>
      <w:r>
        <w:t xml:space="preserve">Change </w:t>
      </w:r>
      <w:r w:rsidR="0012682D">
        <w:t>Retail Location</w:t>
      </w:r>
      <w:r>
        <w:t xml:space="preserve"> </w:t>
      </w:r>
      <w:r w:rsidRPr="00BA7559">
        <w:rPr>
          <w:color w:val="FF0000"/>
        </w:rPr>
        <w:t>(Future)</w:t>
      </w:r>
      <w:bookmarkEnd w:id="212"/>
    </w:p>
    <w:p w:rsidR="00C44708" w:rsidRPr="007B327E" w:rsidRDefault="00C44708" w:rsidP="00C44708">
      <w:r>
        <w:t xml:space="preserve">Function to change </w:t>
      </w:r>
      <w:r w:rsidR="0012682D">
        <w:t>retail location</w:t>
      </w:r>
      <w:r>
        <w:t xml:space="preserve"> specific information.</w:t>
      </w:r>
    </w:p>
    <w:p w:rsidR="00C44708" w:rsidRDefault="00C44708" w:rsidP="00C44708">
      <w:r>
        <w:t>Inputs</w:t>
      </w:r>
    </w:p>
    <w:p w:rsidR="00C44708" w:rsidRDefault="0012682D" w:rsidP="00C44708">
      <w:pPr>
        <w:pStyle w:val="ListParagraph"/>
      </w:pPr>
      <w:r>
        <w:t>Retail</w:t>
      </w:r>
      <w:r w:rsidR="00C44708">
        <w:t xml:space="preserve">ID:Int:8 </w:t>
      </w:r>
      <w:r w:rsidR="00C44708">
        <w:sym w:font="Wingdings" w:char="F0E0"/>
      </w:r>
      <w:r w:rsidR="00C44708">
        <w:t xml:space="preserve"> The </w:t>
      </w:r>
      <w:r>
        <w:t>retail location</w:t>
      </w:r>
      <w:r w:rsidR="00C44708">
        <w:t xml:space="preserve"> ID to change.</w:t>
      </w:r>
    </w:p>
    <w:p w:rsidR="00C44708" w:rsidRDefault="00C44708" w:rsidP="00C44708">
      <w:pPr>
        <w:pStyle w:val="ListParagraph"/>
      </w:pPr>
      <w:r>
        <w:t xml:space="preserve">(Optional) Name:String:128 </w:t>
      </w:r>
      <w:r>
        <w:sym w:font="Wingdings" w:char="F0E0"/>
      </w:r>
      <w:r>
        <w:t xml:space="preserve"> </w:t>
      </w:r>
      <w:r w:rsidR="0012682D">
        <w:t>Retail location</w:t>
      </w:r>
      <w:r>
        <w:t xml:space="preserve"> specific name.</w:t>
      </w:r>
    </w:p>
    <w:p w:rsidR="00C44708" w:rsidRDefault="00C44708" w:rsidP="00C44708">
      <w:pPr>
        <w:pStyle w:val="ListParagraph"/>
      </w:pPr>
      <w:r>
        <w:t xml:space="preserve">(Optional) </w:t>
      </w:r>
      <w:r w:rsidR="0012682D">
        <w:t>Retail</w:t>
      </w:r>
      <w:r>
        <w:t xml:space="preserve"> Carrier Codes Array </w:t>
      </w:r>
      <w:r>
        <w:sym w:font="Wingdings" w:char="F0E0"/>
      </w:r>
      <w:r>
        <w:t xml:space="preserve"> Carriers support by this </w:t>
      </w:r>
      <w:r w:rsidR="0012682D">
        <w:t>retail location</w:t>
      </w:r>
      <w:r>
        <w:t>.</w:t>
      </w:r>
    </w:p>
    <w:p w:rsidR="00C44708" w:rsidRDefault="00C44708" w:rsidP="00466DD3">
      <w:pPr>
        <w:pStyle w:val="ListParagraph"/>
        <w:numPr>
          <w:ilvl w:val="1"/>
          <w:numId w:val="4"/>
        </w:numPr>
      </w:pPr>
      <w:r>
        <w:t xml:space="preserve">Carrier Code:String:32 </w:t>
      </w:r>
      <w:r>
        <w:sym w:font="Wingdings" w:char="F0E0"/>
      </w:r>
      <w:r>
        <w:t xml:space="preserve"> SPRINT, VERIZON, etc.</w:t>
      </w:r>
    </w:p>
    <w:p w:rsidR="00C44708" w:rsidRDefault="00C44708" w:rsidP="00C44708">
      <w:pPr>
        <w:pStyle w:val="ListParagraph"/>
      </w:pPr>
      <w:r>
        <w:t>(Optional) Address Line 1:String:128</w:t>
      </w:r>
    </w:p>
    <w:p w:rsidR="00C44708" w:rsidRDefault="00C44708" w:rsidP="00C44708">
      <w:pPr>
        <w:pStyle w:val="ListParagraph"/>
      </w:pPr>
      <w:r>
        <w:t>(Optional) Address Line 2:String:128</w:t>
      </w:r>
    </w:p>
    <w:p w:rsidR="00C44708" w:rsidRDefault="00C44708" w:rsidP="00C44708">
      <w:pPr>
        <w:pStyle w:val="ListParagraph"/>
      </w:pPr>
      <w:r>
        <w:t>(Optional) City:String:64</w:t>
      </w:r>
    </w:p>
    <w:p w:rsidR="00C44708" w:rsidRDefault="00C44708" w:rsidP="00C44708">
      <w:pPr>
        <w:pStyle w:val="ListParagraph"/>
      </w:pPr>
      <w:r>
        <w:t>(Optional) State:String:2</w:t>
      </w:r>
    </w:p>
    <w:p w:rsidR="00C44708" w:rsidRDefault="00C44708" w:rsidP="00C44708">
      <w:pPr>
        <w:pStyle w:val="ListParagraph"/>
      </w:pPr>
      <w:r>
        <w:t>(Optional) Zip:Int:5</w:t>
      </w:r>
    </w:p>
    <w:p w:rsidR="00C44708" w:rsidRDefault="00C44708" w:rsidP="00C44708">
      <w:pPr>
        <w:pStyle w:val="ListParagraph"/>
      </w:pPr>
      <w:r>
        <w:t>(Optional) Zip4:Int:4</w:t>
      </w:r>
    </w:p>
    <w:p w:rsidR="00C44708" w:rsidRDefault="00C44708" w:rsidP="00C44708">
      <w:pPr>
        <w:pStyle w:val="ListParagraph"/>
      </w:pPr>
      <w:r>
        <w:t>(Optional) Contact Number:String:16</w:t>
      </w:r>
    </w:p>
    <w:p w:rsidR="00C44708" w:rsidRDefault="00C44708" w:rsidP="00C44708">
      <w:pPr>
        <w:pStyle w:val="ListParagraph"/>
      </w:pPr>
      <w:r>
        <w:t>(Optional) Contact Email Address:String:128</w:t>
      </w:r>
    </w:p>
    <w:p w:rsidR="00C44708" w:rsidRDefault="00C44708" w:rsidP="00C44708">
      <w:r>
        <w:t>Outputs</w:t>
      </w:r>
    </w:p>
    <w:p w:rsidR="00C44708" w:rsidRDefault="00C44708" w:rsidP="00C44708">
      <w:pPr>
        <w:pStyle w:val="ListParagraph"/>
      </w:pPr>
      <w:r>
        <w:t>&lt;standard response message block&gt;</w:t>
      </w:r>
    </w:p>
    <w:p w:rsidR="00C44708" w:rsidRDefault="00F25EBC" w:rsidP="00C44708">
      <w:r>
        <w:t>Return Sub Codes</w:t>
      </w:r>
    </w:p>
    <w:p w:rsidR="00C44708" w:rsidRPr="00D64FEF" w:rsidRDefault="00C44708" w:rsidP="00C44708">
      <w:pPr>
        <w:pStyle w:val="ListParagraph"/>
      </w:pPr>
      <w:r>
        <w:t>0x4</w:t>
      </w:r>
      <w:r w:rsidR="0012682D">
        <w:t>A</w:t>
      </w:r>
      <w:r>
        <w:t>00</w:t>
      </w:r>
    </w:p>
    <w:p w:rsidR="00C44708" w:rsidRDefault="00C44708" w:rsidP="00C44708">
      <w:pPr>
        <w:pStyle w:val="Heading3"/>
      </w:pPr>
      <w:bookmarkStart w:id="213" w:name="_Toc382296991"/>
      <w:r>
        <w:t xml:space="preserve">Close </w:t>
      </w:r>
      <w:r w:rsidR="0012682D">
        <w:t>Retail Location</w:t>
      </w:r>
      <w:r w:rsidRPr="00BA7559">
        <w:rPr>
          <w:color w:val="FF0000"/>
        </w:rPr>
        <w:t>(Future)</w:t>
      </w:r>
      <w:bookmarkEnd w:id="213"/>
    </w:p>
    <w:p w:rsidR="00C44708" w:rsidRPr="001C7FD2" w:rsidRDefault="00C44708" w:rsidP="00C44708">
      <w:r>
        <w:t xml:space="preserve">Use this function to close a </w:t>
      </w:r>
      <w:r w:rsidR="0012682D">
        <w:t>retail location</w:t>
      </w:r>
      <w:r>
        <w:t xml:space="preserve"> account.</w:t>
      </w:r>
    </w:p>
    <w:p w:rsidR="00C44708" w:rsidRDefault="00C44708" w:rsidP="00C44708">
      <w:r>
        <w:t>Inputs</w:t>
      </w:r>
    </w:p>
    <w:p w:rsidR="00C44708" w:rsidRDefault="0012682D" w:rsidP="00C44708">
      <w:pPr>
        <w:pStyle w:val="ListParagraph"/>
      </w:pPr>
      <w:r>
        <w:t>Retail</w:t>
      </w:r>
      <w:r w:rsidR="00C44708">
        <w:t>ID:Int:8</w:t>
      </w:r>
    </w:p>
    <w:p w:rsidR="00C44708" w:rsidRDefault="00C44708" w:rsidP="00C44708">
      <w:r>
        <w:t>Outputs</w:t>
      </w:r>
    </w:p>
    <w:p w:rsidR="00C44708" w:rsidRDefault="00C44708" w:rsidP="00C44708">
      <w:pPr>
        <w:pStyle w:val="ListParagraph"/>
      </w:pPr>
      <w:r>
        <w:t>&lt;standard response message block&gt;</w:t>
      </w:r>
    </w:p>
    <w:p w:rsidR="00C44708" w:rsidRDefault="00F25EBC" w:rsidP="00C44708">
      <w:r>
        <w:t>Return Sub Codes</w:t>
      </w:r>
    </w:p>
    <w:p w:rsidR="00C44708" w:rsidRPr="00D64FEF" w:rsidRDefault="00C44708" w:rsidP="00C44708">
      <w:pPr>
        <w:pStyle w:val="ListParagraph"/>
      </w:pPr>
      <w:r>
        <w:t>0x4</w:t>
      </w:r>
      <w:r w:rsidR="0012682D">
        <w:t>B</w:t>
      </w:r>
      <w:r>
        <w:t>00</w:t>
      </w:r>
    </w:p>
    <w:p w:rsidR="00C44708" w:rsidRDefault="00C44708" w:rsidP="00C44708">
      <w:pPr>
        <w:pStyle w:val="Heading3"/>
      </w:pPr>
      <w:bookmarkStart w:id="214" w:name="_Toc382296992"/>
      <w:r>
        <w:lastRenderedPageBreak/>
        <w:t xml:space="preserve">Get </w:t>
      </w:r>
      <w:r w:rsidR="0012682D">
        <w:t>Retail Locations</w:t>
      </w:r>
      <w:r w:rsidR="007167F8">
        <w:t xml:space="preserve"> Lookup</w:t>
      </w:r>
      <w:r>
        <w:t xml:space="preserve"> </w:t>
      </w:r>
      <w:r w:rsidRPr="00BA7559">
        <w:rPr>
          <w:color w:val="FF0000"/>
        </w:rPr>
        <w:t>(Future)</w:t>
      </w:r>
      <w:bookmarkEnd w:id="214"/>
    </w:p>
    <w:p w:rsidR="00C44708" w:rsidRDefault="00C44708" w:rsidP="00C44708">
      <w:r>
        <w:t xml:space="preserve">Use to get a listing of all </w:t>
      </w:r>
      <w:r w:rsidR="0012682D">
        <w:t>retail locations</w:t>
      </w:r>
      <w:r>
        <w:t xml:space="preserve"> configured (active only).  </w:t>
      </w:r>
    </w:p>
    <w:p w:rsidR="00C44708" w:rsidRPr="00565DAA" w:rsidRDefault="00C44708" w:rsidP="00C44708">
      <w:r w:rsidRPr="00872380">
        <w:rPr>
          <w:b/>
        </w:rPr>
        <w:t>Note</w:t>
      </w:r>
      <w:r>
        <w:t xml:space="preserve">: Can be used to retrieve specific </w:t>
      </w:r>
      <w:r w:rsidR="0012682D">
        <w:t>retail location</w:t>
      </w:r>
      <w:r>
        <w:t xml:space="preserve"> account by ID or Name.</w:t>
      </w:r>
    </w:p>
    <w:p w:rsidR="00C44708" w:rsidRDefault="00C44708" w:rsidP="00C44708">
      <w:r>
        <w:t>Inputs</w:t>
      </w:r>
    </w:p>
    <w:p w:rsidR="00C44708" w:rsidRDefault="00C44708" w:rsidP="00C44708">
      <w:pPr>
        <w:pStyle w:val="ListParagraph"/>
      </w:pPr>
      <w:r>
        <w:t xml:space="preserve">(Optional) </w:t>
      </w:r>
      <w:r w:rsidR="0012682D">
        <w:t>Retail</w:t>
      </w:r>
      <w:r>
        <w:t xml:space="preserve">ID:Int:8 </w:t>
      </w:r>
      <w:r>
        <w:sym w:font="Wingdings" w:char="F0E0"/>
      </w:r>
      <w:r>
        <w:t xml:space="preserve"> Can be used to filter a specific </w:t>
      </w:r>
      <w:r w:rsidR="0012682D">
        <w:t>retail location</w:t>
      </w:r>
      <w:r>
        <w:t xml:space="preserve"> rather than return the entire list.</w:t>
      </w:r>
    </w:p>
    <w:p w:rsidR="00C44708" w:rsidRDefault="00C44708" w:rsidP="00C44708">
      <w:pPr>
        <w:pStyle w:val="ListParagraph"/>
      </w:pPr>
      <w:r>
        <w:t xml:space="preserve">(Optional) Name:String:128 </w:t>
      </w:r>
      <w:r>
        <w:sym w:font="Wingdings" w:char="F0E0"/>
      </w:r>
      <w:r>
        <w:t xml:space="preserve"> Use to filter by </w:t>
      </w:r>
      <w:r w:rsidR="0012682D">
        <w:t>retail location</w:t>
      </w:r>
      <w:r>
        <w:t xml:space="preserve"> name.</w:t>
      </w:r>
    </w:p>
    <w:p w:rsidR="00C44708" w:rsidRDefault="00C44708" w:rsidP="00C44708">
      <w:r>
        <w:t>Outputs</w:t>
      </w:r>
    </w:p>
    <w:p w:rsidR="00C44708" w:rsidRDefault="00C44708" w:rsidP="00C44708">
      <w:pPr>
        <w:pStyle w:val="ListParagraph"/>
      </w:pPr>
      <w:r>
        <w:t>&lt;standard response message block&gt;</w:t>
      </w:r>
    </w:p>
    <w:p w:rsidR="00C44708" w:rsidRDefault="0012682D" w:rsidP="00C44708">
      <w:pPr>
        <w:pStyle w:val="ListParagraph"/>
      </w:pPr>
      <w:r>
        <w:t>Retail Location</w:t>
      </w:r>
      <w:r w:rsidR="00C44708">
        <w:t xml:space="preserve"> Array</w:t>
      </w:r>
    </w:p>
    <w:p w:rsidR="00C44708" w:rsidRDefault="0012682D" w:rsidP="00466DD3">
      <w:pPr>
        <w:pStyle w:val="ListParagraph"/>
        <w:numPr>
          <w:ilvl w:val="1"/>
          <w:numId w:val="4"/>
        </w:numPr>
      </w:pPr>
      <w:r>
        <w:t>Retail</w:t>
      </w:r>
      <w:r w:rsidR="00C44708">
        <w:t xml:space="preserve">ID:Int:8 </w:t>
      </w:r>
      <w:r w:rsidR="00C44708">
        <w:sym w:font="Wingdings" w:char="F0E0"/>
      </w:r>
      <w:r w:rsidR="00C44708">
        <w:t xml:space="preserve"> The </w:t>
      </w:r>
      <w:r>
        <w:t>retail location</w:t>
      </w:r>
      <w:r w:rsidR="00C44708">
        <w:t xml:space="preserve"> ID to change.</w:t>
      </w:r>
    </w:p>
    <w:p w:rsidR="00C44708" w:rsidRDefault="00C44708" w:rsidP="00466DD3">
      <w:pPr>
        <w:pStyle w:val="ListParagraph"/>
        <w:numPr>
          <w:ilvl w:val="1"/>
          <w:numId w:val="4"/>
        </w:numPr>
      </w:pPr>
      <w:r>
        <w:t xml:space="preserve">Name:String:128 </w:t>
      </w:r>
      <w:r>
        <w:sym w:font="Wingdings" w:char="F0E0"/>
      </w:r>
      <w:r>
        <w:t xml:space="preserve"> </w:t>
      </w:r>
      <w:r w:rsidR="0012682D">
        <w:t>Retail location</w:t>
      </w:r>
      <w:r>
        <w:t xml:space="preserve"> specific name.</w:t>
      </w:r>
    </w:p>
    <w:p w:rsidR="00C44708" w:rsidRDefault="0012682D" w:rsidP="00466DD3">
      <w:pPr>
        <w:pStyle w:val="ListParagraph"/>
        <w:numPr>
          <w:ilvl w:val="1"/>
          <w:numId w:val="4"/>
        </w:numPr>
      </w:pPr>
      <w:r>
        <w:t>Retail</w:t>
      </w:r>
      <w:r w:rsidR="00C44708">
        <w:t xml:space="preserve"> Carrier Codes Array </w:t>
      </w:r>
      <w:r w:rsidR="00C44708">
        <w:sym w:font="Wingdings" w:char="F0E0"/>
      </w:r>
      <w:r w:rsidR="00C44708">
        <w:t xml:space="preserve"> Carriers support by this </w:t>
      </w:r>
      <w:r>
        <w:t>retail location</w:t>
      </w:r>
      <w:r w:rsidR="00C44708">
        <w:t>.</w:t>
      </w:r>
    </w:p>
    <w:p w:rsidR="00C44708" w:rsidRDefault="00C44708" w:rsidP="00466DD3">
      <w:pPr>
        <w:pStyle w:val="ListParagraph"/>
        <w:numPr>
          <w:ilvl w:val="2"/>
          <w:numId w:val="4"/>
        </w:numPr>
      </w:pPr>
      <w:r>
        <w:t xml:space="preserve">Carrier Code:String:32 </w:t>
      </w:r>
      <w:r>
        <w:sym w:font="Wingdings" w:char="F0E0"/>
      </w:r>
      <w:r>
        <w:t xml:space="preserve"> SPRINT, VERIZON, etc.</w:t>
      </w:r>
    </w:p>
    <w:p w:rsidR="00C44708" w:rsidRDefault="00C44708" w:rsidP="00466DD3">
      <w:pPr>
        <w:pStyle w:val="ListParagraph"/>
        <w:numPr>
          <w:ilvl w:val="1"/>
          <w:numId w:val="4"/>
        </w:numPr>
      </w:pPr>
      <w:r>
        <w:t>Address Line 1:String:128</w:t>
      </w:r>
    </w:p>
    <w:p w:rsidR="00C44708" w:rsidRDefault="00C44708" w:rsidP="00466DD3">
      <w:pPr>
        <w:pStyle w:val="ListParagraph"/>
        <w:numPr>
          <w:ilvl w:val="1"/>
          <w:numId w:val="4"/>
        </w:numPr>
      </w:pPr>
      <w:r>
        <w:t>Address Line 2:String:128</w:t>
      </w:r>
    </w:p>
    <w:p w:rsidR="00C44708" w:rsidRDefault="00C44708" w:rsidP="00466DD3">
      <w:pPr>
        <w:pStyle w:val="ListParagraph"/>
        <w:numPr>
          <w:ilvl w:val="1"/>
          <w:numId w:val="4"/>
        </w:numPr>
      </w:pPr>
      <w:r>
        <w:t>City:String:64</w:t>
      </w:r>
    </w:p>
    <w:p w:rsidR="00C44708" w:rsidRDefault="00C44708" w:rsidP="00466DD3">
      <w:pPr>
        <w:pStyle w:val="ListParagraph"/>
        <w:numPr>
          <w:ilvl w:val="1"/>
          <w:numId w:val="4"/>
        </w:numPr>
      </w:pPr>
      <w:r>
        <w:t>State:String:2</w:t>
      </w:r>
    </w:p>
    <w:p w:rsidR="00C44708" w:rsidRDefault="00C44708" w:rsidP="00466DD3">
      <w:pPr>
        <w:pStyle w:val="ListParagraph"/>
        <w:numPr>
          <w:ilvl w:val="1"/>
          <w:numId w:val="4"/>
        </w:numPr>
      </w:pPr>
      <w:r>
        <w:t>Zip:Int:5</w:t>
      </w:r>
    </w:p>
    <w:p w:rsidR="00C44708" w:rsidRDefault="00C44708" w:rsidP="00466DD3">
      <w:pPr>
        <w:pStyle w:val="ListParagraph"/>
        <w:numPr>
          <w:ilvl w:val="1"/>
          <w:numId w:val="4"/>
        </w:numPr>
      </w:pPr>
      <w:r>
        <w:t>Zip4:Int:4</w:t>
      </w:r>
    </w:p>
    <w:p w:rsidR="00C44708" w:rsidRDefault="00C44708" w:rsidP="00466DD3">
      <w:pPr>
        <w:pStyle w:val="ListParagraph"/>
        <w:numPr>
          <w:ilvl w:val="1"/>
          <w:numId w:val="4"/>
        </w:numPr>
      </w:pPr>
      <w:r>
        <w:t>Contact Number:String:16</w:t>
      </w:r>
    </w:p>
    <w:p w:rsidR="00C44708" w:rsidRDefault="00C44708" w:rsidP="00466DD3">
      <w:pPr>
        <w:pStyle w:val="ListParagraph"/>
        <w:numPr>
          <w:ilvl w:val="1"/>
          <w:numId w:val="4"/>
        </w:numPr>
      </w:pPr>
      <w:r>
        <w:t>Contact Email Address:String:128</w:t>
      </w:r>
    </w:p>
    <w:p w:rsidR="00C44708" w:rsidRDefault="00F25EBC" w:rsidP="00C44708">
      <w:r>
        <w:t>Return Sub Codes</w:t>
      </w:r>
    </w:p>
    <w:p w:rsidR="00235E9D" w:rsidRDefault="00C44708" w:rsidP="00C44708">
      <w:pPr>
        <w:pStyle w:val="ListParagraph"/>
        <w:sectPr w:rsidR="00235E9D" w:rsidSect="006C45BC">
          <w:pgSz w:w="12240" w:h="15840" w:code="1"/>
          <w:pgMar w:top="1260" w:right="1620" w:bottom="1260" w:left="1267" w:header="720" w:footer="375" w:gutter="0"/>
          <w:cols w:space="720"/>
        </w:sectPr>
      </w:pPr>
      <w:r>
        <w:t>0x</w:t>
      </w:r>
      <w:r w:rsidR="0012682D">
        <w:t>4C</w:t>
      </w:r>
      <w:r>
        <w:t>00</w:t>
      </w:r>
    </w:p>
    <w:p w:rsidR="00235E9D" w:rsidRDefault="00235E9D" w:rsidP="00235E9D">
      <w:pPr>
        <w:pStyle w:val="Heading2"/>
      </w:pPr>
      <w:bookmarkStart w:id="215" w:name="_Toc360451227"/>
      <w:bookmarkStart w:id="216" w:name="_Toc382296993"/>
      <w:r>
        <w:lastRenderedPageBreak/>
        <w:t>Internal API Group</w:t>
      </w:r>
      <w:bookmarkEnd w:id="215"/>
      <w:bookmarkEnd w:id="216"/>
    </w:p>
    <w:p w:rsidR="00235E9D" w:rsidRDefault="00235E9D" w:rsidP="00235E9D">
      <w:pPr>
        <w:pStyle w:val="Heading3"/>
      </w:pPr>
      <w:bookmarkStart w:id="217" w:name="_Toc360451228"/>
      <w:bookmarkStart w:id="218" w:name="_Toc382296994"/>
      <w:r>
        <w:t xml:space="preserve">Internal Add User </w:t>
      </w:r>
      <w:r w:rsidRPr="00BA7559">
        <w:rPr>
          <w:color w:val="FF0000"/>
        </w:rPr>
        <w:t>(Future)</w:t>
      </w:r>
      <w:bookmarkEnd w:id="217"/>
      <w:bookmarkEnd w:id="218"/>
    </w:p>
    <w:p w:rsidR="00235E9D" w:rsidRDefault="00235E9D" w:rsidP="00235E9D">
      <w:r>
        <w:t xml:space="preserve">Function call to define and setup a user account.  </w:t>
      </w:r>
    </w:p>
    <w:p w:rsidR="00235E9D" w:rsidRDefault="00235E9D" w:rsidP="00235E9D">
      <w:r>
        <w:t>Created_date:Datetime and modified_date:Datetime are set to the current time for both User and Logistics tables.</w:t>
      </w:r>
    </w:p>
    <w:p w:rsidR="00235E9D" w:rsidRDefault="00235E9D" w:rsidP="00235E9D">
      <w:r>
        <w:t>Inputs</w:t>
      </w:r>
    </w:p>
    <w:p w:rsidR="00235E9D" w:rsidRDefault="00235E9D" w:rsidP="00235E9D">
      <w:pPr>
        <w:pStyle w:val="ListParagraph"/>
      </w:pPr>
      <w:r>
        <w:t>Shortname:String:32 → will store the screenName field from liferay</w:t>
      </w:r>
    </w:p>
    <w:p w:rsidR="00235E9D" w:rsidRDefault="00235E9D" w:rsidP="00235E9D">
      <w:pPr>
        <w:pStyle w:val="ListParagraph"/>
      </w:pPr>
      <w:r>
        <w:t>Description:String:128</w:t>
      </w:r>
    </w:p>
    <w:p w:rsidR="00235E9D" w:rsidRDefault="00235E9D" w:rsidP="00235E9D">
      <w:pPr>
        <w:pStyle w:val="ListParagraph"/>
      </w:pPr>
      <w:r>
        <w:t>Guid:String:128→ used to store user’s UUID from liferay</w:t>
      </w:r>
    </w:p>
    <w:p w:rsidR="00235E9D" w:rsidRDefault="00235E9D" w:rsidP="00235E9D">
      <w:pPr>
        <w:pStyle w:val="ListParagraph"/>
      </w:pPr>
      <w:r>
        <w:t>Client_id:BigInt:20</w:t>
      </w:r>
    </w:p>
    <w:p w:rsidR="00235E9D" w:rsidRDefault="00235E9D" w:rsidP="00235E9D">
      <w:pPr>
        <w:pStyle w:val="ListParagraph"/>
      </w:pPr>
      <w:r>
        <w:t>User_id:BigInt:20→ used to store user’s userID from liferay</w:t>
      </w:r>
    </w:p>
    <w:p w:rsidR="00235E9D" w:rsidRDefault="00235E9D" w:rsidP="00235E9D">
      <w:pPr>
        <w:pStyle w:val="ListParagraph"/>
      </w:pPr>
      <w:r>
        <w:t>Contact_id:BigInt:20</w:t>
      </w:r>
    </w:p>
    <w:p w:rsidR="00235E9D" w:rsidRDefault="00235E9D" w:rsidP="00235E9D">
      <w:pPr>
        <w:pStyle w:val="ListParagraph"/>
      </w:pPr>
      <w:r>
        <w:t xml:space="preserve">Type: </w:t>
      </w:r>
      <w:r w:rsidRPr="00100ED0">
        <w:t>ENUM('admin','user','agent','api','portal')</w:t>
      </w:r>
    </w:p>
    <w:p w:rsidR="00235E9D" w:rsidRDefault="00235E9D" w:rsidP="00235E9D">
      <w:pPr>
        <w:pStyle w:val="ListParagraph"/>
      </w:pPr>
      <w:r>
        <w:t>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466DD3">
      <w:pPr>
        <w:pStyle w:val="ListParagraph"/>
        <w:numPr>
          <w:ilvl w:val="1"/>
          <w:numId w:val="4"/>
        </w:numPr>
      </w:pPr>
      <w:r>
        <w:t>State_id:BigInt:20</w:t>
      </w:r>
    </w:p>
    <w:p w:rsidR="00235E9D" w:rsidRDefault="00235E9D" w:rsidP="00235E9D">
      <w:r>
        <w:t>Outputs</w:t>
      </w:r>
    </w:p>
    <w:p w:rsidR="00235E9D" w:rsidRDefault="00235E9D" w:rsidP="00235E9D">
      <w:pPr>
        <w:pStyle w:val="ListParagraph"/>
      </w:pPr>
      <w:r>
        <w:t>&lt;standard response message block&gt;</w:t>
      </w:r>
    </w:p>
    <w:p w:rsidR="00235E9D" w:rsidRPr="000E2B7F" w:rsidRDefault="00235E9D" w:rsidP="00235E9D">
      <w:pPr>
        <w:pStyle w:val="ListParagraph"/>
      </w:pPr>
      <w:r>
        <w:t>Id:BigInt:20</w:t>
      </w:r>
    </w:p>
    <w:p w:rsidR="00235E9D" w:rsidRDefault="00235E9D" w:rsidP="00235E9D">
      <w:r>
        <w:t>Return Sub Codes</w:t>
      </w:r>
    </w:p>
    <w:p w:rsidR="00235E9D" w:rsidRDefault="00235E9D" w:rsidP="00235E9D">
      <w:pPr>
        <w:pStyle w:val="ListParagraph"/>
      </w:pPr>
      <w:r>
        <w:t>0x4C00</w:t>
      </w:r>
    </w:p>
    <w:p w:rsidR="00235E9D" w:rsidRDefault="00235E9D" w:rsidP="00235E9D"/>
    <w:p w:rsidR="00235E9D" w:rsidRDefault="00235E9D" w:rsidP="00235E9D">
      <w:pPr>
        <w:pStyle w:val="Heading3"/>
      </w:pPr>
      <w:bookmarkStart w:id="219" w:name="_Toc360451229"/>
      <w:bookmarkStart w:id="220" w:name="_Toc382296995"/>
      <w:r>
        <w:t xml:space="preserve">Internal Change User </w:t>
      </w:r>
      <w:r w:rsidRPr="00BA7559">
        <w:rPr>
          <w:color w:val="FF0000"/>
        </w:rPr>
        <w:t>(Future)</w:t>
      </w:r>
      <w:bookmarkEnd w:id="219"/>
      <w:bookmarkEnd w:id="220"/>
    </w:p>
    <w:p w:rsidR="00235E9D" w:rsidRDefault="00235E9D" w:rsidP="00235E9D">
      <w:r>
        <w:t>Use to change user account information.</w:t>
      </w:r>
    </w:p>
    <w:p w:rsidR="00235E9D" w:rsidRDefault="00235E9D" w:rsidP="00235E9D">
      <w:r>
        <w:t>Modified_date:Datetime will be updated in the User table if user information is changed.</w:t>
      </w:r>
    </w:p>
    <w:p w:rsidR="00235E9D" w:rsidRDefault="00235E9D" w:rsidP="00235E9D">
      <w:r>
        <w:t>Modified_date:Datetime will be updated in the Logistics table if logistics information is changed.</w:t>
      </w:r>
    </w:p>
    <w:p w:rsidR="00235E9D" w:rsidRDefault="00235E9D" w:rsidP="00235E9D">
      <w:r>
        <w:t>DOES NOT ALLOW CHANGES TO DELETED USER.</w:t>
      </w:r>
    </w:p>
    <w:p w:rsidR="00235E9D" w:rsidRDefault="00235E9D" w:rsidP="00235E9D"/>
    <w:p w:rsidR="00235E9D" w:rsidRDefault="00235E9D" w:rsidP="00235E9D">
      <w:r>
        <w:t>Inputs</w:t>
      </w:r>
    </w:p>
    <w:p w:rsidR="00235E9D" w:rsidRDefault="00235E9D" w:rsidP="00235E9D">
      <w:pPr>
        <w:pStyle w:val="ListParagraph"/>
      </w:pPr>
      <w:r>
        <w:t>ClientID: Int:8</w:t>
      </w:r>
    </w:p>
    <w:p w:rsidR="00235E9D" w:rsidRDefault="00235E9D" w:rsidP="00235E9D">
      <w:pPr>
        <w:pStyle w:val="ListParagraph"/>
      </w:pPr>
      <w:r>
        <w:t>Id:BigInt:20</w:t>
      </w:r>
    </w:p>
    <w:p w:rsidR="00235E9D" w:rsidRDefault="00235E9D" w:rsidP="00235E9D">
      <w:pPr>
        <w:pStyle w:val="ListParagraph"/>
      </w:pPr>
      <w:r>
        <w:t>(Optional) User_id:BigInt:20</w:t>
      </w:r>
    </w:p>
    <w:p w:rsidR="00235E9D" w:rsidRDefault="00235E9D" w:rsidP="00235E9D">
      <w:pPr>
        <w:pStyle w:val="ListParagraph"/>
      </w:pPr>
      <w:r>
        <w:t>(Optional) Guid:String:128</w:t>
      </w:r>
    </w:p>
    <w:p w:rsidR="00235E9D" w:rsidRDefault="00235E9D" w:rsidP="00235E9D">
      <w:pPr>
        <w:pStyle w:val="ListParagraph"/>
      </w:pPr>
      <w:r>
        <w:t xml:space="preserve">(Optional) Shortname:String:32 </w:t>
      </w:r>
    </w:p>
    <w:p w:rsidR="00235E9D" w:rsidRDefault="00235E9D" w:rsidP="00235E9D">
      <w:pPr>
        <w:pStyle w:val="ListParagraph"/>
      </w:pPr>
      <w:r>
        <w:t>(Optional) Description:String:128</w:t>
      </w:r>
    </w:p>
    <w:p w:rsidR="00235E9D" w:rsidRDefault="00235E9D" w:rsidP="00235E9D">
      <w:pPr>
        <w:pStyle w:val="ListParagraph"/>
      </w:pPr>
      <w:r>
        <w:t>(Optional) Contact_id:BigInt:20</w:t>
      </w:r>
    </w:p>
    <w:p w:rsidR="00235E9D" w:rsidRDefault="00235E9D" w:rsidP="00235E9D">
      <w:pPr>
        <w:pStyle w:val="ListParagraph"/>
      </w:pPr>
      <w:r>
        <w:t xml:space="preserve">(Optional) Type: </w:t>
      </w:r>
      <w:r w:rsidRPr="00100ED0">
        <w:t>ENUM('admin','user','agent','api','portal')</w:t>
      </w:r>
    </w:p>
    <w:p w:rsidR="00235E9D" w:rsidRDefault="00235E9D" w:rsidP="00235E9D">
      <w:pPr>
        <w:pStyle w:val="ListParagraph"/>
      </w:pPr>
      <w:r>
        <w:t>(Optional) Logistics</w:t>
      </w:r>
    </w:p>
    <w:p w:rsidR="00235E9D" w:rsidRDefault="00235E9D" w:rsidP="00466DD3">
      <w:pPr>
        <w:pStyle w:val="ListParagraph"/>
        <w:numPr>
          <w:ilvl w:val="1"/>
          <w:numId w:val="4"/>
        </w:numPr>
      </w:pPr>
      <w:r>
        <w:t>(Optional) First_name:String:64</w:t>
      </w:r>
    </w:p>
    <w:p w:rsidR="00235E9D" w:rsidRDefault="00235E9D" w:rsidP="00466DD3">
      <w:pPr>
        <w:pStyle w:val="ListParagraph"/>
        <w:numPr>
          <w:ilvl w:val="1"/>
          <w:numId w:val="4"/>
        </w:numPr>
      </w:pPr>
      <w:r>
        <w:t>(Optional) Middle_name:String:64</w:t>
      </w:r>
    </w:p>
    <w:p w:rsidR="00235E9D" w:rsidRDefault="00235E9D" w:rsidP="00466DD3">
      <w:pPr>
        <w:pStyle w:val="ListParagraph"/>
        <w:numPr>
          <w:ilvl w:val="1"/>
          <w:numId w:val="4"/>
        </w:numPr>
      </w:pPr>
      <w:r>
        <w:t>(Optional) Last_name:String:64</w:t>
      </w:r>
    </w:p>
    <w:p w:rsidR="00235E9D" w:rsidRDefault="00235E9D" w:rsidP="00466DD3">
      <w:pPr>
        <w:pStyle w:val="ListParagraph"/>
        <w:numPr>
          <w:ilvl w:val="1"/>
          <w:numId w:val="4"/>
        </w:numPr>
      </w:pPr>
      <w:r>
        <w:t>(Optional) Organization_name:String:128</w:t>
      </w:r>
    </w:p>
    <w:p w:rsidR="00235E9D" w:rsidRDefault="00235E9D" w:rsidP="00466DD3">
      <w:pPr>
        <w:pStyle w:val="ListParagraph"/>
        <w:numPr>
          <w:ilvl w:val="1"/>
          <w:numId w:val="4"/>
        </w:numPr>
      </w:pPr>
      <w:r>
        <w:t>(Optional) Email_address1:String:128</w:t>
      </w:r>
    </w:p>
    <w:p w:rsidR="00235E9D" w:rsidRDefault="00235E9D" w:rsidP="00466DD3">
      <w:pPr>
        <w:pStyle w:val="ListParagraph"/>
        <w:numPr>
          <w:ilvl w:val="1"/>
          <w:numId w:val="4"/>
        </w:numPr>
      </w:pPr>
      <w:r>
        <w:t>(Optional) Email_address2:String:128</w:t>
      </w:r>
    </w:p>
    <w:p w:rsidR="00235E9D" w:rsidRDefault="00235E9D" w:rsidP="00466DD3">
      <w:pPr>
        <w:pStyle w:val="ListParagraph"/>
        <w:numPr>
          <w:ilvl w:val="1"/>
          <w:numId w:val="4"/>
        </w:numPr>
      </w:pPr>
      <w:r>
        <w:t>(Optional) Home_phone:String:32</w:t>
      </w:r>
    </w:p>
    <w:p w:rsidR="00235E9D" w:rsidRDefault="00235E9D" w:rsidP="00466DD3">
      <w:pPr>
        <w:pStyle w:val="ListParagraph"/>
        <w:numPr>
          <w:ilvl w:val="1"/>
          <w:numId w:val="4"/>
        </w:numPr>
      </w:pPr>
      <w:r>
        <w:t>(Optional) Work_phone:String:32</w:t>
      </w:r>
    </w:p>
    <w:p w:rsidR="00235E9D" w:rsidRDefault="00235E9D" w:rsidP="00466DD3">
      <w:pPr>
        <w:pStyle w:val="ListParagraph"/>
        <w:numPr>
          <w:ilvl w:val="1"/>
          <w:numId w:val="4"/>
        </w:numPr>
      </w:pPr>
      <w:r>
        <w:t>(Optional) Mobile_phone:String:32</w:t>
      </w:r>
    </w:p>
    <w:p w:rsidR="00235E9D" w:rsidRDefault="00235E9D" w:rsidP="00466DD3">
      <w:pPr>
        <w:pStyle w:val="ListParagraph"/>
        <w:numPr>
          <w:ilvl w:val="1"/>
          <w:numId w:val="4"/>
        </w:numPr>
      </w:pPr>
      <w:r>
        <w:t>(Optional) Fax:String:32</w:t>
      </w:r>
    </w:p>
    <w:p w:rsidR="00235E9D" w:rsidRDefault="00235E9D" w:rsidP="00466DD3">
      <w:pPr>
        <w:pStyle w:val="ListParagraph"/>
        <w:numPr>
          <w:ilvl w:val="1"/>
          <w:numId w:val="4"/>
        </w:numPr>
      </w:pPr>
      <w:r>
        <w:t>(Optional) Address_line1:String:128</w:t>
      </w:r>
    </w:p>
    <w:p w:rsidR="00235E9D" w:rsidRDefault="00235E9D" w:rsidP="00466DD3">
      <w:pPr>
        <w:pStyle w:val="ListParagraph"/>
        <w:numPr>
          <w:ilvl w:val="1"/>
          <w:numId w:val="4"/>
        </w:numPr>
      </w:pPr>
      <w:r>
        <w:t>(Optional) Address_line2:String:128</w:t>
      </w:r>
    </w:p>
    <w:p w:rsidR="00235E9D" w:rsidRDefault="00235E9D" w:rsidP="00466DD3">
      <w:pPr>
        <w:pStyle w:val="ListParagraph"/>
        <w:numPr>
          <w:ilvl w:val="1"/>
          <w:numId w:val="4"/>
        </w:numPr>
      </w:pPr>
      <w:r>
        <w:t>(Optional) City:String:64</w:t>
      </w:r>
    </w:p>
    <w:p w:rsidR="00235E9D" w:rsidRDefault="00235E9D" w:rsidP="00466DD3">
      <w:pPr>
        <w:pStyle w:val="ListParagraph"/>
        <w:numPr>
          <w:ilvl w:val="1"/>
          <w:numId w:val="4"/>
        </w:numPr>
      </w:pPr>
      <w:r>
        <w:t>(Optional) State:String:2</w:t>
      </w:r>
    </w:p>
    <w:p w:rsidR="00235E9D" w:rsidRDefault="00235E9D" w:rsidP="00466DD3">
      <w:pPr>
        <w:pStyle w:val="ListParagraph"/>
        <w:numPr>
          <w:ilvl w:val="1"/>
          <w:numId w:val="4"/>
        </w:numPr>
      </w:pPr>
      <w:r>
        <w:t>(Optional) Zip5:String:5</w:t>
      </w:r>
    </w:p>
    <w:p w:rsidR="00235E9D" w:rsidRDefault="00235E9D" w:rsidP="00466DD3">
      <w:pPr>
        <w:pStyle w:val="ListParagraph"/>
        <w:numPr>
          <w:ilvl w:val="1"/>
          <w:numId w:val="4"/>
        </w:numPr>
      </w:pPr>
      <w:r>
        <w:t>(Optional) Zip4:String:4</w:t>
      </w:r>
    </w:p>
    <w:p w:rsidR="00235E9D" w:rsidRDefault="00235E9D" w:rsidP="00466DD3">
      <w:pPr>
        <w:pStyle w:val="ListParagraph"/>
        <w:numPr>
          <w:ilvl w:val="1"/>
          <w:numId w:val="4"/>
        </w:numPr>
      </w:pPr>
      <w:r>
        <w:t>(Optional) Country:String:64</w:t>
      </w:r>
    </w:p>
    <w:p w:rsidR="00235E9D" w:rsidRDefault="00235E9D" w:rsidP="00466DD3">
      <w:pPr>
        <w:pStyle w:val="ListParagraph"/>
        <w:numPr>
          <w:ilvl w:val="1"/>
          <w:numId w:val="4"/>
        </w:numPr>
      </w:pPr>
      <w:r>
        <w:t>(Optional) Primary_contact_type:</w:t>
      </w:r>
      <w:r w:rsidRPr="00510958">
        <w:t xml:space="preserve"> ENUM('MobilePhone','HomePhone','WorkPhone','Email1','Email2')</w:t>
      </w:r>
    </w:p>
    <w:p w:rsidR="00235E9D" w:rsidRDefault="00235E9D" w:rsidP="00466DD3">
      <w:pPr>
        <w:pStyle w:val="ListParagraph"/>
        <w:numPr>
          <w:ilvl w:val="1"/>
          <w:numId w:val="4"/>
        </w:numPr>
      </w:pPr>
      <w:r>
        <w:t>(Optional) Secondary_contact_type:</w:t>
      </w:r>
      <w:r w:rsidRPr="00510958">
        <w:t xml:space="preserve"> ENUM('MobilePhone','HomePhone','WorkPhone','Email1','Email2')</w:t>
      </w:r>
    </w:p>
    <w:p w:rsidR="00235E9D" w:rsidRDefault="00235E9D" w:rsidP="00466DD3">
      <w:pPr>
        <w:pStyle w:val="ListParagraph"/>
        <w:numPr>
          <w:ilvl w:val="1"/>
          <w:numId w:val="4"/>
        </w:numPr>
      </w:pPr>
      <w:r>
        <w:t>(Optional) 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(Optional) Client_id:BigInt:20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r>
        <w:lastRenderedPageBreak/>
        <w:t>Return Sub Codes</w:t>
      </w:r>
    </w:p>
    <w:p w:rsidR="00235E9D" w:rsidRPr="00AC34F0" w:rsidRDefault="00235E9D" w:rsidP="00235E9D">
      <w:pPr>
        <w:pStyle w:val="ListParagraph"/>
      </w:pPr>
      <w:r>
        <w:t>0x5000</w:t>
      </w:r>
    </w:p>
    <w:p w:rsidR="00235E9D" w:rsidRPr="000B0AD8" w:rsidRDefault="00235E9D" w:rsidP="00235E9D"/>
    <w:p w:rsidR="00235E9D" w:rsidRDefault="00235E9D" w:rsidP="00235E9D">
      <w:pPr>
        <w:pStyle w:val="Heading3"/>
      </w:pPr>
      <w:bookmarkStart w:id="221" w:name="_Toc360451230"/>
      <w:bookmarkStart w:id="222" w:name="_Toc382296996"/>
      <w:r>
        <w:t xml:space="preserve">Internal Delete User </w:t>
      </w:r>
      <w:r w:rsidRPr="00BA7559">
        <w:rPr>
          <w:color w:val="FF0000"/>
        </w:rPr>
        <w:t>(Future)</w:t>
      </w:r>
      <w:bookmarkEnd w:id="221"/>
      <w:bookmarkEnd w:id="222"/>
    </w:p>
    <w:p w:rsidR="00235E9D" w:rsidRDefault="00235E9D" w:rsidP="00235E9D">
      <w:r>
        <w:t>For disabling a user’s account.  This does not delete the account, but the account cannot be re-enabled once closed. The user’s state is updated and entry is created in the state_history table.</w:t>
      </w:r>
    </w:p>
    <w:p w:rsidR="00235E9D" w:rsidRDefault="00235E9D" w:rsidP="00235E9D">
      <w:r>
        <w:t>Inputs</w:t>
      </w:r>
    </w:p>
    <w:p w:rsidR="00235E9D" w:rsidRDefault="00235E9D" w:rsidP="00235E9D">
      <w:pPr>
        <w:pStyle w:val="ListParagraph"/>
      </w:pPr>
      <w:r>
        <w:t>ClientID: Int:8</w:t>
      </w:r>
      <w:r w:rsidRPr="00100ED0">
        <w:t xml:space="preserve"> </w:t>
      </w:r>
    </w:p>
    <w:p w:rsidR="00235E9D" w:rsidRDefault="00235E9D" w:rsidP="00235E9D">
      <w:pPr>
        <w:pStyle w:val="ListParagraph"/>
      </w:pPr>
      <w:r>
        <w:t>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r>
        <w:t>Return Sub Codes</w:t>
      </w:r>
    </w:p>
    <w:p w:rsidR="00235E9D" w:rsidRDefault="00235E9D" w:rsidP="00235E9D">
      <w:pPr>
        <w:pStyle w:val="ListParagraph"/>
      </w:pPr>
      <w:r>
        <w:t>0x4D00</w:t>
      </w:r>
    </w:p>
    <w:p w:rsidR="00235E9D" w:rsidRDefault="00235E9D" w:rsidP="00235E9D">
      <w:pPr>
        <w:pStyle w:val="Heading3"/>
      </w:pPr>
      <w:bookmarkStart w:id="223" w:name="_Toc360451231"/>
      <w:bookmarkStart w:id="224" w:name="_Toc382296997"/>
      <w:r>
        <w:t xml:space="preserve">Internal Get user </w:t>
      </w:r>
      <w:r w:rsidRPr="00BA7559">
        <w:rPr>
          <w:color w:val="FF0000"/>
        </w:rPr>
        <w:t>(Future)</w:t>
      </w:r>
      <w:bookmarkEnd w:id="223"/>
      <w:bookmarkEnd w:id="224"/>
    </w:p>
    <w:p w:rsidR="00235E9D" w:rsidRDefault="00235E9D" w:rsidP="00235E9D">
      <w:r>
        <w:t>Returns user details.  Will return deleted user.</w:t>
      </w:r>
    </w:p>
    <w:p w:rsidR="00235E9D" w:rsidRPr="00D31126" w:rsidRDefault="00235E9D" w:rsidP="00235E9D">
      <w:r>
        <w:rPr>
          <w:b/>
        </w:rPr>
        <w:t>Note</w:t>
      </w:r>
      <w:r>
        <w:t>: May use one optional search criteria.</w:t>
      </w:r>
    </w:p>
    <w:p w:rsidR="00235E9D" w:rsidRDefault="00235E9D" w:rsidP="00235E9D">
      <w:r>
        <w:t>Inputs</w:t>
      </w:r>
    </w:p>
    <w:p w:rsidR="00235E9D" w:rsidRDefault="00235E9D" w:rsidP="00235E9D">
      <w:pPr>
        <w:pStyle w:val="ListParagraph"/>
      </w:pPr>
      <w:r>
        <w:t>ClientID: Int:8</w:t>
      </w:r>
    </w:p>
    <w:p w:rsidR="00235E9D" w:rsidRDefault="00235E9D" w:rsidP="00235E9D">
      <w:pPr>
        <w:pStyle w:val="ListParagraph"/>
      </w:pPr>
      <w:r>
        <w:t>Id:BigInt:20</w:t>
      </w:r>
    </w:p>
    <w:p w:rsidR="00235E9D" w:rsidRDefault="00235E9D" w:rsidP="00235E9D">
      <w:pPr>
        <w:pStyle w:val="ListParagraph"/>
      </w:pPr>
      <w:r>
        <w:t>(Optional) User_id:BigInt:20</w:t>
      </w:r>
    </w:p>
    <w:p w:rsidR="00235E9D" w:rsidRDefault="00235E9D" w:rsidP="00235E9D">
      <w:pPr>
        <w:pStyle w:val="ListParagraph"/>
      </w:pPr>
      <w:r>
        <w:t>(Optional) Logistics</w:t>
      </w:r>
    </w:p>
    <w:p w:rsidR="00235E9D" w:rsidRDefault="00235E9D" w:rsidP="00466DD3">
      <w:pPr>
        <w:pStyle w:val="ListParagraph"/>
        <w:numPr>
          <w:ilvl w:val="1"/>
          <w:numId w:val="4"/>
        </w:numPr>
      </w:pPr>
      <w:r>
        <w:t>First Name:String:64</w:t>
      </w:r>
    </w:p>
    <w:p w:rsidR="00235E9D" w:rsidRDefault="00235E9D" w:rsidP="00466DD3">
      <w:pPr>
        <w:pStyle w:val="ListParagraph"/>
        <w:numPr>
          <w:ilvl w:val="1"/>
          <w:numId w:val="4"/>
        </w:numPr>
      </w:pPr>
      <w:r>
        <w:t>Last Name:String:64</w:t>
      </w:r>
    </w:p>
    <w:p w:rsidR="00235E9D" w:rsidRDefault="00235E9D" w:rsidP="00235E9D">
      <w:pPr>
        <w:pStyle w:val="ListParagraph"/>
      </w:pPr>
      <w:r>
        <w:t>(Optional) Shortname:String:32</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pPr>
        <w:pStyle w:val="ListParagraph"/>
      </w:pPr>
      <w:r>
        <w:t>Id:BigInt:20</w:t>
      </w:r>
    </w:p>
    <w:p w:rsidR="00235E9D" w:rsidRDefault="00235E9D" w:rsidP="00235E9D">
      <w:pPr>
        <w:pStyle w:val="ListParagraph"/>
      </w:pPr>
      <w:r>
        <w:t>User_id:BigInt:20</w:t>
      </w:r>
    </w:p>
    <w:p w:rsidR="00235E9D" w:rsidRDefault="00235E9D" w:rsidP="00235E9D">
      <w:pPr>
        <w:pStyle w:val="ListParagraph"/>
      </w:pPr>
      <w:r>
        <w:t>Shortname:String:32</w:t>
      </w:r>
    </w:p>
    <w:p w:rsidR="00235E9D" w:rsidRDefault="00235E9D" w:rsidP="00235E9D">
      <w:pPr>
        <w:pStyle w:val="ListParagraph"/>
      </w:pPr>
      <w:r>
        <w:t>Description:String:128</w:t>
      </w:r>
    </w:p>
    <w:p w:rsidR="00235E9D" w:rsidRDefault="00235E9D" w:rsidP="00235E9D">
      <w:pPr>
        <w:pStyle w:val="ListParagraph"/>
      </w:pPr>
      <w:r>
        <w:t>Guid:String:128</w:t>
      </w:r>
    </w:p>
    <w:p w:rsidR="00235E9D" w:rsidRDefault="00235E9D" w:rsidP="00235E9D">
      <w:pPr>
        <w:pStyle w:val="ListParagraph"/>
      </w:pPr>
      <w:r>
        <w:t>Client_id:BigInt:20</w:t>
      </w:r>
    </w:p>
    <w:p w:rsidR="00235E9D" w:rsidRDefault="00235E9D" w:rsidP="00235E9D">
      <w:pPr>
        <w:pStyle w:val="ListParagraph"/>
      </w:pPr>
      <w:r>
        <w:t>Contact_id:BigInt:20</w:t>
      </w:r>
    </w:p>
    <w:p w:rsidR="00235E9D" w:rsidRDefault="00235E9D" w:rsidP="00235E9D">
      <w:pPr>
        <w:pStyle w:val="ListParagraph"/>
      </w:pPr>
      <w:r>
        <w:t xml:space="preserve">Type: </w:t>
      </w:r>
      <w:r w:rsidRPr="00100ED0">
        <w:t>ENUM('admin','user','agent','api','portal')</w:t>
      </w:r>
    </w:p>
    <w:p w:rsidR="00235E9D" w:rsidRDefault="00235E9D" w:rsidP="00235E9D">
      <w:pPr>
        <w:pStyle w:val="ListParagraph"/>
      </w:pPr>
      <w:r>
        <w:t>State:String:unknown</w:t>
      </w:r>
    </w:p>
    <w:p w:rsidR="00235E9D" w:rsidRDefault="00235E9D" w:rsidP="00235E9D">
      <w:pPr>
        <w:pStyle w:val="ListParagraph"/>
      </w:pPr>
      <w:r>
        <w:t>State_description:String:unknown</w:t>
      </w:r>
    </w:p>
    <w:p w:rsidR="00235E9D" w:rsidRDefault="00235E9D" w:rsidP="00235E9D">
      <w:pPr>
        <w:pStyle w:val="ListParagraph"/>
      </w:pPr>
      <w:r>
        <w:t>Created_date:Datetime</w:t>
      </w:r>
    </w:p>
    <w:p w:rsidR="00235E9D" w:rsidRDefault="00235E9D" w:rsidP="00235E9D">
      <w:pPr>
        <w:pStyle w:val="ListParagraph"/>
      </w:pPr>
      <w:r>
        <w:t>Modified_date:Datetime</w:t>
      </w:r>
    </w:p>
    <w:p w:rsidR="00235E9D" w:rsidRDefault="00235E9D" w:rsidP="00235E9D">
      <w:pPr>
        <w:pStyle w:val="ListParagraph"/>
      </w:pPr>
      <w:r>
        <w:lastRenderedPageBreak/>
        <w:t>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466DD3">
      <w:pPr>
        <w:pStyle w:val="ListParagraph"/>
        <w:numPr>
          <w:ilvl w:val="1"/>
          <w:numId w:val="4"/>
        </w:numPr>
      </w:pPr>
      <w:r>
        <w:t>State:String:unknown</w:t>
      </w:r>
    </w:p>
    <w:p w:rsidR="00235E9D" w:rsidRDefault="00235E9D" w:rsidP="00466DD3">
      <w:pPr>
        <w:pStyle w:val="ListParagraph"/>
        <w:numPr>
          <w:ilvl w:val="1"/>
          <w:numId w:val="4"/>
        </w:numPr>
      </w:pPr>
      <w:r>
        <w:t>State_description:String:unknown</w:t>
      </w:r>
    </w:p>
    <w:p w:rsidR="00235E9D" w:rsidRDefault="00235E9D" w:rsidP="00466DD3">
      <w:pPr>
        <w:pStyle w:val="ListParagraph"/>
        <w:numPr>
          <w:ilvl w:val="1"/>
          <w:numId w:val="4"/>
        </w:numPr>
      </w:pPr>
      <w:r>
        <w:t>Created_date:Datetime</w:t>
      </w:r>
    </w:p>
    <w:p w:rsidR="00235E9D" w:rsidRDefault="00235E9D" w:rsidP="00466DD3">
      <w:pPr>
        <w:pStyle w:val="ListParagraph"/>
        <w:numPr>
          <w:ilvl w:val="1"/>
          <w:numId w:val="4"/>
        </w:numPr>
      </w:pPr>
      <w:r>
        <w:t>Modified_date:Datetime</w:t>
      </w:r>
    </w:p>
    <w:p w:rsidR="00235E9D" w:rsidRDefault="00235E9D" w:rsidP="00235E9D">
      <w:r>
        <w:t>Return Sub Codes</w:t>
      </w:r>
    </w:p>
    <w:p w:rsidR="00235E9D" w:rsidRPr="00D31126" w:rsidRDefault="00235E9D" w:rsidP="00235E9D">
      <w:pPr>
        <w:pStyle w:val="ListParagraph"/>
      </w:pPr>
      <w:r>
        <w:t>0x4F00</w:t>
      </w:r>
    </w:p>
    <w:p w:rsidR="00235E9D" w:rsidRDefault="00235E9D" w:rsidP="00235E9D"/>
    <w:p w:rsidR="00235E9D" w:rsidRDefault="00235E9D" w:rsidP="00235E9D">
      <w:pPr>
        <w:pStyle w:val="Heading3"/>
      </w:pPr>
      <w:bookmarkStart w:id="225" w:name="_Toc360451232"/>
      <w:bookmarkStart w:id="226" w:name="_Toc382296998"/>
      <w:r>
        <w:t xml:space="preserve">Internal Add Organization </w:t>
      </w:r>
      <w:r w:rsidRPr="00BA7559">
        <w:rPr>
          <w:color w:val="FF0000"/>
        </w:rPr>
        <w:t>(Future)</w:t>
      </w:r>
      <w:bookmarkEnd w:id="225"/>
      <w:bookmarkEnd w:id="226"/>
    </w:p>
    <w:p w:rsidR="00235E9D" w:rsidRDefault="00235E9D" w:rsidP="00235E9D">
      <w:r>
        <w:t xml:space="preserve">Function call to define and setup an account (organization).  </w:t>
      </w:r>
    </w:p>
    <w:p w:rsidR="00235E9D" w:rsidRDefault="00235E9D" w:rsidP="00235E9D">
      <w:r>
        <w:t>Created_date:Datetime and Modified_date:Datetime are set to the current time.</w:t>
      </w:r>
    </w:p>
    <w:p w:rsidR="00235E9D" w:rsidRDefault="00235E9D" w:rsidP="00235E9D">
      <w:r>
        <w:t>State_id:BigInt:20 along with an entry into the state history table are created at this time.</w:t>
      </w:r>
    </w:p>
    <w:p w:rsidR="00235E9D" w:rsidRDefault="00235E9D" w:rsidP="00235E9D">
      <w:r>
        <w:t>Inputs</w:t>
      </w:r>
    </w:p>
    <w:p w:rsidR="00235E9D" w:rsidRDefault="00235E9D" w:rsidP="00235E9D">
      <w:pPr>
        <w:pStyle w:val="ListParagraph"/>
      </w:pPr>
      <w:r>
        <w:t>Legal_name:String:128</w:t>
      </w:r>
    </w:p>
    <w:p w:rsidR="00235E9D" w:rsidRDefault="00235E9D" w:rsidP="00235E9D">
      <w:pPr>
        <w:pStyle w:val="ListParagraph"/>
      </w:pPr>
      <w:r>
        <w:t>Type:ENUM('Client','Agent','Dealer','Retail','Consumer')</w:t>
      </w:r>
    </w:p>
    <w:p w:rsidR="00235E9D" w:rsidRDefault="00235E9D" w:rsidP="00235E9D">
      <w:pPr>
        <w:pStyle w:val="ListParagraph"/>
      </w:pPr>
      <w:r>
        <w:t>Client_id:BigInt:20</w:t>
      </w:r>
    </w:p>
    <w:p w:rsidR="00235E9D" w:rsidRDefault="00235E9D" w:rsidP="00235E9D">
      <w:pPr>
        <w:pStyle w:val="ListParagraph"/>
      </w:pPr>
      <w:r>
        <w:t>Organization_id:BigInt:20 -&gt; used to store organization ID from liferay</w:t>
      </w:r>
    </w:p>
    <w:p w:rsidR="00235E9D" w:rsidRDefault="00235E9D" w:rsidP="00235E9D">
      <w:pPr>
        <w:pStyle w:val="ListParagraph"/>
      </w:pPr>
      <w:r>
        <w:t>Parent_account_id:BigInt:20</w:t>
      </w:r>
    </w:p>
    <w:p w:rsidR="00235E9D" w:rsidRDefault="00235E9D" w:rsidP="00235E9D">
      <w:pPr>
        <w:pStyle w:val="ListParagraph"/>
      </w:pPr>
      <w:r>
        <w:t>Default_billing (logistics)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lastRenderedPageBreak/>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235E9D">
      <w:pPr>
        <w:pStyle w:val="ListParagraph"/>
      </w:pPr>
      <w:r>
        <w:t>Default_shipping (logistics)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235E9D">
      <w:r>
        <w:t>Outputs</w:t>
      </w:r>
    </w:p>
    <w:p w:rsidR="00235E9D" w:rsidRDefault="00235E9D" w:rsidP="00235E9D">
      <w:pPr>
        <w:pStyle w:val="ListParagraph"/>
      </w:pPr>
      <w:r>
        <w:t>&lt;standard response message block&gt;</w:t>
      </w:r>
    </w:p>
    <w:p w:rsidR="00235E9D" w:rsidRPr="000E2B7F" w:rsidRDefault="00235E9D" w:rsidP="00235E9D">
      <w:pPr>
        <w:pStyle w:val="ListParagraph"/>
      </w:pPr>
      <w:r>
        <w:lastRenderedPageBreak/>
        <w:t>Account_id</w:t>
      </w:r>
      <w:r w:rsidRPr="000E2B7F">
        <w:t>:</w:t>
      </w:r>
      <w:r>
        <w:t>Big</w:t>
      </w:r>
      <w:r w:rsidRPr="000E2B7F">
        <w:t>Int:</w:t>
      </w:r>
      <w:r>
        <w:t>20</w:t>
      </w:r>
    </w:p>
    <w:p w:rsidR="00235E9D" w:rsidRDefault="00235E9D" w:rsidP="00235E9D">
      <w:r>
        <w:t>Return Sub Codes</w:t>
      </w:r>
    </w:p>
    <w:p w:rsidR="00235E9D" w:rsidRDefault="00235E9D" w:rsidP="00235E9D">
      <w:pPr>
        <w:pStyle w:val="ListParagraph"/>
      </w:pPr>
      <w:r>
        <w:t>0x4C00</w:t>
      </w:r>
    </w:p>
    <w:p w:rsidR="00235E9D" w:rsidRDefault="00235E9D" w:rsidP="00235E9D">
      <w:pPr>
        <w:pStyle w:val="Heading3"/>
      </w:pPr>
      <w:bookmarkStart w:id="227" w:name="_Toc360451233"/>
      <w:bookmarkStart w:id="228" w:name="_Toc382296999"/>
      <w:r>
        <w:t xml:space="preserve">Internal Change Organization </w:t>
      </w:r>
      <w:r w:rsidRPr="00BA7559">
        <w:rPr>
          <w:color w:val="FF0000"/>
        </w:rPr>
        <w:t>(Future)</w:t>
      </w:r>
      <w:bookmarkEnd w:id="227"/>
      <w:bookmarkEnd w:id="228"/>
    </w:p>
    <w:p w:rsidR="00235E9D" w:rsidRDefault="00235E9D" w:rsidP="00235E9D">
      <w:r>
        <w:t>Function call to change an account.  (organization) DOES NOT ALLOW CHANGES TO DELTED ACCOUNTS</w:t>
      </w:r>
    </w:p>
    <w:p w:rsidR="00235E9D" w:rsidRDefault="00235E9D" w:rsidP="00235E9D">
      <w:r>
        <w:t>Inputs</w:t>
      </w:r>
    </w:p>
    <w:p w:rsidR="00235E9D" w:rsidRDefault="00235E9D" w:rsidP="00235E9D">
      <w:pPr>
        <w:pStyle w:val="ListParagraph"/>
      </w:pPr>
      <w:r>
        <w:t>Account_id:BigInt:128</w:t>
      </w:r>
    </w:p>
    <w:p w:rsidR="00235E9D" w:rsidRDefault="00235E9D" w:rsidP="00235E9D">
      <w:pPr>
        <w:pStyle w:val="ListParagraph"/>
      </w:pPr>
      <w:r>
        <w:t>Organization_id:BigInt:20</w:t>
      </w:r>
    </w:p>
    <w:p w:rsidR="00235E9D" w:rsidRDefault="00235E9D" w:rsidP="00235E9D">
      <w:pPr>
        <w:pStyle w:val="ListParagraph"/>
      </w:pPr>
      <w:r>
        <w:t>(optional)  Legal_name:String:128</w:t>
      </w:r>
    </w:p>
    <w:p w:rsidR="00235E9D" w:rsidRDefault="00235E9D" w:rsidP="00235E9D">
      <w:pPr>
        <w:pStyle w:val="ListParagraph"/>
      </w:pPr>
      <w:r>
        <w:t>(optional)  Type:ENUM('Client','Agent','Dealer','Retail','Consumer')</w:t>
      </w:r>
    </w:p>
    <w:p w:rsidR="00235E9D" w:rsidRDefault="00235E9D" w:rsidP="00235E9D">
      <w:pPr>
        <w:pStyle w:val="ListParagraph"/>
      </w:pPr>
      <w:r>
        <w:t>(optional)  Client_id:BigInt:20</w:t>
      </w:r>
    </w:p>
    <w:p w:rsidR="00235E9D" w:rsidRDefault="00235E9D" w:rsidP="00235E9D">
      <w:pPr>
        <w:pStyle w:val="ListParagraph"/>
      </w:pPr>
      <w:r>
        <w:t>(optional)  Parent_account_id:BigInt:20</w:t>
      </w:r>
    </w:p>
    <w:p w:rsidR="00235E9D" w:rsidRDefault="00235E9D" w:rsidP="00235E9D">
      <w:pPr>
        <w:pStyle w:val="ListParagraph"/>
      </w:pPr>
      <w:r>
        <w:t>(optional)  Default_billing (logistics)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235E9D">
      <w:pPr>
        <w:pStyle w:val="ListParagraph"/>
      </w:pPr>
      <w:r>
        <w:t>(optional)  Default_shipping (logistics)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lastRenderedPageBreak/>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235E9D">
      <w:r>
        <w:t>Outputs</w:t>
      </w:r>
    </w:p>
    <w:p w:rsidR="00235E9D" w:rsidRDefault="00235E9D" w:rsidP="00235E9D">
      <w:pPr>
        <w:pStyle w:val="ListParagraph"/>
      </w:pPr>
      <w:r>
        <w:t>&lt;standard response message block&gt;</w:t>
      </w:r>
    </w:p>
    <w:p w:rsidR="00235E9D" w:rsidRPr="000E2B7F" w:rsidRDefault="00235E9D" w:rsidP="00235E9D">
      <w:pPr>
        <w:pStyle w:val="ListParagraph"/>
      </w:pPr>
      <w:r>
        <w:t>Account_id</w:t>
      </w:r>
      <w:r w:rsidRPr="000E2B7F">
        <w:t>:Int:8</w:t>
      </w:r>
    </w:p>
    <w:p w:rsidR="00235E9D" w:rsidRDefault="00235E9D" w:rsidP="00235E9D">
      <w:r>
        <w:t>Return Sub Codes</w:t>
      </w:r>
    </w:p>
    <w:p w:rsidR="00235E9D" w:rsidRDefault="00235E9D" w:rsidP="00235E9D">
      <w:pPr>
        <w:pStyle w:val="ListParagraph"/>
      </w:pPr>
      <w:r>
        <w:t>0x4C00</w:t>
      </w:r>
    </w:p>
    <w:p w:rsidR="00235E9D" w:rsidRDefault="00235E9D" w:rsidP="00235E9D">
      <w:pPr>
        <w:pStyle w:val="Heading3"/>
      </w:pPr>
      <w:bookmarkStart w:id="229" w:name="_Toc360451234"/>
      <w:bookmarkStart w:id="230" w:name="_Toc382297000"/>
      <w:r>
        <w:t xml:space="preserve">Internal Delete Organization </w:t>
      </w:r>
      <w:r w:rsidRPr="00BA7559">
        <w:rPr>
          <w:color w:val="FF0000"/>
        </w:rPr>
        <w:t>(Future)</w:t>
      </w:r>
      <w:bookmarkEnd w:id="229"/>
      <w:bookmarkEnd w:id="230"/>
    </w:p>
    <w:p w:rsidR="00235E9D" w:rsidRDefault="00235E9D" w:rsidP="00235E9D">
      <w:r>
        <w:t>Function call to delete an account. Accounts are not actually deleted.  But the state id is updated and an entry is made into the state history table</w:t>
      </w:r>
    </w:p>
    <w:p w:rsidR="00235E9D" w:rsidRDefault="00235E9D" w:rsidP="00235E9D">
      <w:r>
        <w:t xml:space="preserve"> Inputs</w:t>
      </w:r>
    </w:p>
    <w:p w:rsidR="00235E9D" w:rsidRDefault="00235E9D" w:rsidP="00235E9D">
      <w:pPr>
        <w:pStyle w:val="ListParagraph"/>
      </w:pPr>
      <w:r>
        <w:t>ClientID: Int:8</w:t>
      </w:r>
    </w:p>
    <w:p w:rsidR="00235E9D" w:rsidRDefault="00235E9D" w:rsidP="00235E9D">
      <w:pPr>
        <w:pStyle w:val="ListParagraph"/>
      </w:pPr>
      <w:r>
        <w:t>Account_id:BigInt:20</w:t>
      </w:r>
    </w:p>
    <w:p w:rsidR="00235E9D" w:rsidRDefault="00235E9D" w:rsidP="00235E9D">
      <w:pPr>
        <w:pStyle w:val="ListParagraph"/>
      </w:pPr>
      <w:r>
        <w:t>Organization_id:BigInt:20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r>
        <w:t>Return Sub Codes</w:t>
      </w:r>
    </w:p>
    <w:p w:rsidR="00235E9D" w:rsidRDefault="00235E9D" w:rsidP="00235E9D">
      <w:pPr>
        <w:pStyle w:val="ListParagraph"/>
      </w:pPr>
      <w:r>
        <w:t>0x4C00</w:t>
      </w:r>
    </w:p>
    <w:p w:rsidR="00235E9D" w:rsidRDefault="00235E9D" w:rsidP="00235E9D">
      <w:pPr>
        <w:pStyle w:val="Heading3"/>
      </w:pPr>
      <w:bookmarkStart w:id="231" w:name="_Toc360451235"/>
      <w:bookmarkStart w:id="232" w:name="_Toc382297001"/>
      <w:r>
        <w:t xml:space="preserve">Internal Get Organization </w:t>
      </w:r>
      <w:r w:rsidRPr="00BA7559">
        <w:rPr>
          <w:color w:val="FF0000"/>
        </w:rPr>
        <w:t>(Future)</w:t>
      </w:r>
      <w:bookmarkEnd w:id="231"/>
      <w:bookmarkEnd w:id="232"/>
    </w:p>
    <w:p w:rsidR="00235E9D" w:rsidRDefault="00235E9D" w:rsidP="00235E9D">
      <w:r>
        <w:t xml:space="preserve">Function call to get an account. Will return account information even if state is deleted. </w:t>
      </w:r>
    </w:p>
    <w:p w:rsidR="00235E9D" w:rsidRDefault="00235E9D" w:rsidP="00235E9D">
      <w:r>
        <w:t>Inputs</w:t>
      </w:r>
    </w:p>
    <w:p w:rsidR="00235E9D" w:rsidRDefault="00235E9D" w:rsidP="00235E9D">
      <w:pPr>
        <w:pStyle w:val="ListParagraph"/>
      </w:pPr>
      <w:r>
        <w:t>Client_id:Int:8</w:t>
      </w:r>
    </w:p>
    <w:p w:rsidR="00235E9D" w:rsidRDefault="00235E9D" w:rsidP="00235E9D">
      <w:pPr>
        <w:pStyle w:val="ListParagraph"/>
      </w:pPr>
      <w:r>
        <w:t>Account_id:BigInt:20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pPr>
        <w:pStyle w:val="ListParagraph"/>
      </w:pPr>
      <w:r>
        <w:t>Account_id:BigInt:20</w:t>
      </w:r>
    </w:p>
    <w:p w:rsidR="00235E9D" w:rsidRDefault="00235E9D" w:rsidP="00235E9D">
      <w:pPr>
        <w:pStyle w:val="ListParagraph"/>
      </w:pPr>
      <w:r>
        <w:lastRenderedPageBreak/>
        <w:t>Organization_id:BigInt:20</w:t>
      </w:r>
    </w:p>
    <w:p w:rsidR="00235E9D" w:rsidRDefault="00235E9D" w:rsidP="00235E9D">
      <w:pPr>
        <w:pStyle w:val="ListParagraph"/>
      </w:pPr>
      <w:r>
        <w:t>State:String:unknown</w:t>
      </w:r>
    </w:p>
    <w:p w:rsidR="00235E9D" w:rsidRDefault="00235E9D" w:rsidP="00235E9D">
      <w:pPr>
        <w:pStyle w:val="ListParagraph"/>
      </w:pPr>
      <w:r>
        <w:t>State_description:String:unknown</w:t>
      </w:r>
    </w:p>
    <w:p w:rsidR="00235E9D" w:rsidRDefault="00235E9D" w:rsidP="00235E9D">
      <w:pPr>
        <w:pStyle w:val="ListParagraph"/>
      </w:pPr>
      <w:r>
        <w:t>Legal_name:String:128</w:t>
      </w:r>
    </w:p>
    <w:p w:rsidR="00235E9D" w:rsidRDefault="00235E9D" w:rsidP="00235E9D">
      <w:pPr>
        <w:pStyle w:val="ListParagraph"/>
      </w:pPr>
      <w:r>
        <w:t>Type:ENUM('Client','Agent','Dealer','Retail','Consumer')</w:t>
      </w:r>
    </w:p>
    <w:p w:rsidR="00235E9D" w:rsidRDefault="00235E9D" w:rsidP="00235E9D">
      <w:pPr>
        <w:pStyle w:val="ListParagraph"/>
      </w:pPr>
      <w:r>
        <w:t>Client_id:BigInt:20</w:t>
      </w:r>
    </w:p>
    <w:p w:rsidR="00235E9D" w:rsidRDefault="00235E9D" w:rsidP="00235E9D">
      <w:pPr>
        <w:pStyle w:val="ListParagraph"/>
      </w:pPr>
      <w:r>
        <w:t>Parent_account_id:BigInt:20</w:t>
      </w:r>
    </w:p>
    <w:p w:rsidR="00235E9D" w:rsidRDefault="00235E9D" w:rsidP="00235E9D">
      <w:pPr>
        <w:pStyle w:val="ListParagraph"/>
      </w:pPr>
      <w:r>
        <w:t>Default_billing</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235E9D">
      <w:pPr>
        <w:pStyle w:val="ListParagraph"/>
      </w:pPr>
      <w:r>
        <w:t>Default_shipping</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lastRenderedPageBreak/>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235E9D">
      <w:r>
        <w:t>Return Sub Codes</w:t>
      </w:r>
    </w:p>
    <w:p w:rsidR="00235E9D" w:rsidRDefault="00235E9D" w:rsidP="00235E9D">
      <w:pPr>
        <w:pStyle w:val="ListParagraph"/>
      </w:pPr>
      <w:r>
        <w:t>0x4C00</w:t>
      </w:r>
    </w:p>
    <w:p w:rsidR="00235E9D" w:rsidRDefault="00235E9D" w:rsidP="00235E9D"/>
    <w:p w:rsidR="00235E9D" w:rsidRDefault="00235E9D" w:rsidP="00235E9D">
      <w:pPr>
        <w:pStyle w:val="Heading3"/>
      </w:pPr>
      <w:bookmarkStart w:id="233" w:name="_Toc360451236"/>
      <w:bookmarkStart w:id="234" w:name="_Toc382297002"/>
      <w:r>
        <w:t xml:space="preserve">Internal Get Organizations </w:t>
      </w:r>
      <w:r w:rsidRPr="00BA7559">
        <w:rPr>
          <w:color w:val="FF0000"/>
        </w:rPr>
        <w:t>(Future)</w:t>
      </w:r>
      <w:bookmarkEnd w:id="233"/>
      <w:bookmarkEnd w:id="234"/>
    </w:p>
    <w:p w:rsidR="00235E9D" w:rsidRDefault="00235E9D" w:rsidP="00235E9D">
      <w:r>
        <w:t xml:space="preserve">Function call to get an account. DOES NOT RETURN DELTED ACCOUNTS. </w:t>
      </w:r>
    </w:p>
    <w:p w:rsidR="00235E9D" w:rsidRDefault="00235E9D" w:rsidP="00235E9D">
      <w:r>
        <w:t>Inputs</w:t>
      </w:r>
    </w:p>
    <w:p w:rsidR="00235E9D" w:rsidRDefault="00235E9D" w:rsidP="00235E9D">
      <w:pPr>
        <w:pStyle w:val="ListParagraph"/>
      </w:pPr>
      <w:r>
        <w:t>Client_id:Int:8</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pPr>
        <w:pStyle w:val="ListParagraph"/>
      </w:pPr>
      <w:r>
        <w:t>Account_id:BigInt:20</w:t>
      </w:r>
    </w:p>
    <w:p w:rsidR="00235E9D" w:rsidRDefault="00235E9D" w:rsidP="00235E9D">
      <w:pPr>
        <w:pStyle w:val="ListParagraph"/>
      </w:pPr>
      <w:r>
        <w:t>Legal_name:String:128</w:t>
      </w:r>
    </w:p>
    <w:p w:rsidR="00235E9D" w:rsidRDefault="00235E9D" w:rsidP="00235E9D">
      <w:pPr>
        <w:pStyle w:val="ListParagraph"/>
      </w:pPr>
      <w:r>
        <w:t>Type:ENUM('Client','Agent','Dealer','Retail','Consumer')</w:t>
      </w:r>
    </w:p>
    <w:p w:rsidR="00235E9D" w:rsidRDefault="00235E9D" w:rsidP="00235E9D">
      <w:pPr>
        <w:pStyle w:val="ListParagraph"/>
      </w:pPr>
      <w:r>
        <w:t>Client_id:BigInt:20</w:t>
      </w:r>
    </w:p>
    <w:p w:rsidR="00235E9D" w:rsidRDefault="00235E9D" w:rsidP="00235E9D">
      <w:pPr>
        <w:pStyle w:val="ListParagraph"/>
      </w:pPr>
      <w:r>
        <w:t>Parent_account_id:BigInt:20</w:t>
      </w:r>
    </w:p>
    <w:p w:rsidR="00235E9D" w:rsidRDefault="00235E9D" w:rsidP="00235E9D">
      <w:r>
        <w:t>Return Sub Codes</w:t>
      </w:r>
    </w:p>
    <w:p w:rsidR="00235E9D" w:rsidRDefault="00235E9D" w:rsidP="00235E9D">
      <w:pPr>
        <w:pStyle w:val="ListParagraph"/>
      </w:pPr>
      <w:r>
        <w:t>0x4C00</w:t>
      </w:r>
    </w:p>
    <w:p w:rsidR="00235E9D" w:rsidRDefault="00235E9D" w:rsidP="00235E9D"/>
    <w:p w:rsidR="00235E9D" w:rsidRDefault="00235E9D" w:rsidP="00235E9D">
      <w:pPr>
        <w:pStyle w:val="Heading3"/>
      </w:pPr>
      <w:bookmarkStart w:id="235" w:name="_Toc360451237"/>
      <w:bookmarkStart w:id="236" w:name="_Toc382297003"/>
      <w:r>
        <w:t xml:space="preserve">Internal Add User Organization </w:t>
      </w:r>
      <w:r w:rsidRPr="00BA7559">
        <w:rPr>
          <w:color w:val="FF0000"/>
        </w:rPr>
        <w:t>(Future)</w:t>
      </w:r>
      <w:bookmarkEnd w:id="235"/>
      <w:bookmarkEnd w:id="236"/>
    </w:p>
    <w:p w:rsidR="00235E9D" w:rsidRDefault="00235E9D" w:rsidP="00235E9D">
      <w:r>
        <w:t>Function call to define and setup a user account.  Inputs</w:t>
      </w:r>
    </w:p>
    <w:p w:rsidR="00235E9D" w:rsidRDefault="00235E9D" w:rsidP="00235E9D">
      <w:pPr>
        <w:pStyle w:val="ListParagraph"/>
      </w:pPr>
      <w:r>
        <w:t>ClientID: Int:8</w:t>
      </w:r>
    </w:p>
    <w:p w:rsidR="00235E9D" w:rsidRDefault="00235E9D" w:rsidP="00235E9D">
      <w:pPr>
        <w:pStyle w:val="ListParagraph"/>
      </w:pPr>
      <w:r>
        <w:t>User_id:BigInt:20</w:t>
      </w:r>
    </w:p>
    <w:p w:rsidR="00235E9D" w:rsidRDefault="00235E9D" w:rsidP="00235E9D">
      <w:pPr>
        <w:pStyle w:val="ListParagraph"/>
      </w:pPr>
      <w:r>
        <w:t>Account_id:BigInt:20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r>
        <w:t>Return Sub Codes</w:t>
      </w:r>
    </w:p>
    <w:p w:rsidR="00235E9D" w:rsidRDefault="00235E9D" w:rsidP="00235E9D">
      <w:pPr>
        <w:pStyle w:val="ListParagraph"/>
      </w:pPr>
      <w:r>
        <w:t>0x4C00</w:t>
      </w:r>
    </w:p>
    <w:p w:rsidR="00235E9D" w:rsidRDefault="00235E9D" w:rsidP="00235E9D"/>
    <w:p w:rsidR="00235E9D" w:rsidRDefault="00235E9D" w:rsidP="00235E9D">
      <w:pPr>
        <w:pStyle w:val="Heading3"/>
      </w:pPr>
      <w:bookmarkStart w:id="237" w:name="_Toc360451238"/>
      <w:bookmarkStart w:id="238" w:name="_Toc382297004"/>
      <w:r>
        <w:t xml:space="preserve">Internal Delete User Organization </w:t>
      </w:r>
      <w:r w:rsidRPr="00BA7559">
        <w:rPr>
          <w:color w:val="FF0000"/>
        </w:rPr>
        <w:t>(Future)</w:t>
      </w:r>
      <w:bookmarkEnd w:id="237"/>
      <w:bookmarkEnd w:id="238"/>
    </w:p>
    <w:p w:rsidR="00235E9D" w:rsidRDefault="00235E9D" w:rsidP="00235E9D">
      <w:r>
        <w:t xml:space="preserve">Function call to delete a user from an account (organization). </w:t>
      </w:r>
    </w:p>
    <w:p w:rsidR="00235E9D" w:rsidRDefault="00235E9D" w:rsidP="00235E9D">
      <w:r>
        <w:lastRenderedPageBreak/>
        <w:t>Inputs</w:t>
      </w:r>
    </w:p>
    <w:p w:rsidR="00235E9D" w:rsidRDefault="00235E9D" w:rsidP="00235E9D">
      <w:pPr>
        <w:pStyle w:val="ListParagraph"/>
      </w:pPr>
      <w:r>
        <w:t>ClientID: Int:8</w:t>
      </w:r>
    </w:p>
    <w:p w:rsidR="00235E9D" w:rsidRDefault="00235E9D" w:rsidP="00235E9D">
      <w:pPr>
        <w:pStyle w:val="ListParagraph"/>
      </w:pPr>
      <w:r>
        <w:t>User_id:BigInt:20</w:t>
      </w:r>
    </w:p>
    <w:p w:rsidR="00235E9D" w:rsidRDefault="00235E9D" w:rsidP="00235E9D">
      <w:pPr>
        <w:pStyle w:val="ListParagraph"/>
      </w:pPr>
      <w:r>
        <w:t>Account_id:BigInt:20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r>
        <w:t>Return Sub Codes</w:t>
      </w:r>
    </w:p>
    <w:p w:rsidR="00235E9D" w:rsidRDefault="00235E9D" w:rsidP="00235E9D">
      <w:pPr>
        <w:pStyle w:val="ListParagraph"/>
      </w:pPr>
      <w:r>
        <w:t>0x4C00</w:t>
      </w:r>
    </w:p>
    <w:p w:rsidR="00235E9D" w:rsidRDefault="00235E9D" w:rsidP="00235E9D">
      <w:pPr>
        <w:pStyle w:val="Heading3"/>
      </w:pPr>
      <w:bookmarkStart w:id="239" w:name="_Toc360451239"/>
      <w:bookmarkStart w:id="240" w:name="_Toc382297005"/>
      <w:r>
        <w:t xml:space="preserve">Internal Get Users In Organization </w:t>
      </w:r>
      <w:r w:rsidRPr="00BA7559">
        <w:rPr>
          <w:color w:val="FF0000"/>
        </w:rPr>
        <w:t>(Future)</w:t>
      </w:r>
      <w:bookmarkEnd w:id="239"/>
      <w:bookmarkEnd w:id="240"/>
    </w:p>
    <w:p w:rsidR="00235E9D" w:rsidRDefault="00235E9D" w:rsidP="00235E9D">
      <w:r>
        <w:t>Function call to get all users from an account (organization).  DOES NOT RETURN DELETED USERS</w:t>
      </w:r>
    </w:p>
    <w:p w:rsidR="00235E9D" w:rsidRDefault="00235E9D" w:rsidP="00235E9D">
      <w:r>
        <w:t>Inputs</w:t>
      </w:r>
    </w:p>
    <w:p w:rsidR="00235E9D" w:rsidRDefault="00235E9D" w:rsidP="00235E9D">
      <w:pPr>
        <w:pStyle w:val="ListParagraph"/>
      </w:pPr>
      <w:r>
        <w:t>ClientID: Int:8</w:t>
      </w:r>
    </w:p>
    <w:p w:rsidR="00235E9D" w:rsidRDefault="00235E9D" w:rsidP="00235E9D">
      <w:pPr>
        <w:pStyle w:val="ListParagraph"/>
      </w:pPr>
      <w:r>
        <w:t>Account_id:BigInt:20</w:t>
      </w:r>
    </w:p>
    <w:p w:rsidR="00235E9D" w:rsidRDefault="00235E9D" w:rsidP="00235E9D">
      <w:r>
        <w:t>Outputs</w:t>
      </w:r>
    </w:p>
    <w:p w:rsidR="00235E9D" w:rsidRDefault="00235E9D" w:rsidP="00235E9D">
      <w:pPr>
        <w:pStyle w:val="ListParagraph"/>
      </w:pPr>
      <w:r>
        <w:t>&lt;standard response message block&gt;</w:t>
      </w:r>
    </w:p>
    <w:p w:rsidR="00235E9D" w:rsidRDefault="00235E9D" w:rsidP="00235E9D">
      <w:pPr>
        <w:pStyle w:val="ListParagraph"/>
      </w:pPr>
      <w:r>
        <w:t>Id:BigInt:20</w:t>
      </w:r>
    </w:p>
    <w:p w:rsidR="00235E9D" w:rsidRDefault="00235E9D" w:rsidP="00235E9D">
      <w:pPr>
        <w:pStyle w:val="ListParagraph"/>
      </w:pPr>
      <w:r>
        <w:t>Shortname:String:32</w:t>
      </w:r>
    </w:p>
    <w:p w:rsidR="00235E9D" w:rsidRDefault="00235E9D" w:rsidP="00235E9D">
      <w:pPr>
        <w:pStyle w:val="ListParagraph"/>
      </w:pPr>
      <w:r>
        <w:t>Description:String:128</w:t>
      </w:r>
    </w:p>
    <w:p w:rsidR="00235E9D" w:rsidRDefault="00235E9D" w:rsidP="00235E9D">
      <w:pPr>
        <w:pStyle w:val="ListParagraph"/>
      </w:pPr>
      <w:r>
        <w:t>Guid:String:128</w:t>
      </w:r>
    </w:p>
    <w:p w:rsidR="00235E9D" w:rsidRDefault="00235E9D" w:rsidP="00235E9D">
      <w:pPr>
        <w:pStyle w:val="ListParagraph"/>
      </w:pPr>
      <w:r>
        <w:t>Client_id:BigInt:20</w:t>
      </w:r>
    </w:p>
    <w:p w:rsidR="00235E9D" w:rsidRDefault="00235E9D" w:rsidP="00235E9D">
      <w:pPr>
        <w:pStyle w:val="ListParagraph"/>
      </w:pPr>
      <w:r>
        <w:t>Contact_id:BigInt:20</w:t>
      </w:r>
    </w:p>
    <w:p w:rsidR="00235E9D" w:rsidRDefault="00235E9D" w:rsidP="00235E9D">
      <w:pPr>
        <w:pStyle w:val="ListParagraph"/>
      </w:pPr>
      <w:r>
        <w:t xml:space="preserve">Type: </w:t>
      </w:r>
      <w:r w:rsidRPr="00100ED0">
        <w:t>ENUM('admin','user','agent','api','portal')</w:t>
      </w:r>
    </w:p>
    <w:p w:rsidR="00235E9D" w:rsidRDefault="00235E9D" w:rsidP="00235E9D">
      <w:pPr>
        <w:pStyle w:val="ListParagraph"/>
      </w:pPr>
      <w:r>
        <w:t>Created_date:Datetime</w:t>
      </w:r>
    </w:p>
    <w:p w:rsidR="00235E9D" w:rsidRDefault="00235E9D" w:rsidP="00235E9D">
      <w:pPr>
        <w:pStyle w:val="ListParagraph"/>
      </w:pPr>
      <w:r>
        <w:t>Modified_date:Datetime</w:t>
      </w:r>
    </w:p>
    <w:p w:rsidR="00235E9D" w:rsidRDefault="00235E9D" w:rsidP="00235E9D">
      <w:pPr>
        <w:pStyle w:val="ListParagraph"/>
      </w:pPr>
      <w:r>
        <w:t>Logistics</w:t>
      </w:r>
    </w:p>
    <w:p w:rsidR="00235E9D" w:rsidRDefault="00235E9D" w:rsidP="00466DD3">
      <w:pPr>
        <w:pStyle w:val="ListParagraph"/>
        <w:numPr>
          <w:ilvl w:val="1"/>
          <w:numId w:val="4"/>
        </w:numPr>
      </w:pPr>
      <w:r>
        <w:t>First_name:String:64</w:t>
      </w:r>
    </w:p>
    <w:p w:rsidR="00235E9D" w:rsidRDefault="00235E9D" w:rsidP="00466DD3">
      <w:pPr>
        <w:pStyle w:val="ListParagraph"/>
        <w:numPr>
          <w:ilvl w:val="1"/>
          <w:numId w:val="4"/>
        </w:numPr>
      </w:pPr>
      <w:r>
        <w:t>Middle_name:String:64</w:t>
      </w:r>
    </w:p>
    <w:p w:rsidR="00235E9D" w:rsidRDefault="00235E9D" w:rsidP="00466DD3">
      <w:pPr>
        <w:pStyle w:val="ListParagraph"/>
        <w:numPr>
          <w:ilvl w:val="1"/>
          <w:numId w:val="4"/>
        </w:numPr>
      </w:pPr>
      <w:r>
        <w:t>Last_name:String:64</w:t>
      </w:r>
    </w:p>
    <w:p w:rsidR="00235E9D" w:rsidRDefault="00235E9D" w:rsidP="00466DD3">
      <w:pPr>
        <w:pStyle w:val="ListParagraph"/>
        <w:numPr>
          <w:ilvl w:val="1"/>
          <w:numId w:val="4"/>
        </w:numPr>
      </w:pPr>
      <w:r>
        <w:t>Organization_name:String:128</w:t>
      </w:r>
    </w:p>
    <w:p w:rsidR="00235E9D" w:rsidRDefault="00235E9D" w:rsidP="00466DD3">
      <w:pPr>
        <w:pStyle w:val="ListParagraph"/>
        <w:numPr>
          <w:ilvl w:val="1"/>
          <w:numId w:val="4"/>
        </w:numPr>
      </w:pPr>
      <w:r>
        <w:t>Email_address1:String:128</w:t>
      </w:r>
    </w:p>
    <w:p w:rsidR="00235E9D" w:rsidRDefault="00235E9D" w:rsidP="00466DD3">
      <w:pPr>
        <w:pStyle w:val="ListParagraph"/>
        <w:numPr>
          <w:ilvl w:val="1"/>
          <w:numId w:val="4"/>
        </w:numPr>
      </w:pPr>
      <w:r>
        <w:t>Email_address2:String:128</w:t>
      </w:r>
    </w:p>
    <w:p w:rsidR="00235E9D" w:rsidRDefault="00235E9D" w:rsidP="00466DD3">
      <w:pPr>
        <w:pStyle w:val="ListParagraph"/>
        <w:numPr>
          <w:ilvl w:val="1"/>
          <w:numId w:val="4"/>
        </w:numPr>
      </w:pPr>
      <w:r>
        <w:t>Home_phone:String:32</w:t>
      </w:r>
    </w:p>
    <w:p w:rsidR="00235E9D" w:rsidRDefault="00235E9D" w:rsidP="00466DD3">
      <w:pPr>
        <w:pStyle w:val="ListParagraph"/>
        <w:numPr>
          <w:ilvl w:val="1"/>
          <w:numId w:val="4"/>
        </w:numPr>
      </w:pPr>
      <w:r>
        <w:t>Work_phone:String:32</w:t>
      </w:r>
    </w:p>
    <w:p w:rsidR="00235E9D" w:rsidRDefault="00235E9D" w:rsidP="00466DD3">
      <w:pPr>
        <w:pStyle w:val="ListParagraph"/>
        <w:numPr>
          <w:ilvl w:val="1"/>
          <w:numId w:val="4"/>
        </w:numPr>
      </w:pPr>
      <w:r>
        <w:t>Mobile_phone:String:32</w:t>
      </w:r>
    </w:p>
    <w:p w:rsidR="00235E9D" w:rsidRDefault="00235E9D" w:rsidP="00466DD3">
      <w:pPr>
        <w:pStyle w:val="ListParagraph"/>
        <w:numPr>
          <w:ilvl w:val="1"/>
          <w:numId w:val="4"/>
        </w:numPr>
      </w:pPr>
      <w:r>
        <w:t>Fax:String:32</w:t>
      </w:r>
    </w:p>
    <w:p w:rsidR="00235E9D" w:rsidRDefault="00235E9D" w:rsidP="00466DD3">
      <w:pPr>
        <w:pStyle w:val="ListParagraph"/>
        <w:numPr>
          <w:ilvl w:val="1"/>
          <w:numId w:val="4"/>
        </w:numPr>
      </w:pPr>
      <w:r>
        <w:t>Address_line1:String:128</w:t>
      </w:r>
    </w:p>
    <w:p w:rsidR="00235E9D" w:rsidRDefault="00235E9D" w:rsidP="00466DD3">
      <w:pPr>
        <w:pStyle w:val="ListParagraph"/>
        <w:numPr>
          <w:ilvl w:val="1"/>
          <w:numId w:val="4"/>
        </w:numPr>
      </w:pPr>
      <w:r>
        <w:t>Address_line2:String:128</w:t>
      </w:r>
    </w:p>
    <w:p w:rsidR="00235E9D" w:rsidRDefault="00235E9D" w:rsidP="00466DD3">
      <w:pPr>
        <w:pStyle w:val="ListParagraph"/>
        <w:numPr>
          <w:ilvl w:val="1"/>
          <w:numId w:val="4"/>
        </w:numPr>
      </w:pPr>
      <w:r>
        <w:t>City:String:64</w:t>
      </w:r>
    </w:p>
    <w:p w:rsidR="00235E9D" w:rsidRDefault="00235E9D" w:rsidP="00466DD3">
      <w:pPr>
        <w:pStyle w:val="ListParagraph"/>
        <w:numPr>
          <w:ilvl w:val="1"/>
          <w:numId w:val="4"/>
        </w:numPr>
      </w:pPr>
      <w:r>
        <w:t>State:String:2</w:t>
      </w:r>
    </w:p>
    <w:p w:rsidR="00235E9D" w:rsidRDefault="00235E9D" w:rsidP="00466DD3">
      <w:pPr>
        <w:pStyle w:val="ListParagraph"/>
        <w:numPr>
          <w:ilvl w:val="1"/>
          <w:numId w:val="4"/>
        </w:numPr>
      </w:pPr>
      <w:r>
        <w:t>Zip5:String:5</w:t>
      </w:r>
    </w:p>
    <w:p w:rsidR="00235E9D" w:rsidRDefault="00235E9D" w:rsidP="00466DD3">
      <w:pPr>
        <w:pStyle w:val="ListParagraph"/>
        <w:numPr>
          <w:ilvl w:val="1"/>
          <w:numId w:val="4"/>
        </w:numPr>
      </w:pPr>
      <w:r>
        <w:t>Zip4:String:4</w:t>
      </w:r>
    </w:p>
    <w:p w:rsidR="00235E9D" w:rsidRDefault="00235E9D" w:rsidP="00466DD3">
      <w:pPr>
        <w:pStyle w:val="ListParagraph"/>
        <w:numPr>
          <w:ilvl w:val="1"/>
          <w:numId w:val="4"/>
        </w:numPr>
      </w:pPr>
      <w:r>
        <w:lastRenderedPageBreak/>
        <w:t>Country:String:64</w:t>
      </w:r>
    </w:p>
    <w:p w:rsidR="00235E9D" w:rsidRDefault="00235E9D" w:rsidP="00466DD3">
      <w:pPr>
        <w:pStyle w:val="ListParagraph"/>
        <w:numPr>
          <w:ilvl w:val="1"/>
          <w:numId w:val="4"/>
        </w:numPr>
      </w:pPr>
      <w:r>
        <w:t>Primary_contact_type:</w:t>
      </w:r>
      <w:r w:rsidRPr="00510958">
        <w:t xml:space="preserve"> ENUM('MobilePhone','HomePhone','WorkPhone','Email1','Email2')</w:t>
      </w:r>
    </w:p>
    <w:p w:rsidR="00235E9D" w:rsidRDefault="00235E9D" w:rsidP="00466DD3">
      <w:pPr>
        <w:pStyle w:val="ListParagraph"/>
        <w:numPr>
          <w:ilvl w:val="1"/>
          <w:numId w:val="4"/>
        </w:numPr>
      </w:pPr>
      <w:r>
        <w:t>Secondary_contact_type:</w:t>
      </w:r>
      <w:r w:rsidRPr="00510958">
        <w:t xml:space="preserve"> ENUM('MobilePhone','HomePhone','WorkPhone','Email1','Email2')</w:t>
      </w:r>
    </w:p>
    <w:p w:rsidR="00235E9D" w:rsidRDefault="00235E9D" w:rsidP="00466DD3">
      <w:pPr>
        <w:pStyle w:val="ListParagraph"/>
        <w:numPr>
          <w:ilvl w:val="1"/>
          <w:numId w:val="4"/>
        </w:numPr>
      </w:pPr>
      <w:r>
        <w:t>Type:</w:t>
      </w:r>
      <w:r w:rsidRPr="00DD1F99">
        <w:t xml:space="preserve"> ENUM('Contact','Billing Default','Shipping Default','Organization','Alias','DBA','Billing Order','Shipping Order')</w:t>
      </w:r>
    </w:p>
    <w:p w:rsidR="00235E9D" w:rsidRDefault="00235E9D" w:rsidP="00466DD3">
      <w:pPr>
        <w:pStyle w:val="ListParagraph"/>
        <w:numPr>
          <w:ilvl w:val="1"/>
          <w:numId w:val="4"/>
        </w:numPr>
      </w:pPr>
      <w:r>
        <w:t>Client_id:BigInt:20</w:t>
      </w:r>
    </w:p>
    <w:p w:rsidR="00235E9D" w:rsidRDefault="00235E9D" w:rsidP="00466DD3">
      <w:pPr>
        <w:pStyle w:val="ListParagraph"/>
        <w:numPr>
          <w:ilvl w:val="1"/>
          <w:numId w:val="4"/>
        </w:numPr>
      </w:pPr>
      <w:r>
        <w:t>State:String:unknown</w:t>
      </w:r>
    </w:p>
    <w:p w:rsidR="00235E9D" w:rsidRDefault="00235E9D" w:rsidP="00466DD3">
      <w:pPr>
        <w:pStyle w:val="ListParagraph"/>
        <w:numPr>
          <w:ilvl w:val="1"/>
          <w:numId w:val="4"/>
        </w:numPr>
      </w:pPr>
      <w:r>
        <w:t>State_description:String:unknown</w:t>
      </w:r>
    </w:p>
    <w:p w:rsidR="00235E9D" w:rsidRDefault="00235E9D" w:rsidP="00466DD3">
      <w:pPr>
        <w:pStyle w:val="ListParagraph"/>
        <w:numPr>
          <w:ilvl w:val="1"/>
          <w:numId w:val="4"/>
        </w:numPr>
      </w:pPr>
      <w:r>
        <w:t>Created_date:Datetime</w:t>
      </w:r>
    </w:p>
    <w:p w:rsidR="00235E9D" w:rsidRDefault="00235E9D" w:rsidP="00466DD3">
      <w:pPr>
        <w:pStyle w:val="ListParagraph"/>
        <w:numPr>
          <w:ilvl w:val="1"/>
          <w:numId w:val="4"/>
        </w:numPr>
      </w:pPr>
      <w:r>
        <w:t>Modified_date:Datetime</w:t>
      </w:r>
    </w:p>
    <w:p w:rsidR="00235E9D" w:rsidRDefault="00235E9D" w:rsidP="00235E9D">
      <w:r>
        <w:t>Return Sub Codes</w:t>
      </w:r>
    </w:p>
    <w:p w:rsidR="00235E9D" w:rsidRDefault="00235E9D" w:rsidP="00235E9D">
      <w:pPr>
        <w:pStyle w:val="ListParagraph"/>
      </w:pPr>
      <w:r>
        <w:t>0x4C00</w:t>
      </w:r>
    </w:p>
    <w:p w:rsidR="00235E9D" w:rsidRDefault="00235E9D" w:rsidP="00235E9D">
      <w:pPr>
        <w:pStyle w:val="Heading3"/>
        <w:rPr>
          <w:b/>
          <w:color w:val="FF0000"/>
        </w:rPr>
      </w:pPr>
      <w:bookmarkStart w:id="241" w:name="_Toc360451240"/>
      <w:bookmarkStart w:id="242" w:name="_Toc382297006"/>
      <w:r>
        <w:t>Internal Add Payment Customer</w:t>
      </w:r>
      <w:bookmarkEnd w:id="241"/>
      <w:bookmarkEnd w:id="242"/>
    </w:p>
    <w:p w:rsidR="00235E9D" w:rsidRPr="00197662" w:rsidRDefault="00235E9D" w:rsidP="00235E9D">
      <w:r>
        <w:t>Function call to define and setup a customer profile.</w:t>
      </w:r>
    </w:p>
    <w:p w:rsidR="00235E9D" w:rsidRDefault="00235E9D" w:rsidP="00235E9D">
      <w:r>
        <w:t>Inputs</w:t>
      </w:r>
    </w:p>
    <w:p w:rsidR="00235E9D" w:rsidRDefault="00235E9D" w:rsidP="00235E9D">
      <w:pPr>
        <w:pStyle w:val="ListParagraph"/>
      </w:pPr>
      <w:r>
        <w:t>Customer Identification Info. At least one of the following is required.</w:t>
      </w:r>
    </w:p>
    <w:p w:rsidR="00235E9D" w:rsidRDefault="00235E9D" w:rsidP="00466DD3">
      <w:pPr>
        <w:pStyle w:val="ListParagraph"/>
        <w:numPr>
          <w:ilvl w:val="1"/>
          <w:numId w:val="4"/>
        </w:numPr>
      </w:pPr>
      <w:r>
        <w:t xml:space="preserve">(Optional)Customer ID:String:20 </w:t>
      </w:r>
      <w:r>
        <w:sym w:font="Wingdings" w:char="F0E0"/>
      </w:r>
      <w:r>
        <w:t xml:space="preserve"> Caller Assigned Customer ID</w:t>
      </w:r>
    </w:p>
    <w:p w:rsidR="00235E9D" w:rsidRDefault="00235E9D" w:rsidP="00466DD3">
      <w:pPr>
        <w:pStyle w:val="ListParagraph"/>
        <w:numPr>
          <w:ilvl w:val="1"/>
          <w:numId w:val="4"/>
        </w:numPr>
      </w:pPr>
      <w:r>
        <w:t xml:space="preserve">(Optional)Description:String:255 </w:t>
      </w:r>
      <w:r>
        <w:sym w:font="Wingdings" w:char="F0E0"/>
      </w:r>
      <w:r>
        <w:t xml:space="preserve"> Description of the customer</w:t>
      </w:r>
    </w:p>
    <w:p w:rsidR="00235E9D" w:rsidRDefault="00235E9D" w:rsidP="00466DD3">
      <w:pPr>
        <w:pStyle w:val="ListParagraph"/>
        <w:numPr>
          <w:ilvl w:val="1"/>
          <w:numId w:val="4"/>
        </w:numPr>
      </w:pPr>
      <w:r>
        <w:t xml:space="preserve">(Optional)Email:String:255 </w:t>
      </w:r>
      <w:r>
        <w:sym w:font="Wingdings" w:char="F0E0"/>
      </w:r>
      <w:r>
        <w:t xml:space="preserve"> Email address associated with the customer</w:t>
      </w:r>
    </w:p>
    <w:p w:rsidR="00235E9D" w:rsidRDefault="00235E9D" w:rsidP="00235E9D">
      <w:pPr>
        <w:pStyle w:val="ListParagraph"/>
      </w:pPr>
      <w:r>
        <w:t>Payment Profile – Optional</w:t>
      </w:r>
    </w:p>
    <w:p w:rsidR="00235E9D" w:rsidRDefault="00235E9D" w:rsidP="00466DD3">
      <w:pPr>
        <w:pStyle w:val="ListParagraph"/>
        <w:numPr>
          <w:ilvl w:val="1"/>
          <w:numId w:val="4"/>
        </w:numPr>
      </w:pPr>
      <w:r w:rsidRPr="004C6BD5">
        <w:rPr>
          <w:b/>
        </w:rPr>
        <w:t>NOTE</w:t>
      </w:r>
      <w:r>
        <w:t>: If payment profile information is passed then either Bank Account or Credit Card need to be defined.</w:t>
      </w:r>
    </w:p>
    <w:p w:rsidR="00235E9D" w:rsidRDefault="00235E9D" w:rsidP="00466DD3">
      <w:pPr>
        <w:pStyle w:val="ListParagraph"/>
        <w:numPr>
          <w:ilvl w:val="1"/>
          <w:numId w:val="4"/>
        </w:numPr>
      </w:pPr>
      <w:r>
        <w:t xml:space="preserve">Type:ENUM:(Individual or Business) </w:t>
      </w:r>
      <w:r>
        <w:sym w:font="Wingdings" w:char="F0E0"/>
      </w:r>
      <w:r>
        <w:t xml:space="preserve"> Type of customer</w:t>
      </w:r>
    </w:p>
    <w:p w:rsidR="00235E9D" w:rsidRDefault="00235E9D" w:rsidP="00466DD3">
      <w:pPr>
        <w:pStyle w:val="ListParagraph"/>
        <w:numPr>
          <w:ilvl w:val="1"/>
          <w:numId w:val="4"/>
        </w:numPr>
      </w:pPr>
      <w:r>
        <w:t>(Optional) Billing Address</w:t>
      </w:r>
    </w:p>
    <w:p w:rsidR="00235E9D" w:rsidRDefault="00235E9D" w:rsidP="00466DD3">
      <w:pPr>
        <w:pStyle w:val="ListParagraph"/>
        <w:numPr>
          <w:ilvl w:val="2"/>
          <w:numId w:val="4"/>
        </w:numPr>
      </w:pPr>
      <w:r>
        <w:t>(Optional)FirstName:String:64</w:t>
      </w:r>
    </w:p>
    <w:p w:rsidR="00235E9D" w:rsidRDefault="00235E9D" w:rsidP="00466DD3">
      <w:pPr>
        <w:pStyle w:val="ListParagraph"/>
        <w:numPr>
          <w:ilvl w:val="2"/>
          <w:numId w:val="4"/>
        </w:numPr>
      </w:pPr>
      <w:r>
        <w:t>(Optional)MiddleInitial:String:1</w:t>
      </w:r>
    </w:p>
    <w:p w:rsidR="00235E9D" w:rsidRDefault="00235E9D" w:rsidP="00466DD3">
      <w:pPr>
        <w:pStyle w:val="ListParagraph"/>
        <w:numPr>
          <w:ilvl w:val="2"/>
          <w:numId w:val="4"/>
        </w:numPr>
      </w:pPr>
      <w:r>
        <w:t>(Optional)LastName:String:64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(Optional)Address1:String:128</w:t>
      </w:r>
    </w:p>
    <w:p w:rsidR="00235E9D" w:rsidRDefault="00235E9D" w:rsidP="00466DD3">
      <w:pPr>
        <w:pStyle w:val="ListParagraph"/>
        <w:numPr>
          <w:ilvl w:val="2"/>
          <w:numId w:val="4"/>
        </w:numPr>
      </w:pPr>
      <w:r>
        <w:t>(Optional)Address2:String:128</w:t>
      </w:r>
    </w:p>
    <w:p w:rsidR="00235E9D" w:rsidRDefault="00235E9D" w:rsidP="00466DD3">
      <w:pPr>
        <w:pStyle w:val="ListParagraph"/>
        <w:numPr>
          <w:ilvl w:val="2"/>
          <w:numId w:val="4"/>
        </w:numPr>
      </w:pPr>
      <w:r>
        <w:t>(Optional)City:String:64</w:t>
      </w:r>
    </w:p>
    <w:p w:rsidR="00235E9D" w:rsidRDefault="00235E9D" w:rsidP="00466DD3">
      <w:pPr>
        <w:pStyle w:val="ListParagraph"/>
        <w:numPr>
          <w:ilvl w:val="2"/>
          <w:numId w:val="4"/>
        </w:numPr>
      </w:pPr>
      <w:r>
        <w:t>(Optional)State:String:64</w:t>
      </w:r>
    </w:p>
    <w:p w:rsidR="00235E9D" w:rsidRDefault="00235E9D" w:rsidP="00466DD3">
      <w:pPr>
        <w:pStyle w:val="ListParagraph"/>
        <w:numPr>
          <w:ilvl w:val="2"/>
          <w:numId w:val="4"/>
        </w:numPr>
      </w:pPr>
      <w:r>
        <w:t>(Optional)Zip:String:5</w:t>
      </w:r>
    </w:p>
    <w:p w:rsidR="00235E9D" w:rsidRDefault="00235E9D" w:rsidP="00466DD3">
      <w:pPr>
        <w:pStyle w:val="ListParagraph"/>
        <w:numPr>
          <w:ilvl w:val="2"/>
          <w:numId w:val="4"/>
        </w:numPr>
      </w:pPr>
      <w:r>
        <w:t>(Optional)Zip4:String:4</w:t>
      </w:r>
    </w:p>
    <w:p w:rsidR="00235E9D" w:rsidRDefault="00235E9D" w:rsidP="00466DD3">
      <w:pPr>
        <w:pStyle w:val="ListParagraph"/>
        <w:numPr>
          <w:ilvl w:val="2"/>
          <w:numId w:val="4"/>
        </w:numPr>
      </w:pPr>
      <w:r>
        <w:t>(Optional)Country:String:128</w:t>
      </w:r>
    </w:p>
    <w:p w:rsidR="00235E9D" w:rsidRDefault="00235E9D" w:rsidP="00466DD3">
      <w:pPr>
        <w:pStyle w:val="ListParagraph"/>
        <w:numPr>
          <w:ilvl w:val="2"/>
          <w:numId w:val="4"/>
        </w:numPr>
      </w:pPr>
      <w:r>
        <w:t>(Optional)PhoneNumber:String:25</w:t>
      </w:r>
    </w:p>
    <w:p w:rsidR="00235E9D" w:rsidRDefault="00235E9D" w:rsidP="00466DD3">
      <w:pPr>
        <w:pStyle w:val="ListParagraph"/>
        <w:numPr>
          <w:ilvl w:val="2"/>
          <w:numId w:val="4"/>
        </w:numPr>
      </w:pPr>
      <w:r>
        <w:t>(Optional)FaxNumber:String:25</w:t>
      </w:r>
    </w:p>
    <w:p w:rsidR="00235E9D" w:rsidRDefault="00235E9D" w:rsidP="00466DD3">
      <w:pPr>
        <w:pStyle w:val="ListParagraph"/>
        <w:numPr>
          <w:ilvl w:val="1"/>
          <w:numId w:val="4"/>
        </w:numPr>
      </w:pPr>
      <w:r>
        <w:t>(Optional) Bank Account Information</w:t>
      </w:r>
    </w:p>
    <w:p w:rsidR="00235E9D" w:rsidRDefault="00235E9D" w:rsidP="00466DD3">
      <w:pPr>
        <w:pStyle w:val="ListParagraph"/>
        <w:numPr>
          <w:ilvl w:val="2"/>
          <w:numId w:val="4"/>
        </w:numPr>
      </w:pPr>
      <w:r>
        <w:t>AccountType:ENUM:(Checking, Savings)</w:t>
      </w:r>
    </w:p>
    <w:p w:rsidR="00235E9D" w:rsidRDefault="00235E9D" w:rsidP="00466DD3">
      <w:pPr>
        <w:pStyle w:val="ListParagraph"/>
        <w:numPr>
          <w:ilvl w:val="2"/>
          <w:numId w:val="4"/>
        </w:numPr>
      </w:pPr>
      <w:r>
        <w:t>AccountName:String:32</w:t>
      </w:r>
    </w:p>
    <w:p w:rsidR="00235E9D" w:rsidRDefault="00235E9D" w:rsidP="00466DD3">
      <w:pPr>
        <w:pStyle w:val="ListParagraph"/>
        <w:numPr>
          <w:ilvl w:val="2"/>
          <w:numId w:val="4"/>
        </w:numPr>
      </w:pPr>
      <w:r>
        <w:t>ECheckType:ENUM:(CCD, PPD, TEL, WEB)</w:t>
      </w:r>
    </w:p>
    <w:p w:rsidR="00235E9D" w:rsidRDefault="00235E9D" w:rsidP="00466DD3">
      <w:pPr>
        <w:pStyle w:val="ListParagraph"/>
        <w:numPr>
          <w:ilvl w:val="2"/>
          <w:numId w:val="4"/>
        </w:numPr>
      </w:pPr>
      <w:r>
        <w:t>BankName:String:64</w:t>
      </w:r>
    </w:p>
    <w:p w:rsidR="00235E9D" w:rsidRDefault="00235E9D" w:rsidP="00466DD3">
      <w:pPr>
        <w:pStyle w:val="ListParagraph"/>
        <w:numPr>
          <w:ilvl w:val="2"/>
          <w:numId w:val="4"/>
        </w:numPr>
      </w:pPr>
      <w:r>
        <w:t>RoutingNumber:String:9</w:t>
      </w:r>
    </w:p>
    <w:p w:rsidR="00235E9D" w:rsidRDefault="00235E9D" w:rsidP="00466DD3">
      <w:pPr>
        <w:pStyle w:val="ListParagraph"/>
        <w:numPr>
          <w:ilvl w:val="2"/>
          <w:numId w:val="4"/>
        </w:numPr>
      </w:pPr>
      <w:r>
        <w:t>AccountNumber:String:17</w:t>
      </w:r>
    </w:p>
    <w:p w:rsidR="00235E9D" w:rsidRDefault="00235E9D" w:rsidP="00466DD3">
      <w:pPr>
        <w:pStyle w:val="ListParagraph"/>
        <w:numPr>
          <w:ilvl w:val="1"/>
          <w:numId w:val="4"/>
        </w:numPr>
      </w:pPr>
      <w:r>
        <w:lastRenderedPageBreak/>
        <w:t>(Optional) Credit Card Information</w:t>
      </w:r>
    </w:p>
    <w:p w:rsidR="00235E9D" w:rsidRDefault="00235E9D" w:rsidP="00466DD3">
      <w:pPr>
        <w:pStyle w:val="ListParagraph"/>
        <w:numPr>
          <w:ilvl w:val="2"/>
          <w:numId w:val="4"/>
        </w:numPr>
      </w:pPr>
      <w:r>
        <w:t>CardNumber:String:16</w:t>
      </w:r>
    </w:p>
    <w:p w:rsidR="00235E9D" w:rsidRDefault="00235E9D" w:rsidP="00466DD3">
      <w:pPr>
        <w:pStyle w:val="ListParagraph"/>
        <w:numPr>
          <w:ilvl w:val="2"/>
          <w:numId w:val="4"/>
        </w:numPr>
      </w:pPr>
      <w:r>
        <w:t xml:space="preserve">ExpirationDate:String:7 </w:t>
      </w:r>
      <w:r>
        <w:sym w:font="Wingdings" w:char="F0E0"/>
      </w:r>
      <w:r>
        <w:t xml:space="preserve"> Format: YYYY-MM</w:t>
      </w:r>
    </w:p>
    <w:p w:rsidR="00235E9D" w:rsidRDefault="00235E9D" w:rsidP="00466DD3">
      <w:pPr>
        <w:pStyle w:val="ListParagraph"/>
        <w:numPr>
          <w:ilvl w:val="2"/>
          <w:numId w:val="4"/>
        </w:numPr>
      </w:pPr>
      <w:r>
        <w:t xml:space="preserve">CardCode:String:4 </w:t>
      </w:r>
      <w:r>
        <w:sym w:font="Wingdings" w:char="F0E0"/>
      </w:r>
      <w:r>
        <w:t xml:space="preserve"> CCV value</w:t>
      </w:r>
    </w:p>
    <w:p w:rsidR="00235E9D" w:rsidRDefault="00235E9D" w:rsidP="00466DD3">
      <w:pPr>
        <w:pStyle w:val="ListParagraph"/>
        <w:numPr>
          <w:ilvl w:val="1"/>
          <w:numId w:val="4"/>
        </w:numPr>
      </w:pPr>
      <w:r>
        <w:t>(Optional) Driver License</w:t>
      </w:r>
    </w:p>
    <w:p w:rsidR="00235E9D" w:rsidRDefault="00235E9D" w:rsidP="00466DD3">
      <w:pPr>
        <w:pStyle w:val="ListParagraph"/>
        <w:numPr>
          <w:ilvl w:val="2"/>
          <w:numId w:val="4"/>
        </w:numPr>
      </w:pPr>
      <w:r>
        <w:t>State:String:2</w:t>
      </w:r>
    </w:p>
    <w:p w:rsidR="00235E9D" w:rsidRDefault="00235E9D" w:rsidP="00466DD3">
      <w:pPr>
        <w:pStyle w:val="ListParagraph"/>
        <w:numPr>
          <w:ilvl w:val="2"/>
          <w:numId w:val="4"/>
        </w:numPr>
      </w:pPr>
      <w:r>
        <w:t>DriverLicenseNumber:String:20</w:t>
      </w:r>
    </w:p>
    <w:p w:rsidR="00235E9D" w:rsidRDefault="00235E9D" w:rsidP="00466DD3">
      <w:pPr>
        <w:pStyle w:val="ListParagraph"/>
        <w:numPr>
          <w:ilvl w:val="2"/>
          <w:numId w:val="4"/>
        </w:numPr>
      </w:pPr>
      <w:r>
        <w:t xml:space="preserve">DateOfBirth:String:10 </w:t>
      </w:r>
      <w:r>
        <w:sym w:font="Wingdings" w:char="F0E0"/>
      </w:r>
      <w:r>
        <w:t xml:space="preserve"> Format: YYYY-MM-DD</w:t>
      </w:r>
    </w:p>
    <w:p w:rsidR="00235E9D" w:rsidRDefault="00235E9D" w:rsidP="00466DD3">
      <w:pPr>
        <w:pStyle w:val="ListParagraph"/>
        <w:numPr>
          <w:ilvl w:val="1"/>
          <w:numId w:val="4"/>
        </w:numPr>
      </w:pPr>
      <w:r>
        <w:t xml:space="preserve">(Optional) Tax ID:String:9 </w:t>
      </w:r>
      <w:r>
        <w:sym w:font="Wingdings" w:char="F0E0"/>
      </w:r>
      <w:r>
        <w:t xml:space="preserve"> Customers Tax ID or SSN</w:t>
      </w:r>
    </w:p>
    <w:p w:rsidR="00235E9D" w:rsidRDefault="00235E9D" w:rsidP="00235E9D">
      <w:pPr>
        <w:pStyle w:val="ListParagraph"/>
      </w:pPr>
      <w:r>
        <w:t>(Optional) Shipping Profile</w:t>
      </w:r>
    </w:p>
    <w:p w:rsidR="00235E9D" w:rsidRDefault="00235E9D" w:rsidP="00466DD3">
      <w:pPr>
        <w:pStyle w:val="ListParagraph"/>
        <w:numPr>
          <w:ilvl w:val="1"/>
          <w:numId w:val="4"/>
        </w:numPr>
      </w:pPr>
      <w:r>
        <w:t>(Optional)FirstName:String:64</w:t>
      </w:r>
    </w:p>
    <w:p w:rsidR="00235E9D" w:rsidRDefault="00235E9D" w:rsidP="00466DD3">
      <w:pPr>
        <w:pStyle w:val="ListParagraph"/>
        <w:numPr>
          <w:ilvl w:val="1"/>
          <w:numId w:val="4"/>
        </w:numPr>
      </w:pPr>
      <w:r>
        <w:t>(Optional)MiddleInitial:String:1</w:t>
      </w:r>
    </w:p>
    <w:p w:rsidR="00235E9D" w:rsidRDefault="00235E9D" w:rsidP="00466DD3">
      <w:pPr>
        <w:pStyle w:val="ListParagraph"/>
        <w:numPr>
          <w:ilvl w:val="1"/>
          <w:numId w:val="4"/>
        </w:numPr>
      </w:pPr>
      <w:r>
        <w:t>(Optional)LastName:String:64</w:t>
      </w:r>
    </w:p>
    <w:p w:rsidR="00235E9D" w:rsidRDefault="00235E9D" w:rsidP="00466DD3">
      <w:pPr>
        <w:pStyle w:val="ListParagraph"/>
        <w:numPr>
          <w:ilvl w:val="1"/>
          <w:numId w:val="4"/>
        </w:numPr>
      </w:pPr>
      <w:r>
        <w:t>(Optional)Company:String:50</w:t>
      </w:r>
    </w:p>
    <w:p w:rsidR="00235E9D" w:rsidRDefault="00235E9D" w:rsidP="00466DD3">
      <w:pPr>
        <w:pStyle w:val="ListParagraph"/>
        <w:numPr>
          <w:ilvl w:val="1"/>
          <w:numId w:val="4"/>
        </w:numPr>
      </w:pPr>
      <w:r>
        <w:t>(Optional)Address1:String:128</w:t>
      </w:r>
    </w:p>
    <w:p w:rsidR="00235E9D" w:rsidRDefault="00235E9D" w:rsidP="00466DD3">
      <w:pPr>
        <w:pStyle w:val="ListParagraph"/>
        <w:numPr>
          <w:ilvl w:val="1"/>
          <w:numId w:val="4"/>
        </w:numPr>
      </w:pPr>
      <w:r>
        <w:t>(Optional)Address2:String:128</w:t>
      </w:r>
    </w:p>
    <w:p w:rsidR="00235E9D" w:rsidRDefault="00235E9D" w:rsidP="00466DD3">
      <w:pPr>
        <w:pStyle w:val="ListParagraph"/>
        <w:numPr>
          <w:ilvl w:val="1"/>
          <w:numId w:val="4"/>
        </w:numPr>
      </w:pPr>
      <w:r>
        <w:t>(Optional)City:String:64</w:t>
      </w:r>
    </w:p>
    <w:p w:rsidR="00235E9D" w:rsidRDefault="00235E9D" w:rsidP="00466DD3">
      <w:pPr>
        <w:pStyle w:val="ListParagraph"/>
        <w:numPr>
          <w:ilvl w:val="1"/>
          <w:numId w:val="4"/>
        </w:numPr>
      </w:pPr>
      <w:r>
        <w:t>(Optional)State:String:64</w:t>
      </w:r>
    </w:p>
    <w:p w:rsidR="00235E9D" w:rsidRDefault="00235E9D" w:rsidP="00466DD3">
      <w:pPr>
        <w:pStyle w:val="ListParagraph"/>
        <w:numPr>
          <w:ilvl w:val="1"/>
          <w:numId w:val="4"/>
        </w:numPr>
      </w:pPr>
      <w:r>
        <w:t>(Optional)Zip:String:5</w:t>
      </w:r>
    </w:p>
    <w:p w:rsidR="00235E9D" w:rsidRDefault="00235E9D" w:rsidP="00466DD3">
      <w:pPr>
        <w:pStyle w:val="ListParagraph"/>
        <w:numPr>
          <w:ilvl w:val="1"/>
          <w:numId w:val="4"/>
        </w:numPr>
      </w:pPr>
      <w:r>
        <w:t>(Optional)Zip4:String:4</w:t>
      </w:r>
    </w:p>
    <w:p w:rsidR="00235E9D" w:rsidRDefault="00235E9D" w:rsidP="00466DD3">
      <w:pPr>
        <w:pStyle w:val="ListParagraph"/>
        <w:numPr>
          <w:ilvl w:val="1"/>
          <w:numId w:val="4"/>
        </w:numPr>
      </w:pPr>
      <w:r>
        <w:t>(Optional)Country:String:128</w:t>
      </w:r>
    </w:p>
    <w:p w:rsidR="00235E9D" w:rsidRDefault="00235E9D" w:rsidP="00466DD3">
      <w:pPr>
        <w:pStyle w:val="ListParagraph"/>
        <w:numPr>
          <w:ilvl w:val="1"/>
          <w:numId w:val="4"/>
        </w:numPr>
      </w:pPr>
      <w:r>
        <w:t>(Optional)PhoneNumber:String:25</w:t>
      </w:r>
    </w:p>
    <w:p w:rsidR="00235E9D" w:rsidRDefault="00235E9D" w:rsidP="00466DD3">
      <w:pPr>
        <w:pStyle w:val="ListParagraph"/>
        <w:numPr>
          <w:ilvl w:val="1"/>
          <w:numId w:val="4"/>
        </w:numPr>
      </w:pPr>
      <w:r>
        <w:t>(Optional)FaxNumber:String:25</w:t>
      </w:r>
    </w:p>
    <w:p w:rsidR="00235E9D" w:rsidRDefault="00235E9D" w:rsidP="00235E9D">
      <w:pPr>
        <w:pStyle w:val="ListParagraph"/>
      </w:pPr>
      <w:r>
        <w:t xml:space="preserve">Validate:Enum </w:t>
      </w:r>
      <w:r>
        <w:sym w:font="Wingdings" w:char="F0E0"/>
      </w:r>
      <w:r>
        <w:t xml:space="preserve"> How validation of this customer should be handled</w:t>
      </w:r>
    </w:p>
    <w:p w:rsidR="00235E9D" w:rsidRDefault="00235E9D" w:rsidP="00466DD3">
      <w:pPr>
        <w:pStyle w:val="ListParagraph"/>
        <w:numPr>
          <w:ilvl w:val="1"/>
          <w:numId w:val="4"/>
        </w:numPr>
      </w:pPr>
      <w:r>
        <w:t xml:space="preserve">liveMode </w:t>
      </w:r>
      <w:r>
        <w:sym w:font="Wingdings" w:char="F0E0"/>
      </w:r>
      <w:r>
        <w:t xml:space="preserve"> Generates a transaction to the processor</w:t>
      </w:r>
    </w:p>
    <w:p w:rsidR="00235E9D" w:rsidRDefault="00235E9D" w:rsidP="00466DD3">
      <w:pPr>
        <w:pStyle w:val="ListParagraph"/>
        <w:numPr>
          <w:ilvl w:val="1"/>
          <w:numId w:val="4"/>
        </w:numPr>
      </w:pPr>
      <w:r>
        <w:t xml:space="preserve">testMode </w:t>
      </w:r>
      <w:r>
        <w:sym w:font="Wingdings" w:char="F0E0"/>
      </w:r>
      <w:r>
        <w:t xml:space="preserve"> Field validation only</w:t>
      </w:r>
    </w:p>
    <w:p w:rsidR="00235E9D" w:rsidRDefault="00235E9D" w:rsidP="00466DD3">
      <w:pPr>
        <w:pStyle w:val="ListParagraph"/>
        <w:numPr>
          <w:ilvl w:val="1"/>
          <w:numId w:val="4"/>
        </w:numPr>
      </w:pPr>
      <w:r>
        <w:t xml:space="preserve">none </w:t>
      </w:r>
      <w:r>
        <w:sym w:font="Wingdings" w:char="F0E0"/>
      </w:r>
      <w:r>
        <w:t xml:space="preserve"> No validation is performed</w:t>
      </w:r>
    </w:p>
    <w:p w:rsidR="00235E9D" w:rsidRDefault="00235E9D" w:rsidP="00466DD3">
      <w:pPr>
        <w:pStyle w:val="ListParagraph"/>
        <w:numPr>
          <w:ilvl w:val="2"/>
          <w:numId w:val="4"/>
        </w:numPr>
      </w:pPr>
      <w:r w:rsidRPr="0064017D">
        <w:rPr>
          <w:b/>
        </w:rPr>
        <w:t>Note</w:t>
      </w:r>
      <w:r>
        <w:t>: Use this value if no PaymentProfile is passed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 xml:space="preserve">CustomerProfileID:String:32 </w:t>
      </w:r>
      <w:r>
        <w:sym w:font="Wingdings" w:char="F0E0"/>
      </w:r>
      <w:r>
        <w:t xml:space="preserve"> Profile ID of the created customer account.  This ID is required by majority of the other payment methods.</w:t>
      </w:r>
    </w:p>
    <w:p w:rsidR="00235E9D" w:rsidRDefault="00235E9D" w:rsidP="00235E9D">
      <w:pPr>
        <w:pStyle w:val="ListParagraph"/>
      </w:pPr>
      <w:r>
        <w:t>(Optional) Customer Payment Profile ID array</w:t>
      </w:r>
    </w:p>
    <w:p w:rsidR="00235E9D" w:rsidRDefault="00235E9D" w:rsidP="00466DD3">
      <w:pPr>
        <w:pStyle w:val="ListParagraph"/>
        <w:numPr>
          <w:ilvl w:val="1"/>
          <w:numId w:val="4"/>
        </w:numPr>
      </w:pPr>
      <w:r>
        <w:t xml:space="preserve">CustomerPaymentProfileID:String:32 </w:t>
      </w:r>
      <w:r>
        <w:sym w:font="Wingdings" w:char="F0E0"/>
      </w:r>
      <w:r>
        <w:t xml:space="preserve"> If Payment Profile was passed the assigned Payment Profile ID</w:t>
      </w:r>
    </w:p>
    <w:p w:rsidR="00235E9D" w:rsidRDefault="00235E9D" w:rsidP="00235E9D">
      <w:pPr>
        <w:pStyle w:val="ListParagraph"/>
      </w:pPr>
      <w:r>
        <w:t>(Optional) Customer Shipping Profile ID array</w:t>
      </w:r>
    </w:p>
    <w:p w:rsidR="00235E9D" w:rsidRDefault="00235E9D" w:rsidP="00466DD3">
      <w:pPr>
        <w:pStyle w:val="ListParagraph"/>
        <w:numPr>
          <w:ilvl w:val="1"/>
          <w:numId w:val="4"/>
        </w:numPr>
      </w:pPr>
      <w:r>
        <w:t xml:space="preserve">CustomerShippingProfileID:String:32 </w:t>
      </w:r>
      <w:r>
        <w:sym w:font="Wingdings" w:char="F0E0"/>
      </w:r>
      <w:r>
        <w:t xml:space="preserve"> If Shipping Profile was passed the assigned Shipping Profile ID</w:t>
      </w:r>
    </w:p>
    <w:p w:rsidR="00235E9D" w:rsidRDefault="00235E9D" w:rsidP="00235E9D">
      <w:pPr>
        <w:pStyle w:val="ListParagraph"/>
      </w:pPr>
      <w:r>
        <w:t xml:space="preserve">(Optional) Payment validation array </w:t>
      </w:r>
      <w:r>
        <w:sym w:font="Wingdings" w:char="F0E0"/>
      </w:r>
      <w:r>
        <w:t xml:space="preserve"> If passed Validate was liveMode/testMode and payment profile was passed this structure provides the result of the validation</w:t>
      </w:r>
    </w:p>
    <w:p w:rsidR="00235E9D" w:rsidRDefault="00235E9D" w:rsidP="00466DD3">
      <w:pPr>
        <w:pStyle w:val="ListParagraph"/>
        <w:numPr>
          <w:ilvl w:val="1"/>
          <w:numId w:val="4"/>
        </w:numPr>
      </w:pPr>
      <w:r>
        <w:t xml:space="preserve">ResponseCode:String:8 </w:t>
      </w:r>
      <w:r>
        <w:sym w:font="Wingdings" w:char="F0E0"/>
      </w:r>
      <w:r>
        <w:t>Response Code (Provider specific)</w:t>
      </w:r>
    </w:p>
    <w:p w:rsidR="00235E9D" w:rsidRDefault="00235E9D" w:rsidP="00466DD3">
      <w:pPr>
        <w:pStyle w:val="ListParagraph"/>
        <w:numPr>
          <w:ilvl w:val="1"/>
          <w:numId w:val="4"/>
        </w:numPr>
      </w:pPr>
      <w:r>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lastRenderedPageBreak/>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w:t>
      </w:r>
    </w:p>
    <w:p w:rsidR="00235E9D" w:rsidRDefault="00235E9D" w:rsidP="00235E9D">
      <w:r>
        <w:t>Return Sub Codes</w:t>
      </w:r>
    </w:p>
    <w:p w:rsidR="00235E9D" w:rsidRDefault="00235E9D" w:rsidP="00235E9D">
      <w:pPr>
        <w:pStyle w:val="ListParagraph"/>
      </w:pPr>
      <w:r>
        <w:t xml:space="preserve">0x5000 </w:t>
      </w:r>
      <w:r>
        <w:sym w:font="Wingdings" w:char="F0E0"/>
      </w:r>
      <w:r>
        <w:t xml:space="preserve"> Success</w:t>
      </w:r>
    </w:p>
    <w:p w:rsidR="00235E9D" w:rsidRDefault="00235E9D" w:rsidP="00235E9D">
      <w:pPr>
        <w:pStyle w:val="ListParagraph"/>
      </w:pPr>
      <w:r>
        <w:t xml:space="preserve">0x5001 </w:t>
      </w:r>
      <w:r>
        <w:sym w:font="Wingdings" w:char="F0E0"/>
      </w:r>
      <w:r>
        <w:t xml:space="preserve"> Payment Gateway failure</w:t>
      </w:r>
    </w:p>
    <w:p w:rsidR="00235E9D" w:rsidRPr="00120411" w:rsidRDefault="00235E9D" w:rsidP="00235E9D">
      <w:pPr>
        <w:pStyle w:val="ListParagraph"/>
      </w:pPr>
      <w:r>
        <w:t xml:space="preserve">0x5003 </w:t>
      </w:r>
      <w:r>
        <w:sym w:font="Wingdings" w:char="F0E0"/>
      </w:r>
      <w:r>
        <w:t xml:space="preserve"> Internal failure</w:t>
      </w:r>
    </w:p>
    <w:p w:rsidR="00235E9D" w:rsidRDefault="00235E9D" w:rsidP="00235E9D">
      <w:pPr>
        <w:pStyle w:val="Heading3"/>
        <w:rPr>
          <w:b/>
          <w:color w:val="FF0000"/>
        </w:rPr>
      </w:pPr>
      <w:bookmarkStart w:id="243" w:name="_Toc360451241"/>
      <w:bookmarkStart w:id="244" w:name="_Toc382297007"/>
      <w:r>
        <w:t>Internal Get Payment Customer</w:t>
      </w:r>
      <w:bookmarkEnd w:id="243"/>
      <w:bookmarkEnd w:id="244"/>
    </w:p>
    <w:p w:rsidR="00235E9D" w:rsidRPr="00197662" w:rsidRDefault="00235E9D" w:rsidP="00235E9D">
      <w:r>
        <w:t>Returns customer payment details.</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Profile ID of the customer.</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Customer Identification Info</w:t>
      </w:r>
    </w:p>
    <w:p w:rsidR="00235E9D" w:rsidRDefault="00235E9D" w:rsidP="00466DD3">
      <w:pPr>
        <w:pStyle w:val="ListParagraph"/>
        <w:numPr>
          <w:ilvl w:val="1"/>
          <w:numId w:val="4"/>
        </w:numPr>
      </w:pPr>
      <w:r>
        <w:t xml:space="preserve">(Optional)Customer ID:String:20 </w:t>
      </w:r>
      <w:r>
        <w:sym w:font="Wingdings" w:char="F0E0"/>
      </w:r>
      <w:r>
        <w:t xml:space="preserve"> Caller Assigned Customer ID</w:t>
      </w:r>
    </w:p>
    <w:p w:rsidR="00235E9D" w:rsidRDefault="00235E9D" w:rsidP="00466DD3">
      <w:pPr>
        <w:pStyle w:val="ListParagraph"/>
        <w:numPr>
          <w:ilvl w:val="1"/>
          <w:numId w:val="4"/>
        </w:numPr>
      </w:pPr>
      <w:r>
        <w:t xml:space="preserve">(Optional)Description:String:255 </w:t>
      </w:r>
      <w:r>
        <w:sym w:font="Wingdings" w:char="F0E0"/>
      </w:r>
      <w:r>
        <w:t xml:space="preserve"> Description of the customer</w:t>
      </w:r>
    </w:p>
    <w:p w:rsidR="00235E9D" w:rsidRDefault="00235E9D" w:rsidP="00466DD3">
      <w:pPr>
        <w:pStyle w:val="ListParagraph"/>
        <w:numPr>
          <w:ilvl w:val="1"/>
          <w:numId w:val="4"/>
        </w:numPr>
      </w:pPr>
      <w:r>
        <w:t xml:space="preserve">(Optional)Email:String:255 </w:t>
      </w:r>
      <w:r>
        <w:sym w:font="Wingdings" w:char="F0E0"/>
      </w:r>
      <w:r>
        <w:t xml:space="preserve"> Email address associated with the customer</w:t>
      </w:r>
    </w:p>
    <w:p w:rsidR="00235E9D" w:rsidRDefault="00235E9D" w:rsidP="00235E9D">
      <w:pPr>
        <w:pStyle w:val="ListParagraph"/>
      </w:pPr>
      <w:r>
        <w:t>(Optional)Customer Payment Profile ID array</w:t>
      </w:r>
    </w:p>
    <w:p w:rsidR="00235E9D" w:rsidRDefault="00235E9D" w:rsidP="00466DD3">
      <w:pPr>
        <w:pStyle w:val="ListParagraph"/>
        <w:numPr>
          <w:ilvl w:val="1"/>
          <w:numId w:val="4"/>
        </w:numPr>
      </w:pPr>
      <w:r>
        <w:t>CustomerPaymentProfileID:String:32</w:t>
      </w:r>
    </w:p>
    <w:p w:rsidR="00235E9D" w:rsidRDefault="00235E9D" w:rsidP="00466DD3">
      <w:pPr>
        <w:pStyle w:val="ListParagraph"/>
        <w:numPr>
          <w:ilvl w:val="1"/>
          <w:numId w:val="4"/>
        </w:numPr>
      </w:pPr>
      <w:r>
        <w:t xml:space="preserve">Type:ENUM:(Individual or Business) </w:t>
      </w:r>
      <w:r>
        <w:sym w:font="Wingdings" w:char="F0E0"/>
      </w:r>
      <w:r>
        <w:t xml:space="preserve"> Type of customer</w:t>
      </w:r>
    </w:p>
    <w:p w:rsidR="00235E9D" w:rsidRDefault="00235E9D" w:rsidP="00466DD3">
      <w:pPr>
        <w:pStyle w:val="ListParagraph"/>
        <w:numPr>
          <w:ilvl w:val="1"/>
          <w:numId w:val="4"/>
        </w:numPr>
      </w:pPr>
      <w:r>
        <w:t>(Optional) Billing Address</w:t>
      </w:r>
    </w:p>
    <w:p w:rsidR="00235E9D" w:rsidRDefault="00235E9D" w:rsidP="00466DD3">
      <w:pPr>
        <w:pStyle w:val="ListParagraph"/>
        <w:numPr>
          <w:ilvl w:val="2"/>
          <w:numId w:val="4"/>
        </w:numPr>
      </w:pPr>
      <w:r>
        <w:t>(Optional)FirstName:String:64</w:t>
      </w:r>
    </w:p>
    <w:p w:rsidR="00235E9D" w:rsidRDefault="00235E9D" w:rsidP="00466DD3">
      <w:pPr>
        <w:pStyle w:val="ListParagraph"/>
        <w:numPr>
          <w:ilvl w:val="2"/>
          <w:numId w:val="4"/>
        </w:numPr>
      </w:pPr>
      <w:r>
        <w:t>(Optional)MiddleInitial:String:1</w:t>
      </w:r>
    </w:p>
    <w:p w:rsidR="00235E9D" w:rsidRDefault="00235E9D" w:rsidP="00466DD3">
      <w:pPr>
        <w:pStyle w:val="ListParagraph"/>
        <w:numPr>
          <w:ilvl w:val="2"/>
          <w:numId w:val="4"/>
        </w:numPr>
      </w:pPr>
      <w:r>
        <w:t>(Optional)LastName:String:64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(Optional)Address1:String:128</w:t>
      </w:r>
    </w:p>
    <w:p w:rsidR="00235E9D" w:rsidRDefault="00235E9D" w:rsidP="00466DD3">
      <w:pPr>
        <w:pStyle w:val="ListParagraph"/>
        <w:numPr>
          <w:ilvl w:val="2"/>
          <w:numId w:val="4"/>
        </w:numPr>
      </w:pPr>
      <w:r>
        <w:t>(Optional)Address2:String:128</w:t>
      </w:r>
    </w:p>
    <w:p w:rsidR="00235E9D" w:rsidRDefault="00235E9D" w:rsidP="00466DD3">
      <w:pPr>
        <w:pStyle w:val="ListParagraph"/>
        <w:numPr>
          <w:ilvl w:val="2"/>
          <w:numId w:val="4"/>
        </w:numPr>
      </w:pPr>
      <w:r>
        <w:t>(Optional)City:String:64</w:t>
      </w:r>
    </w:p>
    <w:p w:rsidR="00235E9D" w:rsidRDefault="00235E9D" w:rsidP="00466DD3">
      <w:pPr>
        <w:pStyle w:val="ListParagraph"/>
        <w:numPr>
          <w:ilvl w:val="2"/>
          <w:numId w:val="4"/>
        </w:numPr>
      </w:pPr>
      <w:r>
        <w:t>(Optional)State:String:64</w:t>
      </w:r>
    </w:p>
    <w:p w:rsidR="00235E9D" w:rsidRDefault="00235E9D" w:rsidP="00466DD3">
      <w:pPr>
        <w:pStyle w:val="ListParagraph"/>
        <w:numPr>
          <w:ilvl w:val="2"/>
          <w:numId w:val="4"/>
        </w:numPr>
      </w:pPr>
      <w:r>
        <w:t>(Optional)Zip:String:5</w:t>
      </w:r>
    </w:p>
    <w:p w:rsidR="00235E9D" w:rsidRDefault="00235E9D" w:rsidP="00466DD3">
      <w:pPr>
        <w:pStyle w:val="ListParagraph"/>
        <w:numPr>
          <w:ilvl w:val="2"/>
          <w:numId w:val="4"/>
        </w:numPr>
      </w:pPr>
      <w:r>
        <w:t>(Optional)Zip4:String:4</w:t>
      </w:r>
    </w:p>
    <w:p w:rsidR="00235E9D" w:rsidRDefault="00235E9D" w:rsidP="00466DD3">
      <w:pPr>
        <w:pStyle w:val="ListParagraph"/>
        <w:numPr>
          <w:ilvl w:val="2"/>
          <w:numId w:val="4"/>
        </w:numPr>
      </w:pPr>
      <w:r>
        <w:t>(Optional)Country:String:128</w:t>
      </w:r>
    </w:p>
    <w:p w:rsidR="00235E9D" w:rsidRDefault="00235E9D" w:rsidP="00466DD3">
      <w:pPr>
        <w:pStyle w:val="ListParagraph"/>
        <w:numPr>
          <w:ilvl w:val="2"/>
          <w:numId w:val="4"/>
        </w:numPr>
      </w:pPr>
      <w:r>
        <w:t>(Optional)PhoneNumber:String:25</w:t>
      </w:r>
    </w:p>
    <w:p w:rsidR="00235E9D" w:rsidRDefault="00235E9D" w:rsidP="00466DD3">
      <w:pPr>
        <w:pStyle w:val="ListParagraph"/>
        <w:numPr>
          <w:ilvl w:val="2"/>
          <w:numId w:val="4"/>
        </w:numPr>
      </w:pPr>
      <w:r>
        <w:t>(Optional)FaxNumber:String:25</w:t>
      </w:r>
    </w:p>
    <w:p w:rsidR="00235E9D" w:rsidRDefault="00235E9D" w:rsidP="00466DD3">
      <w:pPr>
        <w:pStyle w:val="ListParagraph"/>
        <w:numPr>
          <w:ilvl w:val="1"/>
          <w:numId w:val="4"/>
        </w:numPr>
      </w:pPr>
      <w:r>
        <w:t>(Optional) Bank Account Information</w:t>
      </w:r>
    </w:p>
    <w:p w:rsidR="00235E9D" w:rsidRDefault="00235E9D" w:rsidP="00466DD3">
      <w:pPr>
        <w:pStyle w:val="ListParagraph"/>
        <w:numPr>
          <w:ilvl w:val="2"/>
          <w:numId w:val="4"/>
        </w:numPr>
      </w:pPr>
      <w:r>
        <w:t>AccountType:ENUM:(Checking, Savings)</w:t>
      </w:r>
    </w:p>
    <w:p w:rsidR="00235E9D" w:rsidRDefault="00235E9D" w:rsidP="00466DD3">
      <w:pPr>
        <w:pStyle w:val="ListParagraph"/>
        <w:numPr>
          <w:ilvl w:val="2"/>
          <w:numId w:val="4"/>
        </w:numPr>
      </w:pPr>
      <w:r>
        <w:t>AccountName:String:32</w:t>
      </w:r>
    </w:p>
    <w:p w:rsidR="00235E9D" w:rsidRDefault="00235E9D" w:rsidP="00466DD3">
      <w:pPr>
        <w:pStyle w:val="ListParagraph"/>
        <w:numPr>
          <w:ilvl w:val="2"/>
          <w:numId w:val="4"/>
        </w:numPr>
      </w:pPr>
      <w:r>
        <w:t>ECheckType:ENUM:(CCD, PPD, TEL, WEB)</w:t>
      </w:r>
    </w:p>
    <w:p w:rsidR="00235E9D" w:rsidRDefault="00235E9D" w:rsidP="00466DD3">
      <w:pPr>
        <w:pStyle w:val="ListParagraph"/>
        <w:numPr>
          <w:ilvl w:val="2"/>
          <w:numId w:val="4"/>
        </w:numPr>
      </w:pPr>
      <w:r>
        <w:t>BankName:String:64</w:t>
      </w:r>
    </w:p>
    <w:p w:rsidR="00235E9D" w:rsidRDefault="00235E9D" w:rsidP="00466DD3">
      <w:pPr>
        <w:pStyle w:val="ListParagraph"/>
        <w:numPr>
          <w:ilvl w:val="2"/>
          <w:numId w:val="4"/>
        </w:numPr>
      </w:pPr>
      <w:r>
        <w:t>RoutingNumber:String:9</w:t>
      </w:r>
    </w:p>
    <w:p w:rsidR="00235E9D" w:rsidRDefault="00235E9D" w:rsidP="00466DD3">
      <w:pPr>
        <w:pStyle w:val="ListParagraph"/>
        <w:numPr>
          <w:ilvl w:val="2"/>
          <w:numId w:val="4"/>
        </w:numPr>
      </w:pPr>
      <w:r>
        <w:lastRenderedPageBreak/>
        <w:t>AccountNumber:String:17</w:t>
      </w:r>
    </w:p>
    <w:p w:rsidR="00235E9D" w:rsidRDefault="00235E9D" w:rsidP="00466DD3">
      <w:pPr>
        <w:pStyle w:val="ListParagraph"/>
        <w:numPr>
          <w:ilvl w:val="1"/>
          <w:numId w:val="4"/>
        </w:numPr>
      </w:pPr>
      <w:r>
        <w:t>(Optional) Credit Card Information</w:t>
      </w:r>
    </w:p>
    <w:p w:rsidR="00235E9D" w:rsidRDefault="00235E9D" w:rsidP="00466DD3">
      <w:pPr>
        <w:pStyle w:val="ListParagraph"/>
        <w:numPr>
          <w:ilvl w:val="2"/>
          <w:numId w:val="4"/>
        </w:numPr>
      </w:pPr>
      <w:r>
        <w:t>CardNumber:String:16</w:t>
      </w:r>
    </w:p>
    <w:p w:rsidR="00235E9D" w:rsidRDefault="00235E9D" w:rsidP="00466DD3">
      <w:pPr>
        <w:pStyle w:val="ListParagraph"/>
        <w:numPr>
          <w:ilvl w:val="2"/>
          <w:numId w:val="4"/>
        </w:numPr>
      </w:pPr>
      <w:r>
        <w:t xml:space="preserve">ExpirationDate:String:7 </w:t>
      </w:r>
      <w:r>
        <w:sym w:font="Wingdings" w:char="F0E0"/>
      </w:r>
      <w:r>
        <w:t xml:space="preserve"> Format: YYYY-MM</w:t>
      </w:r>
    </w:p>
    <w:p w:rsidR="00235E9D" w:rsidRDefault="00235E9D" w:rsidP="00466DD3">
      <w:pPr>
        <w:pStyle w:val="ListParagraph"/>
        <w:numPr>
          <w:ilvl w:val="2"/>
          <w:numId w:val="4"/>
        </w:numPr>
      </w:pPr>
      <w:r>
        <w:t xml:space="preserve">CardCode:String:4 </w:t>
      </w:r>
      <w:r>
        <w:sym w:font="Wingdings" w:char="F0E0"/>
      </w:r>
      <w:r>
        <w:t xml:space="preserve"> CCV value</w:t>
      </w:r>
    </w:p>
    <w:p w:rsidR="00235E9D" w:rsidRDefault="00235E9D" w:rsidP="00466DD3">
      <w:pPr>
        <w:pStyle w:val="ListParagraph"/>
        <w:numPr>
          <w:ilvl w:val="1"/>
          <w:numId w:val="4"/>
        </w:numPr>
      </w:pPr>
      <w:r>
        <w:t>(Optional) Driver License</w:t>
      </w:r>
    </w:p>
    <w:p w:rsidR="00235E9D" w:rsidRDefault="00235E9D" w:rsidP="00466DD3">
      <w:pPr>
        <w:pStyle w:val="ListParagraph"/>
        <w:numPr>
          <w:ilvl w:val="2"/>
          <w:numId w:val="4"/>
        </w:numPr>
      </w:pPr>
      <w:r>
        <w:t>State:String:2</w:t>
      </w:r>
    </w:p>
    <w:p w:rsidR="00235E9D" w:rsidRDefault="00235E9D" w:rsidP="00466DD3">
      <w:pPr>
        <w:pStyle w:val="ListParagraph"/>
        <w:numPr>
          <w:ilvl w:val="2"/>
          <w:numId w:val="4"/>
        </w:numPr>
      </w:pPr>
      <w:r>
        <w:t>DriverLicenseNumber:String:20</w:t>
      </w:r>
    </w:p>
    <w:p w:rsidR="00235E9D" w:rsidRDefault="00235E9D" w:rsidP="00466DD3">
      <w:pPr>
        <w:pStyle w:val="ListParagraph"/>
        <w:numPr>
          <w:ilvl w:val="2"/>
          <w:numId w:val="4"/>
        </w:numPr>
      </w:pPr>
      <w:r>
        <w:t xml:space="preserve">DateOfBirth:String:10 </w:t>
      </w:r>
      <w:r>
        <w:sym w:font="Wingdings" w:char="F0E0"/>
      </w:r>
      <w:r>
        <w:t xml:space="preserve"> Format: YYYY-MM-DD</w:t>
      </w:r>
    </w:p>
    <w:p w:rsidR="00235E9D" w:rsidRDefault="00235E9D" w:rsidP="00466DD3">
      <w:pPr>
        <w:pStyle w:val="ListParagraph"/>
        <w:numPr>
          <w:ilvl w:val="1"/>
          <w:numId w:val="4"/>
        </w:numPr>
      </w:pPr>
      <w:r>
        <w:t xml:space="preserve">(Optional) Tax ID:String:9 </w:t>
      </w:r>
      <w:r>
        <w:sym w:font="Wingdings" w:char="F0E0"/>
      </w:r>
      <w:r>
        <w:t xml:space="preserve"> Customers Tax ID or SSN</w:t>
      </w:r>
    </w:p>
    <w:p w:rsidR="00235E9D" w:rsidRDefault="00235E9D" w:rsidP="00235E9D">
      <w:pPr>
        <w:pStyle w:val="ListParagraph"/>
      </w:pPr>
      <w:r>
        <w:t xml:space="preserve"> (Optional)Customer Shipping Profile ID array</w:t>
      </w:r>
    </w:p>
    <w:p w:rsidR="00235E9D" w:rsidRDefault="00235E9D" w:rsidP="00466DD3">
      <w:pPr>
        <w:pStyle w:val="ListParagraph"/>
        <w:numPr>
          <w:ilvl w:val="1"/>
          <w:numId w:val="4"/>
        </w:numPr>
      </w:pPr>
      <w:r>
        <w:t>CustomerShippingProfileID:String:32</w:t>
      </w:r>
    </w:p>
    <w:p w:rsidR="00235E9D" w:rsidRDefault="00235E9D" w:rsidP="00466DD3">
      <w:pPr>
        <w:pStyle w:val="ListParagraph"/>
        <w:numPr>
          <w:ilvl w:val="1"/>
          <w:numId w:val="4"/>
        </w:numPr>
      </w:pPr>
      <w:r>
        <w:t>Address Record</w:t>
      </w:r>
    </w:p>
    <w:p w:rsidR="00235E9D" w:rsidRDefault="00235E9D" w:rsidP="00466DD3">
      <w:pPr>
        <w:pStyle w:val="ListParagraph"/>
        <w:numPr>
          <w:ilvl w:val="2"/>
          <w:numId w:val="4"/>
        </w:numPr>
      </w:pPr>
      <w:r>
        <w:t>(Optional)FirstName:String:64</w:t>
      </w:r>
    </w:p>
    <w:p w:rsidR="00235E9D" w:rsidRDefault="00235E9D" w:rsidP="00466DD3">
      <w:pPr>
        <w:pStyle w:val="ListParagraph"/>
        <w:numPr>
          <w:ilvl w:val="2"/>
          <w:numId w:val="4"/>
        </w:numPr>
      </w:pPr>
      <w:r>
        <w:t>(Optional)MiddleInitial:String:1</w:t>
      </w:r>
    </w:p>
    <w:p w:rsidR="00235E9D" w:rsidRDefault="00235E9D" w:rsidP="00466DD3">
      <w:pPr>
        <w:pStyle w:val="ListParagraph"/>
        <w:numPr>
          <w:ilvl w:val="2"/>
          <w:numId w:val="4"/>
        </w:numPr>
      </w:pPr>
      <w:r>
        <w:t>(Optional)LastName:String:64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(Optional)Address1:String:128</w:t>
      </w:r>
    </w:p>
    <w:p w:rsidR="00235E9D" w:rsidRDefault="00235E9D" w:rsidP="00466DD3">
      <w:pPr>
        <w:pStyle w:val="ListParagraph"/>
        <w:numPr>
          <w:ilvl w:val="2"/>
          <w:numId w:val="4"/>
        </w:numPr>
      </w:pPr>
      <w:r>
        <w:t>(Optional)Address2:String:128</w:t>
      </w:r>
    </w:p>
    <w:p w:rsidR="00235E9D" w:rsidRDefault="00235E9D" w:rsidP="00466DD3">
      <w:pPr>
        <w:pStyle w:val="ListParagraph"/>
        <w:numPr>
          <w:ilvl w:val="2"/>
          <w:numId w:val="4"/>
        </w:numPr>
      </w:pPr>
      <w:r>
        <w:t>(Optional)City:String:64</w:t>
      </w:r>
    </w:p>
    <w:p w:rsidR="00235E9D" w:rsidRDefault="00235E9D" w:rsidP="00466DD3">
      <w:pPr>
        <w:pStyle w:val="ListParagraph"/>
        <w:numPr>
          <w:ilvl w:val="2"/>
          <w:numId w:val="4"/>
        </w:numPr>
      </w:pPr>
      <w:r>
        <w:t>(Optional)State:String:64</w:t>
      </w:r>
    </w:p>
    <w:p w:rsidR="00235E9D" w:rsidRDefault="00235E9D" w:rsidP="00466DD3">
      <w:pPr>
        <w:pStyle w:val="ListParagraph"/>
        <w:numPr>
          <w:ilvl w:val="2"/>
          <w:numId w:val="4"/>
        </w:numPr>
      </w:pPr>
      <w:r>
        <w:t>(Optional)Zip:String:5</w:t>
      </w:r>
    </w:p>
    <w:p w:rsidR="00235E9D" w:rsidRDefault="00235E9D" w:rsidP="00466DD3">
      <w:pPr>
        <w:pStyle w:val="ListParagraph"/>
        <w:numPr>
          <w:ilvl w:val="2"/>
          <w:numId w:val="4"/>
        </w:numPr>
      </w:pPr>
      <w:r>
        <w:t>(Optional)Zip4:String:4</w:t>
      </w:r>
    </w:p>
    <w:p w:rsidR="00235E9D" w:rsidRDefault="00235E9D" w:rsidP="00466DD3">
      <w:pPr>
        <w:pStyle w:val="ListParagraph"/>
        <w:numPr>
          <w:ilvl w:val="2"/>
          <w:numId w:val="4"/>
        </w:numPr>
      </w:pPr>
      <w:r>
        <w:t>(Optional)Country:String:128</w:t>
      </w:r>
    </w:p>
    <w:p w:rsidR="00235E9D" w:rsidRDefault="00235E9D" w:rsidP="00466DD3">
      <w:pPr>
        <w:pStyle w:val="ListParagraph"/>
        <w:numPr>
          <w:ilvl w:val="2"/>
          <w:numId w:val="4"/>
        </w:numPr>
      </w:pPr>
      <w:r>
        <w:t>(Optional)PhoneNumber:String:25</w:t>
      </w:r>
    </w:p>
    <w:p w:rsidR="00235E9D" w:rsidRDefault="00235E9D" w:rsidP="00466DD3">
      <w:pPr>
        <w:pStyle w:val="ListParagraph"/>
        <w:numPr>
          <w:ilvl w:val="2"/>
          <w:numId w:val="4"/>
        </w:numPr>
      </w:pPr>
      <w:r>
        <w:t>(Optional)FaxNumber:String:25</w:t>
      </w:r>
    </w:p>
    <w:p w:rsidR="00235E9D" w:rsidRDefault="00235E9D" w:rsidP="00235E9D">
      <w:r>
        <w:t>Return Sub Codes</w:t>
      </w:r>
    </w:p>
    <w:p w:rsidR="00235E9D" w:rsidRDefault="00235E9D" w:rsidP="00235E9D">
      <w:pPr>
        <w:pStyle w:val="ListParagraph"/>
      </w:pPr>
      <w:r>
        <w:t xml:space="preserve">0x5100 </w:t>
      </w:r>
      <w:r>
        <w:sym w:font="Wingdings" w:char="F0E0"/>
      </w:r>
      <w:r>
        <w:t>Success</w:t>
      </w:r>
    </w:p>
    <w:p w:rsidR="00235E9D" w:rsidRDefault="00235E9D" w:rsidP="00235E9D">
      <w:pPr>
        <w:pStyle w:val="ListParagraph"/>
      </w:pPr>
      <w:r>
        <w:t xml:space="preserve">0x5101 </w:t>
      </w:r>
      <w:r>
        <w:sym w:font="Wingdings" w:char="F0E0"/>
      </w:r>
      <w:r>
        <w:t>Provider Gateway Failure</w:t>
      </w:r>
    </w:p>
    <w:p w:rsidR="00235E9D" w:rsidRPr="00120411" w:rsidRDefault="00235E9D" w:rsidP="00235E9D">
      <w:pPr>
        <w:pStyle w:val="ListParagraph"/>
      </w:pPr>
      <w:r>
        <w:t xml:space="preserve">0x5103 </w:t>
      </w:r>
      <w:r>
        <w:sym w:font="Wingdings" w:char="F0E0"/>
      </w:r>
      <w:r>
        <w:t>Internal System Failure</w:t>
      </w:r>
    </w:p>
    <w:p w:rsidR="00235E9D" w:rsidRDefault="00235E9D" w:rsidP="00235E9D">
      <w:pPr>
        <w:pStyle w:val="Heading3"/>
        <w:rPr>
          <w:b/>
          <w:color w:val="FF0000"/>
        </w:rPr>
      </w:pPr>
      <w:bookmarkStart w:id="245" w:name="_Toc360451242"/>
      <w:bookmarkStart w:id="246" w:name="_Toc382297008"/>
      <w:r>
        <w:t>Internal Change Payment Customer</w:t>
      </w:r>
      <w:bookmarkEnd w:id="245"/>
      <w:bookmarkEnd w:id="246"/>
    </w:p>
    <w:p w:rsidR="00235E9D" w:rsidRDefault="00235E9D" w:rsidP="00235E9D">
      <w:r>
        <w:t xml:space="preserve">Use to change customer profile information. </w:t>
      </w:r>
    </w:p>
    <w:p w:rsidR="00235E9D" w:rsidRPr="00197662" w:rsidRDefault="00235E9D" w:rsidP="00235E9D">
      <w:r w:rsidRPr="00454753">
        <w:rPr>
          <w:b/>
        </w:rPr>
        <w:t>Note</w:t>
      </w:r>
      <w:r>
        <w:t xml:space="preserve">:  </w:t>
      </w:r>
      <w:r w:rsidRPr="001A2386">
        <w:rPr>
          <w:rFonts w:cs="Arial"/>
          <w:lang w:bidi="ar-SA"/>
        </w:rPr>
        <w:t>If some fields in this request are not submitted or are submitted with a blank</w:t>
      </w:r>
      <w:r>
        <w:rPr>
          <w:rFonts w:cs="Arial"/>
          <w:lang w:bidi="ar-SA"/>
        </w:rPr>
        <w:t xml:space="preserve"> </w:t>
      </w:r>
      <w:r w:rsidRPr="001A2386">
        <w:rPr>
          <w:rFonts w:cs="Arial"/>
          <w:lang w:bidi="ar-SA"/>
        </w:rPr>
        <w:t>value, the values in the original profile are removed. As a best practice to</w:t>
      </w:r>
      <w:r>
        <w:rPr>
          <w:rFonts w:cs="Arial"/>
          <w:lang w:bidi="ar-SA"/>
        </w:rPr>
        <w:t xml:space="preserve"> </w:t>
      </w:r>
      <w:r w:rsidRPr="001A2386">
        <w:rPr>
          <w:rFonts w:cs="Arial"/>
          <w:lang w:bidi="ar-SA"/>
        </w:rPr>
        <w:t xml:space="preserve">prevent this from happening, call </w:t>
      </w:r>
      <w:r>
        <w:rPr>
          <w:rFonts w:cs="Arial"/>
          <w:lang w:bidi="ar-SA"/>
        </w:rPr>
        <w:t>g</w:t>
      </w:r>
      <w:r w:rsidRPr="001A2386">
        <w:rPr>
          <w:rFonts w:cs="Courier New"/>
          <w:lang w:bidi="ar-SA"/>
        </w:rPr>
        <w:t>et</w:t>
      </w:r>
      <w:r>
        <w:rPr>
          <w:rFonts w:cs="Courier New"/>
          <w:lang w:bidi="ar-SA"/>
        </w:rPr>
        <w:t>Customer</w:t>
      </w:r>
      <w:r w:rsidRPr="001A2386">
        <w:rPr>
          <w:rFonts w:cs="Courier New"/>
          <w:lang w:bidi="ar-SA"/>
        </w:rPr>
        <w:t xml:space="preserve"> </w:t>
      </w:r>
      <w:r w:rsidRPr="001A2386">
        <w:rPr>
          <w:rFonts w:cs="Arial"/>
          <w:lang w:bidi="ar-SA"/>
        </w:rPr>
        <w:t>before</w:t>
      </w:r>
      <w:r>
        <w:rPr>
          <w:rFonts w:cs="Arial"/>
          <w:lang w:bidi="ar-SA"/>
        </w:rPr>
        <w:t xml:space="preserve"> </w:t>
      </w:r>
      <w:r w:rsidRPr="001A2386">
        <w:rPr>
          <w:rFonts w:cs="Arial"/>
          <w:lang w:bidi="ar-SA"/>
        </w:rPr>
        <w:t xml:space="preserve">calling </w:t>
      </w:r>
      <w:r>
        <w:rPr>
          <w:rFonts w:cs="Arial"/>
          <w:lang w:bidi="ar-SA"/>
        </w:rPr>
        <w:t>change</w:t>
      </w:r>
      <w:r>
        <w:rPr>
          <w:rFonts w:cs="Courier New"/>
          <w:lang w:bidi="ar-SA"/>
        </w:rPr>
        <w:t>Customer</w:t>
      </w:r>
      <w:r w:rsidRPr="001A2386">
        <w:rPr>
          <w:rFonts w:cs="Arial"/>
          <w:lang w:bidi="ar-SA"/>
        </w:rPr>
        <w:t>. That will return all current</w:t>
      </w:r>
      <w:r>
        <w:rPr>
          <w:rFonts w:cs="Arial"/>
          <w:lang w:bidi="ar-SA"/>
        </w:rPr>
        <w:t xml:space="preserve"> </w:t>
      </w:r>
      <w:r w:rsidRPr="001A2386">
        <w:rPr>
          <w:rFonts w:cs="Arial"/>
          <w:lang w:bidi="ar-SA"/>
        </w:rPr>
        <w:t>information</w:t>
      </w:r>
      <w:r>
        <w:rPr>
          <w:rFonts w:cs="Arial"/>
          <w:lang w:bidi="ar-SA"/>
        </w:rPr>
        <w:t>.</w:t>
      </w:r>
      <w:r w:rsidRPr="001A2386">
        <w:rPr>
          <w:rFonts w:cs="Arial"/>
          <w:lang w:bidi="ar-SA"/>
        </w:rPr>
        <w:t xml:space="preserve"> Then, simply change the</w:t>
      </w:r>
      <w:r>
        <w:rPr>
          <w:rFonts w:cs="Arial"/>
          <w:lang w:bidi="ar-SA"/>
        </w:rPr>
        <w:t xml:space="preserve"> </w:t>
      </w:r>
      <w:r w:rsidRPr="001A2386">
        <w:rPr>
          <w:rFonts w:cs="Arial"/>
          <w:lang w:bidi="ar-SA"/>
        </w:rPr>
        <w:t>field that needs updating and use that to call</w:t>
      </w:r>
      <w:r>
        <w:rPr>
          <w:rFonts w:cs="Arial"/>
          <w:lang w:bidi="ar-SA"/>
        </w:rPr>
        <w:t xml:space="preserve"> changeCustomer</w:t>
      </w:r>
      <w:r w:rsidRPr="001A2386">
        <w:rPr>
          <w:rFonts w:cs="Arial"/>
          <w:lang w:bidi="ar-SA"/>
        </w:rPr>
        <w:t>.</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Customer Identification Info</w:t>
      </w:r>
    </w:p>
    <w:p w:rsidR="00235E9D" w:rsidRDefault="00235E9D" w:rsidP="00466DD3">
      <w:pPr>
        <w:pStyle w:val="ListParagraph"/>
        <w:numPr>
          <w:ilvl w:val="1"/>
          <w:numId w:val="4"/>
        </w:numPr>
      </w:pPr>
      <w:r>
        <w:t xml:space="preserve">(Optional)Customer ID:String:20 </w:t>
      </w:r>
      <w:r>
        <w:sym w:font="Wingdings" w:char="F0E0"/>
      </w:r>
      <w:r>
        <w:t xml:space="preserve"> Caller Assigned Customer ID</w:t>
      </w:r>
    </w:p>
    <w:p w:rsidR="00235E9D" w:rsidRDefault="00235E9D" w:rsidP="00466DD3">
      <w:pPr>
        <w:pStyle w:val="ListParagraph"/>
        <w:numPr>
          <w:ilvl w:val="1"/>
          <w:numId w:val="4"/>
        </w:numPr>
      </w:pPr>
      <w:r>
        <w:t xml:space="preserve">(Optional)Description:String:255 </w:t>
      </w:r>
      <w:r>
        <w:sym w:font="Wingdings" w:char="F0E0"/>
      </w:r>
      <w:r>
        <w:t xml:space="preserve"> Description of the customer</w:t>
      </w:r>
    </w:p>
    <w:p w:rsidR="00235E9D" w:rsidRDefault="00235E9D" w:rsidP="00466DD3">
      <w:pPr>
        <w:pStyle w:val="ListParagraph"/>
        <w:numPr>
          <w:ilvl w:val="1"/>
          <w:numId w:val="4"/>
        </w:numPr>
      </w:pPr>
      <w:r>
        <w:t xml:space="preserve">(Optional)Email:String:255 </w:t>
      </w:r>
      <w:r>
        <w:sym w:font="Wingdings" w:char="F0E0"/>
      </w:r>
      <w:r>
        <w:t xml:space="preserve"> Email address associated with the customer</w:t>
      </w:r>
    </w:p>
    <w:p w:rsidR="00235E9D" w:rsidRDefault="00235E9D" w:rsidP="00235E9D">
      <w:r>
        <w:t>Outputs</w:t>
      </w:r>
    </w:p>
    <w:p w:rsidR="00235E9D" w:rsidRDefault="00235E9D" w:rsidP="00235E9D">
      <w:pPr>
        <w:pStyle w:val="ListParagraph"/>
      </w:pPr>
      <w:r>
        <w:lastRenderedPageBreak/>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r>
        <w:t>Return Sub Codes</w:t>
      </w:r>
    </w:p>
    <w:p w:rsidR="00235E9D" w:rsidRDefault="00235E9D" w:rsidP="00235E9D">
      <w:pPr>
        <w:pStyle w:val="ListParagraph"/>
      </w:pPr>
      <w:r>
        <w:t xml:space="preserve">0x5200 </w:t>
      </w:r>
      <w:r>
        <w:sym w:font="Wingdings" w:char="F0E0"/>
      </w:r>
      <w:r>
        <w:t>Success</w:t>
      </w:r>
    </w:p>
    <w:p w:rsidR="00235E9D" w:rsidRDefault="00235E9D" w:rsidP="00235E9D">
      <w:pPr>
        <w:pStyle w:val="ListParagraph"/>
      </w:pPr>
      <w:r>
        <w:t xml:space="preserve">0x5201 </w:t>
      </w:r>
      <w:r>
        <w:sym w:font="Wingdings" w:char="F0E0"/>
      </w:r>
      <w:r>
        <w:t>Provider Gateway Failure</w:t>
      </w:r>
    </w:p>
    <w:p w:rsidR="00235E9D" w:rsidRPr="00120411" w:rsidRDefault="00235E9D" w:rsidP="00235E9D">
      <w:pPr>
        <w:pStyle w:val="ListParagraph"/>
      </w:pPr>
      <w:r>
        <w:t xml:space="preserve">0x5203 </w:t>
      </w:r>
      <w:r>
        <w:sym w:font="Wingdings" w:char="F0E0"/>
      </w:r>
      <w:r>
        <w:t>Internal System Failure</w:t>
      </w:r>
    </w:p>
    <w:p w:rsidR="00235E9D" w:rsidRDefault="00235E9D" w:rsidP="00235E9D">
      <w:pPr>
        <w:pStyle w:val="Heading3"/>
        <w:rPr>
          <w:b/>
          <w:color w:val="FF0000"/>
        </w:rPr>
      </w:pPr>
      <w:bookmarkStart w:id="247" w:name="_Toc360451243"/>
      <w:bookmarkStart w:id="248" w:name="_Toc382297009"/>
      <w:r>
        <w:t>Internal Close Payment Customer</w:t>
      </w:r>
      <w:bookmarkEnd w:id="247"/>
      <w:bookmarkEnd w:id="248"/>
    </w:p>
    <w:p w:rsidR="00235E9D" w:rsidRPr="00197662" w:rsidRDefault="00235E9D" w:rsidP="00235E9D">
      <w:r>
        <w:t>Close a customer’s account.  This does not delete the account, but the account cannot be re-enabled once closed.</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r>
        <w:t>Return Sub Codes</w:t>
      </w:r>
    </w:p>
    <w:p w:rsidR="00235E9D" w:rsidRDefault="00235E9D" w:rsidP="00235E9D">
      <w:pPr>
        <w:pStyle w:val="ListParagraph"/>
      </w:pPr>
      <w:r>
        <w:t xml:space="preserve">0x5300 </w:t>
      </w:r>
      <w:r>
        <w:sym w:font="Wingdings" w:char="F0E0"/>
      </w:r>
      <w:r>
        <w:t>Success</w:t>
      </w:r>
    </w:p>
    <w:p w:rsidR="00235E9D" w:rsidRDefault="00235E9D" w:rsidP="00235E9D">
      <w:pPr>
        <w:pStyle w:val="ListParagraph"/>
      </w:pPr>
      <w:r>
        <w:t xml:space="preserve">0x5301 </w:t>
      </w:r>
      <w:r>
        <w:sym w:font="Wingdings" w:char="F0E0"/>
      </w:r>
      <w:r>
        <w:t>Provider Gateway Failure</w:t>
      </w:r>
    </w:p>
    <w:p w:rsidR="00235E9D" w:rsidRPr="00120411" w:rsidRDefault="00235E9D" w:rsidP="00235E9D">
      <w:pPr>
        <w:pStyle w:val="ListParagraph"/>
      </w:pPr>
      <w:r>
        <w:t xml:space="preserve">0x5303 </w:t>
      </w:r>
      <w:r>
        <w:sym w:font="Wingdings" w:char="F0E0"/>
      </w:r>
      <w:r>
        <w:t>Internal System Failure</w:t>
      </w:r>
    </w:p>
    <w:p w:rsidR="00235E9D" w:rsidRDefault="00235E9D" w:rsidP="00235E9D">
      <w:pPr>
        <w:pStyle w:val="Heading3"/>
        <w:rPr>
          <w:b/>
          <w:color w:val="FF0000"/>
        </w:rPr>
      </w:pPr>
      <w:bookmarkStart w:id="249" w:name="_Toc360451244"/>
      <w:bookmarkStart w:id="250" w:name="_Toc382297010"/>
      <w:r>
        <w:t>Internal Add Payment Profile</w:t>
      </w:r>
      <w:bookmarkEnd w:id="249"/>
      <w:bookmarkEnd w:id="250"/>
    </w:p>
    <w:p w:rsidR="00235E9D" w:rsidRPr="00197662" w:rsidRDefault="00235E9D" w:rsidP="00235E9D">
      <w:r>
        <w:t>Function call to define a payment and/or shipping profile for a customer.</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(Optional) Payment Profile</w:t>
      </w:r>
    </w:p>
    <w:p w:rsidR="00235E9D" w:rsidRDefault="00235E9D" w:rsidP="00466DD3">
      <w:pPr>
        <w:pStyle w:val="ListParagraph"/>
        <w:numPr>
          <w:ilvl w:val="1"/>
          <w:numId w:val="4"/>
        </w:numPr>
      </w:pPr>
      <w:r w:rsidRPr="004C6BD5">
        <w:rPr>
          <w:b/>
        </w:rPr>
        <w:t>NOTE</w:t>
      </w:r>
      <w:r>
        <w:t>: If payment profile information is passed then either Bank Account or Credit Card need to be defined.</w:t>
      </w:r>
    </w:p>
    <w:p w:rsidR="00235E9D" w:rsidRDefault="00235E9D" w:rsidP="00466DD3">
      <w:pPr>
        <w:pStyle w:val="ListParagraph"/>
        <w:numPr>
          <w:ilvl w:val="1"/>
          <w:numId w:val="4"/>
        </w:numPr>
      </w:pPr>
      <w:r>
        <w:t xml:space="preserve">Type:ENUM:(Individual or Business) </w:t>
      </w:r>
      <w:r>
        <w:sym w:font="Wingdings" w:char="F0E0"/>
      </w:r>
      <w:r>
        <w:t xml:space="preserve"> Type of customer</w:t>
      </w:r>
    </w:p>
    <w:p w:rsidR="00235E9D" w:rsidRDefault="00235E9D" w:rsidP="00466DD3">
      <w:pPr>
        <w:pStyle w:val="ListParagraph"/>
        <w:numPr>
          <w:ilvl w:val="1"/>
          <w:numId w:val="4"/>
        </w:numPr>
      </w:pPr>
      <w:r>
        <w:t>(Optional) Billing Address</w:t>
      </w:r>
    </w:p>
    <w:p w:rsidR="00235E9D" w:rsidRDefault="00235E9D" w:rsidP="00466DD3">
      <w:pPr>
        <w:pStyle w:val="ListParagraph"/>
        <w:numPr>
          <w:ilvl w:val="2"/>
          <w:numId w:val="4"/>
        </w:numPr>
      </w:pPr>
      <w:r>
        <w:t>(Optional)FirstName:String:64</w:t>
      </w:r>
    </w:p>
    <w:p w:rsidR="00235E9D" w:rsidRDefault="00235E9D" w:rsidP="00466DD3">
      <w:pPr>
        <w:pStyle w:val="ListParagraph"/>
        <w:numPr>
          <w:ilvl w:val="2"/>
          <w:numId w:val="4"/>
        </w:numPr>
      </w:pPr>
      <w:r>
        <w:t>(Optional)MiddleInitial:String:1</w:t>
      </w:r>
    </w:p>
    <w:p w:rsidR="00235E9D" w:rsidRDefault="00235E9D" w:rsidP="00466DD3">
      <w:pPr>
        <w:pStyle w:val="ListParagraph"/>
        <w:numPr>
          <w:ilvl w:val="2"/>
          <w:numId w:val="4"/>
        </w:numPr>
      </w:pPr>
      <w:r>
        <w:t>(Optional)LastName:String:64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(Optional)Address1:String:128</w:t>
      </w:r>
    </w:p>
    <w:p w:rsidR="00235E9D" w:rsidRDefault="00235E9D" w:rsidP="00466DD3">
      <w:pPr>
        <w:pStyle w:val="ListParagraph"/>
        <w:numPr>
          <w:ilvl w:val="2"/>
          <w:numId w:val="4"/>
        </w:numPr>
      </w:pPr>
      <w:r>
        <w:t>(Optional)Address2:String:128</w:t>
      </w:r>
    </w:p>
    <w:p w:rsidR="00235E9D" w:rsidRDefault="00235E9D" w:rsidP="00466DD3">
      <w:pPr>
        <w:pStyle w:val="ListParagraph"/>
        <w:numPr>
          <w:ilvl w:val="2"/>
          <w:numId w:val="4"/>
        </w:numPr>
      </w:pPr>
      <w:r>
        <w:t>(Optional)City:String:64</w:t>
      </w:r>
    </w:p>
    <w:p w:rsidR="00235E9D" w:rsidRDefault="00235E9D" w:rsidP="00466DD3">
      <w:pPr>
        <w:pStyle w:val="ListParagraph"/>
        <w:numPr>
          <w:ilvl w:val="2"/>
          <w:numId w:val="4"/>
        </w:numPr>
      </w:pPr>
      <w:r>
        <w:t>(Optional)State:String:64</w:t>
      </w:r>
    </w:p>
    <w:p w:rsidR="00235E9D" w:rsidRDefault="00235E9D" w:rsidP="00466DD3">
      <w:pPr>
        <w:pStyle w:val="ListParagraph"/>
        <w:numPr>
          <w:ilvl w:val="2"/>
          <w:numId w:val="4"/>
        </w:numPr>
      </w:pPr>
      <w:r>
        <w:t>(Optional)Zip:String:5</w:t>
      </w:r>
    </w:p>
    <w:p w:rsidR="00235E9D" w:rsidRDefault="00235E9D" w:rsidP="00466DD3">
      <w:pPr>
        <w:pStyle w:val="ListParagraph"/>
        <w:numPr>
          <w:ilvl w:val="2"/>
          <w:numId w:val="4"/>
        </w:numPr>
      </w:pPr>
      <w:r>
        <w:t>(Optional)Zip4:String:4</w:t>
      </w:r>
    </w:p>
    <w:p w:rsidR="00235E9D" w:rsidRDefault="00235E9D" w:rsidP="00466DD3">
      <w:pPr>
        <w:pStyle w:val="ListParagraph"/>
        <w:numPr>
          <w:ilvl w:val="2"/>
          <w:numId w:val="4"/>
        </w:numPr>
      </w:pPr>
      <w:r>
        <w:t>(Optional)Country:String:128</w:t>
      </w:r>
    </w:p>
    <w:p w:rsidR="00235E9D" w:rsidRDefault="00235E9D" w:rsidP="00466DD3">
      <w:pPr>
        <w:pStyle w:val="ListParagraph"/>
        <w:numPr>
          <w:ilvl w:val="2"/>
          <w:numId w:val="4"/>
        </w:numPr>
      </w:pPr>
      <w:r>
        <w:lastRenderedPageBreak/>
        <w:t>(Optional)PhoneNumber:String:25</w:t>
      </w:r>
    </w:p>
    <w:p w:rsidR="00235E9D" w:rsidRDefault="00235E9D" w:rsidP="00466DD3">
      <w:pPr>
        <w:pStyle w:val="ListParagraph"/>
        <w:numPr>
          <w:ilvl w:val="2"/>
          <w:numId w:val="4"/>
        </w:numPr>
      </w:pPr>
      <w:r>
        <w:t>(Optional)FaxNumber:String:25</w:t>
      </w:r>
    </w:p>
    <w:p w:rsidR="00235E9D" w:rsidRDefault="00235E9D" w:rsidP="00466DD3">
      <w:pPr>
        <w:pStyle w:val="ListParagraph"/>
        <w:numPr>
          <w:ilvl w:val="1"/>
          <w:numId w:val="4"/>
        </w:numPr>
      </w:pPr>
      <w:r>
        <w:t>(Optional) Bank Account Information</w:t>
      </w:r>
    </w:p>
    <w:p w:rsidR="00235E9D" w:rsidRDefault="00235E9D" w:rsidP="00466DD3">
      <w:pPr>
        <w:pStyle w:val="ListParagraph"/>
        <w:numPr>
          <w:ilvl w:val="2"/>
          <w:numId w:val="4"/>
        </w:numPr>
      </w:pPr>
      <w:r>
        <w:t>AccountType:ENUM:(Checking, Savings)</w:t>
      </w:r>
    </w:p>
    <w:p w:rsidR="00235E9D" w:rsidRDefault="00235E9D" w:rsidP="00466DD3">
      <w:pPr>
        <w:pStyle w:val="ListParagraph"/>
        <w:numPr>
          <w:ilvl w:val="2"/>
          <w:numId w:val="4"/>
        </w:numPr>
      </w:pPr>
      <w:r>
        <w:t>AccountName:String:32</w:t>
      </w:r>
    </w:p>
    <w:p w:rsidR="00235E9D" w:rsidRDefault="00235E9D" w:rsidP="00466DD3">
      <w:pPr>
        <w:pStyle w:val="ListParagraph"/>
        <w:numPr>
          <w:ilvl w:val="2"/>
          <w:numId w:val="4"/>
        </w:numPr>
      </w:pPr>
      <w:r>
        <w:t>ECheckType:ENUM:(CCD, PPD, TEL, WEB)</w:t>
      </w:r>
    </w:p>
    <w:p w:rsidR="00235E9D" w:rsidRDefault="00235E9D" w:rsidP="00466DD3">
      <w:pPr>
        <w:pStyle w:val="ListParagraph"/>
        <w:numPr>
          <w:ilvl w:val="2"/>
          <w:numId w:val="4"/>
        </w:numPr>
      </w:pPr>
      <w:r>
        <w:t>BankName:String:64</w:t>
      </w:r>
    </w:p>
    <w:p w:rsidR="00235E9D" w:rsidRDefault="00235E9D" w:rsidP="00466DD3">
      <w:pPr>
        <w:pStyle w:val="ListParagraph"/>
        <w:numPr>
          <w:ilvl w:val="2"/>
          <w:numId w:val="4"/>
        </w:numPr>
      </w:pPr>
      <w:r>
        <w:t>RoutingNumber:String:9</w:t>
      </w:r>
    </w:p>
    <w:p w:rsidR="00235E9D" w:rsidRDefault="00235E9D" w:rsidP="00466DD3">
      <w:pPr>
        <w:pStyle w:val="ListParagraph"/>
        <w:numPr>
          <w:ilvl w:val="2"/>
          <w:numId w:val="4"/>
        </w:numPr>
      </w:pPr>
      <w:r>
        <w:t>AccountNumber:String:17</w:t>
      </w:r>
    </w:p>
    <w:p w:rsidR="00235E9D" w:rsidRDefault="00235E9D" w:rsidP="00466DD3">
      <w:pPr>
        <w:pStyle w:val="ListParagraph"/>
        <w:numPr>
          <w:ilvl w:val="1"/>
          <w:numId w:val="4"/>
        </w:numPr>
      </w:pPr>
      <w:r>
        <w:t>(Optional) Credit Card Information</w:t>
      </w:r>
    </w:p>
    <w:p w:rsidR="00235E9D" w:rsidRDefault="00235E9D" w:rsidP="00466DD3">
      <w:pPr>
        <w:pStyle w:val="ListParagraph"/>
        <w:numPr>
          <w:ilvl w:val="2"/>
          <w:numId w:val="4"/>
        </w:numPr>
      </w:pPr>
      <w:r>
        <w:t>CardNumber:String:16</w:t>
      </w:r>
    </w:p>
    <w:p w:rsidR="00235E9D" w:rsidRDefault="00235E9D" w:rsidP="00466DD3">
      <w:pPr>
        <w:pStyle w:val="ListParagraph"/>
        <w:numPr>
          <w:ilvl w:val="2"/>
          <w:numId w:val="4"/>
        </w:numPr>
      </w:pPr>
      <w:r>
        <w:t xml:space="preserve">ExpirationDate:String:7 </w:t>
      </w:r>
      <w:r>
        <w:sym w:font="Wingdings" w:char="F0E0"/>
      </w:r>
      <w:r>
        <w:t xml:space="preserve"> Format: YYYY-MM</w:t>
      </w:r>
    </w:p>
    <w:p w:rsidR="00235E9D" w:rsidRDefault="00235E9D" w:rsidP="00466DD3">
      <w:pPr>
        <w:pStyle w:val="ListParagraph"/>
        <w:numPr>
          <w:ilvl w:val="2"/>
          <w:numId w:val="4"/>
        </w:numPr>
      </w:pPr>
      <w:r>
        <w:t xml:space="preserve">CardCode:String:4 </w:t>
      </w:r>
      <w:r>
        <w:sym w:font="Wingdings" w:char="F0E0"/>
      </w:r>
      <w:r>
        <w:t xml:space="preserve"> CCV value</w:t>
      </w:r>
    </w:p>
    <w:p w:rsidR="00235E9D" w:rsidRDefault="00235E9D" w:rsidP="00466DD3">
      <w:pPr>
        <w:pStyle w:val="ListParagraph"/>
        <w:numPr>
          <w:ilvl w:val="1"/>
          <w:numId w:val="4"/>
        </w:numPr>
      </w:pPr>
      <w:r>
        <w:t>(Optional) Driver License</w:t>
      </w:r>
    </w:p>
    <w:p w:rsidR="00235E9D" w:rsidRDefault="00235E9D" w:rsidP="00466DD3">
      <w:pPr>
        <w:pStyle w:val="ListParagraph"/>
        <w:numPr>
          <w:ilvl w:val="2"/>
          <w:numId w:val="4"/>
        </w:numPr>
      </w:pPr>
      <w:r>
        <w:t>State:String:2</w:t>
      </w:r>
    </w:p>
    <w:p w:rsidR="00235E9D" w:rsidRDefault="00235E9D" w:rsidP="00466DD3">
      <w:pPr>
        <w:pStyle w:val="ListParagraph"/>
        <w:numPr>
          <w:ilvl w:val="2"/>
          <w:numId w:val="4"/>
        </w:numPr>
      </w:pPr>
      <w:r>
        <w:t>DriverLicenseNumber:String:20</w:t>
      </w:r>
    </w:p>
    <w:p w:rsidR="00235E9D" w:rsidRDefault="00235E9D" w:rsidP="00466DD3">
      <w:pPr>
        <w:pStyle w:val="ListParagraph"/>
        <w:numPr>
          <w:ilvl w:val="2"/>
          <w:numId w:val="4"/>
        </w:numPr>
      </w:pPr>
      <w:r>
        <w:t xml:space="preserve">DateOfBirth:String:10 </w:t>
      </w:r>
      <w:r>
        <w:sym w:font="Wingdings" w:char="F0E0"/>
      </w:r>
      <w:r>
        <w:t xml:space="preserve"> Format: YYYY-MM-DD</w:t>
      </w:r>
    </w:p>
    <w:p w:rsidR="00235E9D" w:rsidRDefault="00235E9D" w:rsidP="00466DD3">
      <w:pPr>
        <w:pStyle w:val="ListParagraph"/>
        <w:numPr>
          <w:ilvl w:val="1"/>
          <w:numId w:val="4"/>
        </w:numPr>
      </w:pPr>
      <w:r>
        <w:t xml:space="preserve">Tax ID:String:9 </w:t>
      </w:r>
      <w:r>
        <w:sym w:font="Wingdings" w:char="F0E0"/>
      </w:r>
      <w:r>
        <w:t xml:space="preserve"> Customers Tax ID or SSN</w:t>
      </w:r>
    </w:p>
    <w:p w:rsidR="00235E9D" w:rsidRDefault="00235E9D" w:rsidP="00235E9D">
      <w:pPr>
        <w:pStyle w:val="ListParagraph"/>
      </w:pPr>
      <w:r>
        <w:t>(Optional) Shipping Profile</w:t>
      </w:r>
    </w:p>
    <w:p w:rsidR="00235E9D" w:rsidRDefault="00235E9D" w:rsidP="00466DD3">
      <w:pPr>
        <w:pStyle w:val="ListParagraph"/>
        <w:numPr>
          <w:ilvl w:val="2"/>
          <w:numId w:val="4"/>
        </w:numPr>
      </w:pPr>
      <w:r>
        <w:t>(Optional)FirstName:String:64</w:t>
      </w:r>
    </w:p>
    <w:p w:rsidR="00235E9D" w:rsidRDefault="00235E9D" w:rsidP="00466DD3">
      <w:pPr>
        <w:pStyle w:val="ListParagraph"/>
        <w:numPr>
          <w:ilvl w:val="2"/>
          <w:numId w:val="4"/>
        </w:numPr>
      </w:pPr>
      <w:r>
        <w:t>(Optional)MiddleInitial:String:1</w:t>
      </w:r>
    </w:p>
    <w:p w:rsidR="00235E9D" w:rsidRDefault="00235E9D" w:rsidP="00466DD3">
      <w:pPr>
        <w:pStyle w:val="ListParagraph"/>
        <w:numPr>
          <w:ilvl w:val="2"/>
          <w:numId w:val="4"/>
        </w:numPr>
      </w:pPr>
      <w:r>
        <w:t>(Optional)LastName:String:64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(Optional)Address1:String:128</w:t>
      </w:r>
    </w:p>
    <w:p w:rsidR="00235E9D" w:rsidRDefault="00235E9D" w:rsidP="00466DD3">
      <w:pPr>
        <w:pStyle w:val="ListParagraph"/>
        <w:numPr>
          <w:ilvl w:val="2"/>
          <w:numId w:val="4"/>
        </w:numPr>
      </w:pPr>
      <w:r>
        <w:t>(Optional)Address2:String:128</w:t>
      </w:r>
    </w:p>
    <w:p w:rsidR="00235E9D" w:rsidRDefault="00235E9D" w:rsidP="00466DD3">
      <w:pPr>
        <w:pStyle w:val="ListParagraph"/>
        <w:numPr>
          <w:ilvl w:val="2"/>
          <w:numId w:val="4"/>
        </w:numPr>
      </w:pPr>
      <w:r>
        <w:t>(Optional)City:String:64</w:t>
      </w:r>
    </w:p>
    <w:p w:rsidR="00235E9D" w:rsidRDefault="00235E9D" w:rsidP="00466DD3">
      <w:pPr>
        <w:pStyle w:val="ListParagraph"/>
        <w:numPr>
          <w:ilvl w:val="2"/>
          <w:numId w:val="4"/>
        </w:numPr>
      </w:pPr>
      <w:r>
        <w:t>(Optional)State:String:64</w:t>
      </w:r>
    </w:p>
    <w:p w:rsidR="00235E9D" w:rsidRDefault="00235E9D" w:rsidP="00466DD3">
      <w:pPr>
        <w:pStyle w:val="ListParagraph"/>
        <w:numPr>
          <w:ilvl w:val="2"/>
          <w:numId w:val="4"/>
        </w:numPr>
      </w:pPr>
      <w:r>
        <w:t>(Optional)Zip:String:5</w:t>
      </w:r>
    </w:p>
    <w:p w:rsidR="00235E9D" w:rsidRDefault="00235E9D" w:rsidP="00466DD3">
      <w:pPr>
        <w:pStyle w:val="ListParagraph"/>
        <w:numPr>
          <w:ilvl w:val="2"/>
          <w:numId w:val="4"/>
        </w:numPr>
      </w:pPr>
      <w:r>
        <w:t>(Optional)Zip4:String:4</w:t>
      </w:r>
    </w:p>
    <w:p w:rsidR="00235E9D" w:rsidRDefault="00235E9D" w:rsidP="00466DD3">
      <w:pPr>
        <w:pStyle w:val="ListParagraph"/>
        <w:numPr>
          <w:ilvl w:val="2"/>
          <w:numId w:val="4"/>
        </w:numPr>
      </w:pPr>
      <w:r>
        <w:t>(Optional)Country:String:128</w:t>
      </w:r>
    </w:p>
    <w:p w:rsidR="00235E9D" w:rsidRDefault="00235E9D" w:rsidP="00466DD3">
      <w:pPr>
        <w:pStyle w:val="ListParagraph"/>
        <w:numPr>
          <w:ilvl w:val="2"/>
          <w:numId w:val="4"/>
        </w:numPr>
      </w:pPr>
      <w:r>
        <w:t>(Optional)PhoneNumber:String:25</w:t>
      </w:r>
    </w:p>
    <w:p w:rsidR="00235E9D" w:rsidRDefault="00235E9D" w:rsidP="00466DD3">
      <w:pPr>
        <w:pStyle w:val="ListParagraph"/>
        <w:numPr>
          <w:ilvl w:val="2"/>
          <w:numId w:val="4"/>
        </w:numPr>
      </w:pPr>
      <w:r>
        <w:t>(Optional)FaxNumber:String:25</w:t>
      </w:r>
    </w:p>
    <w:p w:rsidR="00235E9D" w:rsidRDefault="00235E9D" w:rsidP="00235E9D">
      <w:pPr>
        <w:pStyle w:val="ListParagraph"/>
      </w:pPr>
      <w:r>
        <w:t xml:space="preserve">Validate:Enum </w:t>
      </w:r>
      <w:r>
        <w:sym w:font="Wingdings" w:char="F0E0"/>
      </w:r>
      <w:r>
        <w:t xml:space="preserve"> How validation of the passed PaymentProfile should be handled</w:t>
      </w:r>
    </w:p>
    <w:p w:rsidR="00235E9D" w:rsidRDefault="00235E9D" w:rsidP="00466DD3">
      <w:pPr>
        <w:pStyle w:val="ListParagraph"/>
        <w:numPr>
          <w:ilvl w:val="1"/>
          <w:numId w:val="4"/>
        </w:numPr>
      </w:pPr>
      <w:r>
        <w:t xml:space="preserve">liveMode </w:t>
      </w:r>
      <w:r>
        <w:sym w:font="Wingdings" w:char="F0E0"/>
      </w:r>
      <w:r>
        <w:t xml:space="preserve"> Generates a transaction to the processor</w:t>
      </w:r>
    </w:p>
    <w:p w:rsidR="00235E9D" w:rsidRDefault="00235E9D" w:rsidP="00466DD3">
      <w:pPr>
        <w:pStyle w:val="ListParagraph"/>
        <w:numPr>
          <w:ilvl w:val="1"/>
          <w:numId w:val="4"/>
        </w:numPr>
      </w:pPr>
      <w:r>
        <w:t xml:space="preserve">testMode </w:t>
      </w:r>
      <w:r>
        <w:sym w:font="Wingdings" w:char="F0E0"/>
      </w:r>
      <w:r>
        <w:t xml:space="preserve"> Field validation only</w:t>
      </w:r>
    </w:p>
    <w:p w:rsidR="00235E9D" w:rsidRDefault="00235E9D" w:rsidP="00466DD3">
      <w:pPr>
        <w:pStyle w:val="ListParagraph"/>
        <w:numPr>
          <w:ilvl w:val="1"/>
          <w:numId w:val="4"/>
        </w:numPr>
      </w:pPr>
      <w:r>
        <w:t xml:space="preserve">none </w:t>
      </w:r>
      <w:r>
        <w:sym w:font="Wingdings" w:char="F0E0"/>
      </w:r>
      <w:r>
        <w:t xml:space="preserve"> No validation is performed</w:t>
      </w:r>
    </w:p>
    <w:p w:rsidR="00235E9D" w:rsidRDefault="00235E9D" w:rsidP="00466DD3">
      <w:pPr>
        <w:pStyle w:val="ListParagraph"/>
        <w:numPr>
          <w:ilvl w:val="2"/>
          <w:numId w:val="4"/>
        </w:numPr>
      </w:pPr>
      <w:r w:rsidRPr="00832A64">
        <w:rPr>
          <w:b/>
        </w:rPr>
        <w:t>Note</w:t>
      </w:r>
      <w:r>
        <w:t>: Use this value if no PaymentProfile is passed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(Optional)CustomerPaymentProfileID:String:32</w:t>
      </w:r>
    </w:p>
    <w:p w:rsidR="00235E9D" w:rsidRDefault="00235E9D" w:rsidP="00235E9D">
      <w:pPr>
        <w:pStyle w:val="ListParagraph"/>
      </w:pPr>
      <w:r>
        <w:t>(Optional)CustomerShippingProfileID:String:32</w:t>
      </w:r>
    </w:p>
    <w:p w:rsidR="00235E9D" w:rsidRDefault="00235E9D" w:rsidP="00235E9D">
      <w:pPr>
        <w:pStyle w:val="ListParagraph"/>
      </w:pPr>
      <w:r>
        <w:t xml:space="preserve">(Optional) Payment validation array </w:t>
      </w:r>
      <w:r>
        <w:sym w:font="Wingdings" w:char="F0E0"/>
      </w:r>
      <w:r>
        <w:t xml:space="preserve"> If passed Validate was liveMode/testMode and payment profile was passed this structure provides the result of the validation</w:t>
      </w:r>
    </w:p>
    <w:p w:rsidR="00235E9D" w:rsidRDefault="00235E9D" w:rsidP="00466DD3">
      <w:pPr>
        <w:pStyle w:val="ListParagraph"/>
        <w:numPr>
          <w:ilvl w:val="1"/>
          <w:numId w:val="4"/>
        </w:numPr>
      </w:pPr>
      <w:r>
        <w:t xml:space="preserve">ResponseCode:String:8 </w:t>
      </w:r>
      <w:r>
        <w:sym w:font="Wingdings" w:char="F0E0"/>
      </w:r>
      <w:r>
        <w:t>Response Code (Provider specific)</w:t>
      </w:r>
    </w:p>
    <w:p w:rsidR="00235E9D" w:rsidRDefault="00235E9D" w:rsidP="00466DD3">
      <w:pPr>
        <w:pStyle w:val="ListParagraph"/>
        <w:numPr>
          <w:ilvl w:val="1"/>
          <w:numId w:val="4"/>
        </w:numPr>
      </w:pPr>
      <w:r>
        <w:lastRenderedPageBreak/>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w:t>
      </w:r>
    </w:p>
    <w:p w:rsidR="00235E9D" w:rsidRDefault="00235E9D" w:rsidP="00235E9D">
      <w:r>
        <w:t>Return Sub Codes</w:t>
      </w:r>
    </w:p>
    <w:p w:rsidR="00235E9D" w:rsidRDefault="00235E9D" w:rsidP="00235E9D">
      <w:pPr>
        <w:pStyle w:val="ListParagraph"/>
      </w:pPr>
      <w:r>
        <w:t xml:space="preserve">0x5400 </w:t>
      </w:r>
      <w:r>
        <w:sym w:font="Wingdings" w:char="F0E0"/>
      </w:r>
      <w:r>
        <w:t>Success</w:t>
      </w:r>
    </w:p>
    <w:p w:rsidR="00235E9D" w:rsidRDefault="00235E9D" w:rsidP="00235E9D">
      <w:pPr>
        <w:pStyle w:val="ListParagraph"/>
      </w:pPr>
      <w:r>
        <w:t xml:space="preserve">0x5401 </w:t>
      </w:r>
      <w:r>
        <w:sym w:font="Wingdings" w:char="F0E0"/>
      </w:r>
      <w:r>
        <w:t>Provider Gateway Failure</w:t>
      </w:r>
    </w:p>
    <w:p w:rsidR="00235E9D" w:rsidRPr="00120411" w:rsidRDefault="00235E9D" w:rsidP="00235E9D">
      <w:pPr>
        <w:pStyle w:val="ListParagraph"/>
      </w:pPr>
      <w:r>
        <w:t xml:space="preserve">0x5403 </w:t>
      </w:r>
      <w:r>
        <w:sym w:font="Wingdings" w:char="F0E0"/>
      </w:r>
      <w:r>
        <w:t>Internal System Failure</w:t>
      </w:r>
    </w:p>
    <w:p w:rsidR="00235E9D" w:rsidRDefault="00235E9D" w:rsidP="00235E9D">
      <w:pPr>
        <w:pStyle w:val="Heading3"/>
        <w:rPr>
          <w:b/>
          <w:color w:val="FF0000"/>
        </w:rPr>
      </w:pPr>
      <w:bookmarkStart w:id="251" w:name="_Toc360451245"/>
      <w:bookmarkStart w:id="252" w:name="_Toc382297011"/>
      <w:r>
        <w:t>Internal Get Payment Profile</w:t>
      </w:r>
      <w:bookmarkEnd w:id="251"/>
      <w:bookmarkEnd w:id="252"/>
    </w:p>
    <w:p w:rsidR="00235E9D" w:rsidRPr="00197662" w:rsidRDefault="00235E9D" w:rsidP="00235E9D">
      <w:r>
        <w:t>Get payment and/or shipping profile information for a customer.</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 xml:space="preserve">(Optional) CustomerPaymentProfileID:String:32 </w:t>
      </w:r>
      <w:r>
        <w:sym w:font="Wingdings" w:char="F0E0"/>
      </w:r>
      <w:r>
        <w:t xml:space="preserve"> The associated Payment Profile Record</w:t>
      </w:r>
    </w:p>
    <w:p w:rsidR="00235E9D" w:rsidRDefault="00235E9D" w:rsidP="00235E9D">
      <w:pPr>
        <w:pStyle w:val="ListParagraph"/>
      </w:pPr>
      <w:r>
        <w:t xml:space="preserve">(Optional) CustomerShippingPorfileID:String:32 </w:t>
      </w:r>
      <w:r>
        <w:sym w:font="Wingdings" w:char="F0E0"/>
      </w:r>
      <w:r>
        <w:t xml:space="preserve"> The associated Shipping Profile Record</w:t>
      </w:r>
    </w:p>
    <w:p w:rsidR="00235E9D" w:rsidRDefault="00235E9D" w:rsidP="00466DD3">
      <w:pPr>
        <w:pStyle w:val="ListParagraph"/>
        <w:numPr>
          <w:ilvl w:val="1"/>
          <w:numId w:val="4"/>
        </w:numPr>
      </w:pPr>
      <w:r w:rsidRPr="00445C52">
        <w:rPr>
          <w:b/>
        </w:rPr>
        <w:t>Note</w:t>
      </w:r>
      <w:r>
        <w:t>: If neither CustomerPaymentProfileID or CustomerShippingProfileID are passed than all Payment and Shipping profiles will be returned.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Zero to Many Customer Payment Profiles</w:t>
      </w:r>
    </w:p>
    <w:p w:rsidR="00235E9D" w:rsidRDefault="00235E9D" w:rsidP="00466DD3">
      <w:pPr>
        <w:pStyle w:val="ListParagraph"/>
        <w:numPr>
          <w:ilvl w:val="1"/>
          <w:numId w:val="4"/>
        </w:numPr>
      </w:pPr>
      <w:r>
        <w:t>CustomerPaymentProfileID:String:32</w:t>
      </w:r>
    </w:p>
    <w:p w:rsidR="00235E9D" w:rsidRDefault="00235E9D" w:rsidP="00466DD3">
      <w:pPr>
        <w:pStyle w:val="ListParagraph"/>
        <w:numPr>
          <w:ilvl w:val="1"/>
          <w:numId w:val="4"/>
        </w:numPr>
      </w:pPr>
      <w:r>
        <w:t>CustomerPaymentProfile</w:t>
      </w:r>
    </w:p>
    <w:p w:rsidR="00235E9D" w:rsidRDefault="00235E9D" w:rsidP="00466DD3">
      <w:pPr>
        <w:pStyle w:val="ListParagraph"/>
        <w:numPr>
          <w:ilvl w:val="2"/>
          <w:numId w:val="4"/>
        </w:numPr>
      </w:pPr>
      <w:r>
        <w:t xml:space="preserve">Type:ENUM:(Individual or Business) </w:t>
      </w:r>
      <w:r>
        <w:sym w:font="Wingdings" w:char="F0E0"/>
      </w:r>
      <w:r>
        <w:t xml:space="preserve"> Type of customer</w:t>
      </w:r>
    </w:p>
    <w:p w:rsidR="00235E9D" w:rsidRDefault="00235E9D" w:rsidP="00466DD3">
      <w:pPr>
        <w:pStyle w:val="ListParagraph"/>
        <w:numPr>
          <w:ilvl w:val="2"/>
          <w:numId w:val="4"/>
        </w:numPr>
      </w:pPr>
      <w:r>
        <w:t>(Optional) Billing Address</w:t>
      </w:r>
    </w:p>
    <w:p w:rsidR="00235E9D" w:rsidRDefault="00235E9D" w:rsidP="00466DD3">
      <w:pPr>
        <w:pStyle w:val="ListParagraph"/>
        <w:numPr>
          <w:ilvl w:val="3"/>
          <w:numId w:val="4"/>
        </w:numPr>
      </w:pPr>
      <w:r>
        <w:t>(Optional)FirstName:String:64</w:t>
      </w:r>
    </w:p>
    <w:p w:rsidR="00235E9D" w:rsidRDefault="00235E9D" w:rsidP="00466DD3">
      <w:pPr>
        <w:pStyle w:val="ListParagraph"/>
        <w:numPr>
          <w:ilvl w:val="3"/>
          <w:numId w:val="4"/>
        </w:numPr>
      </w:pPr>
      <w:r>
        <w:t>(Optional)MiddleInitial:String:1</w:t>
      </w:r>
    </w:p>
    <w:p w:rsidR="00235E9D" w:rsidRDefault="00235E9D" w:rsidP="00466DD3">
      <w:pPr>
        <w:pStyle w:val="ListParagraph"/>
        <w:numPr>
          <w:ilvl w:val="3"/>
          <w:numId w:val="4"/>
        </w:numPr>
      </w:pPr>
      <w:r>
        <w:t>(Optional)LastName:String:64</w:t>
      </w:r>
    </w:p>
    <w:p w:rsidR="00235E9D" w:rsidRDefault="00235E9D" w:rsidP="00466DD3">
      <w:pPr>
        <w:pStyle w:val="ListParagraph"/>
        <w:numPr>
          <w:ilvl w:val="3"/>
          <w:numId w:val="4"/>
        </w:numPr>
      </w:pPr>
      <w:r>
        <w:t>(Optional)Company:String:50</w:t>
      </w:r>
    </w:p>
    <w:p w:rsidR="00235E9D" w:rsidRDefault="00235E9D" w:rsidP="00466DD3">
      <w:pPr>
        <w:pStyle w:val="ListParagraph"/>
        <w:numPr>
          <w:ilvl w:val="3"/>
          <w:numId w:val="4"/>
        </w:numPr>
      </w:pPr>
      <w:r>
        <w:t>(Optional)Address1:String:128</w:t>
      </w:r>
    </w:p>
    <w:p w:rsidR="00235E9D" w:rsidRDefault="00235E9D" w:rsidP="00466DD3">
      <w:pPr>
        <w:pStyle w:val="ListParagraph"/>
        <w:numPr>
          <w:ilvl w:val="3"/>
          <w:numId w:val="4"/>
        </w:numPr>
      </w:pPr>
      <w:r>
        <w:t>(Optional)Address2:String:128</w:t>
      </w:r>
    </w:p>
    <w:p w:rsidR="00235E9D" w:rsidRDefault="00235E9D" w:rsidP="00466DD3">
      <w:pPr>
        <w:pStyle w:val="ListParagraph"/>
        <w:numPr>
          <w:ilvl w:val="3"/>
          <w:numId w:val="4"/>
        </w:numPr>
      </w:pPr>
      <w:r>
        <w:t>(Optional)City:String:64</w:t>
      </w:r>
    </w:p>
    <w:p w:rsidR="00235E9D" w:rsidRDefault="00235E9D" w:rsidP="00466DD3">
      <w:pPr>
        <w:pStyle w:val="ListParagraph"/>
        <w:numPr>
          <w:ilvl w:val="3"/>
          <w:numId w:val="4"/>
        </w:numPr>
      </w:pPr>
      <w:r>
        <w:t>(Optional)State:String:64</w:t>
      </w:r>
    </w:p>
    <w:p w:rsidR="00235E9D" w:rsidRDefault="00235E9D" w:rsidP="00466DD3">
      <w:pPr>
        <w:pStyle w:val="ListParagraph"/>
        <w:numPr>
          <w:ilvl w:val="3"/>
          <w:numId w:val="4"/>
        </w:numPr>
      </w:pPr>
      <w:r>
        <w:t>(Optional)Zip:String:5</w:t>
      </w:r>
    </w:p>
    <w:p w:rsidR="00235E9D" w:rsidRDefault="00235E9D" w:rsidP="00466DD3">
      <w:pPr>
        <w:pStyle w:val="ListParagraph"/>
        <w:numPr>
          <w:ilvl w:val="3"/>
          <w:numId w:val="4"/>
        </w:numPr>
      </w:pPr>
      <w:r>
        <w:t>(Optional)Zip4:String:4</w:t>
      </w:r>
    </w:p>
    <w:p w:rsidR="00235E9D" w:rsidRDefault="00235E9D" w:rsidP="00466DD3">
      <w:pPr>
        <w:pStyle w:val="ListParagraph"/>
        <w:numPr>
          <w:ilvl w:val="3"/>
          <w:numId w:val="4"/>
        </w:numPr>
      </w:pPr>
      <w:r>
        <w:t>(Optional)Country:String:128</w:t>
      </w:r>
    </w:p>
    <w:p w:rsidR="00235E9D" w:rsidRDefault="00235E9D" w:rsidP="00466DD3">
      <w:pPr>
        <w:pStyle w:val="ListParagraph"/>
        <w:numPr>
          <w:ilvl w:val="3"/>
          <w:numId w:val="4"/>
        </w:numPr>
      </w:pPr>
      <w:r>
        <w:t>(Optional)PhoneNumber:String:25</w:t>
      </w:r>
    </w:p>
    <w:p w:rsidR="00235E9D" w:rsidRDefault="00235E9D" w:rsidP="00466DD3">
      <w:pPr>
        <w:pStyle w:val="ListParagraph"/>
        <w:numPr>
          <w:ilvl w:val="3"/>
          <w:numId w:val="4"/>
        </w:numPr>
      </w:pPr>
      <w:r>
        <w:t>(Optional)FaxNumber:String:25</w:t>
      </w:r>
    </w:p>
    <w:p w:rsidR="00235E9D" w:rsidRDefault="00235E9D" w:rsidP="00466DD3">
      <w:pPr>
        <w:pStyle w:val="ListParagraph"/>
        <w:numPr>
          <w:ilvl w:val="2"/>
          <w:numId w:val="4"/>
        </w:numPr>
      </w:pPr>
      <w:r>
        <w:lastRenderedPageBreak/>
        <w:t>(Optional) Bank Account Information</w:t>
      </w:r>
    </w:p>
    <w:p w:rsidR="00235E9D" w:rsidRDefault="00235E9D" w:rsidP="00466DD3">
      <w:pPr>
        <w:pStyle w:val="ListParagraph"/>
        <w:numPr>
          <w:ilvl w:val="3"/>
          <w:numId w:val="4"/>
        </w:numPr>
      </w:pPr>
      <w:r>
        <w:t>AccountType:ENUM:(Checking, Savings)</w:t>
      </w:r>
    </w:p>
    <w:p w:rsidR="00235E9D" w:rsidRDefault="00235E9D" w:rsidP="00466DD3">
      <w:pPr>
        <w:pStyle w:val="ListParagraph"/>
        <w:numPr>
          <w:ilvl w:val="3"/>
          <w:numId w:val="4"/>
        </w:numPr>
      </w:pPr>
      <w:r>
        <w:t>AccountName:String:32</w:t>
      </w:r>
    </w:p>
    <w:p w:rsidR="00235E9D" w:rsidRDefault="00235E9D" w:rsidP="00466DD3">
      <w:pPr>
        <w:pStyle w:val="ListParagraph"/>
        <w:numPr>
          <w:ilvl w:val="3"/>
          <w:numId w:val="4"/>
        </w:numPr>
      </w:pPr>
      <w:r>
        <w:t>ECheckType:ENUM:(CCD, PPD, TEL, WEB)</w:t>
      </w:r>
    </w:p>
    <w:p w:rsidR="00235E9D" w:rsidRDefault="00235E9D" w:rsidP="00466DD3">
      <w:pPr>
        <w:pStyle w:val="ListParagraph"/>
        <w:numPr>
          <w:ilvl w:val="3"/>
          <w:numId w:val="4"/>
        </w:numPr>
      </w:pPr>
      <w:r>
        <w:t>BankName:String:64</w:t>
      </w:r>
    </w:p>
    <w:p w:rsidR="00235E9D" w:rsidRDefault="00235E9D" w:rsidP="00466DD3">
      <w:pPr>
        <w:pStyle w:val="ListParagraph"/>
        <w:numPr>
          <w:ilvl w:val="3"/>
          <w:numId w:val="4"/>
        </w:numPr>
      </w:pPr>
      <w:r>
        <w:t>RoutingNumber:String:9</w:t>
      </w:r>
    </w:p>
    <w:p w:rsidR="00235E9D" w:rsidRDefault="00235E9D" w:rsidP="00466DD3">
      <w:pPr>
        <w:pStyle w:val="ListParagraph"/>
        <w:numPr>
          <w:ilvl w:val="3"/>
          <w:numId w:val="4"/>
        </w:numPr>
      </w:pPr>
      <w:r>
        <w:t>AccountNumber:String:17</w:t>
      </w:r>
    </w:p>
    <w:p w:rsidR="00235E9D" w:rsidRDefault="00235E9D" w:rsidP="00466DD3">
      <w:pPr>
        <w:pStyle w:val="ListParagraph"/>
        <w:numPr>
          <w:ilvl w:val="2"/>
          <w:numId w:val="4"/>
        </w:numPr>
      </w:pPr>
      <w:r>
        <w:t>(Optional) Credit Card Information</w:t>
      </w:r>
    </w:p>
    <w:p w:rsidR="00235E9D" w:rsidRDefault="00235E9D" w:rsidP="00466DD3">
      <w:pPr>
        <w:pStyle w:val="ListParagraph"/>
        <w:numPr>
          <w:ilvl w:val="3"/>
          <w:numId w:val="4"/>
        </w:numPr>
      </w:pPr>
      <w:r>
        <w:t>CardNumber:String:16</w:t>
      </w:r>
    </w:p>
    <w:p w:rsidR="00235E9D" w:rsidRDefault="00235E9D" w:rsidP="00466DD3">
      <w:pPr>
        <w:pStyle w:val="ListParagraph"/>
        <w:numPr>
          <w:ilvl w:val="3"/>
          <w:numId w:val="4"/>
        </w:numPr>
      </w:pPr>
      <w:r>
        <w:t xml:space="preserve">ExpirationDate:String:7 </w:t>
      </w:r>
      <w:r>
        <w:sym w:font="Wingdings" w:char="F0E0"/>
      </w:r>
      <w:r>
        <w:t xml:space="preserve"> Format: YYYY-MM</w:t>
      </w:r>
    </w:p>
    <w:p w:rsidR="00235E9D" w:rsidRDefault="00235E9D" w:rsidP="00466DD3">
      <w:pPr>
        <w:pStyle w:val="ListParagraph"/>
        <w:numPr>
          <w:ilvl w:val="3"/>
          <w:numId w:val="4"/>
        </w:numPr>
      </w:pPr>
      <w:r>
        <w:t xml:space="preserve">CardCode:String:4 </w:t>
      </w:r>
      <w:r>
        <w:sym w:font="Wingdings" w:char="F0E0"/>
      </w:r>
      <w:r>
        <w:t xml:space="preserve"> CCV value</w:t>
      </w:r>
    </w:p>
    <w:p w:rsidR="00235E9D" w:rsidRDefault="00235E9D" w:rsidP="00466DD3">
      <w:pPr>
        <w:pStyle w:val="ListParagraph"/>
        <w:numPr>
          <w:ilvl w:val="2"/>
          <w:numId w:val="4"/>
        </w:numPr>
      </w:pPr>
      <w:r>
        <w:t>(Optional) Driver License</w:t>
      </w:r>
    </w:p>
    <w:p w:rsidR="00235E9D" w:rsidRDefault="00235E9D" w:rsidP="00466DD3">
      <w:pPr>
        <w:pStyle w:val="ListParagraph"/>
        <w:numPr>
          <w:ilvl w:val="3"/>
          <w:numId w:val="4"/>
        </w:numPr>
      </w:pPr>
      <w:r>
        <w:t>State:String:2</w:t>
      </w:r>
    </w:p>
    <w:p w:rsidR="00235E9D" w:rsidRDefault="00235E9D" w:rsidP="00466DD3">
      <w:pPr>
        <w:pStyle w:val="ListParagraph"/>
        <w:numPr>
          <w:ilvl w:val="3"/>
          <w:numId w:val="4"/>
        </w:numPr>
      </w:pPr>
      <w:r>
        <w:t>DriverLicenseNumber:String:20</w:t>
      </w:r>
    </w:p>
    <w:p w:rsidR="00235E9D" w:rsidRDefault="00235E9D" w:rsidP="00466DD3">
      <w:pPr>
        <w:pStyle w:val="ListParagraph"/>
        <w:numPr>
          <w:ilvl w:val="3"/>
          <w:numId w:val="4"/>
        </w:numPr>
      </w:pPr>
      <w:r>
        <w:t xml:space="preserve">DateOfBirth:String:10 </w:t>
      </w:r>
      <w:r>
        <w:sym w:font="Wingdings" w:char="F0E0"/>
      </w:r>
      <w:r>
        <w:t xml:space="preserve"> Format: YYYY-MM-DD</w:t>
      </w:r>
    </w:p>
    <w:p w:rsidR="00235E9D" w:rsidRDefault="00235E9D" w:rsidP="00466DD3">
      <w:pPr>
        <w:pStyle w:val="ListParagraph"/>
        <w:numPr>
          <w:ilvl w:val="2"/>
          <w:numId w:val="4"/>
        </w:numPr>
      </w:pPr>
      <w:r>
        <w:t xml:space="preserve">(Optional) Tax ID:String:9 </w:t>
      </w:r>
      <w:r>
        <w:sym w:font="Wingdings" w:char="F0E0"/>
      </w:r>
      <w:r>
        <w:t xml:space="preserve"> Customers Tax ID or SSN</w:t>
      </w:r>
    </w:p>
    <w:p w:rsidR="00235E9D" w:rsidRDefault="00235E9D" w:rsidP="00235E9D">
      <w:pPr>
        <w:pStyle w:val="ListParagraph"/>
      </w:pPr>
      <w:r>
        <w:t>Zero to Many Customer Shipping Profiles</w:t>
      </w:r>
    </w:p>
    <w:p w:rsidR="00235E9D" w:rsidRDefault="00235E9D" w:rsidP="00466DD3">
      <w:pPr>
        <w:pStyle w:val="ListParagraph"/>
        <w:numPr>
          <w:ilvl w:val="1"/>
          <w:numId w:val="4"/>
        </w:numPr>
      </w:pPr>
      <w:r>
        <w:t>CustomerShippingProfileID:String:32</w:t>
      </w:r>
    </w:p>
    <w:p w:rsidR="00235E9D" w:rsidRDefault="00235E9D" w:rsidP="00466DD3">
      <w:pPr>
        <w:pStyle w:val="ListParagraph"/>
        <w:numPr>
          <w:ilvl w:val="1"/>
          <w:numId w:val="4"/>
        </w:numPr>
      </w:pPr>
      <w:r>
        <w:t>CustomerShippingProfile</w:t>
      </w:r>
    </w:p>
    <w:p w:rsidR="00235E9D" w:rsidRDefault="00235E9D" w:rsidP="00466DD3">
      <w:pPr>
        <w:pStyle w:val="ListParagraph"/>
        <w:numPr>
          <w:ilvl w:val="2"/>
          <w:numId w:val="4"/>
        </w:numPr>
      </w:pPr>
      <w:r>
        <w:t xml:space="preserve"> (Optional)FirstName:String:64</w:t>
      </w:r>
    </w:p>
    <w:p w:rsidR="00235E9D" w:rsidRDefault="00235E9D" w:rsidP="00466DD3">
      <w:pPr>
        <w:pStyle w:val="ListParagraph"/>
        <w:numPr>
          <w:ilvl w:val="2"/>
          <w:numId w:val="4"/>
        </w:numPr>
      </w:pPr>
      <w:r>
        <w:t>(Optional)MiddleInitial:String:1</w:t>
      </w:r>
    </w:p>
    <w:p w:rsidR="00235E9D" w:rsidRDefault="00235E9D" w:rsidP="00466DD3">
      <w:pPr>
        <w:pStyle w:val="ListParagraph"/>
        <w:numPr>
          <w:ilvl w:val="2"/>
          <w:numId w:val="4"/>
        </w:numPr>
      </w:pPr>
      <w:r>
        <w:t>(Optional)LastName:String:64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(Optional)Address1:String:128</w:t>
      </w:r>
    </w:p>
    <w:p w:rsidR="00235E9D" w:rsidRDefault="00235E9D" w:rsidP="00466DD3">
      <w:pPr>
        <w:pStyle w:val="ListParagraph"/>
        <w:numPr>
          <w:ilvl w:val="2"/>
          <w:numId w:val="4"/>
        </w:numPr>
      </w:pPr>
      <w:r>
        <w:t>(Optional)Address2:String:128</w:t>
      </w:r>
    </w:p>
    <w:p w:rsidR="00235E9D" w:rsidRDefault="00235E9D" w:rsidP="00466DD3">
      <w:pPr>
        <w:pStyle w:val="ListParagraph"/>
        <w:numPr>
          <w:ilvl w:val="2"/>
          <w:numId w:val="4"/>
        </w:numPr>
      </w:pPr>
      <w:r>
        <w:t>(Optional)City:String:64</w:t>
      </w:r>
    </w:p>
    <w:p w:rsidR="00235E9D" w:rsidRDefault="00235E9D" w:rsidP="00466DD3">
      <w:pPr>
        <w:pStyle w:val="ListParagraph"/>
        <w:numPr>
          <w:ilvl w:val="2"/>
          <w:numId w:val="4"/>
        </w:numPr>
      </w:pPr>
      <w:r>
        <w:t>(Optional)State:String:64</w:t>
      </w:r>
    </w:p>
    <w:p w:rsidR="00235E9D" w:rsidRDefault="00235E9D" w:rsidP="00466DD3">
      <w:pPr>
        <w:pStyle w:val="ListParagraph"/>
        <w:numPr>
          <w:ilvl w:val="2"/>
          <w:numId w:val="4"/>
        </w:numPr>
      </w:pPr>
      <w:r>
        <w:t>(Optional)Zip:String:5</w:t>
      </w:r>
    </w:p>
    <w:p w:rsidR="00235E9D" w:rsidRDefault="00235E9D" w:rsidP="00466DD3">
      <w:pPr>
        <w:pStyle w:val="ListParagraph"/>
        <w:numPr>
          <w:ilvl w:val="2"/>
          <w:numId w:val="4"/>
        </w:numPr>
      </w:pPr>
      <w:r>
        <w:t>(Optional)Zip4:String:4</w:t>
      </w:r>
    </w:p>
    <w:p w:rsidR="00235E9D" w:rsidRDefault="00235E9D" w:rsidP="00466DD3">
      <w:pPr>
        <w:pStyle w:val="ListParagraph"/>
        <w:numPr>
          <w:ilvl w:val="2"/>
          <w:numId w:val="4"/>
        </w:numPr>
      </w:pPr>
      <w:r>
        <w:t>(Optional)Country:String:128</w:t>
      </w:r>
    </w:p>
    <w:p w:rsidR="00235E9D" w:rsidRDefault="00235E9D" w:rsidP="00466DD3">
      <w:pPr>
        <w:pStyle w:val="ListParagraph"/>
        <w:numPr>
          <w:ilvl w:val="2"/>
          <w:numId w:val="4"/>
        </w:numPr>
      </w:pPr>
      <w:r>
        <w:t>(Optional)PhoneNumber:String:25</w:t>
      </w:r>
    </w:p>
    <w:p w:rsidR="00235E9D" w:rsidRDefault="00235E9D" w:rsidP="00466DD3">
      <w:pPr>
        <w:pStyle w:val="ListParagraph"/>
        <w:numPr>
          <w:ilvl w:val="2"/>
          <w:numId w:val="4"/>
        </w:numPr>
      </w:pPr>
      <w:r>
        <w:t>(Optional)FaxNumber:String:25</w:t>
      </w:r>
    </w:p>
    <w:p w:rsidR="00235E9D" w:rsidRDefault="00235E9D" w:rsidP="00235E9D">
      <w:r>
        <w:t>Return Sub Codes</w:t>
      </w:r>
    </w:p>
    <w:p w:rsidR="00235E9D" w:rsidRDefault="00235E9D" w:rsidP="00235E9D">
      <w:pPr>
        <w:pStyle w:val="ListParagraph"/>
      </w:pPr>
      <w:r>
        <w:t xml:space="preserve">0x5500 </w:t>
      </w:r>
      <w:r>
        <w:sym w:font="Wingdings" w:char="F0E0"/>
      </w:r>
      <w:r>
        <w:t>Success</w:t>
      </w:r>
    </w:p>
    <w:p w:rsidR="00235E9D" w:rsidRDefault="00235E9D" w:rsidP="00235E9D">
      <w:pPr>
        <w:pStyle w:val="ListParagraph"/>
      </w:pPr>
      <w:r>
        <w:t xml:space="preserve">0x5501 </w:t>
      </w:r>
      <w:r>
        <w:sym w:font="Wingdings" w:char="F0E0"/>
      </w:r>
      <w:r>
        <w:t>Provider Gateway Failure</w:t>
      </w:r>
    </w:p>
    <w:p w:rsidR="00235E9D" w:rsidRPr="00120411" w:rsidRDefault="00235E9D" w:rsidP="00235E9D">
      <w:pPr>
        <w:pStyle w:val="ListParagraph"/>
      </w:pPr>
      <w:r>
        <w:t xml:space="preserve">0x5503 </w:t>
      </w:r>
      <w:r>
        <w:sym w:font="Wingdings" w:char="F0E0"/>
      </w:r>
      <w:r>
        <w:t>Internal System Failure</w:t>
      </w:r>
    </w:p>
    <w:p w:rsidR="00235E9D" w:rsidRDefault="00235E9D" w:rsidP="00235E9D">
      <w:pPr>
        <w:pStyle w:val="Heading3"/>
        <w:rPr>
          <w:b/>
          <w:color w:val="FF0000"/>
        </w:rPr>
      </w:pPr>
      <w:bookmarkStart w:id="253" w:name="_Toc360451246"/>
      <w:bookmarkStart w:id="254" w:name="_Toc382297012"/>
      <w:r>
        <w:t>Internal Change Payment Profile</w:t>
      </w:r>
      <w:bookmarkEnd w:id="253"/>
      <w:bookmarkEnd w:id="254"/>
    </w:p>
    <w:p w:rsidR="00235E9D" w:rsidRDefault="00235E9D" w:rsidP="00235E9D">
      <w:r>
        <w:t xml:space="preserve">Modify a payment and/or shipping profile record for a given customer.  </w:t>
      </w:r>
    </w:p>
    <w:p w:rsidR="00235E9D" w:rsidRPr="001A2386" w:rsidRDefault="00235E9D" w:rsidP="00235E9D">
      <w:pPr>
        <w:autoSpaceDE w:val="0"/>
        <w:autoSpaceDN w:val="0"/>
        <w:adjustRightInd w:val="0"/>
        <w:spacing w:before="0" w:after="0" w:line="240" w:lineRule="auto"/>
      </w:pPr>
      <w:r w:rsidRPr="00454753">
        <w:rPr>
          <w:b/>
        </w:rPr>
        <w:t>Note</w:t>
      </w:r>
      <w:r>
        <w:t xml:space="preserve">:  </w:t>
      </w:r>
      <w:r w:rsidRPr="001A2386">
        <w:rPr>
          <w:rFonts w:cs="Arial"/>
          <w:lang w:bidi="ar-SA"/>
        </w:rPr>
        <w:t>If some fields in this request are not submitted or are submitted with a blank</w:t>
      </w:r>
      <w:r>
        <w:rPr>
          <w:rFonts w:cs="Arial"/>
          <w:lang w:bidi="ar-SA"/>
        </w:rPr>
        <w:t xml:space="preserve"> </w:t>
      </w:r>
      <w:r w:rsidRPr="001A2386">
        <w:rPr>
          <w:rFonts w:cs="Arial"/>
          <w:lang w:bidi="ar-SA"/>
        </w:rPr>
        <w:t>value, the values in the original profile are removed. As a best practice to</w:t>
      </w:r>
      <w:r>
        <w:rPr>
          <w:rFonts w:cs="Arial"/>
          <w:lang w:bidi="ar-SA"/>
        </w:rPr>
        <w:t xml:space="preserve"> </w:t>
      </w:r>
      <w:r w:rsidRPr="001A2386">
        <w:rPr>
          <w:rFonts w:cs="Arial"/>
          <w:lang w:bidi="ar-SA"/>
        </w:rPr>
        <w:t xml:space="preserve">prevent this from happening, call </w:t>
      </w:r>
      <w:r>
        <w:rPr>
          <w:rFonts w:cs="Arial"/>
          <w:lang w:bidi="ar-SA"/>
        </w:rPr>
        <w:t>g</w:t>
      </w:r>
      <w:r w:rsidRPr="001A2386">
        <w:rPr>
          <w:rFonts w:cs="Courier New"/>
          <w:lang w:bidi="ar-SA"/>
        </w:rPr>
        <w:t xml:space="preserve">etPaymentProfile </w:t>
      </w:r>
      <w:r w:rsidRPr="001A2386">
        <w:rPr>
          <w:rFonts w:cs="Arial"/>
          <w:lang w:bidi="ar-SA"/>
        </w:rPr>
        <w:t>before</w:t>
      </w:r>
      <w:r>
        <w:rPr>
          <w:rFonts w:cs="Arial"/>
          <w:lang w:bidi="ar-SA"/>
        </w:rPr>
        <w:t xml:space="preserve"> </w:t>
      </w:r>
      <w:r w:rsidRPr="001A2386">
        <w:rPr>
          <w:rFonts w:cs="Arial"/>
          <w:lang w:bidi="ar-SA"/>
        </w:rPr>
        <w:t xml:space="preserve">calling </w:t>
      </w:r>
      <w:r>
        <w:rPr>
          <w:rFonts w:cs="Arial"/>
          <w:lang w:bidi="ar-SA"/>
        </w:rPr>
        <w:t>change</w:t>
      </w:r>
      <w:r w:rsidRPr="001A2386">
        <w:rPr>
          <w:rFonts w:cs="Courier New"/>
          <w:lang w:bidi="ar-SA"/>
        </w:rPr>
        <w:t>PaymentProfile</w:t>
      </w:r>
      <w:r w:rsidRPr="001A2386">
        <w:rPr>
          <w:rFonts w:cs="Arial"/>
          <w:lang w:bidi="ar-SA"/>
        </w:rPr>
        <w:t>. That will return all current</w:t>
      </w:r>
      <w:r>
        <w:rPr>
          <w:rFonts w:cs="Arial"/>
          <w:lang w:bidi="ar-SA"/>
        </w:rPr>
        <w:t xml:space="preserve"> </w:t>
      </w:r>
      <w:r w:rsidRPr="001A2386">
        <w:rPr>
          <w:rFonts w:cs="Arial"/>
          <w:lang w:bidi="ar-SA"/>
        </w:rPr>
        <w:t>information</w:t>
      </w:r>
      <w:r>
        <w:rPr>
          <w:rFonts w:cs="Arial"/>
          <w:lang w:bidi="ar-SA"/>
        </w:rPr>
        <w:t>.</w:t>
      </w:r>
      <w:r w:rsidRPr="001A2386">
        <w:rPr>
          <w:rFonts w:cs="Arial"/>
          <w:lang w:bidi="ar-SA"/>
        </w:rPr>
        <w:t xml:space="preserve"> Then, simply change the</w:t>
      </w:r>
      <w:r>
        <w:rPr>
          <w:rFonts w:cs="Arial"/>
          <w:lang w:bidi="ar-SA"/>
        </w:rPr>
        <w:t xml:space="preserve"> </w:t>
      </w:r>
      <w:r w:rsidRPr="001A2386">
        <w:rPr>
          <w:rFonts w:cs="Arial"/>
          <w:lang w:bidi="ar-SA"/>
        </w:rPr>
        <w:t>field that needs updating and use that to call</w:t>
      </w:r>
      <w:r>
        <w:rPr>
          <w:rFonts w:cs="Arial"/>
          <w:lang w:bidi="ar-SA"/>
        </w:rPr>
        <w:t xml:space="preserve"> change</w:t>
      </w:r>
      <w:r w:rsidRPr="001A2386">
        <w:rPr>
          <w:rFonts w:cs="Courier New"/>
          <w:lang w:bidi="ar-SA"/>
        </w:rPr>
        <w:t>PaymentProfile</w:t>
      </w:r>
      <w:r w:rsidRPr="001A2386">
        <w:rPr>
          <w:rFonts w:cs="Arial"/>
          <w:lang w:bidi="ar-SA"/>
        </w:rPr>
        <w:t>.</w:t>
      </w:r>
    </w:p>
    <w:p w:rsidR="00235E9D" w:rsidRDefault="00235E9D" w:rsidP="00235E9D">
      <w:r>
        <w:t>Inputs</w:t>
      </w:r>
    </w:p>
    <w:p w:rsidR="00235E9D" w:rsidRDefault="00235E9D" w:rsidP="00235E9D">
      <w:pPr>
        <w:pStyle w:val="ListParagraph"/>
      </w:pPr>
      <w:r>
        <w:lastRenderedPageBreak/>
        <w:t xml:space="preserve">CustomerPaymentID:String:32 </w:t>
      </w:r>
      <w:r>
        <w:sym w:font="Wingdings" w:char="F0E0"/>
      </w:r>
      <w:r>
        <w:t xml:space="preserve"> The Payment ID of the customer.</w:t>
      </w:r>
    </w:p>
    <w:p w:rsidR="00235E9D" w:rsidRDefault="00235E9D" w:rsidP="00235E9D">
      <w:pPr>
        <w:pStyle w:val="ListParagraph"/>
      </w:pPr>
      <w:r>
        <w:t xml:space="preserve"> (Optional) Payment Profile</w:t>
      </w:r>
    </w:p>
    <w:p w:rsidR="00235E9D" w:rsidRDefault="00235E9D" w:rsidP="00466DD3">
      <w:pPr>
        <w:pStyle w:val="ListParagraph"/>
        <w:numPr>
          <w:ilvl w:val="1"/>
          <w:numId w:val="4"/>
        </w:numPr>
      </w:pPr>
      <w:r>
        <w:t>CustomerPaymentProfileID:String:32</w:t>
      </w:r>
    </w:p>
    <w:p w:rsidR="00235E9D" w:rsidRDefault="00235E9D" w:rsidP="00466DD3">
      <w:pPr>
        <w:pStyle w:val="ListParagraph"/>
        <w:numPr>
          <w:ilvl w:val="1"/>
          <w:numId w:val="4"/>
        </w:numPr>
      </w:pPr>
      <w:r>
        <w:t xml:space="preserve">Type:ENUM:(Individual or Business) </w:t>
      </w:r>
      <w:r>
        <w:sym w:font="Wingdings" w:char="F0E0"/>
      </w:r>
      <w:r>
        <w:t xml:space="preserve"> Type of customer</w:t>
      </w:r>
    </w:p>
    <w:p w:rsidR="00235E9D" w:rsidRDefault="00235E9D" w:rsidP="00466DD3">
      <w:pPr>
        <w:pStyle w:val="ListParagraph"/>
        <w:numPr>
          <w:ilvl w:val="1"/>
          <w:numId w:val="4"/>
        </w:numPr>
      </w:pPr>
      <w:r>
        <w:t>Billing Address</w:t>
      </w:r>
    </w:p>
    <w:p w:rsidR="00235E9D" w:rsidRDefault="00235E9D" w:rsidP="00466DD3">
      <w:pPr>
        <w:pStyle w:val="ListParagraph"/>
        <w:numPr>
          <w:ilvl w:val="2"/>
          <w:numId w:val="4"/>
        </w:numPr>
      </w:pPr>
      <w:r>
        <w:t>FirstName:String:64</w:t>
      </w:r>
    </w:p>
    <w:p w:rsidR="00235E9D" w:rsidRDefault="00235E9D" w:rsidP="00466DD3">
      <w:pPr>
        <w:pStyle w:val="ListParagraph"/>
        <w:numPr>
          <w:ilvl w:val="2"/>
          <w:numId w:val="4"/>
        </w:numPr>
      </w:pPr>
      <w:r>
        <w:t>MiddleInitial:String:1</w:t>
      </w:r>
    </w:p>
    <w:p w:rsidR="00235E9D" w:rsidRDefault="00235E9D" w:rsidP="00466DD3">
      <w:pPr>
        <w:pStyle w:val="ListParagraph"/>
        <w:numPr>
          <w:ilvl w:val="2"/>
          <w:numId w:val="4"/>
        </w:numPr>
      </w:pPr>
      <w:r>
        <w:t>LastName:String:64</w:t>
      </w:r>
    </w:p>
    <w:p w:rsidR="00235E9D" w:rsidRDefault="00235E9D" w:rsidP="00466DD3">
      <w:pPr>
        <w:pStyle w:val="ListParagraph"/>
        <w:numPr>
          <w:ilvl w:val="2"/>
          <w:numId w:val="4"/>
        </w:numPr>
      </w:pPr>
      <w:r>
        <w:t>Company:String:50</w:t>
      </w:r>
    </w:p>
    <w:p w:rsidR="00235E9D" w:rsidRDefault="00235E9D" w:rsidP="00466DD3">
      <w:pPr>
        <w:pStyle w:val="ListParagraph"/>
        <w:numPr>
          <w:ilvl w:val="2"/>
          <w:numId w:val="4"/>
        </w:numPr>
      </w:pPr>
      <w:r>
        <w:t>Address1:String:128</w:t>
      </w:r>
    </w:p>
    <w:p w:rsidR="00235E9D" w:rsidRDefault="00235E9D" w:rsidP="00466DD3">
      <w:pPr>
        <w:pStyle w:val="ListParagraph"/>
        <w:numPr>
          <w:ilvl w:val="2"/>
          <w:numId w:val="4"/>
        </w:numPr>
      </w:pPr>
      <w:r>
        <w:t>Address2:String:128</w:t>
      </w:r>
    </w:p>
    <w:p w:rsidR="00235E9D" w:rsidRDefault="00235E9D" w:rsidP="00466DD3">
      <w:pPr>
        <w:pStyle w:val="ListParagraph"/>
        <w:numPr>
          <w:ilvl w:val="2"/>
          <w:numId w:val="4"/>
        </w:numPr>
      </w:pPr>
      <w:r>
        <w:t>City:String:64</w:t>
      </w:r>
    </w:p>
    <w:p w:rsidR="00235E9D" w:rsidRDefault="00235E9D" w:rsidP="00466DD3">
      <w:pPr>
        <w:pStyle w:val="ListParagraph"/>
        <w:numPr>
          <w:ilvl w:val="2"/>
          <w:numId w:val="4"/>
        </w:numPr>
      </w:pPr>
      <w:r>
        <w:t>State:String:64</w:t>
      </w:r>
    </w:p>
    <w:p w:rsidR="00235E9D" w:rsidRDefault="00235E9D" w:rsidP="00466DD3">
      <w:pPr>
        <w:pStyle w:val="ListParagraph"/>
        <w:numPr>
          <w:ilvl w:val="2"/>
          <w:numId w:val="4"/>
        </w:numPr>
      </w:pPr>
      <w:r>
        <w:t>Zip:String:5</w:t>
      </w:r>
    </w:p>
    <w:p w:rsidR="00235E9D" w:rsidRDefault="00235E9D" w:rsidP="00466DD3">
      <w:pPr>
        <w:pStyle w:val="ListParagraph"/>
        <w:numPr>
          <w:ilvl w:val="2"/>
          <w:numId w:val="4"/>
        </w:numPr>
      </w:pPr>
      <w:r>
        <w:t>Zip4:String:4</w:t>
      </w:r>
    </w:p>
    <w:p w:rsidR="00235E9D" w:rsidRDefault="00235E9D" w:rsidP="00466DD3">
      <w:pPr>
        <w:pStyle w:val="ListParagraph"/>
        <w:numPr>
          <w:ilvl w:val="2"/>
          <w:numId w:val="4"/>
        </w:numPr>
      </w:pPr>
      <w:r>
        <w:t>Country:String:128</w:t>
      </w:r>
    </w:p>
    <w:p w:rsidR="00235E9D" w:rsidRDefault="00235E9D" w:rsidP="00466DD3">
      <w:pPr>
        <w:pStyle w:val="ListParagraph"/>
        <w:numPr>
          <w:ilvl w:val="2"/>
          <w:numId w:val="4"/>
        </w:numPr>
      </w:pPr>
      <w:r>
        <w:t>PhoneNumber:String:25</w:t>
      </w:r>
    </w:p>
    <w:p w:rsidR="00235E9D" w:rsidRDefault="00235E9D" w:rsidP="00466DD3">
      <w:pPr>
        <w:pStyle w:val="ListParagraph"/>
        <w:numPr>
          <w:ilvl w:val="2"/>
          <w:numId w:val="4"/>
        </w:numPr>
      </w:pPr>
      <w:r>
        <w:t>FaxNumber:String:25</w:t>
      </w:r>
    </w:p>
    <w:p w:rsidR="00235E9D" w:rsidRDefault="00235E9D" w:rsidP="00466DD3">
      <w:pPr>
        <w:pStyle w:val="ListParagraph"/>
        <w:numPr>
          <w:ilvl w:val="1"/>
          <w:numId w:val="4"/>
        </w:numPr>
      </w:pPr>
      <w:r>
        <w:t>Bank Account Information</w:t>
      </w:r>
    </w:p>
    <w:p w:rsidR="00235E9D" w:rsidRDefault="00235E9D" w:rsidP="00466DD3">
      <w:pPr>
        <w:pStyle w:val="ListParagraph"/>
        <w:numPr>
          <w:ilvl w:val="2"/>
          <w:numId w:val="4"/>
        </w:numPr>
      </w:pPr>
      <w:r>
        <w:t>AccountType:ENUM:(Checking, Savings)</w:t>
      </w:r>
    </w:p>
    <w:p w:rsidR="00235E9D" w:rsidRDefault="00235E9D" w:rsidP="00466DD3">
      <w:pPr>
        <w:pStyle w:val="ListParagraph"/>
        <w:numPr>
          <w:ilvl w:val="2"/>
          <w:numId w:val="4"/>
        </w:numPr>
      </w:pPr>
      <w:r>
        <w:t>AccountName:String:32</w:t>
      </w:r>
    </w:p>
    <w:p w:rsidR="00235E9D" w:rsidRDefault="00235E9D" w:rsidP="00466DD3">
      <w:pPr>
        <w:pStyle w:val="ListParagraph"/>
        <w:numPr>
          <w:ilvl w:val="2"/>
          <w:numId w:val="4"/>
        </w:numPr>
      </w:pPr>
      <w:r>
        <w:t>ECheckType:ENUM:(CCD, PPD, TEL, WEB)</w:t>
      </w:r>
    </w:p>
    <w:p w:rsidR="00235E9D" w:rsidRDefault="00235E9D" w:rsidP="00466DD3">
      <w:pPr>
        <w:pStyle w:val="ListParagraph"/>
        <w:numPr>
          <w:ilvl w:val="2"/>
          <w:numId w:val="4"/>
        </w:numPr>
      </w:pPr>
      <w:r>
        <w:t>BankName:String:64</w:t>
      </w:r>
    </w:p>
    <w:p w:rsidR="00235E9D" w:rsidRDefault="00235E9D" w:rsidP="00466DD3">
      <w:pPr>
        <w:pStyle w:val="ListParagraph"/>
        <w:numPr>
          <w:ilvl w:val="2"/>
          <w:numId w:val="4"/>
        </w:numPr>
      </w:pPr>
      <w:r>
        <w:t>RoutingNumber:String:9</w:t>
      </w:r>
    </w:p>
    <w:p w:rsidR="00235E9D" w:rsidRDefault="00235E9D" w:rsidP="00466DD3">
      <w:pPr>
        <w:pStyle w:val="ListParagraph"/>
        <w:numPr>
          <w:ilvl w:val="2"/>
          <w:numId w:val="4"/>
        </w:numPr>
      </w:pPr>
      <w:r>
        <w:t>AccountNumber:String:17</w:t>
      </w:r>
    </w:p>
    <w:p w:rsidR="00235E9D" w:rsidRDefault="00235E9D" w:rsidP="00466DD3">
      <w:pPr>
        <w:pStyle w:val="ListParagraph"/>
        <w:numPr>
          <w:ilvl w:val="1"/>
          <w:numId w:val="4"/>
        </w:numPr>
      </w:pPr>
      <w:r>
        <w:t>Credit Card Information</w:t>
      </w:r>
    </w:p>
    <w:p w:rsidR="00235E9D" w:rsidRDefault="00235E9D" w:rsidP="00466DD3">
      <w:pPr>
        <w:pStyle w:val="ListParagraph"/>
        <w:numPr>
          <w:ilvl w:val="2"/>
          <w:numId w:val="4"/>
        </w:numPr>
      </w:pPr>
      <w:r>
        <w:t>CardNumber:String:16</w:t>
      </w:r>
    </w:p>
    <w:p w:rsidR="00235E9D" w:rsidRDefault="00235E9D" w:rsidP="00466DD3">
      <w:pPr>
        <w:pStyle w:val="ListParagraph"/>
        <w:numPr>
          <w:ilvl w:val="2"/>
          <w:numId w:val="4"/>
        </w:numPr>
      </w:pPr>
      <w:r>
        <w:t xml:space="preserve">ExpirationDate:String:7 </w:t>
      </w:r>
      <w:r>
        <w:sym w:font="Wingdings" w:char="F0E0"/>
      </w:r>
      <w:r>
        <w:t xml:space="preserve"> Format: YYYY-MM</w:t>
      </w:r>
    </w:p>
    <w:p w:rsidR="00235E9D" w:rsidRDefault="00235E9D" w:rsidP="00466DD3">
      <w:pPr>
        <w:pStyle w:val="ListParagraph"/>
        <w:numPr>
          <w:ilvl w:val="2"/>
          <w:numId w:val="4"/>
        </w:numPr>
      </w:pPr>
      <w:r>
        <w:t xml:space="preserve">CardCode:String:4 </w:t>
      </w:r>
      <w:r>
        <w:sym w:font="Wingdings" w:char="F0E0"/>
      </w:r>
      <w:r>
        <w:t xml:space="preserve"> CCV value</w:t>
      </w:r>
    </w:p>
    <w:p w:rsidR="00235E9D" w:rsidRDefault="00235E9D" w:rsidP="00466DD3">
      <w:pPr>
        <w:pStyle w:val="ListParagraph"/>
        <w:numPr>
          <w:ilvl w:val="1"/>
          <w:numId w:val="4"/>
        </w:numPr>
      </w:pPr>
      <w:r>
        <w:t>Driver License</w:t>
      </w:r>
    </w:p>
    <w:p w:rsidR="00235E9D" w:rsidRDefault="00235E9D" w:rsidP="00466DD3">
      <w:pPr>
        <w:pStyle w:val="ListParagraph"/>
        <w:numPr>
          <w:ilvl w:val="2"/>
          <w:numId w:val="4"/>
        </w:numPr>
      </w:pPr>
      <w:r>
        <w:t>State:String:2</w:t>
      </w:r>
    </w:p>
    <w:p w:rsidR="00235E9D" w:rsidRDefault="00235E9D" w:rsidP="00466DD3">
      <w:pPr>
        <w:pStyle w:val="ListParagraph"/>
        <w:numPr>
          <w:ilvl w:val="2"/>
          <w:numId w:val="4"/>
        </w:numPr>
      </w:pPr>
      <w:r>
        <w:t>DriverLicenseNumber:String:20</w:t>
      </w:r>
    </w:p>
    <w:p w:rsidR="00235E9D" w:rsidRDefault="00235E9D" w:rsidP="00466DD3">
      <w:pPr>
        <w:pStyle w:val="ListParagraph"/>
        <w:numPr>
          <w:ilvl w:val="2"/>
          <w:numId w:val="4"/>
        </w:numPr>
      </w:pPr>
      <w:r>
        <w:t xml:space="preserve">DateOfBirth:String:10 </w:t>
      </w:r>
      <w:r>
        <w:sym w:font="Wingdings" w:char="F0E0"/>
      </w:r>
      <w:r>
        <w:t xml:space="preserve"> Format: YYYY-MM-DD</w:t>
      </w:r>
    </w:p>
    <w:p w:rsidR="00235E9D" w:rsidRDefault="00235E9D" w:rsidP="00466DD3">
      <w:pPr>
        <w:pStyle w:val="ListParagraph"/>
        <w:numPr>
          <w:ilvl w:val="1"/>
          <w:numId w:val="4"/>
        </w:numPr>
      </w:pPr>
      <w:r>
        <w:t xml:space="preserve">Tax ID:String:9 </w:t>
      </w:r>
      <w:r>
        <w:sym w:font="Wingdings" w:char="F0E0"/>
      </w:r>
      <w:r>
        <w:t xml:space="preserve"> Customers Tax ID or SSN</w:t>
      </w:r>
    </w:p>
    <w:p w:rsidR="00235E9D" w:rsidRDefault="00235E9D" w:rsidP="00235E9D">
      <w:pPr>
        <w:pStyle w:val="ListParagraph"/>
      </w:pPr>
      <w:r>
        <w:t>(Optional) Shipping Profile</w:t>
      </w:r>
    </w:p>
    <w:p w:rsidR="00235E9D" w:rsidRDefault="00235E9D" w:rsidP="00466DD3">
      <w:pPr>
        <w:pStyle w:val="ListParagraph"/>
        <w:numPr>
          <w:ilvl w:val="1"/>
          <w:numId w:val="4"/>
        </w:numPr>
      </w:pPr>
      <w:r>
        <w:t>CustomerShippingProfileID:String:32</w:t>
      </w:r>
    </w:p>
    <w:p w:rsidR="00235E9D" w:rsidRDefault="00235E9D" w:rsidP="00466DD3">
      <w:pPr>
        <w:pStyle w:val="ListParagraph"/>
        <w:numPr>
          <w:ilvl w:val="1"/>
          <w:numId w:val="4"/>
        </w:numPr>
      </w:pPr>
      <w:r>
        <w:t>Address Info</w:t>
      </w:r>
    </w:p>
    <w:p w:rsidR="00235E9D" w:rsidRDefault="00235E9D" w:rsidP="00466DD3">
      <w:pPr>
        <w:pStyle w:val="ListParagraph"/>
        <w:numPr>
          <w:ilvl w:val="2"/>
          <w:numId w:val="4"/>
        </w:numPr>
      </w:pPr>
      <w:r>
        <w:t>FirstName:String:64</w:t>
      </w:r>
    </w:p>
    <w:p w:rsidR="00235E9D" w:rsidRDefault="00235E9D" w:rsidP="00466DD3">
      <w:pPr>
        <w:pStyle w:val="ListParagraph"/>
        <w:numPr>
          <w:ilvl w:val="2"/>
          <w:numId w:val="4"/>
        </w:numPr>
      </w:pPr>
      <w:r>
        <w:t>MiddleInitial:String:1</w:t>
      </w:r>
    </w:p>
    <w:p w:rsidR="00235E9D" w:rsidRDefault="00235E9D" w:rsidP="00466DD3">
      <w:pPr>
        <w:pStyle w:val="ListParagraph"/>
        <w:numPr>
          <w:ilvl w:val="2"/>
          <w:numId w:val="4"/>
        </w:numPr>
      </w:pPr>
      <w:r>
        <w:t>LastName:String:64</w:t>
      </w:r>
    </w:p>
    <w:p w:rsidR="00235E9D" w:rsidRDefault="00235E9D" w:rsidP="00466DD3">
      <w:pPr>
        <w:pStyle w:val="ListParagraph"/>
        <w:numPr>
          <w:ilvl w:val="2"/>
          <w:numId w:val="4"/>
        </w:numPr>
      </w:pPr>
      <w:r>
        <w:t>(Optional)Company:String:50</w:t>
      </w:r>
    </w:p>
    <w:p w:rsidR="00235E9D" w:rsidRDefault="00235E9D" w:rsidP="00466DD3">
      <w:pPr>
        <w:pStyle w:val="ListParagraph"/>
        <w:numPr>
          <w:ilvl w:val="2"/>
          <w:numId w:val="4"/>
        </w:numPr>
      </w:pPr>
      <w:r>
        <w:t>Address1:String:128</w:t>
      </w:r>
    </w:p>
    <w:p w:rsidR="00235E9D" w:rsidRDefault="00235E9D" w:rsidP="00466DD3">
      <w:pPr>
        <w:pStyle w:val="ListParagraph"/>
        <w:numPr>
          <w:ilvl w:val="2"/>
          <w:numId w:val="4"/>
        </w:numPr>
      </w:pPr>
      <w:r>
        <w:t>Address2:String:128</w:t>
      </w:r>
    </w:p>
    <w:p w:rsidR="00235E9D" w:rsidRDefault="00235E9D" w:rsidP="00466DD3">
      <w:pPr>
        <w:pStyle w:val="ListParagraph"/>
        <w:numPr>
          <w:ilvl w:val="2"/>
          <w:numId w:val="4"/>
        </w:numPr>
      </w:pPr>
      <w:r>
        <w:t>City:String:64</w:t>
      </w:r>
    </w:p>
    <w:p w:rsidR="00235E9D" w:rsidRDefault="00235E9D" w:rsidP="00466DD3">
      <w:pPr>
        <w:pStyle w:val="ListParagraph"/>
        <w:numPr>
          <w:ilvl w:val="2"/>
          <w:numId w:val="4"/>
        </w:numPr>
      </w:pPr>
      <w:r>
        <w:t>State:String:64</w:t>
      </w:r>
    </w:p>
    <w:p w:rsidR="00235E9D" w:rsidRDefault="00235E9D" w:rsidP="00466DD3">
      <w:pPr>
        <w:pStyle w:val="ListParagraph"/>
        <w:numPr>
          <w:ilvl w:val="2"/>
          <w:numId w:val="4"/>
        </w:numPr>
      </w:pPr>
      <w:r>
        <w:t>Zip:String:5</w:t>
      </w:r>
    </w:p>
    <w:p w:rsidR="00235E9D" w:rsidRDefault="00235E9D" w:rsidP="00466DD3">
      <w:pPr>
        <w:pStyle w:val="ListParagraph"/>
        <w:numPr>
          <w:ilvl w:val="2"/>
          <w:numId w:val="4"/>
        </w:numPr>
      </w:pPr>
      <w:r>
        <w:t>Zip4:String:4</w:t>
      </w:r>
    </w:p>
    <w:p w:rsidR="00235E9D" w:rsidRDefault="00235E9D" w:rsidP="00466DD3">
      <w:pPr>
        <w:pStyle w:val="ListParagraph"/>
        <w:numPr>
          <w:ilvl w:val="2"/>
          <w:numId w:val="4"/>
        </w:numPr>
      </w:pPr>
      <w:r>
        <w:lastRenderedPageBreak/>
        <w:t>Country:String:128</w:t>
      </w:r>
    </w:p>
    <w:p w:rsidR="00235E9D" w:rsidRDefault="00235E9D" w:rsidP="00466DD3">
      <w:pPr>
        <w:pStyle w:val="ListParagraph"/>
        <w:numPr>
          <w:ilvl w:val="2"/>
          <w:numId w:val="4"/>
        </w:numPr>
      </w:pPr>
      <w:r>
        <w:t>PhoneNumber:String:25</w:t>
      </w:r>
    </w:p>
    <w:p w:rsidR="00235E9D" w:rsidRDefault="00235E9D" w:rsidP="00466DD3">
      <w:pPr>
        <w:pStyle w:val="ListParagraph"/>
        <w:numPr>
          <w:ilvl w:val="2"/>
          <w:numId w:val="4"/>
        </w:numPr>
      </w:pPr>
      <w:r>
        <w:t>FaxNumber:String:25</w:t>
      </w:r>
    </w:p>
    <w:p w:rsidR="00235E9D" w:rsidRDefault="00235E9D" w:rsidP="00235E9D">
      <w:pPr>
        <w:pStyle w:val="ListParagraph"/>
      </w:pPr>
      <w:r>
        <w:t xml:space="preserve">Validate:Enum </w:t>
      </w:r>
      <w:r>
        <w:sym w:font="Wingdings" w:char="F0E0"/>
      </w:r>
      <w:r>
        <w:t xml:space="preserve"> How validation of the passed PaymentProfile should be handled</w:t>
      </w:r>
    </w:p>
    <w:p w:rsidR="00235E9D" w:rsidRDefault="00235E9D" w:rsidP="00466DD3">
      <w:pPr>
        <w:pStyle w:val="ListParagraph"/>
        <w:numPr>
          <w:ilvl w:val="1"/>
          <w:numId w:val="4"/>
        </w:numPr>
      </w:pPr>
      <w:r>
        <w:t xml:space="preserve">liveMode </w:t>
      </w:r>
      <w:r>
        <w:sym w:font="Wingdings" w:char="F0E0"/>
      </w:r>
      <w:r>
        <w:t xml:space="preserve"> Generates a transaction to the processor</w:t>
      </w:r>
    </w:p>
    <w:p w:rsidR="00235E9D" w:rsidRDefault="00235E9D" w:rsidP="00466DD3">
      <w:pPr>
        <w:pStyle w:val="ListParagraph"/>
        <w:numPr>
          <w:ilvl w:val="1"/>
          <w:numId w:val="4"/>
        </w:numPr>
      </w:pPr>
      <w:r>
        <w:t xml:space="preserve">testMode </w:t>
      </w:r>
      <w:r>
        <w:sym w:font="Wingdings" w:char="F0E0"/>
      </w:r>
      <w:r>
        <w:t xml:space="preserve"> Field validation only</w:t>
      </w:r>
    </w:p>
    <w:p w:rsidR="00235E9D" w:rsidRDefault="00235E9D" w:rsidP="00466DD3">
      <w:pPr>
        <w:pStyle w:val="ListParagraph"/>
        <w:numPr>
          <w:ilvl w:val="1"/>
          <w:numId w:val="4"/>
        </w:numPr>
      </w:pPr>
      <w:r>
        <w:t xml:space="preserve">none </w:t>
      </w:r>
      <w:r>
        <w:sym w:font="Wingdings" w:char="F0E0"/>
      </w:r>
      <w:r>
        <w:t xml:space="preserve"> No validation is performed</w:t>
      </w:r>
    </w:p>
    <w:p w:rsidR="00235E9D" w:rsidRDefault="00235E9D" w:rsidP="00466DD3">
      <w:pPr>
        <w:pStyle w:val="ListParagraph"/>
        <w:numPr>
          <w:ilvl w:val="2"/>
          <w:numId w:val="4"/>
        </w:numPr>
      </w:pPr>
      <w:r w:rsidRPr="00832A64">
        <w:rPr>
          <w:b/>
        </w:rPr>
        <w:t>Note</w:t>
      </w:r>
      <w:r>
        <w:t>: Use this value if no PaymentProfile is passed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 xml:space="preserve">(Optional) Payment validation array </w:t>
      </w:r>
      <w:r>
        <w:sym w:font="Wingdings" w:char="F0E0"/>
      </w:r>
      <w:r>
        <w:t xml:space="preserve"> If passed Validate was liveMode/testMode and payment profile was passed this structure provides the result of the validation</w:t>
      </w:r>
    </w:p>
    <w:p w:rsidR="00235E9D" w:rsidRDefault="00235E9D" w:rsidP="00466DD3">
      <w:pPr>
        <w:pStyle w:val="ListParagraph"/>
        <w:numPr>
          <w:ilvl w:val="1"/>
          <w:numId w:val="4"/>
        </w:numPr>
      </w:pPr>
      <w:r>
        <w:t xml:space="preserve">ResponseCode:String:8 </w:t>
      </w:r>
      <w:r>
        <w:sym w:font="Wingdings" w:char="F0E0"/>
      </w:r>
      <w:r>
        <w:t>Response Code (Provider specific)</w:t>
      </w:r>
    </w:p>
    <w:p w:rsidR="00235E9D" w:rsidRDefault="00235E9D" w:rsidP="00466DD3">
      <w:pPr>
        <w:pStyle w:val="ListParagraph"/>
        <w:numPr>
          <w:ilvl w:val="1"/>
          <w:numId w:val="4"/>
        </w:numPr>
      </w:pPr>
      <w:r>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w:t>
      </w:r>
    </w:p>
    <w:p w:rsidR="00235E9D" w:rsidRDefault="00235E9D" w:rsidP="00235E9D">
      <w:r>
        <w:t>Return Sub Codes</w:t>
      </w:r>
    </w:p>
    <w:p w:rsidR="00235E9D" w:rsidRDefault="00235E9D" w:rsidP="00235E9D">
      <w:pPr>
        <w:pStyle w:val="ListParagraph"/>
      </w:pPr>
      <w:r>
        <w:t xml:space="preserve">0x5600 </w:t>
      </w:r>
      <w:r>
        <w:sym w:font="Wingdings" w:char="F0E0"/>
      </w:r>
      <w:r>
        <w:t>Success</w:t>
      </w:r>
    </w:p>
    <w:p w:rsidR="00235E9D" w:rsidRDefault="00235E9D" w:rsidP="00235E9D">
      <w:pPr>
        <w:pStyle w:val="ListParagraph"/>
      </w:pPr>
      <w:r>
        <w:t xml:space="preserve">0x5601 </w:t>
      </w:r>
      <w:r>
        <w:sym w:font="Wingdings" w:char="F0E0"/>
      </w:r>
      <w:r>
        <w:t>Provider Gateway Failure</w:t>
      </w:r>
    </w:p>
    <w:p w:rsidR="00235E9D" w:rsidRPr="00120411" w:rsidRDefault="00235E9D" w:rsidP="00235E9D">
      <w:pPr>
        <w:pStyle w:val="ListParagraph"/>
      </w:pPr>
      <w:r>
        <w:t xml:space="preserve">0x5603 </w:t>
      </w:r>
      <w:r>
        <w:sym w:font="Wingdings" w:char="F0E0"/>
      </w:r>
      <w:r>
        <w:t>Internal System Failure</w:t>
      </w:r>
    </w:p>
    <w:p w:rsidR="00235E9D" w:rsidRDefault="00235E9D" w:rsidP="00235E9D">
      <w:pPr>
        <w:pStyle w:val="Heading3"/>
        <w:rPr>
          <w:b/>
          <w:color w:val="FF0000"/>
        </w:rPr>
      </w:pPr>
      <w:bookmarkStart w:id="255" w:name="_Toc360451247"/>
      <w:bookmarkStart w:id="256" w:name="_Toc382297013"/>
      <w:r>
        <w:t>Internal Close Payment Profile</w:t>
      </w:r>
      <w:bookmarkEnd w:id="255"/>
      <w:bookmarkEnd w:id="256"/>
    </w:p>
    <w:p w:rsidR="00235E9D" w:rsidRPr="00197662" w:rsidRDefault="00235E9D" w:rsidP="00235E9D">
      <w:r>
        <w:t>Closes a payment and/or shipping profile for the given customer.  Once a profile has been closed it cannot be reopened.</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 xml:space="preserve">(Optional) CustomerPaymentProfileID:String:32 </w:t>
      </w:r>
      <w:r>
        <w:sym w:font="Wingdings" w:char="F0E0"/>
      </w:r>
      <w:r>
        <w:t xml:space="preserve"> The associated Payment Profile Record</w:t>
      </w:r>
    </w:p>
    <w:p w:rsidR="00235E9D" w:rsidRDefault="00235E9D" w:rsidP="00235E9D">
      <w:pPr>
        <w:pStyle w:val="ListParagraph"/>
      </w:pPr>
      <w:r>
        <w:t xml:space="preserve">(Optional) CustomerShippingPorfileID:String:32 </w:t>
      </w:r>
      <w:r>
        <w:sym w:font="Wingdings" w:char="F0E0"/>
      </w:r>
      <w:r>
        <w:t xml:space="preserve"> The associated Shipping Profile Record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r>
        <w:t>Return Sub Codes</w:t>
      </w:r>
    </w:p>
    <w:p w:rsidR="00235E9D" w:rsidRDefault="00235E9D" w:rsidP="00235E9D">
      <w:pPr>
        <w:pStyle w:val="ListParagraph"/>
      </w:pPr>
      <w:r>
        <w:t xml:space="preserve">0x5700 </w:t>
      </w:r>
      <w:r>
        <w:sym w:font="Wingdings" w:char="F0E0"/>
      </w:r>
      <w:r>
        <w:t>Success</w:t>
      </w:r>
    </w:p>
    <w:p w:rsidR="00235E9D" w:rsidRDefault="00235E9D" w:rsidP="00235E9D">
      <w:pPr>
        <w:pStyle w:val="ListParagraph"/>
      </w:pPr>
      <w:r>
        <w:t xml:space="preserve">0x5701 </w:t>
      </w:r>
      <w:r>
        <w:sym w:font="Wingdings" w:char="F0E0"/>
      </w:r>
      <w:r>
        <w:t>Provider Gateway Failure</w:t>
      </w:r>
    </w:p>
    <w:p w:rsidR="00235E9D" w:rsidRPr="00120411" w:rsidRDefault="00235E9D" w:rsidP="00235E9D">
      <w:pPr>
        <w:pStyle w:val="ListParagraph"/>
      </w:pPr>
      <w:r>
        <w:lastRenderedPageBreak/>
        <w:t xml:space="preserve">0x5703 </w:t>
      </w:r>
      <w:r>
        <w:sym w:font="Wingdings" w:char="F0E0"/>
      </w:r>
      <w:r>
        <w:t>Internal System Failure</w:t>
      </w:r>
    </w:p>
    <w:p w:rsidR="00235E9D" w:rsidRDefault="00235E9D" w:rsidP="00235E9D">
      <w:pPr>
        <w:pStyle w:val="Heading3"/>
        <w:rPr>
          <w:b/>
          <w:color w:val="FF0000"/>
        </w:rPr>
      </w:pPr>
      <w:bookmarkStart w:id="257" w:name="_Toc360451248"/>
      <w:bookmarkStart w:id="258" w:name="_Toc382297014"/>
      <w:r>
        <w:t>Internal Process Payment</w:t>
      </w:r>
      <w:bookmarkEnd w:id="257"/>
      <w:bookmarkEnd w:id="258"/>
    </w:p>
    <w:p w:rsidR="00235E9D" w:rsidRPr="00197662" w:rsidRDefault="00235E9D" w:rsidP="00235E9D">
      <w:r>
        <w:t>Process a payment against a customer and specific payment profile.</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 xml:space="preserve">CustomerPaymentProfileID:String:32 </w:t>
      </w:r>
      <w:r>
        <w:sym w:font="Wingdings" w:char="F0E0"/>
      </w:r>
      <w:r>
        <w:t xml:space="preserve"> The associated Payment Profile Record</w:t>
      </w:r>
    </w:p>
    <w:p w:rsidR="00235E9D" w:rsidRDefault="00235E9D" w:rsidP="00235E9D">
      <w:pPr>
        <w:pStyle w:val="ListParagraph"/>
      </w:pPr>
      <w:r>
        <w:t xml:space="preserve">(Optional) CustomerShippingProfileID:String:32 </w:t>
      </w:r>
      <w:r>
        <w:sym w:font="Wingdings" w:char="F0E0"/>
      </w:r>
      <w:r>
        <w:t xml:space="preserve"> The shipping profile to use</w:t>
      </w:r>
    </w:p>
    <w:p w:rsidR="00235E9D" w:rsidRDefault="00235E9D" w:rsidP="00466DD3">
      <w:pPr>
        <w:pStyle w:val="ListParagraph"/>
        <w:numPr>
          <w:ilvl w:val="1"/>
          <w:numId w:val="4"/>
        </w:numPr>
      </w:pPr>
      <w:r w:rsidRPr="00327C3F">
        <w:rPr>
          <w:b/>
        </w:rPr>
        <w:t>Note</w:t>
      </w:r>
      <w:r>
        <w:t>: If not passed, shipping information will not be used for payment processing</w:t>
      </w:r>
    </w:p>
    <w:p w:rsidR="00235E9D" w:rsidRDefault="00235E9D" w:rsidP="00235E9D">
      <w:pPr>
        <w:pStyle w:val="ListParagraph"/>
      </w:pPr>
      <w:r>
        <w:t>Transaction Information</w:t>
      </w:r>
    </w:p>
    <w:p w:rsidR="00235E9D" w:rsidRDefault="00235E9D" w:rsidP="00466DD3">
      <w:pPr>
        <w:pStyle w:val="ListParagraph"/>
        <w:numPr>
          <w:ilvl w:val="1"/>
          <w:numId w:val="4"/>
        </w:numPr>
      </w:pPr>
      <w:r>
        <w:t xml:space="preserve">TransactionAmount:Decimal:8.4 </w:t>
      </w:r>
      <w:r>
        <w:sym w:font="Wingdings" w:char="F0E0"/>
      </w:r>
      <w:r>
        <w:t xml:space="preserve"> Total amount of transaction</w:t>
      </w:r>
    </w:p>
    <w:p w:rsidR="00235E9D" w:rsidRDefault="00235E9D" w:rsidP="00466DD3">
      <w:pPr>
        <w:pStyle w:val="ListParagraph"/>
        <w:numPr>
          <w:ilvl w:val="1"/>
          <w:numId w:val="4"/>
        </w:numPr>
      </w:pPr>
      <w:r>
        <w:t xml:space="preserve"> (Optional) PaymentTransactionID:String:32 </w:t>
      </w:r>
      <w:r>
        <w:sym w:font="Wingdings" w:char="F0E0"/>
      </w:r>
      <w:r>
        <w:t xml:space="preserve"> Transaction ID from AuthorizePayment call</w:t>
      </w:r>
    </w:p>
    <w:p w:rsidR="00235E9D" w:rsidRDefault="00235E9D" w:rsidP="00466DD3">
      <w:pPr>
        <w:pStyle w:val="ListParagraph"/>
        <w:numPr>
          <w:ilvl w:val="2"/>
          <w:numId w:val="4"/>
        </w:numPr>
      </w:pPr>
      <w:r w:rsidRPr="0056197C">
        <w:rPr>
          <w:b/>
        </w:rPr>
        <w:t>Note</w:t>
      </w:r>
      <w:r>
        <w:t>: If populated the method will submit a transaction for payment.</w:t>
      </w:r>
    </w:p>
    <w:p w:rsidR="00235E9D" w:rsidRDefault="00235E9D" w:rsidP="00466DD3">
      <w:pPr>
        <w:pStyle w:val="ListParagraph"/>
        <w:numPr>
          <w:ilvl w:val="1"/>
          <w:numId w:val="4"/>
        </w:numPr>
      </w:pPr>
      <w:r>
        <w:t xml:space="preserve">(Optional) CCVCode:String:4 </w:t>
      </w:r>
      <w:r>
        <w:sym w:font="Wingdings" w:char="F0E0"/>
      </w:r>
      <w:r>
        <w:t xml:space="preserve"> Card Code Verification, 3 or 4 digits</w:t>
      </w:r>
    </w:p>
    <w:p w:rsidR="00235E9D" w:rsidRDefault="00235E9D" w:rsidP="00466DD3">
      <w:pPr>
        <w:pStyle w:val="ListParagraph"/>
        <w:numPr>
          <w:ilvl w:val="1"/>
          <w:numId w:val="4"/>
        </w:numPr>
      </w:pPr>
      <w:r>
        <w:t xml:space="preserve">(Optional) TaxExemptFlag:Boolean:True/False </w:t>
      </w:r>
      <w:r>
        <w:sym w:font="Wingdings" w:char="F0E0"/>
      </w:r>
      <w:r>
        <w:t xml:space="preserve"> Tax exempt transaction</w:t>
      </w:r>
    </w:p>
    <w:p w:rsidR="00235E9D" w:rsidRDefault="00235E9D" w:rsidP="00466DD3">
      <w:pPr>
        <w:pStyle w:val="ListParagraph"/>
        <w:numPr>
          <w:ilvl w:val="1"/>
          <w:numId w:val="4"/>
        </w:numPr>
      </w:pPr>
      <w:r>
        <w:t xml:space="preserve">(Optional) RecurringBillingFlag:Boolean:True/False </w:t>
      </w:r>
      <w:r>
        <w:sym w:font="Wingdings" w:char="F0E0"/>
      </w:r>
      <w:r>
        <w:t xml:space="preserve"> Is this a recurring transaction</w:t>
      </w:r>
    </w:p>
    <w:p w:rsidR="00235E9D" w:rsidRDefault="00235E9D" w:rsidP="00466DD3">
      <w:pPr>
        <w:pStyle w:val="ListParagraph"/>
        <w:numPr>
          <w:ilvl w:val="1"/>
          <w:numId w:val="4"/>
        </w:numPr>
      </w:pPr>
      <w:r>
        <w:t>(Optional) Line Items</w:t>
      </w:r>
    </w:p>
    <w:p w:rsidR="00235E9D" w:rsidRDefault="00235E9D" w:rsidP="00466DD3">
      <w:pPr>
        <w:pStyle w:val="ListParagraph"/>
        <w:numPr>
          <w:ilvl w:val="2"/>
          <w:numId w:val="4"/>
        </w:numPr>
      </w:pPr>
      <w:r>
        <w:t>Quantity:Decimal:4.2</w:t>
      </w:r>
    </w:p>
    <w:p w:rsidR="00235E9D" w:rsidRDefault="00235E9D" w:rsidP="00466DD3">
      <w:pPr>
        <w:pStyle w:val="ListParagraph"/>
        <w:numPr>
          <w:ilvl w:val="2"/>
          <w:numId w:val="4"/>
        </w:numPr>
      </w:pPr>
      <w:r>
        <w:t>UnitPrice:Decimal:4.2</w:t>
      </w:r>
    </w:p>
    <w:p w:rsidR="00235E9D" w:rsidRDefault="00235E9D" w:rsidP="00466DD3">
      <w:pPr>
        <w:pStyle w:val="ListParagraph"/>
        <w:numPr>
          <w:ilvl w:val="2"/>
          <w:numId w:val="4"/>
        </w:numPr>
      </w:pPr>
      <w:r>
        <w:t>(Optional)ItemID:String:31</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2"/>
          <w:numId w:val="4"/>
        </w:numPr>
      </w:pPr>
      <w:r>
        <w:t>(Optional)Taxable:Boolean:True/False</w:t>
      </w:r>
    </w:p>
    <w:p w:rsidR="00235E9D" w:rsidRDefault="00235E9D" w:rsidP="00466DD3">
      <w:pPr>
        <w:pStyle w:val="ListParagraph"/>
        <w:numPr>
          <w:ilvl w:val="1"/>
          <w:numId w:val="4"/>
        </w:numPr>
      </w:pPr>
      <w:r>
        <w:t>(Optional) Tax</w:t>
      </w:r>
    </w:p>
    <w:p w:rsidR="00235E9D" w:rsidRDefault="00235E9D" w:rsidP="00466DD3">
      <w:pPr>
        <w:pStyle w:val="ListParagraph"/>
        <w:numPr>
          <w:ilvl w:val="2"/>
          <w:numId w:val="4"/>
        </w:numPr>
      </w:pPr>
      <w:r>
        <w:t>Amount:Decimal:8.4</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1"/>
          <w:numId w:val="4"/>
        </w:numPr>
      </w:pPr>
      <w:r>
        <w:t>(Optional) Shipping</w:t>
      </w:r>
    </w:p>
    <w:p w:rsidR="00235E9D" w:rsidRDefault="00235E9D" w:rsidP="00466DD3">
      <w:pPr>
        <w:pStyle w:val="ListParagraph"/>
        <w:numPr>
          <w:ilvl w:val="2"/>
          <w:numId w:val="4"/>
        </w:numPr>
      </w:pPr>
      <w:r>
        <w:t>Amount:Decimal:8.4</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1"/>
          <w:numId w:val="4"/>
        </w:numPr>
      </w:pPr>
      <w:r>
        <w:t>(Optional) Duty</w:t>
      </w:r>
    </w:p>
    <w:p w:rsidR="00235E9D" w:rsidRDefault="00235E9D" w:rsidP="00466DD3">
      <w:pPr>
        <w:pStyle w:val="ListParagraph"/>
        <w:numPr>
          <w:ilvl w:val="2"/>
          <w:numId w:val="4"/>
        </w:numPr>
      </w:pPr>
      <w:r>
        <w:t>Amount:Decimal:8.4</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1"/>
          <w:numId w:val="4"/>
        </w:numPr>
      </w:pPr>
      <w:r>
        <w:t>(Optional) Order</w:t>
      </w:r>
    </w:p>
    <w:p w:rsidR="00235E9D" w:rsidRDefault="00235E9D" w:rsidP="00466DD3">
      <w:pPr>
        <w:pStyle w:val="ListParagraph"/>
        <w:numPr>
          <w:ilvl w:val="2"/>
          <w:numId w:val="4"/>
        </w:numPr>
      </w:pPr>
      <w:r>
        <w:t>(Optional)InvoiceNumber:String:20</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2"/>
          <w:numId w:val="4"/>
        </w:numPr>
      </w:pPr>
      <w:r>
        <w:t>(Optional)PONumber:String:255</w:t>
      </w:r>
    </w:p>
    <w:p w:rsidR="00235E9D" w:rsidRDefault="00235E9D" w:rsidP="00466DD3">
      <w:pPr>
        <w:pStyle w:val="ListParagraph"/>
        <w:numPr>
          <w:ilvl w:val="1"/>
          <w:numId w:val="4"/>
        </w:numPr>
      </w:pPr>
      <w:r>
        <w:t xml:space="preserve">(Optional) Prior Approval Code </w:t>
      </w:r>
      <w:r>
        <w:sym w:font="Wingdings" w:char="F0E0"/>
      </w:r>
      <w:r>
        <w:t xml:space="preserve"> Currently not implemented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Payment Result</w:t>
      </w:r>
    </w:p>
    <w:p w:rsidR="00235E9D" w:rsidRDefault="00235E9D" w:rsidP="00466DD3">
      <w:pPr>
        <w:pStyle w:val="ListParagraph"/>
        <w:numPr>
          <w:ilvl w:val="1"/>
          <w:numId w:val="4"/>
        </w:numPr>
      </w:pPr>
      <w:r>
        <w:lastRenderedPageBreak/>
        <w:t xml:space="preserve">ResponseCode:String:8 </w:t>
      </w:r>
      <w:r>
        <w:sym w:font="Wingdings" w:char="F0E0"/>
      </w:r>
      <w:r>
        <w:t>Response Code (Provider specific)</w:t>
      </w:r>
    </w:p>
    <w:p w:rsidR="00235E9D" w:rsidRDefault="00235E9D" w:rsidP="00466DD3">
      <w:pPr>
        <w:pStyle w:val="ListParagraph"/>
        <w:numPr>
          <w:ilvl w:val="1"/>
          <w:numId w:val="4"/>
        </w:numPr>
      </w:pPr>
      <w:r>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 </w:t>
      </w:r>
    </w:p>
    <w:p w:rsidR="00235E9D" w:rsidRDefault="00235E9D" w:rsidP="00235E9D">
      <w:r>
        <w:t>Return Sub Codes</w:t>
      </w:r>
    </w:p>
    <w:p w:rsidR="00235E9D" w:rsidRDefault="00235E9D" w:rsidP="00235E9D">
      <w:pPr>
        <w:pStyle w:val="ListParagraph"/>
      </w:pPr>
      <w:r>
        <w:t xml:space="preserve">0x5800 </w:t>
      </w:r>
      <w:r>
        <w:sym w:font="Wingdings" w:char="F0E0"/>
      </w:r>
      <w:r>
        <w:t>Success</w:t>
      </w:r>
    </w:p>
    <w:p w:rsidR="00235E9D" w:rsidRDefault="00235E9D" w:rsidP="00235E9D">
      <w:pPr>
        <w:pStyle w:val="ListParagraph"/>
      </w:pPr>
      <w:r>
        <w:t xml:space="preserve">0x5801 </w:t>
      </w:r>
      <w:r>
        <w:sym w:font="Wingdings" w:char="F0E0"/>
      </w:r>
      <w:r>
        <w:t>Provider Gateway Failure</w:t>
      </w:r>
    </w:p>
    <w:p w:rsidR="00235E9D" w:rsidRPr="00120411" w:rsidRDefault="00235E9D" w:rsidP="00235E9D">
      <w:pPr>
        <w:pStyle w:val="ListParagraph"/>
      </w:pPr>
      <w:r>
        <w:t xml:space="preserve">0x5803 </w:t>
      </w:r>
      <w:r>
        <w:sym w:font="Wingdings" w:char="F0E0"/>
      </w:r>
      <w:r>
        <w:t>Internal System Failure</w:t>
      </w:r>
    </w:p>
    <w:p w:rsidR="00235E9D" w:rsidRDefault="00235E9D" w:rsidP="00235E9D">
      <w:pPr>
        <w:pStyle w:val="Heading3"/>
        <w:rPr>
          <w:b/>
          <w:color w:val="FF0000"/>
        </w:rPr>
      </w:pPr>
      <w:bookmarkStart w:id="259" w:name="_Toc360451249"/>
      <w:bookmarkStart w:id="260" w:name="_Toc382297015"/>
      <w:r>
        <w:t>Internal Authorize Payment</w:t>
      </w:r>
      <w:bookmarkEnd w:id="259"/>
      <w:bookmarkEnd w:id="260"/>
    </w:p>
    <w:p w:rsidR="00235E9D" w:rsidRPr="00197662" w:rsidRDefault="00235E9D" w:rsidP="00235E9D">
      <w:r>
        <w:t>Verifies a payment request is valid.</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 xml:space="preserve">CustomerPaymentProfileID:String:32 </w:t>
      </w:r>
      <w:r>
        <w:sym w:font="Wingdings" w:char="F0E0"/>
      </w:r>
      <w:r>
        <w:t xml:space="preserve"> The associated Payment Profile Record</w:t>
      </w:r>
    </w:p>
    <w:p w:rsidR="00235E9D" w:rsidRDefault="00235E9D" w:rsidP="00235E9D">
      <w:pPr>
        <w:pStyle w:val="ListParagraph"/>
      </w:pPr>
      <w:r>
        <w:t xml:space="preserve">(Optional) CustomerShippingProfileID:String:32 </w:t>
      </w:r>
      <w:r>
        <w:sym w:font="Wingdings" w:char="F0E0"/>
      </w:r>
      <w:r>
        <w:t xml:space="preserve"> The shipping profile to use</w:t>
      </w:r>
    </w:p>
    <w:p w:rsidR="00235E9D" w:rsidRDefault="00235E9D" w:rsidP="00466DD3">
      <w:pPr>
        <w:pStyle w:val="ListParagraph"/>
        <w:numPr>
          <w:ilvl w:val="1"/>
          <w:numId w:val="4"/>
        </w:numPr>
      </w:pPr>
      <w:r w:rsidRPr="00327C3F">
        <w:rPr>
          <w:b/>
        </w:rPr>
        <w:t>Note</w:t>
      </w:r>
      <w:r>
        <w:t>: If not passed, shipping information will not be used for payment processing</w:t>
      </w:r>
    </w:p>
    <w:p w:rsidR="00235E9D" w:rsidRDefault="00235E9D" w:rsidP="00235E9D">
      <w:pPr>
        <w:pStyle w:val="ListParagraph"/>
      </w:pPr>
      <w:r>
        <w:t>Transaction Information</w:t>
      </w:r>
    </w:p>
    <w:p w:rsidR="00235E9D" w:rsidRDefault="00235E9D" w:rsidP="00466DD3">
      <w:pPr>
        <w:pStyle w:val="ListParagraph"/>
        <w:numPr>
          <w:ilvl w:val="1"/>
          <w:numId w:val="4"/>
        </w:numPr>
      </w:pPr>
      <w:r>
        <w:t xml:space="preserve">TransactionAmount:Decimal:8.4 </w:t>
      </w:r>
      <w:r>
        <w:sym w:font="Wingdings" w:char="F0E0"/>
      </w:r>
      <w:r>
        <w:t xml:space="preserve"> Total amount of transaction</w:t>
      </w:r>
    </w:p>
    <w:p w:rsidR="00235E9D" w:rsidRDefault="00235E9D" w:rsidP="00466DD3">
      <w:pPr>
        <w:pStyle w:val="ListParagraph"/>
        <w:numPr>
          <w:ilvl w:val="1"/>
          <w:numId w:val="4"/>
        </w:numPr>
      </w:pPr>
      <w:r>
        <w:t xml:space="preserve"> (Optional) PaymentTransactionID:String:32 </w:t>
      </w:r>
      <w:r>
        <w:sym w:font="Wingdings" w:char="F0E0"/>
      </w:r>
      <w:r>
        <w:t xml:space="preserve"> Transaction ID from AuthorizePayment call</w:t>
      </w:r>
    </w:p>
    <w:p w:rsidR="00235E9D" w:rsidRDefault="00235E9D" w:rsidP="00466DD3">
      <w:pPr>
        <w:pStyle w:val="ListParagraph"/>
        <w:numPr>
          <w:ilvl w:val="2"/>
          <w:numId w:val="4"/>
        </w:numPr>
      </w:pPr>
      <w:r w:rsidRPr="0056197C">
        <w:rPr>
          <w:b/>
        </w:rPr>
        <w:t>Note</w:t>
      </w:r>
      <w:r>
        <w:t>: If populated the method will submit a transaction for payment.</w:t>
      </w:r>
    </w:p>
    <w:p w:rsidR="00235E9D" w:rsidRDefault="00235E9D" w:rsidP="00466DD3">
      <w:pPr>
        <w:pStyle w:val="ListParagraph"/>
        <w:numPr>
          <w:ilvl w:val="1"/>
          <w:numId w:val="4"/>
        </w:numPr>
      </w:pPr>
      <w:r>
        <w:t xml:space="preserve">(Optional) CCVCode:String:4 </w:t>
      </w:r>
      <w:r>
        <w:sym w:font="Wingdings" w:char="F0E0"/>
      </w:r>
      <w:r>
        <w:t xml:space="preserve"> Card Code Verification, 3 or 4 digits</w:t>
      </w:r>
    </w:p>
    <w:p w:rsidR="00235E9D" w:rsidRDefault="00235E9D" w:rsidP="00466DD3">
      <w:pPr>
        <w:pStyle w:val="ListParagraph"/>
        <w:numPr>
          <w:ilvl w:val="1"/>
          <w:numId w:val="4"/>
        </w:numPr>
      </w:pPr>
      <w:r>
        <w:t xml:space="preserve">(Optional) TaxExemptFlag:Boolean:True/False </w:t>
      </w:r>
      <w:r>
        <w:sym w:font="Wingdings" w:char="F0E0"/>
      </w:r>
      <w:r>
        <w:t xml:space="preserve"> Tax exempt transaction</w:t>
      </w:r>
    </w:p>
    <w:p w:rsidR="00235E9D" w:rsidRDefault="00235E9D" w:rsidP="00466DD3">
      <w:pPr>
        <w:pStyle w:val="ListParagraph"/>
        <w:numPr>
          <w:ilvl w:val="1"/>
          <w:numId w:val="4"/>
        </w:numPr>
      </w:pPr>
      <w:r>
        <w:t xml:space="preserve">(Optional) RecurringBillingFlag:Boolean:True/False </w:t>
      </w:r>
      <w:r>
        <w:sym w:font="Wingdings" w:char="F0E0"/>
      </w:r>
      <w:r>
        <w:t xml:space="preserve"> Is this a recurring transaction</w:t>
      </w:r>
    </w:p>
    <w:p w:rsidR="00235E9D" w:rsidRDefault="00235E9D" w:rsidP="00466DD3">
      <w:pPr>
        <w:pStyle w:val="ListParagraph"/>
        <w:numPr>
          <w:ilvl w:val="1"/>
          <w:numId w:val="4"/>
        </w:numPr>
      </w:pPr>
      <w:r>
        <w:t>(Optional) Line Items</w:t>
      </w:r>
    </w:p>
    <w:p w:rsidR="00235E9D" w:rsidRDefault="00235E9D" w:rsidP="00466DD3">
      <w:pPr>
        <w:pStyle w:val="ListParagraph"/>
        <w:numPr>
          <w:ilvl w:val="2"/>
          <w:numId w:val="4"/>
        </w:numPr>
      </w:pPr>
      <w:r>
        <w:t>Quantity:Decimal:4.2</w:t>
      </w:r>
    </w:p>
    <w:p w:rsidR="00235E9D" w:rsidRDefault="00235E9D" w:rsidP="00466DD3">
      <w:pPr>
        <w:pStyle w:val="ListParagraph"/>
        <w:numPr>
          <w:ilvl w:val="2"/>
          <w:numId w:val="4"/>
        </w:numPr>
      </w:pPr>
      <w:r>
        <w:t>UnitPrice:Decimal:4.2</w:t>
      </w:r>
    </w:p>
    <w:p w:rsidR="00235E9D" w:rsidRDefault="00235E9D" w:rsidP="00466DD3">
      <w:pPr>
        <w:pStyle w:val="ListParagraph"/>
        <w:numPr>
          <w:ilvl w:val="2"/>
          <w:numId w:val="4"/>
        </w:numPr>
      </w:pPr>
      <w:r>
        <w:t>(Optional)ItemID:String:31</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2"/>
          <w:numId w:val="4"/>
        </w:numPr>
      </w:pPr>
      <w:r>
        <w:t>(Optional)Taxable:Boolean:True/False</w:t>
      </w:r>
    </w:p>
    <w:p w:rsidR="00235E9D" w:rsidRDefault="00235E9D" w:rsidP="00466DD3">
      <w:pPr>
        <w:pStyle w:val="ListParagraph"/>
        <w:numPr>
          <w:ilvl w:val="1"/>
          <w:numId w:val="4"/>
        </w:numPr>
      </w:pPr>
      <w:r>
        <w:t>(Optional) Tax</w:t>
      </w:r>
    </w:p>
    <w:p w:rsidR="00235E9D" w:rsidRDefault="00235E9D" w:rsidP="00466DD3">
      <w:pPr>
        <w:pStyle w:val="ListParagraph"/>
        <w:numPr>
          <w:ilvl w:val="2"/>
          <w:numId w:val="4"/>
        </w:numPr>
      </w:pPr>
      <w:r>
        <w:t>Amount:Decimal:8.4</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1"/>
          <w:numId w:val="4"/>
        </w:numPr>
      </w:pPr>
      <w:r>
        <w:t>(Optional) Shipping</w:t>
      </w:r>
    </w:p>
    <w:p w:rsidR="00235E9D" w:rsidRDefault="00235E9D" w:rsidP="00466DD3">
      <w:pPr>
        <w:pStyle w:val="ListParagraph"/>
        <w:numPr>
          <w:ilvl w:val="2"/>
          <w:numId w:val="4"/>
        </w:numPr>
      </w:pPr>
      <w:r>
        <w:t>Amount:Decimal:8.4</w:t>
      </w:r>
    </w:p>
    <w:p w:rsidR="00235E9D" w:rsidRDefault="00235E9D" w:rsidP="00466DD3">
      <w:pPr>
        <w:pStyle w:val="ListParagraph"/>
        <w:numPr>
          <w:ilvl w:val="2"/>
          <w:numId w:val="4"/>
        </w:numPr>
      </w:pPr>
      <w:r>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1"/>
          <w:numId w:val="4"/>
        </w:numPr>
      </w:pPr>
      <w:r>
        <w:t>(Optional) Duty</w:t>
      </w:r>
    </w:p>
    <w:p w:rsidR="00235E9D" w:rsidRDefault="00235E9D" w:rsidP="00466DD3">
      <w:pPr>
        <w:pStyle w:val="ListParagraph"/>
        <w:numPr>
          <w:ilvl w:val="2"/>
          <w:numId w:val="4"/>
        </w:numPr>
      </w:pPr>
      <w:r>
        <w:t>Amount:Decimal:8.4</w:t>
      </w:r>
    </w:p>
    <w:p w:rsidR="00235E9D" w:rsidRDefault="00235E9D" w:rsidP="00466DD3">
      <w:pPr>
        <w:pStyle w:val="ListParagraph"/>
        <w:numPr>
          <w:ilvl w:val="2"/>
          <w:numId w:val="4"/>
        </w:numPr>
      </w:pPr>
      <w:r>
        <w:lastRenderedPageBreak/>
        <w:t>(Optional)Name:String:31</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1"/>
          <w:numId w:val="4"/>
        </w:numPr>
      </w:pPr>
      <w:r>
        <w:t>(Optional) Order</w:t>
      </w:r>
    </w:p>
    <w:p w:rsidR="00235E9D" w:rsidRDefault="00235E9D" w:rsidP="00466DD3">
      <w:pPr>
        <w:pStyle w:val="ListParagraph"/>
        <w:numPr>
          <w:ilvl w:val="2"/>
          <w:numId w:val="4"/>
        </w:numPr>
      </w:pPr>
      <w:r>
        <w:t>(Optional)InvoiceNumber:String:20</w:t>
      </w:r>
    </w:p>
    <w:p w:rsidR="00235E9D" w:rsidRDefault="00235E9D" w:rsidP="00466DD3">
      <w:pPr>
        <w:pStyle w:val="ListParagraph"/>
        <w:numPr>
          <w:ilvl w:val="2"/>
          <w:numId w:val="4"/>
        </w:numPr>
      </w:pPr>
      <w:r>
        <w:t>(Optional)Description:String:255</w:t>
      </w:r>
    </w:p>
    <w:p w:rsidR="00235E9D" w:rsidRDefault="00235E9D" w:rsidP="00466DD3">
      <w:pPr>
        <w:pStyle w:val="ListParagraph"/>
        <w:numPr>
          <w:ilvl w:val="2"/>
          <w:numId w:val="4"/>
        </w:numPr>
      </w:pPr>
      <w:r>
        <w:t>(Optional)PONumber:String:255</w:t>
      </w:r>
    </w:p>
    <w:p w:rsidR="00235E9D" w:rsidRDefault="00235E9D" w:rsidP="00466DD3">
      <w:pPr>
        <w:pStyle w:val="ListParagraph"/>
        <w:numPr>
          <w:ilvl w:val="1"/>
          <w:numId w:val="4"/>
        </w:numPr>
      </w:pPr>
      <w:r>
        <w:t xml:space="preserve">(Optional) Prior Approval Code </w:t>
      </w:r>
      <w:r>
        <w:sym w:font="Wingdings" w:char="F0E0"/>
      </w:r>
      <w:r>
        <w:t xml:space="preserve"> Currently not implemented</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 xml:space="preserve">Payment Result </w:t>
      </w:r>
    </w:p>
    <w:p w:rsidR="00235E9D" w:rsidRDefault="00235E9D" w:rsidP="00466DD3">
      <w:pPr>
        <w:pStyle w:val="ListParagraph"/>
        <w:numPr>
          <w:ilvl w:val="1"/>
          <w:numId w:val="4"/>
        </w:numPr>
      </w:pPr>
      <w:r>
        <w:t xml:space="preserve">ResponseCode:String:8 </w:t>
      </w:r>
      <w:r>
        <w:sym w:font="Wingdings" w:char="F0E0"/>
      </w:r>
      <w:r>
        <w:t>Response Code (Provider specific)</w:t>
      </w:r>
    </w:p>
    <w:p w:rsidR="00235E9D" w:rsidRDefault="00235E9D" w:rsidP="00466DD3">
      <w:pPr>
        <w:pStyle w:val="ListParagraph"/>
        <w:numPr>
          <w:ilvl w:val="1"/>
          <w:numId w:val="4"/>
        </w:numPr>
      </w:pPr>
      <w:r>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 </w:t>
      </w:r>
    </w:p>
    <w:p w:rsidR="00235E9D" w:rsidRDefault="00235E9D" w:rsidP="00235E9D">
      <w:r>
        <w:t>Return Sub Codes</w:t>
      </w:r>
    </w:p>
    <w:p w:rsidR="00235E9D" w:rsidRDefault="00235E9D" w:rsidP="00235E9D">
      <w:pPr>
        <w:pStyle w:val="ListParagraph"/>
      </w:pPr>
      <w:r>
        <w:t xml:space="preserve">0x5900 </w:t>
      </w:r>
      <w:r>
        <w:sym w:font="Wingdings" w:char="F0E0"/>
      </w:r>
      <w:r>
        <w:t>Success</w:t>
      </w:r>
    </w:p>
    <w:p w:rsidR="00235E9D" w:rsidRDefault="00235E9D" w:rsidP="00235E9D">
      <w:pPr>
        <w:pStyle w:val="ListParagraph"/>
      </w:pPr>
      <w:r>
        <w:t xml:space="preserve">0x5901 </w:t>
      </w:r>
      <w:r>
        <w:sym w:font="Wingdings" w:char="F0E0"/>
      </w:r>
      <w:r>
        <w:t>Provider Gateway Failure</w:t>
      </w:r>
    </w:p>
    <w:p w:rsidR="00235E9D" w:rsidRPr="00120411" w:rsidRDefault="00235E9D" w:rsidP="00235E9D">
      <w:pPr>
        <w:pStyle w:val="ListParagraph"/>
      </w:pPr>
      <w:r>
        <w:t xml:space="preserve">0x5903 </w:t>
      </w:r>
      <w:r>
        <w:sym w:font="Wingdings" w:char="F0E0"/>
      </w:r>
      <w:r>
        <w:t>Internal System Failure</w:t>
      </w:r>
    </w:p>
    <w:p w:rsidR="00235E9D" w:rsidRDefault="00235E9D" w:rsidP="00235E9D">
      <w:pPr>
        <w:pStyle w:val="Heading3"/>
        <w:rPr>
          <w:b/>
          <w:color w:val="FF0000"/>
        </w:rPr>
      </w:pPr>
      <w:bookmarkStart w:id="261" w:name="_Toc360451250"/>
      <w:bookmarkStart w:id="262" w:name="_Toc382297016"/>
      <w:r>
        <w:t>Internal Delete Payment</w:t>
      </w:r>
      <w:bookmarkEnd w:id="261"/>
      <w:bookmarkEnd w:id="262"/>
    </w:p>
    <w:p w:rsidR="00235E9D" w:rsidRPr="00197662" w:rsidRDefault="00235E9D" w:rsidP="00235E9D">
      <w:r>
        <w:t>Voids a prior payment authorization.</w:t>
      </w:r>
    </w:p>
    <w:p w:rsidR="00235E9D" w:rsidRDefault="00235E9D" w:rsidP="00235E9D">
      <w:r>
        <w:t>Inputs</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 xml:space="preserve">CustomerPaymentProfileID:String:32 </w:t>
      </w:r>
      <w:r>
        <w:sym w:font="Wingdings" w:char="F0E0"/>
      </w:r>
      <w:r>
        <w:t xml:space="preserve"> The associated Payment Profile Record</w:t>
      </w:r>
    </w:p>
    <w:p w:rsidR="00235E9D" w:rsidRDefault="00235E9D" w:rsidP="00235E9D">
      <w:pPr>
        <w:pStyle w:val="ListParagraph"/>
      </w:pPr>
      <w:r>
        <w:t xml:space="preserve">(Optional) CustomerShippingProfileID:String:32 </w:t>
      </w:r>
      <w:r>
        <w:sym w:font="Wingdings" w:char="F0E0"/>
      </w:r>
      <w:r>
        <w:t xml:space="preserve"> The shipping profile to use</w:t>
      </w:r>
    </w:p>
    <w:p w:rsidR="00235E9D" w:rsidRDefault="00235E9D" w:rsidP="00466DD3">
      <w:pPr>
        <w:pStyle w:val="ListParagraph"/>
        <w:numPr>
          <w:ilvl w:val="1"/>
          <w:numId w:val="4"/>
        </w:numPr>
      </w:pPr>
      <w:r w:rsidRPr="00327C3F">
        <w:rPr>
          <w:b/>
        </w:rPr>
        <w:t>Note</w:t>
      </w:r>
      <w:r>
        <w:t>: If not passed, shipping information will not be used for processing</w:t>
      </w:r>
    </w:p>
    <w:p w:rsidR="00235E9D" w:rsidRDefault="00235E9D" w:rsidP="00235E9D">
      <w:pPr>
        <w:pStyle w:val="ListParagraph"/>
      </w:pPr>
      <w:r>
        <w:t xml:space="preserve">PaymentTransactionID:String:32 </w:t>
      </w:r>
      <w:r>
        <w:sym w:font="Wingdings" w:char="F0E0"/>
      </w:r>
      <w:r>
        <w:t xml:space="preserve"> Transaction ID from a prior AuthorizePayment call</w:t>
      </w:r>
    </w:p>
    <w:p w:rsidR="00235E9D" w:rsidRDefault="00235E9D" w:rsidP="00235E9D">
      <w:pPr>
        <w:pStyle w:val="ListParagraph"/>
      </w:pPr>
      <w:r>
        <w:t xml:space="preserve">(Optional) Reason:String:255 </w:t>
      </w:r>
      <w:r>
        <w:sym w:font="Wingdings" w:char="F0E0"/>
      </w:r>
      <w:r>
        <w:t xml:space="preserve"> User provided Reason</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Payment Result</w:t>
      </w:r>
    </w:p>
    <w:p w:rsidR="00235E9D" w:rsidRDefault="00235E9D" w:rsidP="00466DD3">
      <w:pPr>
        <w:pStyle w:val="ListParagraph"/>
        <w:numPr>
          <w:ilvl w:val="1"/>
          <w:numId w:val="4"/>
        </w:numPr>
      </w:pPr>
      <w:r>
        <w:t xml:space="preserve">ResponseCode:String:8 </w:t>
      </w:r>
      <w:r>
        <w:sym w:font="Wingdings" w:char="F0E0"/>
      </w:r>
      <w:r>
        <w:t>Response Code (Provider specific)</w:t>
      </w:r>
    </w:p>
    <w:p w:rsidR="00235E9D" w:rsidRDefault="00235E9D" w:rsidP="00466DD3">
      <w:pPr>
        <w:pStyle w:val="ListParagraph"/>
        <w:numPr>
          <w:ilvl w:val="1"/>
          <w:numId w:val="4"/>
        </w:numPr>
      </w:pPr>
      <w:r>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lastRenderedPageBreak/>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 </w:t>
      </w:r>
    </w:p>
    <w:p w:rsidR="00235E9D" w:rsidRDefault="00235E9D" w:rsidP="00235E9D">
      <w:r>
        <w:t>Return Sub Codes</w:t>
      </w:r>
    </w:p>
    <w:p w:rsidR="00235E9D" w:rsidRDefault="00235E9D" w:rsidP="00235E9D">
      <w:pPr>
        <w:pStyle w:val="ListParagraph"/>
      </w:pPr>
      <w:r>
        <w:t xml:space="preserve">0x5A00 </w:t>
      </w:r>
      <w:r>
        <w:sym w:font="Wingdings" w:char="F0E0"/>
      </w:r>
      <w:r>
        <w:t>Success</w:t>
      </w:r>
    </w:p>
    <w:p w:rsidR="00235E9D" w:rsidRDefault="00235E9D" w:rsidP="00235E9D">
      <w:pPr>
        <w:pStyle w:val="ListParagraph"/>
      </w:pPr>
      <w:r>
        <w:t xml:space="preserve">0x5A01 </w:t>
      </w:r>
      <w:r>
        <w:sym w:font="Wingdings" w:char="F0E0"/>
      </w:r>
      <w:r>
        <w:t>Provider Gateway Failure</w:t>
      </w:r>
    </w:p>
    <w:p w:rsidR="00235E9D" w:rsidRPr="00120411" w:rsidRDefault="00235E9D" w:rsidP="00235E9D">
      <w:pPr>
        <w:pStyle w:val="ListParagraph"/>
      </w:pPr>
      <w:r>
        <w:t xml:space="preserve">0x5A03 </w:t>
      </w:r>
      <w:r>
        <w:sym w:font="Wingdings" w:char="F0E0"/>
      </w:r>
      <w:r>
        <w:t>Internal System Failure</w:t>
      </w:r>
    </w:p>
    <w:p w:rsidR="00235E9D" w:rsidRDefault="00235E9D" w:rsidP="00235E9D">
      <w:pPr>
        <w:pStyle w:val="Heading3"/>
        <w:rPr>
          <w:b/>
          <w:color w:val="FF0000"/>
        </w:rPr>
      </w:pPr>
      <w:bookmarkStart w:id="263" w:name="_Toc360451251"/>
      <w:bookmarkStart w:id="264" w:name="_Toc382297017"/>
      <w:r>
        <w:t>Internal Refund Payment</w:t>
      </w:r>
      <w:bookmarkEnd w:id="263"/>
      <w:bookmarkEnd w:id="264"/>
    </w:p>
    <w:p w:rsidR="00235E9D" w:rsidRPr="00197662" w:rsidRDefault="00235E9D" w:rsidP="00235E9D">
      <w:r>
        <w:t>Applies a refund to the customer’s profile.</w:t>
      </w:r>
    </w:p>
    <w:p w:rsidR="00235E9D" w:rsidRDefault="00235E9D" w:rsidP="00235E9D">
      <w:r>
        <w:t>Inputs</w:t>
      </w:r>
    </w:p>
    <w:p w:rsidR="00235E9D" w:rsidRDefault="00235E9D" w:rsidP="00235E9D">
      <w:pPr>
        <w:pStyle w:val="ListParagraph"/>
      </w:pPr>
      <w:r>
        <w:t>PaymentTransactionID:String:32</w:t>
      </w:r>
    </w:p>
    <w:p w:rsidR="00235E9D" w:rsidRDefault="00235E9D" w:rsidP="00235E9D">
      <w:pPr>
        <w:pStyle w:val="ListParagraph"/>
      </w:pPr>
      <w:r>
        <w:t xml:space="preserve">CustomerPaymentID:String:32 </w:t>
      </w:r>
      <w:r>
        <w:sym w:font="Wingdings" w:char="F0E0"/>
      </w:r>
      <w:r>
        <w:t xml:space="preserve"> The Payment ID of the customer.</w:t>
      </w:r>
    </w:p>
    <w:p w:rsidR="00235E9D" w:rsidRDefault="00235E9D" w:rsidP="00235E9D">
      <w:pPr>
        <w:pStyle w:val="ListParagraph"/>
      </w:pPr>
      <w:r>
        <w:t xml:space="preserve">CustomerPaymentProfileID:String:32 </w:t>
      </w:r>
      <w:r>
        <w:sym w:font="Wingdings" w:char="F0E0"/>
      </w:r>
      <w:r>
        <w:t xml:space="preserve"> The associated Payment Profile Record</w:t>
      </w:r>
    </w:p>
    <w:p w:rsidR="00235E9D" w:rsidRDefault="00235E9D" w:rsidP="00235E9D">
      <w:pPr>
        <w:pStyle w:val="ListParagraph"/>
      </w:pPr>
      <w:r>
        <w:t xml:space="preserve">(Optional) CustomerShippingProfileID:String:32 </w:t>
      </w:r>
      <w:r>
        <w:sym w:font="Wingdings" w:char="F0E0"/>
      </w:r>
      <w:r>
        <w:t xml:space="preserve"> The shipping profile to use</w:t>
      </w:r>
    </w:p>
    <w:p w:rsidR="00235E9D" w:rsidRDefault="00235E9D" w:rsidP="00466DD3">
      <w:pPr>
        <w:pStyle w:val="ListParagraph"/>
        <w:numPr>
          <w:ilvl w:val="1"/>
          <w:numId w:val="4"/>
        </w:numPr>
      </w:pPr>
      <w:r w:rsidRPr="00327C3F">
        <w:rPr>
          <w:b/>
        </w:rPr>
        <w:t>Note</w:t>
      </w:r>
      <w:r>
        <w:t>: If not passed, shipping information will not be used for processing</w:t>
      </w:r>
    </w:p>
    <w:p w:rsidR="00235E9D" w:rsidRDefault="00235E9D" w:rsidP="00235E9D">
      <w:pPr>
        <w:pStyle w:val="ListParagraph"/>
      </w:pPr>
      <w:r>
        <w:t xml:space="preserve">TransactionAmount:Decimal:8.4 </w:t>
      </w:r>
      <w:r>
        <w:sym w:font="Wingdings" w:char="F0E0"/>
      </w:r>
      <w:r>
        <w:t xml:space="preserve"> Total amount of refund</w:t>
      </w:r>
    </w:p>
    <w:p w:rsidR="00235E9D" w:rsidRDefault="00235E9D" w:rsidP="00466DD3">
      <w:pPr>
        <w:pStyle w:val="ListParagraph"/>
        <w:numPr>
          <w:ilvl w:val="1"/>
          <w:numId w:val="4"/>
        </w:numPr>
      </w:pPr>
      <w:r w:rsidRPr="006A55B7">
        <w:rPr>
          <w:b/>
        </w:rPr>
        <w:t>Note</w:t>
      </w:r>
      <w:r>
        <w:t>: Must be less than or equal to original transaction</w:t>
      </w:r>
    </w:p>
    <w:p w:rsidR="00235E9D" w:rsidRDefault="00235E9D" w:rsidP="00235E9D">
      <w:r>
        <w:t>Outputs</w:t>
      </w:r>
    </w:p>
    <w:p w:rsidR="00235E9D" w:rsidRDefault="00235E9D" w:rsidP="00235E9D">
      <w:pPr>
        <w:pStyle w:val="ListParagraph"/>
      </w:pPr>
      <w:r>
        <w:t>&lt;standard response message block&gt;</w:t>
      </w:r>
    </w:p>
    <w:p w:rsidR="00235E9D" w:rsidRDefault="00235E9D" w:rsidP="00466DD3">
      <w:pPr>
        <w:pStyle w:val="ListParagraph"/>
        <w:numPr>
          <w:ilvl w:val="1"/>
          <w:numId w:val="4"/>
        </w:numPr>
      </w:pPr>
      <w:r>
        <w:t xml:space="preserve">PaymentGatewayResult:String:16 </w:t>
      </w:r>
      <w:r>
        <w:sym w:font="Wingdings" w:char="F0E0"/>
      </w:r>
      <w:r>
        <w:t>Provider result code</w:t>
      </w:r>
    </w:p>
    <w:p w:rsidR="00235E9D" w:rsidRDefault="00235E9D" w:rsidP="00466DD3">
      <w:pPr>
        <w:pStyle w:val="ListParagraph"/>
        <w:numPr>
          <w:ilvl w:val="1"/>
          <w:numId w:val="4"/>
        </w:numPr>
      </w:pPr>
      <w:r>
        <w:t xml:space="preserve">PaymentGatewayDescriptionResult:String:255 </w:t>
      </w:r>
      <w:r>
        <w:sym w:font="Wingdings" w:char="F0E0"/>
      </w:r>
      <w:r>
        <w:t xml:space="preserve"> Provider result description</w:t>
      </w:r>
    </w:p>
    <w:p w:rsidR="00235E9D" w:rsidRDefault="00235E9D" w:rsidP="00235E9D">
      <w:pPr>
        <w:pStyle w:val="ListParagraph"/>
      </w:pPr>
      <w:r>
        <w:t>Payment Result</w:t>
      </w:r>
    </w:p>
    <w:p w:rsidR="00235E9D" w:rsidRDefault="00235E9D" w:rsidP="00466DD3">
      <w:pPr>
        <w:pStyle w:val="ListParagraph"/>
        <w:numPr>
          <w:ilvl w:val="1"/>
          <w:numId w:val="4"/>
        </w:numPr>
      </w:pPr>
      <w:r>
        <w:t xml:space="preserve">ResponseCode:String:8 </w:t>
      </w:r>
      <w:r>
        <w:sym w:font="Wingdings" w:char="F0E0"/>
      </w:r>
      <w:r>
        <w:t>Response Code (Provider specific)</w:t>
      </w:r>
    </w:p>
    <w:p w:rsidR="00235E9D" w:rsidRDefault="00235E9D" w:rsidP="00466DD3">
      <w:pPr>
        <w:pStyle w:val="ListParagraph"/>
        <w:numPr>
          <w:ilvl w:val="1"/>
          <w:numId w:val="4"/>
        </w:numPr>
      </w:pPr>
      <w:r>
        <w:t xml:space="preserve">ResponseReasonCode:String:8 </w:t>
      </w:r>
      <w:r>
        <w:sym w:font="Wingdings" w:char="F0E0"/>
      </w:r>
      <w:r>
        <w:t xml:space="preserve"> Code that represents more details about the result (Provider specific)</w:t>
      </w:r>
    </w:p>
    <w:p w:rsidR="00235E9D" w:rsidRDefault="00235E9D" w:rsidP="00466DD3">
      <w:pPr>
        <w:pStyle w:val="ListParagraph"/>
        <w:numPr>
          <w:ilvl w:val="1"/>
          <w:numId w:val="4"/>
        </w:numPr>
      </w:pPr>
      <w:r>
        <w:t xml:space="preserve">ResponseReasonDesc:String:255 </w:t>
      </w:r>
      <w:r>
        <w:sym w:font="Wingdings" w:char="F0E0"/>
      </w:r>
      <w:r>
        <w:t>Description of the validation result</w:t>
      </w:r>
    </w:p>
    <w:p w:rsidR="00235E9D" w:rsidRDefault="00235E9D" w:rsidP="00466DD3">
      <w:pPr>
        <w:pStyle w:val="ListParagraph"/>
        <w:numPr>
          <w:ilvl w:val="1"/>
          <w:numId w:val="4"/>
        </w:numPr>
      </w:pPr>
      <w:r>
        <w:t xml:space="preserve">AuthorizationCode:String:6 </w:t>
      </w:r>
      <w:r>
        <w:sym w:font="Wingdings" w:char="F0E0"/>
      </w:r>
      <w:r>
        <w:t xml:space="preserve"> Authorization or approval code</w:t>
      </w:r>
    </w:p>
    <w:p w:rsidR="00235E9D" w:rsidRDefault="00235E9D" w:rsidP="00466DD3">
      <w:pPr>
        <w:pStyle w:val="ListParagraph"/>
        <w:numPr>
          <w:ilvl w:val="1"/>
          <w:numId w:val="4"/>
        </w:numPr>
      </w:pPr>
      <w:r>
        <w:t>TransactionID:String:32 -&gt; Payment gateway assigned identification number</w:t>
      </w:r>
    </w:p>
    <w:p w:rsidR="00235E9D" w:rsidRDefault="00235E9D" w:rsidP="00466DD3">
      <w:pPr>
        <w:pStyle w:val="ListParagraph"/>
        <w:numPr>
          <w:ilvl w:val="1"/>
          <w:numId w:val="4"/>
        </w:numPr>
      </w:pPr>
      <w:r>
        <w:t xml:space="preserve">InvoiceNumber:String:20 </w:t>
      </w:r>
      <w:r>
        <w:sym w:font="Wingdings" w:char="F0E0"/>
      </w:r>
      <w:r>
        <w:t>User assigned invoice number</w:t>
      </w:r>
    </w:p>
    <w:p w:rsidR="00235E9D" w:rsidRDefault="00235E9D" w:rsidP="00466DD3">
      <w:pPr>
        <w:pStyle w:val="ListParagraph"/>
        <w:numPr>
          <w:ilvl w:val="1"/>
          <w:numId w:val="4"/>
        </w:numPr>
      </w:pPr>
      <w:r>
        <w:t xml:space="preserve">VerificationResponse:String:8 </w:t>
      </w:r>
      <w:r>
        <w:sym w:font="Wingdings" w:char="F0E0"/>
      </w:r>
      <w:r>
        <w:t>The cardholder authentication verification response code</w:t>
      </w:r>
    </w:p>
    <w:p w:rsidR="00235E9D" w:rsidRDefault="00235E9D" w:rsidP="00466DD3">
      <w:pPr>
        <w:pStyle w:val="ListParagraph"/>
        <w:numPr>
          <w:ilvl w:val="1"/>
          <w:numId w:val="4"/>
        </w:numPr>
      </w:pPr>
      <w:r>
        <w:t xml:space="preserve">ProviderRawReturn:String:512 </w:t>
      </w:r>
      <w:r>
        <w:sym w:font="Wingdings" w:char="F0E0"/>
      </w:r>
      <w:r>
        <w:t xml:space="preserve"> Raw response from payment provider </w:t>
      </w:r>
    </w:p>
    <w:p w:rsidR="00235E9D" w:rsidRDefault="00235E9D" w:rsidP="00235E9D">
      <w:r>
        <w:t>Return Sub Codes</w:t>
      </w:r>
    </w:p>
    <w:p w:rsidR="00235E9D" w:rsidRDefault="00235E9D" w:rsidP="00235E9D">
      <w:pPr>
        <w:pStyle w:val="ListParagraph"/>
      </w:pPr>
      <w:r>
        <w:t xml:space="preserve">0x5B00 </w:t>
      </w:r>
      <w:r>
        <w:sym w:font="Wingdings" w:char="F0E0"/>
      </w:r>
      <w:r>
        <w:t>Success</w:t>
      </w:r>
    </w:p>
    <w:p w:rsidR="00235E9D" w:rsidRDefault="00235E9D" w:rsidP="00235E9D">
      <w:pPr>
        <w:pStyle w:val="ListParagraph"/>
      </w:pPr>
      <w:r>
        <w:t xml:space="preserve">0x5B01 </w:t>
      </w:r>
      <w:r>
        <w:sym w:font="Wingdings" w:char="F0E0"/>
      </w:r>
      <w:r>
        <w:t>Provider Gateway Failure</w:t>
      </w:r>
    </w:p>
    <w:p w:rsidR="0051126F" w:rsidRDefault="00235E9D" w:rsidP="0051126F">
      <w:pPr>
        <w:pStyle w:val="ListParagraph"/>
      </w:pPr>
      <w:r>
        <w:t xml:space="preserve">0x5B03 </w:t>
      </w:r>
      <w:r>
        <w:sym w:font="Wingdings" w:char="F0E0"/>
      </w:r>
      <w:r>
        <w:t>Internal System Failure</w:t>
      </w:r>
    </w:p>
    <w:p w:rsidR="0051126F" w:rsidRDefault="00C4365C" w:rsidP="0051126F">
      <w:pPr>
        <w:pStyle w:val="Heading3"/>
      </w:pPr>
      <w:bookmarkStart w:id="265" w:name="_Toc382297018"/>
      <w:r>
        <w:t>Internal Authorize User</w:t>
      </w:r>
      <w:bookmarkEnd w:id="265"/>
    </w:p>
    <w:p w:rsidR="0051126F" w:rsidRDefault="0051126F" w:rsidP="0051126F">
      <w:r>
        <w:t xml:space="preserve">Function to verify </w:t>
      </w:r>
      <w:r w:rsidR="004D059E">
        <w:t xml:space="preserve">internal platform </w:t>
      </w:r>
      <w:r>
        <w:t xml:space="preserve">username and password credentials. </w:t>
      </w:r>
      <w:r w:rsidR="00D47832">
        <w:t xml:space="preserve"> This function returns </w:t>
      </w:r>
    </w:p>
    <w:p w:rsidR="0051126F" w:rsidRDefault="0051126F" w:rsidP="0051126F">
      <w:r>
        <w:lastRenderedPageBreak/>
        <w:t>Inputs</w:t>
      </w:r>
    </w:p>
    <w:p w:rsidR="0051126F" w:rsidRDefault="0051126F" w:rsidP="0051126F">
      <w:pPr>
        <w:pStyle w:val="ListParagraph"/>
      </w:pPr>
      <w:r>
        <w:t>User</w:t>
      </w:r>
      <w:r w:rsidR="00D47832">
        <w:t xml:space="preserve"> N</w:t>
      </w:r>
      <w:r>
        <w:t>ame</w:t>
      </w:r>
      <w:r w:rsidR="00D47832">
        <w:t>:String:128</w:t>
      </w:r>
    </w:p>
    <w:p w:rsidR="0051126F" w:rsidRDefault="0051126F" w:rsidP="0051126F">
      <w:pPr>
        <w:pStyle w:val="ListParagraph"/>
      </w:pPr>
      <w:r>
        <w:t>Password</w:t>
      </w:r>
      <w:r w:rsidR="00FB2319">
        <w:t>:String:64</w:t>
      </w:r>
    </w:p>
    <w:p w:rsidR="00D47832" w:rsidRDefault="00D47832" w:rsidP="0051126F">
      <w:pPr>
        <w:pStyle w:val="ListParagraph"/>
      </w:pPr>
      <w:r>
        <w:t xml:space="preserve">(Optional) Detail:ENUM </w:t>
      </w:r>
      <w:r>
        <w:sym w:font="Wingdings" w:char="F0E0"/>
      </w:r>
      <w:r>
        <w:t xml:space="preserve"> One of ‘AUTH’,’MENU’,’ALL’.</w:t>
      </w:r>
    </w:p>
    <w:p w:rsidR="00D47832" w:rsidRDefault="00D47832" w:rsidP="00466DD3">
      <w:pPr>
        <w:pStyle w:val="ListParagraph"/>
        <w:numPr>
          <w:ilvl w:val="1"/>
          <w:numId w:val="4"/>
        </w:numPr>
      </w:pPr>
      <w:r>
        <w:t>‘AUTH’: Authenticate only.  Do not return menu or permission structures</w:t>
      </w:r>
    </w:p>
    <w:p w:rsidR="00D47832" w:rsidRDefault="00D47832" w:rsidP="00466DD3">
      <w:pPr>
        <w:pStyle w:val="ListParagraph"/>
        <w:numPr>
          <w:ilvl w:val="1"/>
          <w:numId w:val="4"/>
        </w:numPr>
      </w:pPr>
      <w:r>
        <w:t>‘MENU’: Authenticate and also return the menu structure to display</w:t>
      </w:r>
    </w:p>
    <w:p w:rsidR="00D47832" w:rsidRDefault="00D47832" w:rsidP="00466DD3">
      <w:pPr>
        <w:pStyle w:val="ListParagraph"/>
        <w:numPr>
          <w:ilvl w:val="1"/>
          <w:numId w:val="4"/>
        </w:numPr>
      </w:pPr>
      <w:r>
        <w:t>‘ALL’: Authenticate and return the menu and application permission structures.</w:t>
      </w:r>
    </w:p>
    <w:p w:rsidR="0051126F" w:rsidRDefault="0051126F" w:rsidP="0051126F">
      <w:r>
        <w:t>Outputs</w:t>
      </w:r>
    </w:p>
    <w:p w:rsidR="0051126F" w:rsidRDefault="0051126F" w:rsidP="0051126F">
      <w:pPr>
        <w:pStyle w:val="ListParagraph"/>
      </w:pPr>
      <w:r>
        <w:t>&lt;standard response message block&gt;</w:t>
      </w:r>
    </w:p>
    <w:p w:rsidR="0051126F" w:rsidRDefault="0051126F" w:rsidP="0051126F">
      <w:pPr>
        <w:pStyle w:val="ListParagraph"/>
      </w:pPr>
      <w:r>
        <w:t>User</w:t>
      </w:r>
      <w:r w:rsidR="00D47832">
        <w:t xml:space="preserve"> ID:Int </w:t>
      </w:r>
      <w:r w:rsidR="00D47832">
        <w:sym w:font="Wingdings" w:char="F0E0"/>
      </w:r>
      <w:r w:rsidR="00D47832">
        <w:t xml:space="preserve"> The assigned user ID value</w:t>
      </w:r>
    </w:p>
    <w:p w:rsidR="00D47832" w:rsidRDefault="00D47832" w:rsidP="0051126F">
      <w:pPr>
        <w:pStyle w:val="ListParagraph"/>
      </w:pPr>
      <w:r>
        <w:t xml:space="preserve">User Name:String:128 </w:t>
      </w:r>
      <w:r>
        <w:sym w:font="Wingdings" w:char="F0E0"/>
      </w:r>
      <w:r>
        <w:t xml:space="preserve"> Return the supplied username for debugging purposes</w:t>
      </w:r>
    </w:p>
    <w:p w:rsidR="00D47832" w:rsidRDefault="00D47832" w:rsidP="0051126F">
      <w:pPr>
        <w:pStyle w:val="ListParagraph"/>
      </w:pPr>
      <w:r>
        <w:t xml:space="preserve">User Description:String:256 </w:t>
      </w:r>
      <w:r>
        <w:sym w:font="Wingdings" w:char="F0E0"/>
      </w:r>
      <w:r>
        <w:t xml:space="preserve"> Details for this specific user</w:t>
      </w:r>
    </w:p>
    <w:p w:rsidR="0051126F" w:rsidRDefault="0051126F" w:rsidP="0051126F">
      <w:pPr>
        <w:pStyle w:val="ListParagraph"/>
      </w:pPr>
      <w:r>
        <w:t>Default</w:t>
      </w:r>
      <w:r w:rsidR="00D47832">
        <w:t xml:space="preserve"> </w:t>
      </w:r>
      <w:r>
        <w:t>Landing</w:t>
      </w:r>
      <w:r w:rsidR="00D47832">
        <w:t xml:space="preserve"> </w:t>
      </w:r>
      <w:r>
        <w:t>Page</w:t>
      </w:r>
      <w:r w:rsidR="00AC15C6">
        <w:t xml:space="preserve"> ID:Int </w:t>
      </w:r>
      <w:r w:rsidR="00AC15C6">
        <w:sym w:font="Wingdings" w:char="F0E0"/>
      </w:r>
      <w:r w:rsidR="00AC15C6">
        <w:t xml:space="preserve"> </w:t>
      </w:r>
      <w:r>
        <w:t xml:space="preserve">The OSS portal page to display to the user after login.  </w:t>
      </w:r>
      <w:r w:rsidR="00AC15C6">
        <w:t>This reference is to a permission entry that defines the action and controller to redirect.</w:t>
      </w:r>
    </w:p>
    <w:p w:rsidR="0051126F" w:rsidRDefault="0051126F" w:rsidP="0051126F">
      <w:pPr>
        <w:pStyle w:val="ListParagraph"/>
      </w:pPr>
      <w:r>
        <w:t>Default</w:t>
      </w:r>
      <w:r w:rsidR="00AC15C6">
        <w:t xml:space="preserve"> </w:t>
      </w:r>
      <w:r>
        <w:t>Client</w:t>
      </w:r>
      <w:r w:rsidR="00AC15C6">
        <w:t xml:space="preserve"> ID:Int </w:t>
      </w:r>
      <w:r w:rsidR="00AC15C6">
        <w:sym w:font="Wingdings" w:char="F0E0"/>
      </w:r>
      <w:r w:rsidR="00AC15C6">
        <w:t xml:space="preserve"> The default selection for the client model dropdown.  This references the account ID to set at login</w:t>
      </w:r>
      <w:r w:rsidR="00041094">
        <w:t xml:space="preserve"> and use for subsequent API calls</w:t>
      </w:r>
      <w:r w:rsidR="00AC15C6">
        <w:t>.</w:t>
      </w:r>
    </w:p>
    <w:p w:rsidR="0051126F" w:rsidRDefault="0051126F" w:rsidP="0051126F">
      <w:pPr>
        <w:pStyle w:val="ListParagraph"/>
      </w:pPr>
      <w:r>
        <w:t>Email</w:t>
      </w:r>
      <w:r w:rsidR="00AC15C6">
        <w:t xml:space="preserve"> Address:String:128 </w:t>
      </w:r>
      <w:r w:rsidR="00AC15C6">
        <w:sym w:font="Wingdings" w:char="F0E0"/>
      </w:r>
      <w:r w:rsidR="00AC15C6">
        <w:t xml:space="preserve"> Email address for the user</w:t>
      </w:r>
    </w:p>
    <w:p w:rsidR="00440F64" w:rsidRDefault="00440F64" w:rsidP="0051126F">
      <w:pPr>
        <w:pStyle w:val="ListParagraph"/>
      </w:pPr>
      <w:r>
        <w:t xml:space="preserve">Full Name:String:128 </w:t>
      </w:r>
      <w:r>
        <w:sym w:font="Wingdings" w:char="F0E0"/>
      </w:r>
      <w:r>
        <w:t xml:space="preserve"> The combined first name and last name for the user</w:t>
      </w:r>
    </w:p>
    <w:p w:rsidR="0051126F" w:rsidRDefault="00440F64" w:rsidP="0051126F">
      <w:pPr>
        <w:pStyle w:val="ListParagraph"/>
      </w:pPr>
      <w:r>
        <w:t xml:space="preserve">Portal Logout Time:Int </w:t>
      </w:r>
      <w:r>
        <w:sym w:font="Wingdings" w:char="F0E0"/>
      </w:r>
      <w:r>
        <w:t xml:space="preserve"> Time in seconds portal will automatically logout a user if no activity.</w:t>
      </w:r>
    </w:p>
    <w:p w:rsidR="00041094" w:rsidRDefault="00041094" w:rsidP="0051126F">
      <w:pPr>
        <w:pStyle w:val="ListParagraph"/>
      </w:pPr>
      <w:r>
        <w:t>(Optional) Menu Array</w:t>
      </w:r>
      <w:r w:rsidR="006536E4">
        <w:t xml:space="preserve"> </w:t>
      </w:r>
      <w:r w:rsidR="006536E4">
        <w:sym w:font="Wingdings" w:char="F0E0"/>
      </w:r>
      <w:r w:rsidR="008B46DB">
        <w:t xml:space="preserve"> Can be up to 3 levels deep and is for the default account ID.</w:t>
      </w:r>
    </w:p>
    <w:p w:rsidR="00041094" w:rsidRDefault="00AF08ED" w:rsidP="00466DD3">
      <w:pPr>
        <w:pStyle w:val="ListParagraph"/>
        <w:numPr>
          <w:ilvl w:val="1"/>
          <w:numId w:val="4"/>
        </w:numPr>
      </w:pPr>
      <w:r>
        <w:t xml:space="preserve">Display Tag:String:32 </w:t>
      </w:r>
      <w:r>
        <w:sym w:font="Wingdings" w:char="F0E0"/>
      </w:r>
      <w:r>
        <w:t xml:space="preserve"> The menu value to display to the user.</w:t>
      </w:r>
    </w:p>
    <w:p w:rsidR="00AF08ED" w:rsidRDefault="00AF08ED" w:rsidP="00466DD3">
      <w:pPr>
        <w:pStyle w:val="ListParagraph"/>
        <w:numPr>
          <w:ilvl w:val="1"/>
          <w:numId w:val="4"/>
        </w:numPr>
      </w:pPr>
      <w:r>
        <w:t xml:space="preserve">Display Order:Int </w:t>
      </w:r>
      <w:r>
        <w:sym w:font="Wingdings" w:char="F0E0"/>
      </w:r>
      <w:r>
        <w:t xml:space="preserve"> The order the entries should be displayed.</w:t>
      </w:r>
    </w:p>
    <w:p w:rsidR="002C0C8E" w:rsidRDefault="002C0C8E" w:rsidP="00466DD3">
      <w:pPr>
        <w:pStyle w:val="ListParagraph"/>
        <w:numPr>
          <w:ilvl w:val="1"/>
          <w:numId w:val="4"/>
        </w:numPr>
      </w:pPr>
      <w:r>
        <w:t xml:space="preserve">Tooltip Description:String:1024 </w:t>
      </w:r>
      <w:r>
        <w:sym w:font="Wingdings" w:char="F0E0"/>
      </w:r>
      <w:r>
        <w:t xml:space="preserve"> Detailed information for mouse over.</w:t>
      </w:r>
    </w:p>
    <w:p w:rsidR="002C0C8E" w:rsidRDefault="002C0C8E" w:rsidP="00466DD3">
      <w:pPr>
        <w:pStyle w:val="ListParagraph"/>
        <w:numPr>
          <w:ilvl w:val="1"/>
          <w:numId w:val="4"/>
        </w:numPr>
      </w:pPr>
      <w:r>
        <w:t xml:space="preserve">Type:ENUM </w:t>
      </w:r>
      <w:r>
        <w:sym w:font="Wingdings" w:char="F0E0"/>
      </w:r>
      <w:r>
        <w:t xml:space="preserve"> One of ‘GROUP’,’ACTION’,’SEPARATOR’.</w:t>
      </w:r>
    </w:p>
    <w:p w:rsidR="002C0C8E" w:rsidRDefault="002C0C8E" w:rsidP="00466DD3">
      <w:pPr>
        <w:pStyle w:val="ListParagraph"/>
        <w:numPr>
          <w:ilvl w:val="2"/>
          <w:numId w:val="4"/>
        </w:numPr>
      </w:pPr>
      <w:r>
        <w:t>‘GROUP’: This is a parent menu item with a sub array of menu items.</w:t>
      </w:r>
    </w:p>
    <w:p w:rsidR="002C0C8E" w:rsidRDefault="002C0C8E" w:rsidP="00466DD3">
      <w:pPr>
        <w:pStyle w:val="ListParagraph"/>
        <w:numPr>
          <w:ilvl w:val="2"/>
          <w:numId w:val="4"/>
        </w:numPr>
      </w:pPr>
      <w:r>
        <w:t xml:space="preserve">‘ACTION’: </w:t>
      </w:r>
      <w:r w:rsidR="00D76633">
        <w:t>This is an actionable menu item.</w:t>
      </w:r>
    </w:p>
    <w:p w:rsidR="00D76633" w:rsidRDefault="00D76633" w:rsidP="00466DD3">
      <w:pPr>
        <w:pStyle w:val="ListParagraph"/>
        <w:numPr>
          <w:ilvl w:val="2"/>
          <w:numId w:val="4"/>
        </w:numPr>
      </w:pPr>
      <w:r>
        <w:t>‘SEPARATOR’: This entry is for displaying separator bars between menu items.  If at the top level (no parent id) then display separator vertically for the menu bar, otherwise display horizontally.</w:t>
      </w:r>
    </w:p>
    <w:p w:rsidR="00D76633" w:rsidRDefault="00D76633" w:rsidP="00466DD3">
      <w:pPr>
        <w:pStyle w:val="ListParagraph"/>
        <w:numPr>
          <w:ilvl w:val="1"/>
          <w:numId w:val="4"/>
        </w:numPr>
      </w:pPr>
      <w:r>
        <w:t xml:space="preserve">(Optional) Parent ID:Int </w:t>
      </w:r>
      <w:r>
        <w:sym w:font="Wingdings" w:char="F0E0"/>
      </w:r>
      <w:r>
        <w:t xml:space="preserve"> If set points to the group entry for this menu item.</w:t>
      </w:r>
    </w:p>
    <w:p w:rsidR="00D76633" w:rsidRDefault="00D76633" w:rsidP="00466DD3">
      <w:pPr>
        <w:pStyle w:val="ListParagraph"/>
        <w:numPr>
          <w:ilvl w:val="1"/>
          <w:numId w:val="4"/>
        </w:numPr>
      </w:pPr>
      <w:r>
        <w:t xml:space="preserve">(Optional) Permission ID:Int </w:t>
      </w:r>
      <w:r>
        <w:sym w:font="Wingdings" w:char="F0E0"/>
      </w:r>
      <w:r>
        <w:t xml:space="preserve"> Only set for GROUP and ACTION types.  Points to the entry within the permissions array that corresponds with this menu item and should be checked if this menu item selected.</w:t>
      </w:r>
    </w:p>
    <w:p w:rsidR="00D76633" w:rsidRDefault="00D76633" w:rsidP="00466DD3">
      <w:pPr>
        <w:pStyle w:val="ListParagraph"/>
        <w:numPr>
          <w:ilvl w:val="1"/>
          <w:numId w:val="4"/>
        </w:numPr>
      </w:pPr>
      <w:r>
        <w:t>(Optional) Sub Menu Array</w:t>
      </w:r>
    </w:p>
    <w:p w:rsidR="00D76633" w:rsidRDefault="00D76633" w:rsidP="00466DD3">
      <w:pPr>
        <w:pStyle w:val="ListParagraph"/>
        <w:numPr>
          <w:ilvl w:val="2"/>
          <w:numId w:val="4"/>
        </w:numPr>
      </w:pPr>
      <w:r>
        <w:t xml:space="preserve">…Fields repeated </w:t>
      </w:r>
      <w:r w:rsidR="006536E4">
        <w:t>the same as top level…</w:t>
      </w:r>
    </w:p>
    <w:p w:rsidR="00041094" w:rsidRDefault="00041094" w:rsidP="0051126F">
      <w:pPr>
        <w:pStyle w:val="ListParagraph"/>
      </w:pPr>
      <w:r>
        <w:t xml:space="preserve">(Optional) </w:t>
      </w:r>
      <w:r w:rsidR="00567700">
        <w:t>Permissions</w:t>
      </w:r>
      <w:r>
        <w:t xml:space="preserve"> Array</w:t>
      </w:r>
      <w:r w:rsidR="001E27A0">
        <w:t xml:space="preserve"> </w:t>
      </w:r>
      <w:r w:rsidR="001E27A0">
        <w:sym w:font="Wingdings" w:char="F0E0"/>
      </w:r>
      <w:r w:rsidR="001E27A0">
        <w:t xml:space="preserve"> Only ‘APPLICATION’</w:t>
      </w:r>
      <w:r w:rsidR="008B46DB">
        <w:t xml:space="preserve"> permissions are returned for the default account ID.</w:t>
      </w:r>
    </w:p>
    <w:p w:rsidR="00BC7E7B" w:rsidRDefault="00BC7E7B" w:rsidP="00466DD3">
      <w:pPr>
        <w:pStyle w:val="ListParagraph"/>
        <w:numPr>
          <w:ilvl w:val="1"/>
          <w:numId w:val="4"/>
        </w:numPr>
      </w:pPr>
      <w:r>
        <w:t xml:space="preserve">Permission ID:Int </w:t>
      </w:r>
      <w:r>
        <w:sym w:font="Wingdings" w:char="F0E0"/>
      </w:r>
      <w:r>
        <w:t xml:space="preserve"> Unique permission ID.  Used to match up with specific menu actionable entries or as a reference for building a local permissions object.</w:t>
      </w:r>
    </w:p>
    <w:p w:rsidR="00567700" w:rsidRDefault="00567700" w:rsidP="00466DD3">
      <w:pPr>
        <w:pStyle w:val="ListParagraph"/>
        <w:numPr>
          <w:ilvl w:val="1"/>
          <w:numId w:val="4"/>
        </w:numPr>
      </w:pPr>
      <w:r>
        <w:t xml:space="preserve">Action:String:128 </w:t>
      </w:r>
      <w:r>
        <w:sym w:font="Wingdings" w:char="F0E0"/>
      </w:r>
      <w:r>
        <w:t xml:space="preserve"> This defines the permission ID and the name of the MVC controller action to fire (allow access).</w:t>
      </w:r>
    </w:p>
    <w:p w:rsidR="00567700" w:rsidRDefault="00567700" w:rsidP="00466DD3">
      <w:pPr>
        <w:pStyle w:val="ListParagraph"/>
        <w:numPr>
          <w:ilvl w:val="1"/>
          <w:numId w:val="4"/>
        </w:numPr>
      </w:pPr>
      <w:r>
        <w:t xml:space="preserve">Controller:String:128 </w:t>
      </w:r>
      <w:r>
        <w:sym w:font="Wingdings" w:char="F0E0"/>
      </w:r>
      <w:r>
        <w:t xml:space="preserve"> This defines the application this permission is associated with and the subsequent MVC controller </w:t>
      </w:r>
      <w:r w:rsidR="001E27A0">
        <w:t>the action resides within.</w:t>
      </w:r>
    </w:p>
    <w:p w:rsidR="001E27A0" w:rsidRDefault="001E27A0" w:rsidP="00466DD3">
      <w:pPr>
        <w:pStyle w:val="ListParagraph"/>
        <w:numPr>
          <w:ilvl w:val="1"/>
          <w:numId w:val="4"/>
        </w:numPr>
      </w:pPr>
      <w:r>
        <w:t xml:space="preserve">Description:String:256 </w:t>
      </w:r>
      <w:r>
        <w:sym w:font="Wingdings" w:char="F0E0"/>
      </w:r>
      <w:r>
        <w:t xml:space="preserve"> A detailed description of what this permission is for.</w:t>
      </w:r>
    </w:p>
    <w:p w:rsidR="00C12736" w:rsidRDefault="00C12736" w:rsidP="00C12736">
      <w:pPr>
        <w:pStyle w:val="ListParagraph"/>
      </w:pPr>
      <w:r>
        <w:t xml:space="preserve">Account Array </w:t>
      </w:r>
      <w:r>
        <w:sym w:font="Wingdings" w:char="F0E0"/>
      </w:r>
      <w:r>
        <w:t xml:space="preserve"> Can be up to 5 levels deep and begins with the “Client” account.</w:t>
      </w:r>
    </w:p>
    <w:p w:rsidR="00C12736" w:rsidRDefault="00C12736" w:rsidP="00466DD3">
      <w:pPr>
        <w:pStyle w:val="ListParagraph"/>
        <w:numPr>
          <w:ilvl w:val="1"/>
          <w:numId w:val="4"/>
        </w:numPr>
      </w:pPr>
      <w:r>
        <w:t xml:space="preserve">Legal Name:String:128 </w:t>
      </w:r>
      <w:r>
        <w:sym w:font="Wingdings" w:char="F0E0"/>
      </w:r>
      <w:r>
        <w:t xml:space="preserve"> The primary account name for display to the user.</w:t>
      </w:r>
    </w:p>
    <w:p w:rsidR="00C12736" w:rsidRDefault="00C12736" w:rsidP="00466DD3">
      <w:pPr>
        <w:pStyle w:val="ListParagraph"/>
        <w:numPr>
          <w:ilvl w:val="1"/>
          <w:numId w:val="4"/>
        </w:numPr>
      </w:pPr>
      <w:r>
        <w:t xml:space="preserve">Account Identifier:String:128 </w:t>
      </w:r>
      <w:r>
        <w:sym w:font="Wingdings" w:char="F0E0"/>
      </w:r>
      <w:r>
        <w:t xml:space="preserve"> An alternate description for the account.</w:t>
      </w:r>
    </w:p>
    <w:p w:rsidR="00C12736" w:rsidRDefault="00C12736" w:rsidP="00466DD3">
      <w:pPr>
        <w:pStyle w:val="ListParagraph"/>
        <w:numPr>
          <w:ilvl w:val="1"/>
          <w:numId w:val="4"/>
        </w:numPr>
      </w:pPr>
      <w:r>
        <w:t xml:space="preserve">Account ID: Int </w:t>
      </w:r>
      <w:r>
        <w:sym w:font="Wingdings" w:char="F0E0"/>
      </w:r>
      <w:r>
        <w:t xml:space="preserve"> The unique identifier for the account.</w:t>
      </w:r>
    </w:p>
    <w:p w:rsidR="00C12736" w:rsidRDefault="00C12736" w:rsidP="00466DD3">
      <w:pPr>
        <w:pStyle w:val="ListParagraph"/>
        <w:numPr>
          <w:ilvl w:val="1"/>
          <w:numId w:val="4"/>
        </w:numPr>
      </w:pPr>
      <w:r>
        <w:lastRenderedPageBreak/>
        <w:t xml:space="preserve">Type: ENUM: </w:t>
      </w:r>
      <w:r>
        <w:sym w:font="Wingdings" w:char="F0E0"/>
      </w:r>
      <w:r>
        <w:t xml:space="preserve"> ‘CLIENT’</w:t>
      </w:r>
    </w:p>
    <w:p w:rsidR="00C12736" w:rsidRDefault="00C12736" w:rsidP="00466DD3">
      <w:pPr>
        <w:pStyle w:val="ListParagraph"/>
        <w:numPr>
          <w:ilvl w:val="1"/>
          <w:numId w:val="4"/>
        </w:numPr>
      </w:pPr>
      <w:r>
        <w:t>(Optional) Model Account Array</w:t>
      </w:r>
    </w:p>
    <w:p w:rsidR="00C12736" w:rsidRDefault="00C12736" w:rsidP="00466DD3">
      <w:pPr>
        <w:pStyle w:val="ListParagraph"/>
        <w:numPr>
          <w:ilvl w:val="2"/>
          <w:numId w:val="4"/>
        </w:numPr>
      </w:pPr>
      <w:r>
        <w:t xml:space="preserve">Legal Name:String:128 </w:t>
      </w:r>
      <w:r>
        <w:sym w:font="Wingdings" w:char="F0E0"/>
      </w:r>
      <w:r>
        <w:t xml:space="preserve"> The primary account name for display to the user.</w:t>
      </w:r>
    </w:p>
    <w:p w:rsidR="00C12736" w:rsidRDefault="00C12736" w:rsidP="00466DD3">
      <w:pPr>
        <w:pStyle w:val="ListParagraph"/>
        <w:numPr>
          <w:ilvl w:val="2"/>
          <w:numId w:val="4"/>
        </w:numPr>
      </w:pPr>
      <w:r>
        <w:t xml:space="preserve">Account Identifier:String:128 </w:t>
      </w:r>
      <w:r>
        <w:sym w:font="Wingdings" w:char="F0E0"/>
      </w:r>
      <w:r>
        <w:t xml:space="preserve"> An alternate description for the account.</w:t>
      </w:r>
    </w:p>
    <w:p w:rsidR="00C12736" w:rsidRDefault="00C12736" w:rsidP="00466DD3">
      <w:pPr>
        <w:pStyle w:val="ListParagraph"/>
        <w:numPr>
          <w:ilvl w:val="2"/>
          <w:numId w:val="4"/>
        </w:numPr>
      </w:pPr>
      <w:r>
        <w:t xml:space="preserve">Account ID: Int </w:t>
      </w:r>
      <w:r>
        <w:sym w:font="Wingdings" w:char="F0E0"/>
      </w:r>
      <w:r>
        <w:t xml:space="preserve"> The unique identifier for the account.</w:t>
      </w:r>
    </w:p>
    <w:p w:rsidR="00C12736" w:rsidRDefault="00C12736" w:rsidP="00466DD3">
      <w:pPr>
        <w:pStyle w:val="ListParagraph"/>
        <w:numPr>
          <w:ilvl w:val="2"/>
          <w:numId w:val="4"/>
        </w:numPr>
      </w:pPr>
      <w:r>
        <w:t xml:space="preserve">Type: ENUM: </w:t>
      </w:r>
      <w:r>
        <w:sym w:font="Wingdings" w:char="F0E0"/>
      </w:r>
      <w:r>
        <w:t xml:space="preserve"> ‘ECOMMERCE’, ‘RETAIL’, ‘WHOLESALE’, ‘ETC’</w:t>
      </w:r>
    </w:p>
    <w:p w:rsidR="00C12736" w:rsidRDefault="00C12736" w:rsidP="00466DD3">
      <w:pPr>
        <w:pStyle w:val="ListParagraph"/>
        <w:numPr>
          <w:ilvl w:val="2"/>
          <w:numId w:val="4"/>
        </w:numPr>
      </w:pPr>
      <w:r>
        <w:t xml:space="preserve">Parent Account ID: Int </w:t>
      </w:r>
      <w:r>
        <w:sym w:font="Wingdings" w:char="F0E0"/>
      </w:r>
      <w:r>
        <w:t xml:space="preserve"> The parent account ID for this account.</w:t>
      </w:r>
    </w:p>
    <w:p w:rsidR="00C12736" w:rsidRDefault="00C12736" w:rsidP="00466DD3">
      <w:pPr>
        <w:pStyle w:val="ListParagraph"/>
        <w:numPr>
          <w:ilvl w:val="2"/>
          <w:numId w:val="4"/>
        </w:numPr>
      </w:pPr>
      <w:r>
        <w:t>(Optional) Sub Account Level 1 Array</w:t>
      </w:r>
    </w:p>
    <w:p w:rsidR="00C12736" w:rsidRDefault="00C12736" w:rsidP="00466DD3">
      <w:pPr>
        <w:pStyle w:val="ListParagraph"/>
        <w:numPr>
          <w:ilvl w:val="3"/>
          <w:numId w:val="4"/>
        </w:numPr>
      </w:pPr>
      <w:r>
        <w:t xml:space="preserve">Legal Name:String:128 </w:t>
      </w:r>
      <w:r>
        <w:sym w:font="Wingdings" w:char="F0E0"/>
      </w:r>
      <w:r>
        <w:t xml:space="preserve"> The primary account name for display to the user.</w:t>
      </w:r>
    </w:p>
    <w:p w:rsidR="00C12736" w:rsidRDefault="00C12736" w:rsidP="00466DD3">
      <w:pPr>
        <w:pStyle w:val="ListParagraph"/>
        <w:numPr>
          <w:ilvl w:val="3"/>
          <w:numId w:val="4"/>
        </w:numPr>
      </w:pPr>
      <w:r>
        <w:t xml:space="preserve">Account Identifier:String:128 </w:t>
      </w:r>
      <w:r>
        <w:sym w:font="Wingdings" w:char="F0E0"/>
      </w:r>
      <w:r>
        <w:t xml:space="preserve"> An alternate description for the account.</w:t>
      </w:r>
    </w:p>
    <w:p w:rsidR="00C12736" w:rsidRDefault="00C12736" w:rsidP="00466DD3">
      <w:pPr>
        <w:pStyle w:val="ListParagraph"/>
        <w:numPr>
          <w:ilvl w:val="3"/>
          <w:numId w:val="4"/>
        </w:numPr>
      </w:pPr>
      <w:r>
        <w:t xml:space="preserve">Account ID: Int </w:t>
      </w:r>
      <w:r>
        <w:sym w:font="Wingdings" w:char="F0E0"/>
      </w:r>
      <w:r>
        <w:t xml:space="preserve"> The unique identifier for the account.</w:t>
      </w:r>
    </w:p>
    <w:p w:rsidR="00C12736" w:rsidRDefault="00C12736" w:rsidP="00466DD3">
      <w:pPr>
        <w:pStyle w:val="ListParagraph"/>
        <w:numPr>
          <w:ilvl w:val="3"/>
          <w:numId w:val="4"/>
        </w:numPr>
      </w:pPr>
      <w:r>
        <w:t xml:space="preserve">Type: ENUM: </w:t>
      </w:r>
      <w:r>
        <w:sym w:font="Wingdings" w:char="F0E0"/>
      </w:r>
      <w:r>
        <w:t xml:space="preserve"> ‘PARTNER’,’REGION’,’LOCATION’,’AGENT’,’SUBAGENT’,’DEALER’</w:t>
      </w:r>
    </w:p>
    <w:p w:rsidR="00C12736" w:rsidRDefault="00C12736" w:rsidP="00466DD3">
      <w:pPr>
        <w:pStyle w:val="ListParagraph"/>
        <w:numPr>
          <w:ilvl w:val="3"/>
          <w:numId w:val="4"/>
        </w:numPr>
      </w:pPr>
      <w:r>
        <w:t xml:space="preserve">Parent Account ID: Int </w:t>
      </w:r>
      <w:r>
        <w:sym w:font="Wingdings" w:char="F0E0"/>
      </w:r>
      <w:r>
        <w:t xml:space="preserve"> The parent account ID for this account.</w:t>
      </w:r>
    </w:p>
    <w:p w:rsidR="00C12736" w:rsidRDefault="00C12736" w:rsidP="00466DD3">
      <w:pPr>
        <w:pStyle w:val="ListParagraph"/>
        <w:numPr>
          <w:ilvl w:val="3"/>
          <w:numId w:val="4"/>
        </w:numPr>
      </w:pPr>
      <w:r>
        <w:t>(Optional) Sub Account Level 2 Array</w:t>
      </w:r>
    </w:p>
    <w:p w:rsidR="00C12736" w:rsidRDefault="00C12736" w:rsidP="00466DD3">
      <w:pPr>
        <w:pStyle w:val="ListParagraph"/>
        <w:numPr>
          <w:ilvl w:val="4"/>
          <w:numId w:val="4"/>
        </w:numPr>
      </w:pPr>
      <w:r>
        <w:t xml:space="preserve">Legal Name:String:128 </w:t>
      </w:r>
      <w:r>
        <w:sym w:font="Wingdings" w:char="F0E0"/>
      </w:r>
      <w:r>
        <w:t xml:space="preserve"> The primary account name for display to the user.</w:t>
      </w:r>
    </w:p>
    <w:p w:rsidR="00C12736" w:rsidRDefault="00C12736" w:rsidP="00466DD3">
      <w:pPr>
        <w:pStyle w:val="ListParagraph"/>
        <w:numPr>
          <w:ilvl w:val="4"/>
          <w:numId w:val="4"/>
        </w:numPr>
      </w:pPr>
      <w:r>
        <w:t xml:space="preserve">Account Identifier:String:128 </w:t>
      </w:r>
      <w:r>
        <w:sym w:font="Wingdings" w:char="F0E0"/>
      </w:r>
      <w:r>
        <w:t xml:space="preserve"> An alternate description for the account.</w:t>
      </w:r>
    </w:p>
    <w:p w:rsidR="00C12736" w:rsidRDefault="00C12736" w:rsidP="00466DD3">
      <w:pPr>
        <w:pStyle w:val="ListParagraph"/>
        <w:numPr>
          <w:ilvl w:val="4"/>
          <w:numId w:val="4"/>
        </w:numPr>
      </w:pPr>
      <w:r>
        <w:t xml:space="preserve">Account ID: Int </w:t>
      </w:r>
      <w:r>
        <w:sym w:font="Wingdings" w:char="F0E0"/>
      </w:r>
      <w:r>
        <w:t xml:space="preserve"> The unique identifier for the account.</w:t>
      </w:r>
    </w:p>
    <w:p w:rsidR="00C12736" w:rsidRDefault="00C12736" w:rsidP="00466DD3">
      <w:pPr>
        <w:pStyle w:val="ListParagraph"/>
        <w:numPr>
          <w:ilvl w:val="4"/>
          <w:numId w:val="4"/>
        </w:numPr>
      </w:pPr>
      <w:r>
        <w:t xml:space="preserve">Type: ENUM: </w:t>
      </w:r>
      <w:r>
        <w:sym w:font="Wingdings" w:char="F0E0"/>
      </w:r>
      <w:r>
        <w:t xml:space="preserve"> ‘LOCATION’,’SUBAGENT’,’DEALER’</w:t>
      </w:r>
    </w:p>
    <w:p w:rsidR="00C12736" w:rsidRDefault="00C12736" w:rsidP="00466DD3">
      <w:pPr>
        <w:pStyle w:val="ListParagraph"/>
        <w:numPr>
          <w:ilvl w:val="4"/>
          <w:numId w:val="4"/>
        </w:numPr>
      </w:pPr>
      <w:r>
        <w:t xml:space="preserve">Parent Account ID: Int </w:t>
      </w:r>
      <w:r>
        <w:sym w:font="Wingdings" w:char="F0E0"/>
      </w:r>
      <w:r>
        <w:t xml:space="preserve"> The parent account ID for this account.</w:t>
      </w:r>
    </w:p>
    <w:p w:rsidR="00C12736" w:rsidRDefault="00C12736" w:rsidP="00466DD3">
      <w:pPr>
        <w:pStyle w:val="ListParagraph"/>
        <w:numPr>
          <w:ilvl w:val="4"/>
          <w:numId w:val="4"/>
        </w:numPr>
      </w:pPr>
      <w:r>
        <w:t>(Optional) Sub Account Level 3 Array</w:t>
      </w:r>
    </w:p>
    <w:p w:rsidR="00C12736" w:rsidRDefault="00C12736" w:rsidP="00466DD3">
      <w:pPr>
        <w:pStyle w:val="ListParagraph"/>
        <w:numPr>
          <w:ilvl w:val="5"/>
          <w:numId w:val="4"/>
        </w:numPr>
      </w:pPr>
      <w:r>
        <w:t xml:space="preserve">Legal Name:String:128 </w:t>
      </w:r>
      <w:r>
        <w:sym w:font="Wingdings" w:char="F0E0"/>
      </w:r>
      <w:r>
        <w:t xml:space="preserve"> The primary account name for display to the user.</w:t>
      </w:r>
    </w:p>
    <w:p w:rsidR="00C12736" w:rsidRDefault="00C12736" w:rsidP="00466DD3">
      <w:pPr>
        <w:pStyle w:val="ListParagraph"/>
        <w:numPr>
          <w:ilvl w:val="5"/>
          <w:numId w:val="4"/>
        </w:numPr>
      </w:pPr>
      <w:r>
        <w:t xml:space="preserve">Account Identifier:String:128 </w:t>
      </w:r>
      <w:r>
        <w:sym w:font="Wingdings" w:char="F0E0"/>
      </w:r>
      <w:r>
        <w:t xml:space="preserve"> An alternate description for the account.</w:t>
      </w:r>
    </w:p>
    <w:p w:rsidR="00C12736" w:rsidRDefault="00C12736" w:rsidP="00466DD3">
      <w:pPr>
        <w:pStyle w:val="ListParagraph"/>
        <w:numPr>
          <w:ilvl w:val="5"/>
          <w:numId w:val="4"/>
        </w:numPr>
      </w:pPr>
      <w:r>
        <w:t xml:space="preserve">Account ID: Int </w:t>
      </w:r>
      <w:r>
        <w:sym w:font="Wingdings" w:char="F0E0"/>
      </w:r>
      <w:r>
        <w:t xml:space="preserve"> The unique identifier for the account.</w:t>
      </w:r>
    </w:p>
    <w:p w:rsidR="00C12736" w:rsidRDefault="00C12736" w:rsidP="00466DD3">
      <w:pPr>
        <w:pStyle w:val="ListParagraph"/>
        <w:numPr>
          <w:ilvl w:val="5"/>
          <w:numId w:val="4"/>
        </w:numPr>
      </w:pPr>
      <w:r>
        <w:t xml:space="preserve">Type: ENUM: </w:t>
      </w:r>
      <w:r>
        <w:sym w:font="Wingdings" w:char="F0E0"/>
      </w:r>
      <w:r>
        <w:t xml:space="preserve"> ‘DEALER’</w:t>
      </w:r>
    </w:p>
    <w:p w:rsidR="00C12736" w:rsidRPr="000E2B7F" w:rsidRDefault="00C12736" w:rsidP="00466DD3">
      <w:pPr>
        <w:pStyle w:val="ListParagraph"/>
        <w:numPr>
          <w:ilvl w:val="5"/>
          <w:numId w:val="4"/>
        </w:numPr>
      </w:pPr>
      <w:r>
        <w:t xml:space="preserve">Parent Account ID: Int </w:t>
      </w:r>
      <w:r>
        <w:sym w:font="Wingdings" w:char="F0E0"/>
      </w:r>
      <w:r>
        <w:t xml:space="preserve"> The parent account ID for this account.</w:t>
      </w:r>
    </w:p>
    <w:p w:rsidR="0051126F" w:rsidRDefault="0051126F" w:rsidP="0051126F">
      <w:r>
        <w:t>Return Sub Codes</w:t>
      </w:r>
    </w:p>
    <w:p w:rsidR="0051126F" w:rsidRDefault="00FB2319" w:rsidP="0051126F">
      <w:pPr>
        <w:pStyle w:val="ListParagraph"/>
      </w:pPr>
      <w:r>
        <w:t>0x5B25</w:t>
      </w:r>
    </w:p>
    <w:p w:rsidR="00F8314F" w:rsidRDefault="00F8314F" w:rsidP="00F8314F">
      <w:pPr>
        <w:pStyle w:val="Heading3"/>
      </w:pPr>
      <w:bookmarkStart w:id="266" w:name="_Toc382297019"/>
      <w:r>
        <w:t>Internal Get Application Permission</w:t>
      </w:r>
      <w:bookmarkEnd w:id="266"/>
    </w:p>
    <w:p w:rsidR="00F8314F" w:rsidRDefault="00F8314F" w:rsidP="00F8314F">
      <w:r>
        <w:t xml:space="preserve">Verifies if the user should have access to a specific action in an application in the OSS portal. </w:t>
      </w:r>
    </w:p>
    <w:p w:rsidR="00F8314F" w:rsidRDefault="00F8314F" w:rsidP="00F8314F">
      <w:r>
        <w:t>Organization accounts are passed with this call to make sure that the user has access to the application action for that organization account.</w:t>
      </w:r>
    </w:p>
    <w:p w:rsidR="00F8314F" w:rsidRDefault="00F8314F" w:rsidP="00F8314F">
      <w:r>
        <w:t>Inputs</w:t>
      </w:r>
    </w:p>
    <w:p w:rsidR="00F8314F" w:rsidRDefault="00F8314F" w:rsidP="00F8314F">
      <w:pPr>
        <w:pStyle w:val="ListParagraph"/>
      </w:pPr>
      <w:r>
        <w:t xml:space="preserve">User ID:Int </w:t>
      </w:r>
      <w:r>
        <w:sym w:font="Wingdings" w:char="F0E0"/>
      </w:r>
      <w:r>
        <w:t xml:space="preserve"> The assigned user ID value </w:t>
      </w:r>
    </w:p>
    <w:p w:rsidR="00F8314F" w:rsidRDefault="00F8314F" w:rsidP="00F8314F">
      <w:pPr>
        <w:pStyle w:val="ListParagraph"/>
      </w:pPr>
      <w:r>
        <w:t xml:space="preserve">Action:String:128 </w:t>
      </w:r>
      <w:r>
        <w:sym w:font="Wingdings" w:char="F0E0"/>
      </w:r>
      <w:r>
        <w:t xml:space="preserve"> This defines the permission ID and the name of the MVC controller action to fire (allow access).</w:t>
      </w:r>
    </w:p>
    <w:p w:rsidR="00F8314F" w:rsidRDefault="00F8314F" w:rsidP="00F8314F">
      <w:pPr>
        <w:pStyle w:val="ListParagraph"/>
      </w:pPr>
      <w:r>
        <w:t xml:space="preserve">Controller:String:128 </w:t>
      </w:r>
      <w:r>
        <w:sym w:font="Wingdings" w:char="F0E0"/>
      </w:r>
      <w:r>
        <w:t xml:space="preserve"> This defines the application this permission is associated with and the subsequent MVC controller the action resides within.</w:t>
      </w:r>
    </w:p>
    <w:p w:rsidR="00F8314F" w:rsidRDefault="00F8314F" w:rsidP="008B46DB">
      <w:pPr>
        <w:pStyle w:val="ListParagraph"/>
      </w:pPr>
      <w:r>
        <w:t>Account</w:t>
      </w:r>
      <w:r w:rsidR="008B46DB">
        <w:t xml:space="preserve"> ID:Int </w:t>
      </w:r>
      <w:r w:rsidR="008B46DB">
        <w:sym w:font="Wingdings" w:char="F0E0"/>
      </w:r>
      <w:r w:rsidR="008B46DB">
        <w:t xml:space="preserve"> The account ID of the organization currently selected by the user.</w:t>
      </w:r>
    </w:p>
    <w:p w:rsidR="00F8314F" w:rsidRDefault="00F8314F" w:rsidP="00F8314F">
      <w:r>
        <w:t>Outputs</w:t>
      </w:r>
    </w:p>
    <w:p w:rsidR="00F8314F" w:rsidRDefault="00F8314F" w:rsidP="00F8314F">
      <w:pPr>
        <w:pStyle w:val="ListParagraph"/>
      </w:pPr>
      <w:r>
        <w:t>&lt;standard response message block&gt;</w:t>
      </w:r>
    </w:p>
    <w:p w:rsidR="00F8314F" w:rsidRDefault="008B46DB" w:rsidP="00F8314F">
      <w:pPr>
        <w:pStyle w:val="ListParagraph"/>
      </w:pPr>
      <w:r>
        <w:t xml:space="preserve">Access Flag:BOOLEAN </w:t>
      </w:r>
      <w:r>
        <w:sym w:font="Wingdings" w:char="F0E0"/>
      </w:r>
      <w:r>
        <w:t xml:space="preserve"> One of ‘TRUE’ (1) or ‘FALSE’ (0).</w:t>
      </w:r>
    </w:p>
    <w:p w:rsidR="00F8314F" w:rsidRDefault="00F8314F" w:rsidP="00F8314F">
      <w:r>
        <w:t>Return Sub Codes</w:t>
      </w:r>
    </w:p>
    <w:p w:rsidR="00F8314F" w:rsidRPr="00AC34F0" w:rsidRDefault="008B46DB" w:rsidP="00F8314F">
      <w:pPr>
        <w:pStyle w:val="ListParagraph"/>
      </w:pPr>
      <w:r>
        <w:lastRenderedPageBreak/>
        <w:t>0x5B35</w:t>
      </w:r>
    </w:p>
    <w:p w:rsidR="0051126F" w:rsidRDefault="00C4365C" w:rsidP="0051126F">
      <w:pPr>
        <w:pStyle w:val="Heading3"/>
      </w:pPr>
      <w:bookmarkStart w:id="267" w:name="_Toc382297020"/>
      <w:r>
        <w:t xml:space="preserve">Internal </w:t>
      </w:r>
      <w:r w:rsidR="00801DB6">
        <w:t xml:space="preserve">Get </w:t>
      </w:r>
      <w:r w:rsidR="001E27A0">
        <w:t xml:space="preserve">Application </w:t>
      </w:r>
      <w:r w:rsidR="00801DB6">
        <w:t>Permission</w:t>
      </w:r>
      <w:r w:rsidR="00EB5F2B">
        <w:t>s</w:t>
      </w:r>
      <w:bookmarkEnd w:id="267"/>
    </w:p>
    <w:p w:rsidR="00F8314F" w:rsidRDefault="00F8314F" w:rsidP="0051126F">
      <w:r>
        <w:t xml:space="preserve">Based upon the User ID returns an array of available </w:t>
      </w:r>
      <w:r w:rsidR="009059B0">
        <w:t>permissions for the user.</w:t>
      </w:r>
      <w:r w:rsidR="008C3E29">
        <w:t xml:space="preserve">  User has access to any permissions returned within the resulting Permission Array.</w:t>
      </w:r>
    </w:p>
    <w:p w:rsidR="0051126F" w:rsidRDefault="0051126F" w:rsidP="0051126F">
      <w:r>
        <w:t>Inputs</w:t>
      </w:r>
    </w:p>
    <w:p w:rsidR="009059B0" w:rsidRDefault="009059B0" w:rsidP="009059B0">
      <w:pPr>
        <w:pStyle w:val="ListParagraph"/>
      </w:pPr>
      <w:r>
        <w:t xml:space="preserve">User ID:Int </w:t>
      </w:r>
      <w:r>
        <w:sym w:font="Wingdings" w:char="F0E0"/>
      </w:r>
      <w:r>
        <w:t xml:space="preserve"> The assigned user ID value </w:t>
      </w:r>
    </w:p>
    <w:p w:rsidR="009059B0" w:rsidRDefault="009059B0" w:rsidP="009059B0">
      <w:pPr>
        <w:pStyle w:val="ListParagraph"/>
      </w:pPr>
      <w:r>
        <w:t xml:space="preserve">Account ID:Int </w:t>
      </w:r>
      <w:r>
        <w:sym w:font="Wingdings" w:char="F0E0"/>
      </w:r>
      <w:r>
        <w:t xml:space="preserve"> The account ID of the organization currently selected by the user.</w:t>
      </w:r>
    </w:p>
    <w:p w:rsidR="0051126F" w:rsidRDefault="0051126F" w:rsidP="0051126F">
      <w:r>
        <w:t>Outputs</w:t>
      </w:r>
    </w:p>
    <w:p w:rsidR="0051126F" w:rsidRDefault="0051126F" w:rsidP="0051126F">
      <w:pPr>
        <w:pStyle w:val="ListParagraph"/>
      </w:pPr>
      <w:r>
        <w:t>&lt;standard response message block&gt;</w:t>
      </w:r>
    </w:p>
    <w:p w:rsidR="009059B0" w:rsidRDefault="009059B0" w:rsidP="009059B0">
      <w:pPr>
        <w:pStyle w:val="ListParagraph"/>
      </w:pPr>
      <w:r>
        <w:t xml:space="preserve">Permissions Array </w:t>
      </w:r>
      <w:r>
        <w:sym w:font="Wingdings" w:char="F0E0"/>
      </w:r>
      <w:r>
        <w:t xml:space="preserve"> Only ‘APPLICATION’ permissions are returned for the default account ID.</w:t>
      </w:r>
    </w:p>
    <w:p w:rsidR="00BC7E7B" w:rsidRDefault="00BC7E7B" w:rsidP="00466DD3">
      <w:pPr>
        <w:pStyle w:val="ListParagraph"/>
        <w:numPr>
          <w:ilvl w:val="1"/>
          <w:numId w:val="4"/>
        </w:numPr>
      </w:pPr>
      <w:r>
        <w:t xml:space="preserve">Permission ID:Int </w:t>
      </w:r>
      <w:r>
        <w:sym w:font="Wingdings" w:char="F0E0"/>
      </w:r>
      <w:r>
        <w:t xml:space="preserve"> Unique permission ID.  Used to match up with specific menu actionable entries or as a reference for building a local permissions object.</w:t>
      </w:r>
    </w:p>
    <w:p w:rsidR="009059B0" w:rsidRDefault="009059B0" w:rsidP="00466DD3">
      <w:pPr>
        <w:pStyle w:val="ListParagraph"/>
        <w:numPr>
          <w:ilvl w:val="1"/>
          <w:numId w:val="4"/>
        </w:numPr>
      </w:pPr>
      <w:r>
        <w:t xml:space="preserve">Action:String:128 </w:t>
      </w:r>
      <w:r>
        <w:sym w:font="Wingdings" w:char="F0E0"/>
      </w:r>
      <w:r>
        <w:t xml:space="preserve"> This defines the permission ID and the name of the MVC controller action to fire (allow access).</w:t>
      </w:r>
    </w:p>
    <w:p w:rsidR="009059B0" w:rsidRDefault="009059B0" w:rsidP="00466DD3">
      <w:pPr>
        <w:pStyle w:val="ListParagraph"/>
        <w:numPr>
          <w:ilvl w:val="1"/>
          <w:numId w:val="4"/>
        </w:numPr>
      </w:pPr>
      <w:r>
        <w:t xml:space="preserve">Controller:String:128 </w:t>
      </w:r>
      <w:r>
        <w:sym w:font="Wingdings" w:char="F0E0"/>
      </w:r>
      <w:r>
        <w:t xml:space="preserve"> This defines the application this permission is associated with and the subsequent MVC controller the action resides within.</w:t>
      </w:r>
    </w:p>
    <w:p w:rsidR="0051126F" w:rsidRDefault="009059B0" w:rsidP="00466DD3">
      <w:pPr>
        <w:pStyle w:val="ListParagraph"/>
        <w:numPr>
          <w:ilvl w:val="1"/>
          <w:numId w:val="4"/>
        </w:numPr>
      </w:pPr>
      <w:r>
        <w:t xml:space="preserve">Description:String:256 </w:t>
      </w:r>
      <w:r>
        <w:sym w:font="Wingdings" w:char="F0E0"/>
      </w:r>
      <w:r>
        <w:t xml:space="preserve"> A detailed description of what this permission is for.</w:t>
      </w:r>
    </w:p>
    <w:p w:rsidR="0051126F" w:rsidRDefault="0051126F" w:rsidP="0051126F">
      <w:r>
        <w:t>Return Sub Codes</w:t>
      </w:r>
    </w:p>
    <w:p w:rsidR="0051126F" w:rsidRPr="000B0AD8" w:rsidRDefault="009059B0" w:rsidP="0051126F">
      <w:pPr>
        <w:pStyle w:val="ListParagraph"/>
      </w:pPr>
      <w:r>
        <w:t>0x5B45</w:t>
      </w:r>
    </w:p>
    <w:p w:rsidR="0051126F" w:rsidRDefault="00801DB6" w:rsidP="0051126F">
      <w:pPr>
        <w:pStyle w:val="Heading3"/>
      </w:pPr>
      <w:bookmarkStart w:id="268" w:name="_Toc382297021"/>
      <w:r>
        <w:t>Internal Get Menus</w:t>
      </w:r>
      <w:bookmarkEnd w:id="268"/>
    </w:p>
    <w:p w:rsidR="0051126F" w:rsidRDefault="0051126F" w:rsidP="0051126F">
      <w:r>
        <w:t>Returns the menu structure for the OSS portal based on the user and organization account provided.</w:t>
      </w:r>
    </w:p>
    <w:p w:rsidR="0051126F" w:rsidRDefault="008C3E29" w:rsidP="0051126F">
      <w:r>
        <w:t xml:space="preserve">Sub menu array items </w:t>
      </w:r>
      <w:r w:rsidR="0051126F">
        <w:t>are considered nested menus.</w:t>
      </w:r>
      <w:r>
        <w:t xml:space="preserve">  The top level menu array is used to build the menu bar in the fashion designated by the calling application. </w:t>
      </w:r>
    </w:p>
    <w:p w:rsidR="0051126F" w:rsidRDefault="0051126F" w:rsidP="0051126F">
      <w:r>
        <w:t>Inputs</w:t>
      </w:r>
    </w:p>
    <w:p w:rsidR="008C3E29" w:rsidRDefault="008C3E29" w:rsidP="008C3E29">
      <w:pPr>
        <w:pStyle w:val="ListParagraph"/>
      </w:pPr>
      <w:r>
        <w:t xml:space="preserve">User ID:Int </w:t>
      </w:r>
      <w:r>
        <w:sym w:font="Wingdings" w:char="F0E0"/>
      </w:r>
      <w:r>
        <w:t xml:space="preserve"> The assigned user ID value </w:t>
      </w:r>
    </w:p>
    <w:p w:rsidR="008C3E29" w:rsidRDefault="008C3E29" w:rsidP="008C3E29">
      <w:pPr>
        <w:pStyle w:val="ListParagraph"/>
      </w:pPr>
      <w:r>
        <w:t xml:space="preserve">Account ID:Int </w:t>
      </w:r>
      <w:r>
        <w:sym w:font="Wingdings" w:char="F0E0"/>
      </w:r>
      <w:r>
        <w:t xml:space="preserve"> The account ID of the organization currently selected by the user.</w:t>
      </w:r>
    </w:p>
    <w:p w:rsidR="0051126F" w:rsidRDefault="0051126F" w:rsidP="0051126F">
      <w:r>
        <w:t>Outputs</w:t>
      </w:r>
    </w:p>
    <w:p w:rsidR="0051126F" w:rsidRDefault="0051126F" w:rsidP="0051126F">
      <w:pPr>
        <w:pStyle w:val="ListParagraph"/>
      </w:pPr>
      <w:r>
        <w:t>&lt;standard response message block&gt;</w:t>
      </w:r>
    </w:p>
    <w:p w:rsidR="008C3E29" w:rsidRDefault="008C3E29" w:rsidP="008C3E29">
      <w:pPr>
        <w:pStyle w:val="ListParagraph"/>
      </w:pPr>
      <w:r>
        <w:t xml:space="preserve">Menu Array </w:t>
      </w:r>
      <w:r>
        <w:sym w:font="Wingdings" w:char="F0E0"/>
      </w:r>
      <w:r>
        <w:t xml:space="preserve"> Can be up to 3 levels deep and is for the default account ID.</w:t>
      </w:r>
    </w:p>
    <w:p w:rsidR="008C3E29" w:rsidRDefault="008C3E29" w:rsidP="00466DD3">
      <w:pPr>
        <w:pStyle w:val="ListParagraph"/>
        <w:numPr>
          <w:ilvl w:val="1"/>
          <w:numId w:val="4"/>
        </w:numPr>
      </w:pPr>
      <w:r>
        <w:t xml:space="preserve">Display Tag:String:32 </w:t>
      </w:r>
      <w:r>
        <w:sym w:font="Wingdings" w:char="F0E0"/>
      </w:r>
      <w:r>
        <w:t xml:space="preserve"> The menu value to display to the user.</w:t>
      </w:r>
    </w:p>
    <w:p w:rsidR="008C3E29" w:rsidRDefault="008C3E29" w:rsidP="00466DD3">
      <w:pPr>
        <w:pStyle w:val="ListParagraph"/>
        <w:numPr>
          <w:ilvl w:val="1"/>
          <w:numId w:val="4"/>
        </w:numPr>
      </w:pPr>
      <w:r>
        <w:t xml:space="preserve">Display Order:Int </w:t>
      </w:r>
      <w:r>
        <w:sym w:font="Wingdings" w:char="F0E0"/>
      </w:r>
      <w:r>
        <w:t xml:space="preserve"> The order the entries should be displayed.</w:t>
      </w:r>
    </w:p>
    <w:p w:rsidR="008C3E29" w:rsidRDefault="008C3E29" w:rsidP="00466DD3">
      <w:pPr>
        <w:pStyle w:val="ListParagraph"/>
        <w:numPr>
          <w:ilvl w:val="1"/>
          <w:numId w:val="4"/>
        </w:numPr>
      </w:pPr>
      <w:r>
        <w:t xml:space="preserve">Tooltip Description:String:1024 </w:t>
      </w:r>
      <w:r>
        <w:sym w:font="Wingdings" w:char="F0E0"/>
      </w:r>
      <w:r>
        <w:t xml:space="preserve"> Detailed information for mouse over.</w:t>
      </w:r>
    </w:p>
    <w:p w:rsidR="008C3E29" w:rsidRDefault="008C3E29" w:rsidP="00466DD3">
      <w:pPr>
        <w:pStyle w:val="ListParagraph"/>
        <w:numPr>
          <w:ilvl w:val="1"/>
          <w:numId w:val="4"/>
        </w:numPr>
      </w:pPr>
      <w:r>
        <w:t xml:space="preserve">Type:ENUM </w:t>
      </w:r>
      <w:r>
        <w:sym w:font="Wingdings" w:char="F0E0"/>
      </w:r>
      <w:r>
        <w:t xml:space="preserve"> One of ‘GROUP’,’ACTION’,’SEPARATOR’.</w:t>
      </w:r>
    </w:p>
    <w:p w:rsidR="008C3E29" w:rsidRDefault="008C3E29" w:rsidP="00466DD3">
      <w:pPr>
        <w:pStyle w:val="ListParagraph"/>
        <w:numPr>
          <w:ilvl w:val="2"/>
          <w:numId w:val="4"/>
        </w:numPr>
      </w:pPr>
      <w:r>
        <w:t>‘GROUP’: This is a parent menu item with a sub array of menu items.</w:t>
      </w:r>
    </w:p>
    <w:p w:rsidR="008C3E29" w:rsidRDefault="008C3E29" w:rsidP="00466DD3">
      <w:pPr>
        <w:pStyle w:val="ListParagraph"/>
        <w:numPr>
          <w:ilvl w:val="2"/>
          <w:numId w:val="4"/>
        </w:numPr>
      </w:pPr>
      <w:r>
        <w:t>‘ACTION’: This is an actionable menu item.</w:t>
      </w:r>
    </w:p>
    <w:p w:rsidR="008C3E29" w:rsidRDefault="008C3E29" w:rsidP="00466DD3">
      <w:pPr>
        <w:pStyle w:val="ListParagraph"/>
        <w:numPr>
          <w:ilvl w:val="2"/>
          <w:numId w:val="4"/>
        </w:numPr>
      </w:pPr>
      <w:r>
        <w:t>‘SEPARATOR’: This entry is for displaying separator bars between menu items.  If at the top level (no parent id) then display separator vertically for the menu bar, otherwise display horizontally.</w:t>
      </w:r>
    </w:p>
    <w:p w:rsidR="008C3E29" w:rsidRDefault="008C3E29" w:rsidP="00466DD3">
      <w:pPr>
        <w:pStyle w:val="ListParagraph"/>
        <w:numPr>
          <w:ilvl w:val="1"/>
          <w:numId w:val="4"/>
        </w:numPr>
      </w:pPr>
      <w:r>
        <w:t xml:space="preserve">(Optional) Parent ID:Int </w:t>
      </w:r>
      <w:r>
        <w:sym w:font="Wingdings" w:char="F0E0"/>
      </w:r>
      <w:r>
        <w:t xml:space="preserve"> If set points to the group entry for this menu item.</w:t>
      </w:r>
    </w:p>
    <w:p w:rsidR="008C3E29" w:rsidRDefault="008C3E29" w:rsidP="00466DD3">
      <w:pPr>
        <w:pStyle w:val="ListParagraph"/>
        <w:numPr>
          <w:ilvl w:val="1"/>
          <w:numId w:val="4"/>
        </w:numPr>
      </w:pPr>
      <w:r>
        <w:lastRenderedPageBreak/>
        <w:t xml:space="preserve">(Optional) Permission ID:Int </w:t>
      </w:r>
      <w:r>
        <w:sym w:font="Wingdings" w:char="F0E0"/>
      </w:r>
      <w:r>
        <w:t xml:space="preserve"> Only set for GROUP and ACTION types.  Points to the entry within the permissions array that corresponds with this menu item and should be checked if this menu item selected.</w:t>
      </w:r>
    </w:p>
    <w:p w:rsidR="008C3E29" w:rsidRDefault="008C3E29" w:rsidP="00466DD3">
      <w:pPr>
        <w:pStyle w:val="ListParagraph"/>
        <w:numPr>
          <w:ilvl w:val="1"/>
          <w:numId w:val="4"/>
        </w:numPr>
      </w:pPr>
      <w:r>
        <w:t>(Optional) Sub Menu Array</w:t>
      </w:r>
    </w:p>
    <w:p w:rsidR="008C3E29" w:rsidRDefault="008C3E29" w:rsidP="00466DD3">
      <w:pPr>
        <w:pStyle w:val="ListParagraph"/>
        <w:numPr>
          <w:ilvl w:val="2"/>
          <w:numId w:val="4"/>
        </w:numPr>
      </w:pPr>
      <w:r>
        <w:t>…Fields repeated the same as top level…</w:t>
      </w:r>
    </w:p>
    <w:p w:rsidR="0051126F" w:rsidRDefault="0051126F" w:rsidP="0051126F">
      <w:r>
        <w:t>Return Sub Codes</w:t>
      </w:r>
    </w:p>
    <w:p w:rsidR="0051126F" w:rsidRDefault="008C3E29" w:rsidP="0051126F">
      <w:pPr>
        <w:pStyle w:val="ListParagraph"/>
      </w:pPr>
      <w:r>
        <w:t>0x5B55</w:t>
      </w:r>
    </w:p>
    <w:p w:rsidR="00EB2398" w:rsidRDefault="00EB2398" w:rsidP="00EB2398">
      <w:pPr>
        <w:pStyle w:val="Heading3"/>
      </w:pPr>
      <w:bookmarkStart w:id="269" w:name="_Toc382297022"/>
      <w:r>
        <w:t>Internal Get User Accounts</w:t>
      </w:r>
      <w:bookmarkEnd w:id="269"/>
    </w:p>
    <w:p w:rsidR="00EB2398" w:rsidRDefault="00EB2398" w:rsidP="00EB2398">
      <w:r>
        <w:t>Returns the account array the OSS portal based on the user provided.</w:t>
      </w:r>
      <w:r w:rsidR="00C552B5">
        <w:t xml:space="preserve">  This function will return sub accounts if the user has access to recurse accounts and configured at an account level with sub accounts present.</w:t>
      </w:r>
    </w:p>
    <w:p w:rsidR="00EB2398" w:rsidRDefault="00EB2398" w:rsidP="00EB2398">
      <w:r>
        <w:t>Inputs</w:t>
      </w:r>
    </w:p>
    <w:p w:rsidR="00EB2398" w:rsidRDefault="00EB2398" w:rsidP="00EB2398">
      <w:pPr>
        <w:pStyle w:val="ListParagraph"/>
      </w:pPr>
      <w:r>
        <w:t xml:space="preserve">User ID:Int </w:t>
      </w:r>
      <w:r>
        <w:sym w:font="Wingdings" w:char="F0E0"/>
      </w:r>
      <w:r>
        <w:t xml:space="preserve"> The assigned user ID value </w:t>
      </w:r>
    </w:p>
    <w:p w:rsidR="00EB2398" w:rsidRDefault="00EB2398" w:rsidP="00EB2398">
      <w:r>
        <w:t>Outputs</w:t>
      </w:r>
    </w:p>
    <w:p w:rsidR="00EB2398" w:rsidRDefault="00EB2398" w:rsidP="00EB2398">
      <w:pPr>
        <w:pStyle w:val="ListParagraph"/>
      </w:pPr>
      <w:r>
        <w:t>&lt;standard response message block&gt;</w:t>
      </w:r>
    </w:p>
    <w:p w:rsidR="00EB2398" w:rsidRDefault="00EB2398" w:rsidP="00EB2398">
      <w:pPr>
        <w:pStyle w:val="ListParagraph"/>
      </w:pPr>
      <w:r>
        <w:t xml:space="preserve">Account Array </w:t>
      </w:r>
      <w:r>
        <w:sym w:font="Wingdings" w:char="F0E0"/>
      </w:r>
      <w:r>
        <w:t xml:space="preserve"> Can be up to </w:t>
      </w:r>
      <w:r w:rsidR="00720789">
        <w:t>5</w:t>
      </w:r>
      <w:r>
        <w:t xml:space="preserve"> levels deep and begins with the “Client” account.</w:t>
      </w:r>
    </w:p>
    <w:p w:rsidR="00EB2398" w:rsidRDefault="00EB2398" w:rsidP="00466DD3">
      <w:pPr>
        <w:pStyle w:val="ListParagraph"/>
        <w:numPr>
          <w:ilvl w:val="1"/>
          <w:numId w:val="4"/>
        </w:numPr>
      </w:pPr>
      <w:r>
        <w:t xml:space="preserve">Legal Name:String:128 </w:t>
      </w:r>
      <w:r>
        <w:sym w:font="Wingdings" w:char="F0E0"/>
      </w:r>
      <w:r>
        <w:t xml:space="preserve"> The primary account name for display to the user.</w:t>
      </w:r>
    </w:p>
    <w:p w:rsidR="00EB2398" w:rsidRDefault="00EB2398" w:rsidP="00466DD3">
      <w:pPr>
        <w:pStyle w:val="ListParagraph"/>
        <w:numPr>
          <w:ilvl w:val="1"/>
          <w:numId w:val="4"/>
        </w:numPr>
      </w:pPr>
      <w:r>
        <w:t xml:space="preserve">Account Identifier:String:128 </w:t>
      </w:r>
      <w:r>
        <w:sym w:font="Wingdings" w:char="F0E0"/>
      </w:r>
      <w:r>
        <w:t xml:space="preserve"> An alternate description for the account.</w:t>
      </w:r>
    </w:p>
    <w:p w:rsidR="00EB2398" w:rsidRDefault="00EB2398" w:rsidP="00466DD3">
      <w:pPr>
        <w:pStyle w:val="ListParagraph"/>
        <w:numPr>
          <w:ilvl w:val="1"/>
          <w:numId w:val="4"/>
        </w:numPr>
      </w:pPr>
      <w:r>
        <w:t xml:space="preserve">Account ID: Int </w:t>
      </w:r>
      <w:r>
        <w:sym w:font="Wingdings" w:char="F0E0"/>
      </w:r>
      <w:r>
        <w:t xml:space="preserve"> The </w:t>
      </w:r>
      <w:r w:rsidR="00AF7EE9">
        <w:t>unique identifier for the account.</w:t>
      </w:r>
    </w:p>
    <w:p w:rsidR="00EB2398" w:rsidRDefault="00EB2398" w:rsidP="00466DD3">
      <w:pPr>
        <w:pStyle w:val="ListParagraph"/>
        <w:numPr>
          <w:ilvl w:val="1"/>
          <w:numId w:val="4"/>
        </w:numPr>
      </w:pPr>
      <w:r>
        <w:t xml:space="preserve">Type: ENUM: </w:t>
      </w:r>
      <w:r>
        <w:sym w:font="Wingdings" w:char="F0E0"/>
      </w:r>
      <w:r>
        <w:t xml:space="preserve"> ‘CLIENT’</w:t>
      </w:r>
    </w:p>
    <w:p w:rsidR="00AF7EE9" w:rsidRDefault="00AF7EE9" w:rsidP="00466DD3">
      <w:pPr>
        <w:pStyle w:val="ListParagraph"/>
        <w:numPr>
          <w:ilvl w:val="1"/>
          <w:numId w:val="4"/>
        </w:numPr>
      </w:pPr>
      <w:r>
        <w:t>(Optional) Model Account Array</w:t>
      </w:r>
    </w:p>
    <w:p w:rsidR="00AF7EE9" w:rsidRDefault="00AF7EE9" w:rsidP="00466DD3">
      <w:pPr>
        <w:pStyle w:val="ListParagraph"/>
        <w:numPr>
          <w:ilvl w:val="2"/>
          <w:numId w:val="4"/>
        </w:numPr>
      </w:pPr>
      <w:r>
        <w:t xml:space="preserve">Legal Name:String:128 </w:t>
      </w:r>
      <w:r>
        <w:sym w:font="Wingdings" w:char="F0E0"/>
      </w:r>
      <w:r>
        <w:t xml:space="preserve"> The primary account name for display to the user.</w:t>
      </w:r>
    </w:p>
    <w:p w:rsidR="00AF7EE9" w:rsidRDefault="00AF7EE9" w:rsidP="00466DD3">
      <w:pPr>
        <w:pStyle w:val="ListParagraph"/>
        <w:numPr>
          <w:ilvl w:val="2"/>
          <w:numId w:val="4"/>
        </w:numPr>
      </w:pPr>
      <w:r>
        <w:t xml:space="preserve">Account Identifier:String:128 </w:t>
      </w:r>
      <w:r>
        <w:sym w:font="Wingdings" w:char="F0E0"/>
      </w:r>
      <w:r>
        <w:t xml:space="preserve"> An alternate description for the account.</w:t>
      </w:r>
    </w:p>
    <w:p w:rsidR="00AF7EE9" w:rsidRDefault="00AF7EE9" w:rsidP="00466DD3">
      <w:pPr>
        <w:pStyle w:val="ListParagraph"/>
        <w:numPr>
          <w:ilvl w:val="2"/>
          <w:numId w:val="4"/>
        </w:numPr>
      </w:pPr>
      <w:r>
        <w:t xml:space="preserve">Account ID: Int </w:t>
      </w:r>
      <w:r>
        <w:sym w:font="Wingdings" w:char="F0E0"/>
      </w:r>
      <w:r>
        <w:t xml:space="preserve"> The unique identifier for the account.</w:t>
      </w:r>
    </w:p>
    <w:p w:rsidR="00AF7EE9" w:rsidRDefault="00AF7EE9" w:rsidP="00466DD3">
      <w:pPr>
        <w:pStyle w:val="ListParagraph"/>
        <w:numPr>
          <w:ilvl w:val="2"/>
          <w:numId w:val="4"/>
        </w:numPr>
      </w:pPr>
      <w:r>
        <w:t xml:space="preserve">Type: ENUM: </w:t>
      </w:r>
      <w:r>
        <w:sym w:font="Wingdings" w:char="F0E0"/>
      </w:r>
      <w:r>
        <w:t xml:space="preserve"> ‘ECOMMERCE’, ‘</w:t>
      </w:r>
      <w:r w:rsidR="00720789">
        <w:t>RETAIL’, ‘WHOLESALE’, ‘ETC’</w:t>
      </w:r>
    </w:p>
    <w:p w:rsidR="00720789" w:rsidRDefault="00720789" w:rsidP="00466DD3">
      <w:pPr>
        <w:pStyle w:val="ListParagraph"/>
        <w:numPr>
          <w:ilvl w:val="2"/>
          <w:numId w:val="4"/>
        </w:numPr>
      </w:pPr>
      <w:r>
        <w:t xml:space="preserve">Parent Account ID: Int </w:t>
      </w:r>
      <w:r>
        <w:sym w:font="Wingdings" w:char="F0E0"/>
      </w:r>
      <w:r>
        <w:t xml:space="preserve"> The parent account ID for this account.</w:t>
      </w:r>
    </w:p>
    <w:p w:rsidR="00AF7EE9" w:rsidRDefault="00AF7EE9" w:rsidP="00466DD3">
      <w:pPr>
        <w:pStyle w:val="ListParagraph"/>
        <w:numPr>
          <w:ilvl w:val="2"/>
          <w:numId w:val="4"/>
        </w:numPr>
      </w:pPr>
      <w:r>
        <w:t>(Optional) Sub Account Level 1 Array</w:t>
      </w:r>
    </w:p>
    <w:p w:rsidR="00AF7EE9" w:rsidRDefault="00AF7EE9" w:rsidP="00466DD3">
      <w:pPr>
        <w:pStyle w:val="ListParagraph"/>
        <w:numPr>
          <w:ilvl w:val="3"/>
          <w:numId w:val="4"/>
        </w:numPr>
      </w:pPr>
      <w:r>
        <w:t xml:space="preserve">Legal Name:String:128 </w:t>
      </w:r>
      <w:r>
        <w:sym w:font="Wingdings" w:char="F0E0"/>
      </w:r>
      <w:r>
        <w:t xml:space="preserve"> The primary account name for display to the user.</w:t>
      </w:r>
    </w:p>
    <w:p w:rsidR="00AF7EE9" w:rsidRDefault="00AF7EE9" w:rsidP="00466DD3">
      <w:pPr>
        <w:pStyle w:val="ListParagraph"/>
        <w:numPr>
          <w:ilvl w:val="3"/>
          <w:numId w:val="4"/>
        </w:numPr>
      </w:pPr>
      <w:r>
        <w:t xml:space="preserve">Account Identifier:String:128 </w:t>
      </w:r>
      <w:r>
        <w:sym w:font="Wingdings" w:char="F0E0"/>
      </w:r>
      <w:r>
        <w:t xml:space="preserve"> An alternate description for the account.</w:t>
      </w:r>
    </w:p>
    <w:p w:rsidR="00AF7EE9" w:rsidRDefault="00AF7EE9" w:rsidP="00466DD3">
      <w:pPr>
        <w:pStyle w:val="ListParagraph"/>
        <w:numPr>
          <w:ilvl w:val="3"/>
          <w:numId w:val="4"/>
        </w:numPr>
      </w:pPr>
      <w:r>
        <w:t xml:space="preserve">Account ID: Int </w:t>
      </w:r>
      <w:r>
        <w:sym w:font="Wingdings" w:char="F0E0"/>
      </w:r>
      <w:r>
        <w:t xml:space="preserve"> The unique identifier for the account.</w:t>
      </w:r>
    </w:p>
    <w:p w:rsidR="00AF7EE9" w:rsidRDefault="00AF7EE9" w:rsidP="00466DD3">
      <w:pPr>
        <w:pStyle w:val="ListParagraph"/>
        <w:numPr>
          <w:ilvl w:val="3"/>
          <w:numId w:val="4"/>
        </w:numPr>
      </w:pPr>
      <w:r>
        <w:t xml:space="preserve">Type: ENUM: </w:t>
      </w:r>
      <w:r>
        <w:sym w:font="Wingdings" w:char="F0E0"/>
      </w:r>
      <w:r>
        <w:t xml:space="preserve"> ‘</w:t>
      </w:r>
      <w:r w:rsidR="00720789">
        <w:t>PARTNER’,’REGION’,’LOCATION’,’AGENT’,’SUBAGENT’,’DEALER’</w:t>
      </w:r>
    </w:p>
    <w:p w:rsidR="00720789" w:rsidRDefault="00720789" w:rsidP="00466DD3">
      <w:pPr>
        <w:pStyle w:val="ListParagraph"/>
        <w:numPr>
          <w:ilvl w:val="3"/>
          <w:numId w:val="4"/>
        </w:numPr>
      </w:pPr>
      <w:r>
        <w:t xml:space="preserve">Parent Account ID: Int </w:t>
      </w:r>
      <w:r>
        <w:sym w:font="Wingdings" w:char="F0E0"/>
      </w:r>
      <w:r>
        <w:t xml:space="preserve"> The parent account ID for this account.</w:t>
      </w:r>
    </w:p>
    <w:p w:rsidR="00AF7EE9" w:rsidRDefault="00AF7EE9" w:rsidP="00466DD3">
      <w:pPr>
        <w:pStyle w:val="ListParagraph"/>
        <w:numPr>
          <w:ilvl w:val="3"/>
          <w:numId w:val="4"/>
        </w:numPr>
      </w:pPr>
      <w:r>
        <w:t>(Optional) Sub Account Level 2 Array</w:t>
      </w:r>
    </w:p>
    <w:p w:rsidR="00AF7EE9" w:rsidRDefault="00AF7EE9" w:rsidP="00466DD3">
      <w:pPr>
        <w:pStyle w:val="ListParagraph"/>
        <w:numPr>
          <w:ilvl w:val="4"/>
          <w:numId w:val="4"/>
        </w:numPr>
      </w:pPr>
      <w:r>
        <w:t xml:space="preserve">Legal Name:String:128 </w:t>
      </w:r>
      <w:r>
        <w:sym w:font="Wingdings" w:char="F0E0"/>
      </w:r>
      <w:r>
        <w:t xml:space="preserve"> The primary account name for display to the user.</w:t>
      </w:r>
    </w:p>
    <w:p w:rsidR="00AF7EE9" w:rsidRDefault="00AF7EE9" w:rsidP="00466DD3">
      <w:pPr>
        <w:pStyle w:val="ListParagraph"/>
        <w:numPr>
          <w:ilvl w:val="4"/>
          <w:numId w:val="4"/>
        </w:numPr>
      </w:pPr>
      <w:r>
        <w:t xml:space="preserve">Account Identifier:String:128 </w:t>
      </w:r>
      <w:r>
        <w:sym w:font="Wingdings" w:char="F0E0"/>
      </w:r>
      <w:r>
        <w:t xml:space="preserve"> An alternate description for the account.</w:t>
      </w:r>
    </w:p>
    <w:p w:rsidR="00AF7EE9" w:rsidRDefault="00AF7EE9" w:rsidP="00466DD3">
      <w:pPr>
        <w:pStyle w:val="ListParagraph"/>
        <w:numPr>
          <w:ilvl w:val="4"/>
          <w:numId w:val="4"/>
        </w:numPr>
      </w:pPr>
      <w:r>
        <w:t xml:space="preserve">Account ID: Int </w:t>
      </w:r>
      <w:r>
        <w:sym w:font="Wingdings" w:char="F0E0"/>
      </w:r>
      <w:r>
        <w:t xml:space="preserve"> The unique identifier for the account.</w:t>
      </w:r>
    </w:p>
    <w:p w:rsidR="00AF7EE9" w:rsidRDefault="00AF7EE9" w:rsidP="00466DD3">
      <w:pPr>
        <w:pStyle w:val="ListParagraph"/>
        <w:numPr>
          <w:ilvl w:val="4"/>
          <w:numId w:val="4"/>
        </w:numPr>
      </w:pPr>
      <w:r>
        <w:t xml:space="preserve">Type: ENUM: </w:t>
      </w:r>
      <w:r>
        <w:sym w:font="Wingdings" w:char="F0E0"/>
      </w:r>
      <w:r>
        <w:t xml:space="preserve"> ‘</w:t>
      </w:r>
      <w:r w:rsidR="00720789">
        <w:t>LOCATION’,’SUBAGENT’,’DEALER’</w:t>
      </w:r>
    </w:p>
    <w:p w:rsidR="00720789" w:rsidRDefault="00720789" w:rsidP="00466DD3">
      <w:pPr>
        <w:pStyle w:val="ListParagraph"/>
        <w:numPr>
          <w:ilvl w:val="4"/>
          <w:numId w:val="4"/>
        </w:numPr>
      </w:pPr>
      <w:r>
        <w:t xml:space="preserve">Parent Account ID: Int </w:t>
      </w:r>
      <w:r>
        <w:sym w:font="Wingdings" w:char="F0E0"/>
      </w:r>
      <w:r>
        <w:t xml:space="preserve"> The parent account ID for this account.</w:t>
      </w:r>
    </w:p>
    <w:p w:rsidR="00720789" w:rsidRDefault="00720789" w:rsidP="00466DD3">
      <w:pPr>
        <w:pStyle w:val="ListParagraph"/>
        <w:numPr>
          <w:ilvl w:val="4"/>
          <w:numId w:val="4"/>
        </w:numPr>
      </w:pPr>
      <w:r>
        <w:t>(Optional) Sub Account Level 3 Array</w:t>
      </w:r>
    </w:p>
    <w:p w:rsidR="00720789" w:rsidRDefault="00720789" w:rsidP="00466DD3">
      <w:pPr>
        <w:pStyle w:val="ListParagraph"/>
        <w:numPr>
          <w:ilvl w:val="5"/>
          <w:numId w:val="4"/>
        </w:numPr>
      </w:pPr>
      <w:r>
        <w:t xml:space="preserve">Legal Name:String:128 </w:t>
      </w:r>
      <w:r>
        <w:sym w:font="Wingdings" w:char="F0E0"/>
      </w:r>
      <w:r>
        <w:t xml:space="preserve"> The primary account name for display to the user.</w:t>
      </w:r>
    </w:p>
    <w:p w:rsidR="00720789" w:rsidRDefault="00720789" w:rsidP="00466DD3">
      <w:pPr>
        <w:pStyle w:val="ListParagraph"/>
        <w:numPr>
          <w:ilvl w:val="5"/>
          <w:numId w:val="4"/>
        </w:numPr>
      </w:pPr>
      <w:r>
        <w:t xml:space="preserve">Account Identifier:String:128 </w:t>
      </w:r>
      <w:r>
        <w:sym w:font="Wingdings" w:char="F0E0"/>
      </w:r>
      <w:r>
        <w:t xml:space="preserve"> An alternate description for the account.</w:t>
      </w:r>
    </w:p>
    <w:p w:rsidR="00720789" w:rsidRDefault="00720789" w:rsidP="00466DD3">
      <w:pPr>
        <w:pStyle w:val="ListParagraph"/>
        <w:numPr>
          <w:ilvl w:val="5"/>
          <w:numId w:val="4"/>
        </w:numPr>
      </w:pPr>
      <w:r>
        <w:t xml:space="preserve">Account ID: Int </w:t>
      </w:r>
      <w:r>
        <w:sym w:font="Wingdings" w:char="F0E0"/>
      </w:r>
      <w:r>
        <w:t xml:space="preserve"> The unique identifier for the account.</w:t>
      </w:r>
    </w:p>
    <w:p w:rsidR="00720789" w:rsidRDefault="00720789" w:rsidP="00466DD3">
      <w:pPr>
        <w:pStyle w:val="ListParagraph"/>
        <w:numPr>
          <w:ilvl w:val="5"/>
          <w:numId w:val="4"/>
        </w:numPr>
      </w:pPr>
      <w:r>
        <w:t xml:space="preserve">Type: ENUM: </w:t>
      </w:r>
      <w:r>
        <w:sym w:font="Wingdings" w:char="F0E0"/>
      </w:r>
      <w:r>
        <w:t xml:space="preserve"> ‘DEALER’</w:t>
      </w:r>
    </w:p>
    <w:p w:rsidR="00720789" w:rsidRDefault="00720789" w:rsidP="00466DD3">
      <w:pPr>
        <w:pStyle w:val="ListParagraph"/>
        <w:numPr>
          <w:ilvl w:val="5"/>
          <w:numId w:val="4"/>
        </w:numPr>
      </w:pPr>
      <w:r>
        <w:lastRenderedPageBreak/>
        <w:t xml:space="preserve">Parent Account ID: Int </w:t>
      </w:r>
      <w:r>
        <w:sym w:font="Wingdings" w:char="F0E0"/>
      </w:r>
      <w:r>
        <w:t xml:space="preserve"> The parent account ID for this account.</w:t>
      </w:r>
    </w:p>
    <w:p w:rsidR="00EB2398" w:rsidRDefault="00EB2398" w:rsidP="00EB2398">
      <w:r>
        <w:t>Return Sub Codes</w:t>
      </w:r>
    </w:p>
    <w:p w:rsidR="00EB2398" w:rsidRDefault="00EB2398" w:rsidP="00EB2398">
      <w:pPr>
        <w:pStyle w:val="ListParagraph"/>
      </w:pPr>
      <w:r>
        <w:t>0x5B</w:t>
      </w:r>
      <w:r w:rsidR="00AF7EE9">
        <w:t>65</w:t>
      </w:r>
    </w:p>
    <w:p w:rsidR="00CB35BA" w:rsidRDefault="00CB35BA">
      <w:pPr>
        <w:spacing w:before="200" w:after="200"/>
        <w:rPr>
          <w:b/>
          <w:caps/>
          <w:spacing w:val="15"/>
          <w:sz w:val="22"/>
          <w:szCs w:val="22"/>
        </w:rPr>
      </w:pPr>
      <w:r>
        <w:br w:type="page"/>
      </w:r>
    </w:p>
    <w:p w:rsidR="00CB35BA" w:rsidRDefault="00CB35BA" w:rsidP="00CB35BA">
      <w:pPr>
        <w:pStyle w:val="Heading2"/>
      </w:pPr>
      <w:bookmarkStart w:id="270" w:name="_Toc382297023"/>
      <w:r>
        <w:lastRenderedPageBreak/>
        <w:t>Content API Group</w:t>
      </w:r>
      <w:bookmarkEnd w:id="270"/>
    </w:p>
    <w:p w:rsidR="00CB35BA" w:rsidRDefault="00CB35BA" w:rsidP="00CB35BA">
      <w:pPr>
        <w:pStyle w:val="Heading3"/>
      </w:pPr>
      <w:bookmarkStart w:id="271" w:name="_Toc382297024"/>
      <w:r>
        <w:t>Get Templates</w:t>
      </w:r>
      <w:bookmarkEnd w:id="271"/>
    </w:p>
    <w:p w:rsidR="00CB35BA" w:rsidRDefault="00CB35BA" w:rsidP="00CB35BA">
      <w:r>
        <w:t>Function call</w:t>
      </w:r>
      <w:r w:rsidR="00B32116">
        <w:t xml:space="preserve"> to</w:t>
      </w:r>
      <w:r>
        <w:t xml:space="preserve"> </w:t>
      </w:r>
      <w:r w:rsidR="00B32116">
        <w:t xml:space="preserve">get back a list of templates.  If the Filter field is set, the method will also return back the desired </w:t>
      </w:r>
      <w:r w:rsidR="00174C95">
        <w:t>sub items</w:t>
      </w:r>
      <w:r w:rsidR="00B01593">
        <w:t>.</w:t>
      </w:r>
    </w:p>
    <w:p w:rsidR="00CB35BA" w:rsidRDefault="00CB35BA" w:rsidP="00CB35BA">
      <w:r>
        <w:t>Inputs</w:t>
      </w:r>
    </w:p>
    <w:p w:rsidR="00CB35BA" w:rsidRDefault="00CB35BA" w:rsidP="00CB35BA">
      <w:pPr>
        <w:pStyle w:val="ListParagraph"/>
      </w:pPr>
      <w:r>
        <w:t>Account ID:</w:t>
      </w:r>
      <w:r w:rsidR="000954E3">
        <w:t>Int:20</w:t>
      </w:r>
      <w:r>
        <w:t xml:space="preserve"> → </w:t>
      </w:r>
      <w:r w:rsidR="00C73F41">
        <w:t>The Account ID.</w:t>
      </w:r>
    </w:p>
    <w:p w:rsidR="001E01DB" w:rsidRDefault="00303950" w:rsidP="00CB35BA">
      <w:pPr>
        <w:pStyle w:val="ListParagraph"/>
      </w:pPr>
      <w:r>
        <w:t>These 3</w:t>
      </w:r>
      <w:r w:rsidR="001E01DB">
        <w:t xml:space="preserve"> fields are optional, </w:t>
      </w:r>
      <w:r w:rsidR="00B55BD5">
        <w:t>but only one can be set:</w:t>
      </w:r>
    </w:p>
    <w:p w:rsidR="00CB35BA" w:rsidRDefault="005A4EE9" w:rsidP="001E01DB">
      <w:pPr>
        <w:pStyle w:val="ListParagraph"/>
        <w:numPr>
          <w:ilvl w:val="1"/>
          <w:numId w:val="4"/>
        </w:numPr>
      </w:pPr>
      <w:r>
        <w:t xml:space="preserve">(Optional) </w:t>
      </w:r>
      <w:r w:rsidR="00CB35BA">
        <w:t>Template ID:</w:t>
      </w:r>
      <w:r w:rsidR="00B63507">
        <w:t>Int:</w:t>
      </w:r>
      <w:r w:rsidR="000954E3">
        <w:t>20</w:t>
      </w:r>
      <w:r w:rsidR="00CB35BA">
        <w:t xml:space="preserve"> → </w:t>
      </w:r>
      <w:r w:rsidR="00C73F41">
        <w:t>The Template ID.</w:t>
      </w:r>
    </w:p>
    <w:p w:rsidR="00CB35BA" w:rsidRDefault="005A4EE9" w:rsidP="001E01DB">
      <w:pPr>
        <w:pStyle w:val="ListParagraph"/>
        <w:numPr>
          <w:ilvl w:val="1"/>
          <w:numId w:val="4"/>
        </w:numPr>
      </w:pPr>
      <w:r>
        <w:t xml:space="preserve">(Optional) </w:t>
      </w:r>
      <w:r w:rsidR="00CB35BA">
        <w:t>Template Name:String:</w:t>
      </w:r>
      <w:r w:rsidR="000954E3">
        <w:t>64</w:t>
      </w:r>
      <w:r w:rsidR="00CB35BA">
        <w:t xml:space="preserve"> → </w:t>
      </w:r>
      <w:r w:rsidR="00284F10">
        <w:t>The Name of the Template</w:t>
      </w:r>
    </w:p>
    <w:p w:rsidR="001E01DB" w:rsidRDefault="001E01DB" w:rsidP="00303950">
      <w:pPr>
        <w:pStyle w:val="ListParagraph"/>
        <w:numPr>
          <w:ilvl w:val="1"/>
          <w:numId w:val="4"/>
        </w:numPr>
      </w:pPr>
      <w:r>
        <w:t xml:space="preserve">(Optional) Type:Enum →  </w:t>
      </w:r>
      <w:r w:rsidR="0043783B">
        <w:t xml:space="preserve">One of HOME, SITE. </w:t>
      </w:r>
      <w:r w:rsidR="0020599F">
        <w:t>Only return back templates of this type.</w:t>
      </w:r>
    </w:p>
    <w:p w:rsidR="00CB35BA" w:rsidRDefault="005A4EE9" w:rsidP="00CB35BA">
      <w:pPr>
        <w:pStyle w:val="ListParagraph"/>
      </w:pPr>
      <w:r>
        <w:t xml:space="preserve">(Optional) </w:t>
      </w:r>
      <w:r w:rsidR="00E356AE">
        <w:t>Filter</w:t>
      </w:r>
      <w:r w:rsidR="00CB35BA">
        <w:t>:Enum → One of BLOCKS, BLOCKS_TAGS, BLOCKS_TAGS_ATTRIBUTES</w:t>
      </w:r>
      <w:r w:rsidR="00B37D5F">
        <w:t>.  If this field is empty no child records will be returned.</w:t>
      </w:r>
    </w:p>
    <w:p w:rsidR="00CB35BA" w:rsidRDefault="00CB35BA" w:rsidP="00CB35BA">
      <w:r>
        <w:t>Outputs</w:t>
      </w:r>
    </w:p>
    <w:p w:rsidR="00CB35BA" w:rsidRDefault="00CB35BA" w:rsidP="00CB35BA">
      <w:pPr>
        <w:pStyle w:val="ListParagraph"/>
      </w:pPr>
      <w:r>
        <w:t>&lt;standard response message block&gt;</w:t>
      </w:r>
    </w:p>
    <w:p w:rsidR="00CB35BA" w:rsidRDefault="001C791D" w:rsidP="00CB35BA">
      <w:pPr>
        <w:pStyle w:val="ListParagraph"/>
      </w:pPr>
      <w:r>
        <w:t>Template Array</w:t>
      </w:r>
    </w:p>
    <w:p w:rsidR="001C791D" w:rsidRDefault="001C791D" w:rsidP="001C791D">
      <w:pPr>
        <w:pStyle w:val="ListParagraph"/>
        <w:numPr>
          <w:ilvl w:val="1"/>
          <w:numId w:val="4"/>
        </w:numPr>
      </w:pPr>
      <w:r>
        <w:t>ID</w:t>
      </w:r>
      <w:r w:rsidR="0030097B">
        <w:t>:Int:20</w:t>
      </w:r>
    </w:p>
    <w:p w:rsidR="0030097B" w:rsidRDefault="0030097B" w:rsidP="001C791D">
      <w:pPr>
        <w:pStyle w:val="ListParagraph"/>
        <w:numPr>
          <w:ilvl w:val="1"/>
          <w:numId w:val="4"/>
        </w:numPr>
      </w:pPr>
      <w:r>
        <w:t>Name:String:64</w:t>
      </w:r>
    </w:p>
    <w:p w:rsidR="0030097B" w:rsidRDefault="0030097B" w:rsidP="001C791D">
      <w:pPr>
        <w:pStyle w:val="ListParagraph"/>
        <w:numPr>
          <w:ilvl w:val="1"/>
          <w:numId w:val="4"/>
        </w:numPr>
      </w:pPr>
      <w:r>
        <w:t>Description</w:t>
      </w:r>
      <w:r w:rsidR="00930686">
        <w:t>:String:256</w:t>
      </w:r>
    </w:p>
    <w:p w:rsidR="001C791D" w:rsidRDefault="009E0B5B" w:rsidP="001C791D">
      <w:pPr>
        <w:pStyle w:val="ListParagraph"/>
        <w:numPr>
          <w:ilvl w:val="1"/>
          <w:numId w:val="4"/>
        </w:numPr>
      </w:pPr>
      <w:r>
        <w:t>Type:String:64</w:t>
      </w:r>
    </w:p>
    <w:p w:rsidR="001C791D" w:rsidRDefault="009E0B5B" w:rsidP="001C791D">
      <w:pPr>
        <w:pStyle w:val="ListParagraph"/>
        <w:numPr>
          <w:ilvl w:val="1"/>
          <w:numId w:val="4"/>
        </w:numPr>
      </w:pPr>
      <w:r>
        <w:t>Path</w:t>
      </w:r>
      <w:r w:rsidR="001C791D">
        <w:t>:String</w:t>
      </w:r>
      <w:r w:rsidR="002B0DF2">
        <w:t>:512</w:t>
      </w:r>
    </w:p>
    <w:p w:rsidR="001C791D" w:rsidRDefault="001C791D" w:rsidP="001C791D">
      <w:pPr>
        <w:pStyle w:val="ListParagraph"/>
        <w:numPr>
          <w:ilvl w:val="1"/>
          <w:numId w:val="4"/>
        </w:numPr>
      </w:pPr>
      <w:r>
        <w:t>Block Array (Optional)</w:t>
      </w:r>
    </w:p>
    <w:p w:rsidR="001C791D" w:rsidRDefault="001C791D" w:rsidP="001C791D">
      <w:pPr>
        <w:pStyle w:val="ListParagraph"/>
        <w:numPr>
          <w:ilvl w:val="2"/>
          <w:numId w:val="4"/>
        </w:numPr>
      </w:pPr>
      <w:r>
        <w:t>ID</w:t>
      </w:r>
      <w:r w:rsidR="004A0095">
        <w:t>:int:20</w:t>
      </w:r>
    </w:p>
    <w:p w:rsidR="001C791D" w:rsidRDefault="001C791D" w:rsidP="001C791D">
      <w:pPr>
        <w:pStyle w:val="ListParagraph"/>
        <w:numPr>
          <w:ilvl w:val="2"/>
          <w:numId w:val="4"/>
        </w:numPr>
      </w:pPr>
      <w:r>
        <w:t>Name:String</w:t>
      </w:r>
      <w:r w:rsidR="00430C3B">
        <w:t>:64</w:t>
      </w:r>
    </w:p>
    <w:p w:rsidR="0030097B" w:rsidRDefault="0030097B" w:rsidP="001C791D">
      <w:pPr>
        <w:pStyle w:val="ListParagraph"/>
        <w:numPr>
          <w:ilvl w:val="2"/>
          <w:numId w:val="4"/>
        </w:numPr>
      </w:pPr>
      <w:r>
        <w:t>Description:String</w:t>
      </w:r>
      <w:r w:rsidR="00BE724A">
        <w:t>:256</w:t>
      </w:r>
    </w:p>
    <w:p w:rsidR="001C791D" w:rsidRDefault="001C791D" w:rsidP="001C791D">
      <w:pPr>
        <w:pStyle w:val="ListParagraph"/>
        <w:numPr>
          <w:ilvl w:val="2"/>
          <w:numId w:val="4"/>
        </w:numPr>
      </w:pPr>
      <w:r>
        <w:t>Type:</w:t>
      </w:r>
      <w:r w:rsidR="009E0B5B">
        <w:t>String:64</w:t>
      </w:r>
      <w:r w:rsidR="008F3741">
        <w:t xml:space="preserve"> </w:t>
      </w:r>
    </w:p>
    <w:p w:rsidR="001C791D" w:rsidRDefault="009E0B5B" w:rsidP="001C791D">
      <w:pPr>
        <w:pStyle w:val="ListParagraph"/>
        <w:numPr>
          <w:ilvl w:val="2"/>
          <w:numId w:val="4"/>
        </w:numPr>
      </w:pPr>
      <w:r>
        <w:t>Path:</w:t>
      </w:r>
      <w:r w:rsidR="001C791D">
        <w:t>String</w:t>
      </w:r>
      <w:r w:rsidR="00EE5DF1">
        <w:t>:512</w:t>
      </w:r>
    </w:p>
    <w:p w:rsidR="001C791D" w:rsidRDefault="001C791D" w:rsidP="001C791D">
      <w:pPr>
        <w:pStyle w:val="ListParagraph"/>
        <w:numPr>
          <w:ilvl w:val="2"/>
          <w:numId w:val="4"/>
        </w:numPr>
      </w:pPr>
      <w:r>
        <w:t>Tag Array (Optional)</w:t>
      </w:r>
    </w:p>
    <w:p w:rsidR="001C791D" w:rsidRDefault="001C791D" w:rsidP="001C791D">
      <w:pPr>
        <w:pStyle w:val="ListParagraph"/>
        <w:numPr>
          <w:ilvl w:val="3"/>
          <w:numId w:val="4"/>
        </w:numPr>
      </w:pPr>
      <w:r>
        <w:t>ID</w:t>
      </w:r>
      <w:r w:rsidR="00A36749">
        <w:t>:Int:20</w:t>
      </w:r>
    </w:p>
    <w:p w:rsidR="001C791D" w:rsidRDefault="001C791D" w:rsidP="001C791D">
      <w:pPr>
        <w:pStyle w:val="ListParagraph"/>
        <w:numPr>
          <w:ilvl w:val="3"/>
          <w:numId w:val="4"/>
        </w:numPr>
      </w:pPr>
      <w:r>
        <w:t>Name:String</w:t>
      </w:r>
      <w:r w:rsidR="00325076">
        <w:t>:64</w:t>
      </w:r>
    </w:p>
    <w:p w:rsidR="0030097B" w:rsidRDefault="0030097B" w:rsidP="001C791D">
      <w:pPr>
        <w:pStyle w:val="ListParagraph"/>
        <w:numPr>
          <w:ilvl w:val="3"/>
          <w:numId w:val="4"/>
        </w:numPr>
      </w:pPr>
      <w:r>
        <w:t>Description:</w:t>
      </w:r>
      <w:r w:rsidR="00325076">
        <w:t>String:256</w:t>
      </w:r>
    </w:p>
    <w:p w:rsidR="001C791D" w:rsidRDefault="001C791D" w:rsidP="001C791D">
      <w:pPr>
        <w:pStyle w:val="ListParagraph"/>
        <w:numPr>
          <w:ilvl w:val="3"/>
          <w:numId w:val="4"/>
        </w:numPr>
      </w:pPr>
      <w:r>
        <w:t>Type:</w:t>
      </w:r>
      <w:r w:rsidR="00CE060C">
        <w:t>String:64</w:t>
      </w:r>
    </w:p>
    <w:p w:rsidR="001C791D" w:rsidRDefault="001C791D" w:rsidP="001C791D">
      <w:pPr>
        <w:pStyle w:val="ListParagraph"/>
        <w:numPr>
          <w:ilvl w:val="3"/>
          <w:numId w:val="4"/>
        </w:numPr>
      </w:pPr>
      <w:r>
        <w:t>Value:String</w:t>
      </w:r>
      <w:r w:rsidR="00ED4A91">
        <w:t>:4096</w:t>
      </w:r>
    </w:p>
    <w:p w:rsidR="001C791D" w:rsidRDefault="001C791D" w:rsidP="001C791D">
      <w:pPr>
        <w:pStyle w:val="ListParagraph"/>
        <w:numPr>
          <w:ilvl w:val="3"/>
          <w:numId w:val="4"/>
        </w:numPr>
      </w:pPr>
      <w:r>
        <w:t>Attribute Array</w:t>
      </w:r>
      <w:r w:rsidR="00880A70">
        <w:t xml:space="preserve"> (Optional)</w:t>
      </w:r>
    </w:p>
    <w:p w:rsidR="001C791D" w:rsidRDefault="001C791D" w:rsidP="001C791D">
      <w:pPr>
        <w:pStyle w:val="ListParagraph"/>
        <w:numPr>
          <w:ilvl w:val="4"/>
          <w:numId w:val="4"/>
        </w:numPr>
      </w:pPr>
      <w:r>
        <w:t>ID</w:t>
      </w:r>
      <w:r w:rsidR="00C95B99">
        <w:t>:Int:20</w:t>
      </w:r>
    </w:p>
    <w:p w:rsidR="001C791D" w:rsidRDefault="001C791D" w:rsidP="001C791D">
      <w:pPr>
        <w:pStyle w:val="ListParagraph"/>
        <w:numPr>
          <w:ilvl w:val="4"/>
          <w:numId w:val="4"/>
        </w:numPr>
      </w:pPr>
      <w:r>
        <w:t>Name</w:t>
      </w:r>
      <w:r w:rsidR="0025347C">
        <w:t>:String:64</w:t>
      </w:r>
    </w:p>
    <w:p w:rsidR="001C791D" w:rsidRPr="000E2B7F" w:rsidRDefault="001C791D" w:rsidP="001C791D">
      <w:pPr>
        <w:pStyle w:val="ListParagraph"/>
        <w:numPr>
          <w:ilvl w:val="4"/>
          <w:numId w:val="4"/>
        </w:numPr>
      </w:pPr>
      <w:r>
        <w:t>Value</w:t>
      </w:r>
      <w:r w:rsidR="0025347C">
        <w:t>:String:4096</w:t>
      </w:r>
    </w:p>
    <w:p w:rsidR="00CB35BA" w:rsidRDefault="00CB35BA" w:rsidP="00CB35BA">
      <w:r>
        <w:t>Return Sub Codes</w:t>
      </w:r>
    </w:p>
    <w:p w:rsidR="00CB35BA" w:rsidRDefault="00CB35BA" w:rsidP="0051126F">
      <w:pPr>
        <w:pStyle w:val="ListParagraph"/>
      </w:pPr>
      <w:r>
        <w:t>0x</w:t>
      </w:r>
      <w:r w:rsidR="00450A38">
        <w:t>1740</w:t>
      </w:r>
      <w:r w:rsidR="00E61F00">
        <w:br/>
      </w:r>
    </w:p>
    <w:p w:rsidR="00050D02" w:rsidRDefault="00050D02" w:rsidP="00050D02">
      <w:pPr>
        <w:pStyle w:val="Heading2"/>
      </w:pPr>
      <w:bookmarkStart w:id="272" w:name="_Toc382297025"/>
      <w:r>
        <w:t>Example Usage</w:t>
      </w:r>
      <w:bookmarkEnd w:id="272"/>
    </w:p>
    <w:p w:rsidR="00050D02" w:rsidRDefault="00EE0F1B" w:rsidP="007C1D09">
      <w:pPr>
        <w:pStyle w:val="ListParagraph"/>
        <w:numPr>
          <w:ilvl w:val="0"/>
          <w:numId w:val="12"/>
        </w:numPr>
      </w:pPr>
      <w:r>
        <w:t>Get all templates with the HOME type, and with child records of BLOCKS, TAGS, and ATTRIBUTES</w:t>
      </w:r>
    </w:p>
    <w:p w:rsidR="00EE0F1B" w:rsidRDefault="00EE0F1B" w:rsidP="007C1D09">
      <w:pPr>
        <w:pStyle w:val="ListParagraph"/>
        <w:numPr>
          <w:ilvl w:val="1"/>
          <w:numId w:val="12"/>
        </w:numPr>
      </w:pPr>
      <w:r>
        <w:lastRenderedPageBreak/>
        <w:t>AccountID: 25</w:t>
      </w:r>
    </w:p>
    <w:p w:rsidR="00EE0F1B" w:rsidRDefault="007C1D09" w:rsidP="007C1D09">
      <w:pPr>
        <w:pStyle w:val="ListParagraph"/>
        <w:numPr>
          <w:ilvl w:val="1"/>
          <w:numId w:val="12"/>
        </w:numPr>
      </w:pPr>
      <w:r>
        <w:t>Type: HOME</w:t>
      </w:r>
    </w:p>
    <w:p w:rsidR="007C1D09" w:rsidRDefault="007C1D09" w:rsidP="007C1D09">
      <w:pPr>
        <w:pStyle w:val="ListParagraph"/>
        <w:numPr>
          <w:ilvl w:val="1"/>
          <w:numId w:val="12"/>
        </w:numPr>
      </w:pPr>
      <w:r>
        <w:t>Filter: BLOCKS_TAGS_ATTRIBUTES</w:t>
      </w:r>
    </w:p>
    <w:p w:rsidR="007C1D09" w:rsidRDefault="007C1D09" w:rsidP="007C1D09">
      <w:pPr>
        <w:pStyle w:val="ListParagraph"/>
        <w:numPr>
          <w:ilvl w:val="0"/>
          <w:numId w:val="12"/>
        </w:numPr>
      </w:pPr>
      <w:r>
        <w:t>Get all templates with ID 2 with no child records</w:t>
      </w:r>
    </w:p>
    <w:p w:rsidR="007C1D09" w:rsidRDefault="007C1D09" w:rsidP="007C1D09">
      <w:pPr>
        <w:pStyle w:val="ListParagraph"/>
        <w:numPr>
          <w:ilvl w:val="1"/>
          <w:numId w:val="12"/>
        </w:numPr>
      </w:pPr>
      <w:r>
        <w:t>AccountID: 25</w:t>
      </w:r>
    </w:p>
    <w:p w:rsidR="00EE0F1B" w:rsidRDefault="007C1D09" w:rsidP="00050D02">
      <w:pPr>
        <w:pStyle w:val="ListParagraph"/>
        <w:numPr>
          <w:ilvl w:val="1"/>
          <w:numId w:val="12"/>
        </w:numPr>
      </w:pPr>
      <w:r>
        <w:t>TemplateID: 2</w:t>
      </w:r>
    </w:p>
    <w:p w:rsidR="00CB35BA" w:rsidRDefault="00CB35BA" w:rsidP="00CB35BA">
      <w:pPr>
        <w:pStyle w:val="Heading3"/>
      </w:pPr>
      <w:bookmarkStart w:id="273" w:name="_Toc382297026"/>
      <w:r>
        <w:t>Get Blocks</w:t>
      </w:r>
      <w:bookmarkEnd w:id="273"/>
    </w:p>
    <w:p w:rsidR="0095456E" w:rsidRDefault="0095456E" w:rsidP="0095456E">
      <w:r>
        <w:t>Function call to get back a list of blocks in the given Template ID.  If the Filter field is set, the method will also return back the desired sub items.</w:t>
      </w:r>
    </w:p>
    <w:p w:rsidR="00B77D02" w:rsidRDefault="00B77D02" w:rsidP="00B77D02">
      <w:r>
        <w:t>Inputs</w:t>
      </w:r>
    </w:p>
    <w:p w:rsidR="00B77D02" w:rsidRDefault="00B77D02" w:rsidP="00B77D02">
      <w:pPr>
        <w:pStyle w:val="ListParagraph"/>
      </w:pPr>
      <w:r>
        <w:t>Account ID:Int:</w:t>
      </w:r>
      <w:r w:rsidR="00CC09C8">
        <w:t>20</w:t>
      </w:r>
      <w:r>
        <w:t xml:space="preserve"> → The Account ID.</w:t>
      </w:r>
    </w:p>
    <w:p w:rsidR="00B77D02" w:rsidRDefault="00B77D02" w:rsidP="00B77D02">
      <w:pPr>
        <w:pStyle w:val="ListParagraph"/>
      </w:pPr>
      <w:r>
        <w:t>Template ID:</w:t>
      </w:r>
      <w:r w:rsidRPr="00B63507">
        <w:t xml:space="preserve"> </w:t>
      </w:r>
      <w:r w:rsidR="00CC09C8">
        <w:t>Int:20</w:t>
      </w:r>
      <w:r>
        <w:t xml:space="preserve"> → The Template ID.</w:t>
      </w:r>
    </w:p>
    <w:p w:rsidR="004D4BA0" w:rsidRDefault="004770A9" w:rsidP="00B77D02">
      <w:pPr>
        <w:pStyle w:val="ListParagraph"/>
      </w:pPr>
      <w:r>
        <w:t xml:space="preserve">These 3 fields are optional, but </w:t>
      </w:r>
      <w:r w:rsidR="004D4BA0">
        <w:t>only one can be set:</w:t>
      </w:r>
    </w:p>
    <w:p w:rsidR="00B77D02" w:rsidRDefault="00B77D02" w:rsidP="004D4BA0">
      <w:pPr>
        <w:pStyle w:val="ListParagraph"/>
        <w:numPr>
          <w:ilvl w:val="1"/>
          <w:numId w:val="4"/>
        </w:numPr>
      </w:pPr>
      <w:r>
        <w:t>(Optional) Block ID:Int:</w:t>
      </w:r>
      <w:r w:rsidR="00CC09C8">
        <w:t>20</w:t>
      </w:r>
      <w:r>
        <w:t xml:space="preserve"> → The Block ID.</w:t>
      </w:r>
    </w:p>
    <w:p w:rsidR="004770A9" w:rsidRDefault="00B77D02" w:rsidP="00881964">
      <w:pPr>
        <w:pStyle w:val="ListParagraph"/>
        <w:numPr>
          <w:ilvl w:val="1"/>
          <w:numId w:val="4"/>
        </w:numPr>
      </w:pPr>
      <w:r>
        <w:t>(Optional) Block Name:String:</w:t>
      </w:r>
      <w:r w:rsidR="00CC09C8">
        <w:t>64</w:t>
      </w:r>
      <w:r>
        <w:t xml:space="preserve"> → </w:t>
      </w:r>
      <w:r w:rsidR="00275C96">
        <w:t>The Name of the Block</w:t>
      </w:r>
    </w:p>
    <w:p w:rsidR="00FC55BB" w:rsidRDefault="007416FF" w:rsidP="00881964">
      <w:pPr>
        <w:pStyle w:val="ListParagraph"/>
        <w:numPr>
          <w:ilvl w:val="1"/>
          <w:numId w:val="4"/>
        </w:numPr>
      </w:pPr>
      <w:r>
        <w:t>(Optional</w:t>
      </w:r>
      <w:r w:rsidR="00A6588A">
        <w:t>)</w:t>
      </w:r>
      <w:r>
        <w:t xml:space="preserve"> Type</w:t>
      </w:r>
      <w:r w:rsidR="00A6588A">
        <w:t>:ENUM →One of</w:t>
      </w:r>
      <w:r w:rsidR="00850052">
        <w:t xml:space="preserve"> HEAD</w:t>
      </w:r>
      <w:r w:rsidR="00B21C5C">
        <w:t>ER, TRAILER, CONTENT, FAQ</w:t>
      </w:r>
      <w:r w:rsidR="0096466A">
        <w:t>, PHONE, MENU(?)</w:t>
      </w:r>
      <w:r w:rsidR="00473837">
        <w:t xml:space="preserve">. Only return back </w:t>
      </w:r>
      <w:r w:rsidR="000D1C44">
        <w:t>blocks</w:t>
      </w:r>
      <w:r w:rsidR="00473837">
        <w:t xml:space="preserve"> of this type.</w:t>
      </w:r>
      <w:r w:rsidR="00236706">
        <w:t xml:space="preserve"> </w:t>
      </w:r>
    </w:p>
    <w:p w:rsidR="00B77D02" w:rsidRDefault="00B77D02" w:rsidP="00B77D02">
      <w:pPr>
        <w:pStyle w:val="ListParagraph"/>
      </w:pPr>
      <w:r>
        <w:t>(Optional) Filter:</w:t>
      </w:r>
      <w:r w:rsidR="00B82FA1">
        <w:t>E</w:t>
      </w:r>
      <w:r w:rsidR="00EA24CE">
        <w:t>N</w:t>
      </w:r>
      <w:r w:rsidR="00B82FA1">
        <w:t>UM</w:t>
      </w:r>
      <w:r>
        <w:t xml:space="preserve"> → One of TAGS, TAGS_ATTRIBUTES</w:t>
      </w:r>
      <w:r w:rsidR="004770A9">
        <w:t>.  If this field is empty no child records will be returned.</w:t>
      </w:r>
    </w:p>
    <w:p w:rsidR="00CD2B25" w:rsidRDefault="00CD2B25" w:rsidP="00CD2B25">
      <w:r>
        <w:t>Outputs</w:t>
      </w:r>
    </w:p>
    <w:p w:rsidR="00C93268" w:rsidRDefault="00C93268" w:rsidP="00C93268">
      <w:pPr>
        <w:pStyle w:val="ListParagraph"/>
      </w:pPr>
      <w:r>
        <w:t>&lt;standard response message block&gt;</w:t>
      </w:r>
    </w:p>
    <w:p w:rsidR="00C93268" w:rsidRDefault="00C93268" w:rsidP="00C93268">
      <w:pPr>
        <w:pStyle w:val="ListParagraph"/>
      </w:pPr>
      <w:r>
        <w:t>Block Array (Optional)</w:t>
      </w:r>
    </w:p>
    <w:p w:rsidR="00C93268" w:rsidRDefault="00C93268" w:rsidP="00C93268">
      <w:pPr>
        <w:pStyle w:val="ListParagraph"/>
        <w:numPr>
          <w:ilvl w:val="1"/>
          <w:numId w:val="4"/>
        </w:numPr>
      </w:pPr>
      <w:r>
        <w:t>ID:int:20</w:t>
      </w:r>
    </w:p>
    <w:p w:rsidR="00C93268" w:rsidRDefault="00C93268" w:rsidP="00C93268">
      <w:pPr>
        <w:pStyle w:val="ListParagraph"/>
        <w:numPr>
          <w:ilvl w:val="1"/>
          <w:numId w:val="4"/>
        </w:numPr>
      </w:pPr>
      <w:r>
        <w:t>Name:String:64</w:t>
      </w:r>
    </w:p>
    <w:p w:rsidR="00C93268" w:rsidRDefault="00C93268" w:rsidP="00C93268">
      <w:pPr>
        <w:pStyle w:val="ListParagraph"/>
        <w:numPr>
          <w:ilvl w:val="1"/>
          <w:numId w:val="4"/>
        </w:numPr>
      </w:pPr>
      <w:r>
        <w:t>Description:String:256</w:t>
      </w:r>
    </w:p>
    <w:p w:rsidR="00C93268" w:rsidRDefault="00C93268" w:rsidP="00C93268">
      <w:pPr>
        <w:pStyle w:val="ListParagraph"/>
        <w:numPr>
          <w:ilvl w:val="1"/>
          <w:numId w:val="4"/>
        </w:numPr>
      </w:pPr>
      <w:r>
        <w:t>Type:</w:t>
      </w:r>
      <w:r w:rsidR="004770A9">
        <w:t>String:64</w:t>
      </w:r>
      <w:r>
        <w:t xml:space="preserve"> </w:t>
      </w:r>
    </w:p>
    <w:p w:rsidR="00C93268" w:rsidRDefault="004770A9" w:rsidP="00C93268">
      <w:pPr>
        <w:pStyle w:val="ListParagraph"/>
        <w:numPr>
          <w:ilvl w:val="1"/>
          <w:numId w:val="4"/>
        </w:numPr>
      </w:pPr>
      <w:r>
        <w:t>Path</w:t>
      </w:r>
      <w:r w:rsidR="00C93268">
        <w:t>:String:512</w:t>
      </w:r>
    </w:p>
    <w:p w:rsidR="00C93268" w:rsidRDefault="00C93268" w:rsidP="00C93268">
      <w:pPr>
        <w:pStyle w:val="ListParagraph"/>
        <w:numPr>
          <w:ilvl w:val="1"/>
          <w:numId w:val="4"/>
        </w:numPr>
      </w:pPr>
      <w:r>
        <w:t>Tag Array (Optional)</w:t>
      </w:r>
    </w:p>
    <w:p w:rsidR="00C93268" w:rsidRDefault="00C93268" w:rsidP="00C93268">
      <w:pPr>
        <w:pStyle w:val="ListParagraph"/>
        <w:numPr>
          <w:ilvl w:val="2"/>
          <w:numId w:val="4"/>
        </w:numPr>
      </w:pPr>
      <w:r>
        <w:t>ID:Int:20</w:t>
      </w:r>
    </w:p>
    <w:p w:rsidR="00C93268" w:rsidRDefault="00C93268" w:rsidP="00C93268">
      <w:pPr>
        <w:pStyle w:val="ListParagraph"/>
        <w:numPr>
          <w:ilvl w:val="2"/>
          <w:numId w:val="4"/>
        </w:numPr>
      </w:pPr>
      <w:r>
        <w:t>Name:String:64</w:t>
      </w:r>
    </w:p>
    <w:p w:rsidR="00C93268" w:rsidRDefault="00C93268" w:rsidP="00C93268">
      <w:pPr>
        <w:pStyle w:val="ListParagraph"/>
        <w:numPr>
          <w:ilvl w:val="2"/>
          <w:numId w:val="4"/>
        </w:numPr>
      </w:pPr>
      <w:r>
        <w:t>Description:String:256</w:t>
      </w:r>
    </w:p>
    <w:p w:rsidR="00C93268" w:rsidRDefault="004770A9" w:rsidP="00C93268">
      <w:pPr>
        <w:pStyle w:val="ListParagraph"/>
        <w:numPr>
          <w:ilvl w:val="2"/>
          <w:numId w:val="4"/>
        </w:numPr>
      </w:pPr>
      <w:r>
        <w:t>Type:String:64</w:t>
      </w:r>
    </w:p>
    <w:p w:rsidR="00C93268" w:rsidRDefault="00C93268" w:rsidP="00C93268">
      <w:pPr>
        <w:pStyle w:val="ListParagraph"/>
        <w:numPr>
          <w:ilvl w:val="2"/>
          <w:numId w:val="4"/>
        </w:numPr>
      </w:pPr>
      <w:r>
        <w:t>Value:String:4096</w:t>
      </w:r>
    </w:p>
    <w:p w:rsidR="00C93268" w:rsidRDefault="00C93268" w:rsidP="00C93268">
      <w:pPr>
        <w:pStyle w:val="ListParagraph"/>
        <w:numPr>
          <w:ilvl w:val="2"/>
          <w:numId w:val="4"/>
        </w:numPr>
      </w:pPr>
      <w:r>
        <w:t>Attribute Array (Optional)</w:t>
      </w:r>
    </w:p>
    <w:p w:rsidR="00C93268" w:rsidRDefault="00C93268" w:rsidP="00C93268">
      <w:pPr>
        <w:pStyle w:val="ListParagraph"/>
        <w:numPr>
          <w:ilvl w:val="3"/>
          <w:numId w:val="4"/>
        </w:numPr>
      </w:pPr>
      <w:r>
        <w:t>ID:Int:20</w:t>
      </w:r>
    </w:p>
    <w:p w:rsidR="00C93268" w:rsidRDefault="00C93268" w:rsidP="00C93268">
      <w:pPr>
        <w:pStyle w:val="ListParagraph"/>
        <w:numPr>
          <w:ilvl w:val="3"/>
          <w:numId w:val="4"/>
        </w:numPr>
      </w:pPr>
      <w:r>
        <w:t>Name:String:64</w:t>
      </w:r>
    </w:p>
    <w:p w:rsidR="00C93268" w:rsidRPr="000E2B7F" w:rsidRDefault="00C93268" w:rsidP="00C93268">
      <w:pPr>
        <w:pStyle w:val="ListParagraph"/>
        <w:numPr>
          <w:ilvl w:val="3"/>
          <w:numId w:val="4"/>
        </w:numPr>
      </w:pPr>
      <w:r>
        <w:t>Value:String:4096</w:t>
      </w:r>
    </w:p>
    <w:p w:rsidR="00017EC6" w:rsidRDefault="00017EC6" w:rsidP="00017EC6">
      <w:r>
        <w:t>Return Sub Codes</w:t>
      </w:r>
    </w:p>
    <w:p w:rsidR="00017EC6" w:rsidRDefault="00343D09" w:rsidP="006B6D2F">
      <w:pPr>
        <w:pStyle w:val="ListParagraph"/>
      </w:pPr>
      <w:r>
        <w:t>0x</w:t>
      </w:r>
      <w:r w:rsidR="00450A38">
        <w:t>1760</w:t>
      </w:r>
      <w:r w:rsidR="00E61F00">
        <w:br/>
      </w:r>
    </w:p>
    <w:p w:rsidR="00CF201A" w:rsidRDefault="00CF201A" w:rsidP="00CF201A">
      <w:pPr>
        <w:pStyle w:val="Heading2"/>
      </w:pPr>
      <w:bookmarkStart w:id="274" w:name="_Toc382297027"/>
      <w:r>
        <w:t>Example Usage</w:t>
      </w:r>
      <w:bookmarkEnd w:id="274"/>
    </w:p>
    <w:p w:rsidR="00E61F00" w:rsidRDefault="00E61F00" w:rsidP="00E61F00">
      <w:pPr>
        <w:pStyle w:val="ListParagraph"/>
        <w:numPr>
          <w:ilvl w:val="0"/>
          <w:numId w:val="12"/>
        </w:numPr>
      </w:pPr>
      <w:r>
        <w:lastRenderedPageBreak/>
        <w:t xml:space="preserve">Get all </w:t>
      </w:r>
      <w:r w:rsidR="00DE28C2">
        <w:t>blocks from the template ID 1</w:t>
      </w:r>
      <w:r>
        <w:t xml:space="preserve"> with the </w:t>
      </w:r>
      <w:r w:rsidR="00DE28C2">
        <w:t xml:space="preserve">HEADER </w:t>
      </w:r>
      <w:r>
        <w:t>type, and with child records of TAGS, and ATTRIBUTES</w:t>
      </w:r>
    </w:p>
    <w:p w:rsidR="00E61F00" w:rsidRDefault="00E61F00" w:rsidP="00E61F00">
      <w:pPr>
        <w:pStyle w:val="ListParagraph"/>
        <w:numPr>
          <w:ilvl w:val="1"/>
          <w:numId w:val="12"/>
        </w:numPr>
      </w:pPr>
      <w:r>
        <w:t>AccountID: 25</w:t>
      </w:r>
    </w:p>
    <w:p w:rsidR="00952CF3" w:rsidRDefault="00952CF3" w:rsidP="00E61F00">
      <w:pPr>
        <w:pStyle w:val="ListParagraph"/>
        <w:numPr>
          <w:ilvl w:val="1"/>
          <w:numId w:val="12"/>
        </w:numPr>
      </w:pPr>
      <w:r>
        <w:t>TemplateID: 1</w:t>
      </w:r>
    </w:p>
    <w:p w:rsidR="00E61F00" w:rsidRDefault="00E61F00" w:rsidP="00E61F00">
      <w:pPr>
        <w:pStyle w:val="ListParagraph"/>
        <w:numPr>
          <w:ilvl w:val="1"/>
          <w:numId w:val="12"/>
        </w:numPr>
      </w:pPr>
      <w:r>
        <w:t>Type: H</w:t>
      </w:r>
      <w:r w:rsidR="00952CF3">
        <w:t>EADER</w:t>
      </w:r>
    </w:p>
    <w:p w:rsidR="00E61F00" w:rsidRDefault="00952CF3" w:rsidP="00E61F00">
      <w:pPr>
        <w:pStyle w:val="ListParagraph"/>
        <w:numPr>
          <w:ilvl w:val="1"/>
          <w:numId w:val="12"/>
        </w:numPr>
      </w:pPr>
      <w:r>
        <w:t xml:space="preserve">Filter: </w:t>
      </w:r>
      <w:r w:rsidR="00E61F00">
        <w:t>TAGS_ATTRIBUTES</w:t>
      </w:r>
    </w:p>
    <w:p w:rsidR="00E219DE" w:rsidRDefault="00E219DE" w:rsidP="00E219DE">
      <w:pPr>
        <w:pStyle w:val="ListParagraph"/>
        <w:numPr>
          <w:ilvl w:val="0"/>
          <w:numId w:val="12"/>
        </w:numPr>
      </w:pPr>
      <w:r>
        <w:t xml:space="preserve">Get all blocks from the template ID 4 with the </w:t>
      </w:r>
      <w:r w:rsidR="00B63EB3">
        <w:t>CONTENT</w:t>
      </w:r>
      <w:r>
        <w:t xml:space="preserve"> type, with no child records</w:t>
      </w:r>
    </w:p>
    <w:p w:rsidR="00E219DE" w:rsidRDefault="00E219DE" w:rsidP="00E219DE">
      <w:pPr>
        <w:pStyle w:val="ListParagraph"/>
        <w:numPr>
          <w:ilvl w:val="1"/>
          <w:numId w:val="12"/>
        </w:numPr>
      </w:pPr>
      <w:r>
        <w:t>AccountID: 25</w:t>
      </w:r>
    </w:p>
    <w:p w:rsidR="00E219DE" w:rsidRDefault="00E76E39" w:rsidP="00E219DE">
      <w:pPr>
        <w:pStyle w:val="ListParagraph"/>
        <w:numPr>
          <w:ilvl w:val="1"/>
          <w:numId w:val="12"/>
        </w:numPr>
      </w:pPr>
      <w:r>
        <w:t>TemplateID: 4</w:t>
      </w:r>
    </w:p>
    <w:p w:rsidR="00CF201A" w:rsidRPr="000E2B7F" w:rsidRDefault="00E219DE" w:rsidP="00B63EB3">
      <w:pPr>
        <w:pStyle w:val="ListParagraph"/>
        <w:numPr>
          <w:ilvl w:val="1"/>
          <w:numId w:val="12"/>
        </w:numPr>
      </w:pPr>
      <w:r>
        <w:t xml:space="preserve">Type: </w:t>
      </w:r>
      <w:r w:rsidR="00B63EB3">
        <w:t>CONTENT</w:t>
      </w:r>
    </w:p>
    <w:p w:rsidR="00CB35BA" w:rsidRDefault="00CB35BA" w:rsidP="00CB35BA">
      <w:pPr>
        <w:pStyle w:val="Heading3"/>
      </w:pPr>
      <w:bookmarkStart w:id="275" w:name="_Toc382297028"/>
      <w:r>
        <w:t>Get Tags</w:t>
      </w:r>
      <w:bookmarkEnd w:id="275"/>
    </w:p>
    <w:p w:rsidR="00767AF2" w:rsidRDefault="00767AF2" w:rsidP="00767AF2">
      <w:r>
        <w:t xml:space="preserve">Function call to get back a list of tags in the given Block ID.  If the </w:t>
      </w:r>
      <w:r w:rsidR="00BF5276">
        <w:t>Attributes flag</w:t>
      </w:r>
      <w:r>
        <w:t xml:space="preserve"> is set, the method will also return</w:t>
      </w:r>
      <w:r w:rsidR="00BF5276">
        <w:t xml:space="preserve"> the tag attributes</w:t>
      </w:r>
      <w:r>
        <w:t>.</w:t>
      </w:r>
    </w:p>
    <w:p w:rsidR="00767AF2" w:rsidRDefault="00767AF2" w:rsidP="00767AF2">
      <w:r>
        <w:t>Inputs</w:t>
      </w:r>
    </w:p>
    <w:p w:rsidR="00767AF2" w:rsidRDefault="00767AF2" w:rsidP="00767AF2">
      <w:pPr>
        <w:pStyle w:val="ListParagraph"/>
      </w:pPr>
      <w:r>
        <w:t>Account ID:Int:</w:t>
      </w:r>
      <w:r w:rsidR="009C006C">
        <w:t>20</w:t>
      </w:r>
      <w:r>
        <w:t xml:space="preserve"> → The Account ID.</w:t>
      </w:r>
    </w:p>
    <w:p w:rsidR="00767AF2" w:rsidRDefault="00A24BDE" w:rsidP="00767AF2">
      <w:pPr>
        <w:pStyle w:val="ListParagraph"/>
      </w:pPr>
      <w:r>
        <w:t>Block</w:t>
      </w:r>
      <w:r w:rsidR="00767AF2">
        <w:t xml:space="preserve"> ID:</w:t>
      </w:r>
      <w:r w:rsidR="00767AF2" w:rsidRPr="00B63507">
        <w:t xml:space="preserve"> </w:t>
      </w:r>
      <w:r w:rsidR="009C006C">
        <w:t>Int:20</w:t>
      </w:r>
      <w:r w:rsidR="00767AF2">
        <w:t xml:space="preserve"> → The </w:t>
      </w:r>
      <w:r w:rsidR="00577DDA">
        <w:t>Block</w:t>
      </w:r>
      <w:r w:rsidR="00767AF2">
        <w:t xml:space="preserve"> ID.</w:t>
      </w:r>
    </w:p>
    <w:p w:rsidR="00BF12DA" w:rsidRDefault="00290C3A" w:rsidP="00767AF2">
      <w:pPr>
        <w:pStyle w:val="ListParagraph"/>
      </w:pPr>
      <w:r>
        <w:t>These 3 fields are optional</w:t>
      </w:r>
      <w:r w:rsidR="00BF12DA">
        <w:t>, but only one can be set:</w:t>
      </w:r>
    </w:p>
    <w:p w:rsidR="00C37670" w:rsidRDefault="00CB21E5" w:rsidP="00F923BC">
      <w:pPr>
        <w:pStyle w:val="ListParagraph"/>
        <w:numPr>
          <w:ilvl w:val="1"/>
          <w:numId w:val="4"/>
        </w:numPr>
      </w:pPr>
      <w:r>
        <w:t xml:space="preserve">(Optional) </w:t>
      </w:r>
      <w:r w:rsidR="00C37670">
        <w:t>Tag ID:int</w:t>
      </w:r>
      <w:r w:rsidR="009C006C">
        <w:t>:20</w:t>
      </w:r>
      <w:r>
        <w:t xml:space="preserve"> →</w:t>
      </w:r>
      <w:r w:rsidR="004346CE">
        <w:t xml:space="preserve"> The Tag ID.</w:t>
      </w:r>
    </w:p>
    <w:p w:rsidR="00C37670" w:rsidRDefault="00CB21E5" w:rsidP="00F923BC">
      <w:pPr>
        <w:pStyle w:val="ListParagraph"/>
        <w:numPr>
          <w:ilvl w:val="1"/>
          <w:numId w:val="4"/>
        </w:numPr>
      </w:pPr>
      <w:r>
        <w:t xml:space="preserve">(Optional) </w:t>
      </w:r>
      <w:r w:rsidR="00C37670">
        <w:t>Tag Name:String</w:t>
      </w:r>
      <w:r w:rsidR="009C006C">
        <w:t>:64</w:t>
      </w:r>
      <w:r>
        <w:t xml:space="preserve"> →</w:t>
      </w:r>
      <w:r w:rsidR="004346CE">
        <w:t xml:space="preserve"> The Tag Name.</w:t>
      </w:r>
    </w:p>
    <w:p w:rsidR="00C37670" w:rsidRDefault="00CB21E5" w:rsidP="00290C3A">
      <w:pPr>
        <w:pStyle w:val="ListParagraph"/>
        <w:numPr>
          <w:ilvl w:val="1"/>
          <w:numId w:val="4"/>
        </w:numPr>
      </w:pPr>
      <w:r>
        <w:t xml:space="preserve">(Optional) </w:t>
      </w:r>
      <w:r w:rsidR="004346CE">
        <w:t>Type:</w:t>
      </w:r>
      <w:r w:rsidR="00C27E80">
        <w:t>ENUM</w:t>
      </w:r>
      <w:r>
        <w:t xml:space="preserve"> →</w:t>
      </w:r>
      <w:r w:rsidR="004346CE">
        <w:t xml:space="preserve"> </w:t>
      </w:r>
      <w:r w:rsidR="00C27E80">
        <w:t>One of TEXT, IMAGE, FILE. Only return back tags of this type.</w:t>
      </w:r>
    </w:p>
    <w:p w:rsidR="00767AF2" w:rsidRDefault="00767AF2" w:rsidP="00767AF2">
      <w:pPr>
        <w:pStyle w:val="ListParagraph"/>
      </w:pPr>
      <w:r>
        <w:t xml:space="preserve">(Optional) </w:t>
      </w:r>
      <w:r w:rsidR="0063637A">
        <w:t>Attributes Flag</w:t>
      </w:r>
      <w:r>
        <w:t>:</w:t>
      </w:r>
      <w:r w:rsidR="0063637A">
        <w:t>Boolean</w:t>
      </w:r>
      <w:r>
        <w:t xml:space="preserve"> → </w:t>
      </w:r>
      <w:r w:rsidR="00CB21E5">
        <w:t xml:space="preserve">Returns </w:t>
      </w:r>
      <w:r w:rsidR="00617A09">
        <w:t>attributes for each tag if set to True</w:t>
      </w:r>
      <w:r w:rsidR="00D60698">
        <w:t>.</w:t>
      </w:r>
    </w:p>
    <w:p w:rsidR="00124DE9" w:rsidRDefault="00124DE9" w:rsidP="00124DE9">
      <w:r>
        <w:t>Outputs</w:t>
      </w:r>
    </w:p>
    <w:p w:rsidR="0028565F" w:rsidRDefault="0028565F" w:rsidP="0028565F">
      <w:pPr>
        <w:pStyle w:val="ListParagraph"/>
      </w:pPr>
      <w:r>
        <w:t>&lt;standard response message block&gt;</w:t>
      </w:r>
    </w:p>
    <w:p w:rsidR="0028565F" w:rsidRDefault="0028565F" w:rsidP="00560A2B">
      <w:pPr>
        <w:pStyle w:val="ListParagraph"/>
      </w:pPr>
      <w:r>
        <w:t>Tag Array (Optional)</w:t>
      </w:r>
    </w:p>
    <w:p w:rsidR="0028565F" w:rsidRDefault="0028565F" w:rsidP="00560A2B">
      <w:pPr>
        <w:pStyle w:val="ListParagraph"/>
        <w:numPr>
          <w:ilvl w:val="1"/>
          <w:numId w:val="4"/>
        </w:numPr>
      </w:pPr>
      <w:r>
        <w:t>ID:Int:20</w:t>
      </w:r>
    </w:p>
    <w:p w:rsidR="0028565F" w:rsidRDefault="0028565F" w:rsidP="00560A2B">
      <w:pPr>
        <w:pStyle w:val="ListParagraph"/>
        <w:numPr>
          <w:ilvl w:val="1"/>
          <w:numId w:val="4"/>
        </w:numPr>
      </w:pPr>
      <w:r>
        <w:t>Name:String:64</w:t>
      </w:r>
    </w:p>
    <w:p w:rsidR="0028565F" w:rsidRDefault="0028565F" w:rsidP="00560A2B">
      <w:pPr>
        <w:pStyle w:val="ListParagraph"/>
        <w:numPr>
          <w:ilvl w:val="1"/>
          <w:numId w:val="4"/>
        </w:numPr>
      </w:pPr>
      <w:r>
        <w:t>Description:String:256</w:t>
      </w:r>
    </w:p>
    <w:p w:rsidR="0028565F" w:rsidRDefault="0028565F" w:rsidP="00560A2B">
      <w:pPr>
        <w:pStyle w:val="ListParagraph"/>
        <w:numPr>
          <w:ilvl w:val="1"/>
          <w:numId w:val="4"/>
        </w:numPr>
      </w:pPr>
      <w:r>
        <w:t>Type:</w:t>
      </w:r>
      <w:r w:rsidR="001D56AD">
        <w:t>String:64</w:t>
      </w:r>
    </w:p>
    <w:p w:rsidR="0028565F" w:rsidRDefault="0028565F" w:rsidP="00560A2B">
      <w:pPr>
        <w:pStyle w:val="ListParagraph"/>
        <w:numPr>
          <w:ilvl w:val="1"/>
          <w:numId w:val="4"/>
        </w:numPr>
      </w:pPr>
      <w:r>
        <w:t>Value:String:4096</w:t>
      </w:r>
    </w:p>
    <w:p w:rsidR="0028565F" w:rsidRDefault="0028565F" w:rsidP="00560A2B">
      <w:pPr>
        <w:pStyle w:val="ListParagraph"/>
        <w:numPr>
          <w:ilvl w:val="1"/>
          <w:numId w:val="4"/>
        </w:numPr>
      </w:pPr>
      <w:r>
        <w:t>Attribute Array (Optional)</w:t>
      </w:r>
    </w:p>
    <w:p w:rsidR="0028565F" w:rsidRDefault="0028565F" w:rsidP="00560A2B">
      <w:pPr>
        <w:pStyle w:val="ListParagraph"/>
        <w:numPr>
          <w:ilvl w:val="2"/>
          <w:numId w:val="4"/>
        </w:numPr>
      </w:pPr>
      <w:r>
        <w:t>ID:Int:20</w:t>
      </w:r>
    </w:p>
    <w:p w:rsidR="0028565F" w:rsidRDefault="0028565F" w:rsidP="00560A2B">
      <w:pPr>
        <w:pStyle w:val="ListParagraph"/>
        <w:numPr>
          <w:ilvl w:val="2"/>
          <w:numId w:val="4"/>
        </w:numPr>
      </w:pPr>
      <w:r>
        <w:t>Name:String:64</w:t>
      </w:r>
    </w:p>
    <w:p w:rsidR="0028565F" w:rsidRPr="000E2B7F" w:rsidRDefault="0028565F" w:rsidP="00560A2B">
      <w:pPr>
        <w:pStyle w:val="ListParagraph"/>
        <w:numPr>
          <w:ilvl w:val="2"/>
          <w:numId w:val="4"/>
        </w:numPr>
      </w:pPr>
      <w:r>
        <w:t>Value:String:4096</w:t>
      </w:r>
    </w:p>
    <w:p w:rsidR="00124DE9" w:rsidRDefault="00124DE9" w:rsidP="00CD2B25">
      <w:r>
        <w:t>Return Sub Codes</w:t>
      </w:r>
    </w:p>
    <w:p w:rsidR="00CB35BA" w:rsidRDefault="00343D09" w:rsidP="0051126F">
      <w:pPr>
        <w:pStyle w:val="ListParagraph"/>
      </w:pPr>
      <w:r>
        <w:t>0x</w:t>
      </w:r>
      <w:r w:rsidR="00450A38">
        <w:t>1780</w:t>
      </w:r>
      <w:r w:rsidR="00C0008B">
        <w:br/>
      </w:r>
    </w:p>
    <w:p w:rsidR="00CF201A" w:rsidRDefault="00CF201A" w:rsidP="00CF201A">
      <w:pPr>
        <w:pStyle w:val="Heading2"/>
      </w:pPr>
      <w:bookmarkStart w:id="276" w:name="_Toc382297029"/>
      <w:r>
        <w:t>Example Usage</w:t>
      </w:r>
      <w:bookmarkEnd w:id="276"/>
    </w:p>
    <w:p w:rsidR="00C0008B" w:rsidRDefault="00C0008B" w:rsidP="00C0008B">
      <w:pPr>
        <w:pStyle w:val="ListParagraph"/>
        <w:numPr>
          <w:ilvl w:val="0"/>
          <w:numId w:val="12"/>
        </w:numPr>
      </w:pPr>
      <w:r>
        <w:t xml:space="preserve">Get all </w:t>
      </w:r>
      <w:r w:rsidR="00CC22A1">
        <w:t>tags</w:t>
      </w:r>
      <w:r>
        <w:t xml:space="preserve"> from the </w:t>
      </w:r>
      <w:r w:rsidR="002D3552">
        <w:t>block</w:t>
      </w:r>
      <w:r w:rsidR="007C3967">
        <w:t xml:space="preserve"> ID 3</w:t>
      </w:r>
      <w:r>
        <w:t xml:space="preserve"> with the </w:t>
      </w:r>
      <w:r w:rsidR="002D3552">
        <w:t>IMAGE</w:t>
      </w:r>
      <w:r>
        <w:t xml:space="preserve"> type, </w:t>
      </w:r>
      <w:r w:rsidR="00171B0E">
        <w:t>and all attributes for each tag</w:t>
      </w:r>
    </w:p>
    <w:p w:rsidR="00C0008B" w:rsidRDefault="00C0008B" w:rsidP="00C0008B">
      <w:pPr>
        <w:pStyle w:val="ListParagraph"/>
        <w:numPr>
          <w:ilvl w:val="1"/>
          <w:numId w:val="12"/>
        </w:numPr>
      </w:pPr>
      <w:r>
        <w:t>AccountID: 25</w:t>
      </w:r>
    </w:p>
    <w:p w:rsidR="00C0008B" w:rsidRDefault="007C3967" w:rsidP="00C0008B">
      <w:pPr>
        <w:pStyle w:val="ListParagraph"/>
        <w:numPr>
          <w:ilvl w:val="1"/>
          <w:numId w:val="12"/>
        </w:numPr>
      </w:pPr>
      <w:r>
        <w:t>Block</w:t>
      </w:r>
      <w:r w:rsidR="00C0008B">
        <w:t xml:space="preserve">ID: </w:t>
      </w:r>
      <w:r>
        <w:t>3</w:t>
      </w:r>
    </w:p>
    <w:p w:rsidR="00C0008B" w:rsidRDefault="00C0008B" w:rsidP="00C0008B">
      <w:pPr>
        <w:pStyle w:val="ListParagraph"/>
        <w:numPr>
          <w:ilvl w:val="1"/>
          <w:numId w:val="12"/>
        </w:numPr>
      </w:pPr>
      <w:r>
        <w:t xml:space="preserve">Type: </w:t>
      </w:r>
      <w:r w:rsidR="007C3967">
        <w:t>IMAGE</w:t>
      </w:r>
    </w:p>
    <w:p w:rsidR="00C0008B" w:rsidRDefault="007C3967" w:rsidP="00C0008B">
      <w:pPr>
        <w:pStyle w:val="ListParagraph"/>
        <w:numPr>
          <w:ilvl w:val="1"/>
          <w:numId w:val="12"/>
        </w:numPr>
      </w:pPr>
      <w:r>
        <w:lastRenderedPageBreak/>
        <w:t>AttributesFlag</w:t>
      </w:r>
      <w:r w:rsidR="00C0008B">
        <w:t xml:space="preserve">: </w:t>
      </w:r>
      <w:r>
        <w:t>1</w:t>
      </w:r>
    </w:p>
    <w:p w:rsidR="00C57790" w:rsidRDefault="00C57790" w:rsidP="00C57790">
      <w:pPr>
        <w:pStyle w:val="ListParagraph"/>
        <w:numPr>
          <w:ilvl w:val="0"/>
          <w:numId w:val="12"/>
        </w:numPr>
      </w:pPr>
      <w:r>
        <w:t>Get tags with name of ‘header_image’ from the block ID 3, with no attributes returned</w:t>
      </w:r>
    </w:p>
    <w:p w:rsidR="00C57790" w:rsidRDefault="00C57790" w:rsidP="00C57790">
      <w:pPr>
        <w:pStyle w:val="ListParagraph"/>
        <w:numPr>
          <w:ilvl w:val="1"/>
          <w:numId w:val="12"/>
        </w:numPr>
      </w:pPr>
      <w:r>
        <w:t>AccountID: 25</w:t>
      </w:r>
    </w:p>
    <w:p w:rsidR="00C57790" w:rsidRDefault="00C57790" w:rsidP="00C57790">
      <w:pPr>
        <w:pStyle w:val="ListParagraph"/>
        <w:numPr>
          <w:ilvl w:val="1"/>
          <w:numId w:val="12"/>
        </w:numPr>
      </w:pPr>
      <w:r>
        <w:t>BlockID: 3</w:t>
      </w:r>
    </w:p>
    <w:p w:rsidR="00CF201A" w:rsidRDefault="00C57790" w:rsidP="00C57790">
      <w:pPr>
        <w:pStyle w:val="ListParagraph"/>
        <w:numPr>
          <w:ilvl w:val="1"/>
          <w:numId w:val="12"/>
        </w:numPr>
      </w:pPr>
      <w:r>
        <w:t>TagName: header_image</w:t>
      </w:r>
    </w:p>
    <w:p w:rsidR="00CB35BA" w:rsidRDefault="00CB35BA" w:rsidP="00CB35BA">
      <w:pPr>
        <w:pStyle w:val="Heading3"/>
      </w:pPr>
      <w:bookmarkStart w:id="277" w:name="_Toc382297030"/>
      <w:r>
        <w:t>Get Attributes</w:t>
      </w:r>
      <w:bookmarkEnd w:id="277"/>
    </w:p>
    <w:p w:rsidR="00DE60A0" w:rsidRDefault="00DE60A0" w:rsidP="00DE60A0">
      <w:r>
        <w:t xml:space="preserve">Function call to get back a list of </w:t>
      </w:r>
      <w:r w:rsidR="00550B37">
        <w:t>attributes</w:t>
      </w:r>
      <w:r>
        <w:t xml:space="preserve"> </w:t>
      </w:r>
      <w:r w:rsidR="00550B37">
        <w:t>for</w:t>
      </w:r>
      <w:r>
        <w:t xml:space="preserve"> the given </w:t>
      </w:r>
      <w:r w:rsidR="00550B37">
        <w:t>Tag</w:t>
      </w:r>
      <w:r>
        <w:t xml:space="preserve"> ID.</w:t>
      </w:r>
    </w:p>
    <w:p w:rsidR="00DE60A0" w:rsidRDefault="00DE60A0" w:rsidP="00DE60A0">
      <w:r>
        <w:t>Inputs</w:t>
      </w:r>
    </w:p>
    <w:p w:rsidR="00DE60A0" w:rsidRDefault="000F0B60" w:rsidP="00DE60A0">
      <w:pPr>
        <w:pStyle w:val="ListParagraph"/>
      </w:pPr>
      <w:r>
        <w:t>Account ID:Int:20</w:t>
      </w:r>
      <w:r w:rsidR="00DE60A0">
        <w:t xml:space="preserve"> → The Account ID.</w:t>
      </w:r>
    </w:p>
    <w:p w:rsidR="00DE60A0" w:rsidRDefault="00054563" w:rsidP="00DE60A0">
      <w:pPr>
        <w:pStyle w:val="ListParagraph"/>
      </w:pPr>
      <w:r>
        <w:t>Tag</w:t>
      </w:r>
      <w:r w:rsidR="00DE60A0">
        <w:t xml:space="preserve"> ID:</w:t>
      </w:r>
      <w:r w:rsidR="00DE60A0" w:rsidRPr="00B63507">
        <w:t xml:space="preserve"> </w:t>
      </w:r>
      <w:r w:rsidR="00DE60A0">
        <w:t>Int:</w:t>
      </w:r>
      <w:r w:rsidR="000F0B60">
        <w:t>20</w:t>
      </w:r>
      <w:r w:rsidR="00DE60A0">
        <w:t xml:space="preserve"> → The </w:t>
      </w:r>
      <w:r w:rsidR="003740DD">
        <w:t>Tag</w:t>
      </w:r>
      <w:r w:rsidR="00DE60A0">
        <w:t xml:space="preserve"> ID.</w:t>
      </w:r>
    </w:p>
    <w:p w:rsidR="000F0B60" w:rsidRDefault="000F0B60" w:rsidP="00DE60A0">
      <w:pPr>
        <w:pStyle w:val="ListParagraph"/>
      </w:pPr>
      <w:r>
        <w:t>Both of the fields are optional, but only one can be set:</w:t>
      </w:r>
    </w:p>
    <w:p w:rsidR="00DE60A0" w:rsidRDefault="00054563" w:rsidP="000F0B60">
      <w:pPr>
        <w:pStyle w:val="ListParagraph"/>
        <w:numPr>
          <w:ilvl w:val="1"/>
          <w:numId w:val="4"/>
        </w:numPr>
      </w:pPr>
      <w:r>
        <w:t>Attribute</w:t>
      </w:r>
      <w:r w:rsidR="00DE60A0">
        <w:t xml:space="preserve"> ID:int 8</w:t>
      </w:r>
      <w:r w:rsidR="00FF1D04">
        <w:t xml:space="preserve"> → The Attribute ID.</w:t>
      </w:r>
    </w:p>
    <w:p w:rsidR="00DE60A0" w:rsidRDefault="008B44A1" w:rsidP="000F0B60">
      <w:pPr>
        <w:pStyle w:val="ListParagraph"/>
        <w:numPr>
          <w:ilvl w:val="1"/>
          <w:numId w:val="4"/>
        </w:numPr>
      </w:pPr>
      <w:r>
        <w:t xml:space="preserve">Attribute </w:t>
      </w:r>
      <w:r w:rsidR="00DE60A0">
        <w:t>Name:String</w:t>
      </w:r>
      <w:r w:rsidR="00FF1D04">
        <w:t xml:space="preserve"> → The Attribute Name.</w:t>
      </w:r>
    </w:p>
    <w:p w:rsidR="00840BC3" w:rsidRDefault="00840BC3" w:rsidP="00840BC3">
      <w:r>
        <w:t>Outputs</w:t>
      </w:r>
    </w:p>
    <w:p w:rsidR="00840BC3" w:rsidRDefault="00840BC3" w:rsidP="00840BC3">
      <w:pPr>
        <w:pStyle w:val="ListParagraph"/>
      </w:pPr>
      <w:r>
        <w:t>&lt;standard response message block&gt;</w:t>
      </w:r>
    </w:p>
    <w:p w:rsidR="007516E3" w:rsidRDefault="007516E3" w:rsidP="007516E3">
      <w:pPr>
        <w:pStyle w:val="ListParagraph"/>
        <w:numPr>
          <w:ilvl w:val="1"/>
          <w:numId w:val="4"/>
        </w:numPr>
      </w:pPr>
      <w:r>
        <w:t>Attribute Array (Optional)</w:t>
      </w:r>
    </w:p>
    <w:p w:rsidR="007516E3" w:rsidRDefault="007516E3" w:rsidP="007516E3">
      <w:pPr>
        <w:pStyle w:val="ListParagraph"/>
        <w:numPr>
          <w:ilvl w:val="2"/>
          <w:numId w:val="4"/>
        </w:numPr>
      </w:pPr>
      <w:r>
        <w:t>ID:Int:20</w:t>
      </w:r>
    </w:p>
    <w:p w:rsidR="007516E3" w:rsidRDefault="007516E3" w:rsidP="007516E3">
      <w:pPr>
        <w:pStyle w:val="ListParagraph"/>
        <w:numPr>
          <w:ilvl w:val="2"/>
          <w:numId w:val="4"/>
        </w:numPr>
      </w:pPr>
      <w:r>
        <w:t>Name:String:64</w:t>
      </w:r>
    </w:p>
    <w:p w:rsidR="007516E3" w:rsidRPr="000E2B7F" w:rsidRDefault="007516E3" w:rsidP="007516E3">
      <w:pPr>
        <w:pStyle w:val="ListParagraph"/>
        <w:numPr>
          <w:ilvl w:val="2"/>
          <w:numId w:val="4"/>
        </w:numPr>
      </w:pPr>
      <w:r>
        <w:t>Value:String:4096</w:t>
      </w:r>
    </w:p>
    <w:p w:rsidR="00017EC6" w:rsidRDefault="00017EC6" w:rsidP="00017EC6">
      <w:r>
        <w:t>Return Sub Codes</w:t>
      </w:r>
    </w:p>
    <w:p w:rsidR="00CB35BA" w:rsidRDefault="00343D09" w:rsidP="00343D09">
      <w:pPr>
        <w:pStyle w:val="ListParagraph"/>
      </w:pPr>
      <w:r>
        <w:t>0x</w:t>
      </w:r>
      <w:r w:rsidR="002656E2">
        <w:t>17A</w:t>
      </w:r>
      <w:r w:rsidR="00450A38">
        <w:t>0</w:t>
      </w:r>
    </w:p>
    <w:p w:rsidR="00CF201A" w:rsidRDefault="00CF201A" w:rsidP="00CF201A">
      <w:pPr>
        <w:pStyle w:val="Heading2"/>
      </w:pPr>
      <w:bookmarkStart w:id="278" w:name="_Toc382297031"/>
      <w:r>
        <w:t>Example Usage</w:t>
      </w:r>
      <w:bookmarkEnd w:id="278"/>
    </w:p>
    <w:p w:rsidR="00792EBA" w:rsidRDefault="00792EBA" w:rsidP="00792EBA">
      <w:pPr>
        <w:pStyle w:val="ListParagraph"/>
        <w:numPr>
          <w:ilvl w:val="0"/>
          <w:numId w:val="12"/>
        </w:numPr>
      </w:pPr>
      <w:r>
        <w:t xml:space="preserve">Get all </w:t>
      </w:r>
      <w:r w:rsidR="00BA2F7E">
        <w:t>attributes</w:t>
      </w:r>
      <w:r>
        <w:t xml:space="preserve"> from the </w:t>
      </w:r>
      <w:r w:rsidR="00BA2F7E">
        <w:t>tag</w:t>
      </w:r>
      <w:r>
        <w:t xml:space="preserve"> ID </w:t>
      </w:r>
      <w:r w:rsidR="00BA2F7E">
        <w:t>10</w:t>
      </w:r>
    </w:p>
    <w:p w:rsidR="00792EBA" w:rsidRDefault="00792EBA" w:rsidP="00792EBA">
      <w:pPr>
        <w:pStyle w:val="ListParagraph"/>
        <w:numPr>
          <w:ilvl w:val="1"/>
          <w:numId w:val="12"/>
        </w:numPr>
      </w:pPr>
      <w:r>
        <w:t>AccountID: 25</w:t>
      </w:r>
    </w:p>
    <w:p w:rsidR="00CF201A" w:rsidRDefault="00BA2F7E" w:rsidP="00BA2F7E">
      <w:pPr>
        <w:pStyle w:val="ListParagraph"/>
        <w:numPr>
          <w:ilvl w:val="1"/>
          <w:numId w:val="12"/>
        </w:numPr>
      </w:pPr>
      <w:r>
        <w:t>Tag</w:t>
      </w:r>
      <w:r w:rsidR="00792EBA">
        <w:t xml:space="preserve">ID: </w:t>
      </w:r>
      <w:r>
        <w:t>10</w:t>
      </w:r>
    </w:p>
    <w:p w:rsidR="00BA2F7E" w:rsidRDefault="00BA2F7E" w:rsidP="00BA2F7E">
      <w:pPr>
        <w:pStyle w:val="ListParagraph"/>
        <w:numPr>
          <w:ilvl w:val="0"/>
          <w:numId w:val="12"/>
        </w:numPr>
      </w:pPr>
      <w:r>
        <w:t>Get attribute with ID 2 from the tag ID 10</w:t>
      </w:r>
    </w:p>
    <w:p w:rsidR="00BA2F7E" w:rsidRDefault="00BA2F7E" w:rsidP="00BA2F7E">
      <w:pPr>
        <w:pStyle w:val="ListParagraph"/>
        <w:numPr>
          <w:ilvl w:val="1"/>
          <w:numId w:val="12"/>
        </w:numPr>
      </w:pPr>
      <w:r>
        <w:t>AccountID: 25</w:t>
      </w:r>
    </w:p>
    <w:p w:rsidR="00BA2F7E" w:rsidRDefault="00BA2F7E" w:rsidP="00BA2F7E">
      <w:pPr>
        <w:pStyle w:val="ListParagraph"/>
        <w:numPr>
          <w:ilvl w:val="1"/>
          <w:numId w:val="12"/>
        </w:numPr>
      </w:pPr>
      <w:r>
        <w:t>TagID: 10</w:t>
      </w:r>
    </w:p>
    <w:p w:rsidR="00BA2F7E" w:rsidRDefault="00BA2F7E" w:rsidP="00BA2F7E">
      <w:pPr>
        <w:pStyle w:val="ListParagraph"/>
        <w:numPr>
          <w:ilvl w:val="1"/>
          <w:numId w:val="12"/>
        </w:numPr>
      </w:pPr>
      <w:r>
        <w:t>AttributeID: 2</w:t>
      </w:r>
    </w:p>
    <w:p w:rsidR="00AB14E2" w:rsidRDefault="00AB14E2" w:rsidP="00AB14E2"/>
    <w:p w:rsidR="00EC2C18" w:rsidRDefault="00EC2C18">
      <w:pPr>
        <w:spacing w:before="200" w:after="200"/>
      </w:pPr>
      <w:r>
        <w:br w:type="page"/>
      </w:r>
    </w:p>
    <w:p w:rsidR="00AB14E2" w:rsidRDefault="00AB14E2" w:rsidP="00AB14E2">
      <w:pPr>
        <w:pStyle w:val="Heading2"/>
      </w:pPr>
      <w:bookmarkStart w:id="279" w:name="_Toc382297032"/>
      <w:r>
        <w:lastRenderedPageBreak/>
        <w:t>Carrier API Group</w:t>
      </w:r>
      <w:bookmarkEnd w:id="279"/>
    </w:p>
    <w:p w:rsidR="00AB14E2" w:rsidRDefault="00AB14E2" w:rsidP="00AB14E2">
      <w:r>
        <w:t xml:space="preserve">The </w:t>
      </w:r>
      <w:r w:rsidR="00FD1B01">
        <w:t>Carrier</w:t>
      </w:r>
      <w:r>
        <w:t xml:space="preserve"> section contains the functions necessary to manage </w:t>
      </w:r>
      <w:r w:rsidR="00FD1B01">
        <w:t>devices on a carrier network</w:t>
      </w:r>
      <w:r>
        <w:t>.  This API group is intended to serve as the backend for eCommerce, Customer Service Portals, and IVR systems.</w:t>
      </w:r>
    </w:p>
    <w:p w:rsidR="00FD1B01" w:rsidRDefault="00AB14E2" w:rsidP="00AB14E2">
      <w:r>
        <w:t xml:space="preserve">Example </w:t>
      </w:r>
      <w:r w:rsidR="00387D1C">
        <w:t>Usage</w:t>
      </w:r>
      <w:r w:rsidR="00FD1B01">
        <w:t>:</w:t>
      </w:r>
    </w:p>
    <w:p w:rsidR="00AB14E2" w:rsidRDefault="00387D1C" w:rsidP="00387D1C">
      <w:pPr>
        <w:pStyle w:val="ListParagraph"/>
        <w:numPr>
          <w:ilvl w:val="0"/>
          <w:numId w:val="11"/>
        </w:numPr>
      </w:pPr>
      <w:r>
        <w:t>Bring your own Device (BYOD)</w:t>
      </w:r>
      <w:r w:rsidR="00933495">
        <w:t xml:space="preserve"> – Workflow for a consumer that already has an available device for a specific carrier and needs to active</w:t>
      </w:r>
    </w:p>
    <w:p w:rsidR="00387D1C" w:rsidRDefault="00933495" w:rsidP="00387D1C">
      <w:pPr>
        <w:pStyle w:val="ListParagraph"/>
        <w:numPr>
          <w:ilvl w:val="1"/>
          <w:numId w:val="11"/>
        </w:numPr>
      </w:pPr>
      <w:r>
        <w:t>ProvisionAPI: BatchID = LoadDevice(AccountID, DeviceInfo)</w:t>
      </w:r>
    </w:p>
    <w:p w:rsidR="00933495" w:rsidRDefault="00933495" w:rsidP="00933495">
      <w:pPr>
        <w:pStyle w:val="ListParagraph"/>
        <w:numPr>
          <w:ilvl w:val="2"/>
          <w:numId w:val="11"/>
        </w:numPr>
      </w:pPr>
      <w:r>
        <w:t>Loads the device into Inventory</w:t>
      </w:r>
      <w:r w:rsidR="003D46C7">
        <w:t xml:space="preserve">. Reference: </w:t>
      </w:r>
      <w:r w:rsidR="003D46C7" w:rsidRPr="003D46C7">
        <w:rPr>
          <w:color w:val="0070C0"/>
          <w:u w:val="single"/>
        </w:rPr>
        <w:fldChar w:fldCharType="begin"/>
      </w:r>
      <w:r w:rsidR="003D46C7" w:rsidRPr="003D46C7">
        <w:rPr>
          <w:color w:val="0070C0"/>
          <w:u w:val="single"/>
        </w:rPr>
        <w:instrText xml:space="preserve"> REF _Ref379895298 \h </w:instrText>
      </w:r>
      <w:r w:rsidR="003D46C7" w:rsidRPr="003D46C7">
        <w:rPr>
          <w:color w:val="0070C0"/>
          <w:u w:val="single"/>
        </w:rPr>
      </w:r>
      <w:r w:rsidR="003D46C7" w:rsidRPr="003D46C7">
        <w:rPr>
          <w:color w:val="0070C0"/>
          <w:u w:val="single"/>
        </w:rPr>
        <w:fldChar w:fldCharType="separate"/>
      </w:r>
      <w:r w:rsidR="003D46C7" w:rsidRPr="003D46C7">
        <w:rPr>
          <w:color w:val="0070C0"/>
          <w:u w:val="single"/>
        </w:rPr>
        <w:t>Load Device</w:t>
      </w:r>
      <w:r w:rsidR="003D46C7" w:rsidRPr="003D46C7">
        <w:rPr>
          <w:color w:val="0070C0"/>
          <w:u w:val="single"/>
        </w:rPr>
        <w:fldChar w:fldCharType="end"/>
      </w:r>
    </w:p>
    <w:p w:rsidR="00933495" w:rsidRDefault="00933495" w:rsidP="00933495">
      <w:pPr>
        <w:pStyle w:val="ListParagraph"/>
        <w:numPr>
          <w:ilvl w:val="1"/>
          <w:numId w:val="11"/>
        </w:numPr>
      </w:pPr>
      <w:r>
        <w:t>CarrierAPI: changeCarrierOwnership(CarrierName, DeviceID, Ownership)</w:t>
      </w:r>
    </w:p>
    <w:p w:rsidR="00933495" w:rsidRDefault="00933495" w:rsidP="00933495">
      <w:pPr>
        <w:pStyle w:val="ListParagraph"/>
        <w:numPr>
          <w:ilvl w:val="2"/>
          <w:numId w:val="11"/>
        </w:numPr>
      </w:pPr>
      <w:r>
        <w:t>Changes the ownership of the device.  For any failures the result description will contain the reason the carrier failed to change ownership.  IE: Lost, Stolen, Blacklisted, etc</w:t>
      </w:r>
    </w:p>
    <w:p w:rsidR="00933495" w:rsidRDefault="00933495" w:rsidP="00933495">
      <w:pPr>
        <w:pStyle w:val="ListParagraph"/>
        <w:numPr>
          <w:ilvl w:val="2"/>
          <w:numId w:val="11"/>
        </w:numPr>
      </w:pPr>
      <w:r>
        <w:t>If ownership successfully changed the device can be used within the order process</w:t>
      </w:r>
    </w:p>
    <w:p w:rsidR="00933495" w:rsidRDefault="00933495" w:rsidP="00933495">
      <w:pPr>
        <w:pStyle w:val="ListParagraph"/>
        <w:numPr>
          <w:ilvl w:val="1"/>
          <w:numId w:val="11"/>
        </w:numPr>
      </w:pPr>
      <w:r>
        <w:t>OrderAPI: LineInfo = addOrderDevice(OrderID, ProductID, Flags)</w:t>
      </w:r>
    </w:p>
    <w:p w:rsidR="00AB14E2" w:rsidRPr="007A231A" w:rsidRDefault="00933495" w:rsidP="000C5ED2">
      <w:pPr>
        <w:pStyle w:val="ListParagraph"/>
        <w:numPr>
          <w:ilvl w:val="2"/>
          <w:numId w:val="11"/>
        </w:numPr>
      </w:pPr>
      <w:r>
        <w:t>For BYOD the flag type must be “2” with the flag string value containing the Device ID</w:t>
      </w:r>
      <w:r w:rsidR="000C5ED2">
        <w:t>.  Reference</w:t>
      </w:r>
      <w:r w:rsidR="003D46C7">
        <w:t>:</w:t>
      </w:r>
      <w:r w:rsidR="000C5ED2">
        <w:t xml:space="preserve"> </w:t>
      </w:r>
      <w:r w:rsidR="000C5ED2" w:rsidRPr="000C5ED2">
        <w:rPr>
          <w:color w:val="0070C0"/>
          <w:u w:val="single"/>
        </w:rPr>
        <w:fldChar w:fldCharType="begin"/>
      </w:r>
      <w:r w:rsidR="000C5ED2" w:rsidRPr="000C5ED2">
        <w:rPr>
          <w:color w:val="0070C0"/>
          <w:u w:val="single"/>
        </w:rPr>
        <w:instrText xml:space="preserve"> REF  _Ref379894578 \* Caps \h </w:instrText>
      </w:r>
      <w:r w:rsidR="000C5ED2" w:rsidRPr="000C5ED2">
        <w:rPr>
          <w:color w:val="0070C0"/>
          <w:u w:val="single"/>
        </w:rPr>
      </w:r>
      <w:r w:rsidR="000C5ED2" w:rsidRPr="000C5ED2">
        <w:rPr>
          <w:color w:val="0070C0"/>
          <w:u w:val="single"/>
        </w:rPr>
        <w:fldChar w:fldCharType="separate"/>
      </w:r>
      <w:r w:rsidR="000C5ED2" w:rsidRPr="000C5ED2">
        <w:rPr>
          <w:color w:val="0070C0"/>
          <w:u w:val="single"/>
        </w:rPr>
        <w:t>Add Order Device</w:t>
      </w:r>
      <w:r w:rsidR="000C5ED2" w:rsidRPr="000C5ED2">
        <w:rPr>
          <w:color w:val="0070C0"/>
          <w:u w:val="single"/>
        </w:rPr>
        <w:fldChar w:fldCharType="end"/>
      </w:r>
      <w:r w:rsidR="003D46C7">
        <w:t xml:space="preserve"> </w:t>
      </w:r>
    </w:p>
    <w:p w:rsidR="00AB14E2" w:rsidRDefault="00AB14E2" w:rsidP="00AB14E2">
      <w:pPr>
        <w:pStyle w:val="Heading3"/>
      </w:pPr>
      <w:bookmarkStart w:id="280" w:name="_Toc382297033"/>
      <w:r>
        <w:t>Change Carrier Ownership</w:t>
      </w:r>
      <w:bookmarkEnd w:id="280"/>
    </w:p>
    <w:p w:rsidR="00AB14E2" w:rsidRDefault="00AB14E2" w:rsidP="00AB14E2">
      <w:r>
        <w:t xml:space="preserve">This function provides the ability to switch a device </w:t>
      </w:r>
      <w:r w:rsidR="00F639A6">
        <w:t xml:space="preserve">on the carrier network </w:t>
      </w:r>
      <w:r>
        <w:t>from “retail” to “wholesale”</w:t>
      </w:r>
      <w:r w:rsidR="00F639A6">
        <w:t xml:space="preserve"> or vice versa.</w:t>
      </w:r>
    </w:p>
    <w:p w:rsidR="00AB14E2" w:rsidRPr="0011541C" w:rsidRDefault="00AB14E2" w:rsidP="00AB14E2">
      <w:r w:rsidRPr="0011541C">
        <w:t>Inputs</w:t>
      </w:r>
    </w:p>
    <w:p w:rsidR="00AB14E2" w:rsidRPr="006E5EAF" w:rsidRDefault="00AB14E2" w:rsidP="00AB14E2">
      <w:pPr>
        <w:pStyle w:val="ListParagraph"/>
      </w:pPr>
      <w:r w:rsidRPr="006E5EAF">
        <w:t>C</w:t>
      </w:r>
      <w:r w:rsidR="00F639A6">
        <w:t>arrier Name</w:t>
      </w:r>
      <w:r>
        <w:t>:</w:t>
      </w:r>
      <w:r w:rsidR="00F639A6">
        <w:t>ENUM</w:t>
      </w:r>
      <w:r w:rsidRPr="006E5EAF">
        <w:t xml:space="preserve"> </w:t>
      </w:r>
      <w:r w:rsidRPr="006E5EAF">
        <w:sym w:font="Wingdings" w:char="F0E0"/>
      </w:r>
      <w:r w:rsidR="00F639A6">
        <w:t>One of “SPRINT”, “VERIZON”</w:t>
      </w:r>
    </w:p>
    <w:p w:rsidR="00AB14E2" w:rsidRDefault="00F639A6" w:rsidP="00AB14E2">
      <w:pPr>
        <w:pStyle w:val="ListParagraph"/>
      </w:pPr>
      <w:r>
        <w:t>Device ID:String:128</w:t>
      </w:r>
      <w:r w:rsidR="00AB14E2">
        <w:t xml:space="preserve"> </w:t>
      </w:r>
      <w:r w:rsidR="00AB14E2">
        <w:sym w:font="Wingdings" w:char="F0E0"/>
      </w:r>
      <w:r w:rsidR="00AB14E2">
        <w:t xml:space="preserve"> </w:t>
      </w:r>
      <w:r>
        <w:t>ESN/SIM identifier</w:t>
      </w:r>
    </w:p>
    <w:p w:rsidR="00AB14E2" w:rsidRDefault="00F639A6" w:rsidP="00AB14E2">
      <w:pPr>
        <w:pStyle w:val="ListParagraph"/>
      </w:pPr>
      <w:r>
        <w:t>Ownership</w:t>
      </w:r>
      <w:r w:rsidR="00AB14E2">
        <w:t>:</w:t>
      </w:r>
      <w:r>
        <w:t>ENUM</w:t>
      </w:r>
      <w:r w:rsidR="00AB14E2">
        <w:t xml:space="preserve"> </w:t>
      </w:r>
      <w:r w:rsidR="00AB14E2">
        <w:sym w:font="Wingdings" w:char="F0E0"/>
      </w:r>
      <w:r w:rsidR="00AB14E2">
        <w:t xml:space="preserve"> </w:t>
      </w:r>
      <w:r>
        <w:t>One of “RETAIL”, “WHOLESALE”</w:t>
      </w:r>
    </w:p>
    <w:p w:rsidR="00F639A6" w:rsidRDefault="00F639A6" w:rsidP="00F639A6">
      <w:pPr>
        <w:pStyle w:val="ListParagraph"/>
        <w:numPr>
          <w:ilvl w:val="1"/>
          <w:numId w:val="4"/>
        </w:numPr>
      </w:pPr>
      <w:r>
        <w:t>RETAIL -&gt; Change the ownership of the device on the carrier network from Wholesale to Retail</w:t>
      </w:r>
    </w:p>
    <w:p w:rsidR="00F639A6" w:rsidRDefault="00F639A6" w:rsidP="00F639A6">
      <w:pPr>
        <w:pStyle w:val="ListParagraph"/>
        <w:numPr>
          <w:ilvl w:val="1"/>
          <w:numId w:val="4"/>
        </w:numPr>
      </w:pPr>
      <w:r>
        <w:t>WHOLESALE -&gt; Change the ownership of the device on the carrier network from Retail to Wholesale</w:t>
      </w:r>
      <w:r w:rsidR="00B20DB9">
        <w:t>. This ownership mode allows for the ability to activate the device on the ReadyWireless network.</w:t>
      </w:r>
    </w:p>
    <w:p w:rsidR="00AB14E2" w:rsidRPr="0011541C" w:rsidRDefault="00AB14E2" w:rsidP="00AB14E2">
      <w:r w:rsidRPr="0011541C">
        <w:t>Outputs</w:t>
      </w:r>
    </w:p>
    <w:p w:rsidR="00AB14E2" w:rsidRDefault="00AB14E2" w:rsidP="00AB14E2">
      <w:pPr>
        <w:pStyle w:val="ListParagraph"/>
      </w:pPr>
      <w:r>
        <w:t>&lt;standard response message block&gt;</w:t>
      </w:r>
    </w:p>
    <w:p w:rsidR="00AB14E2" w:rsidRDefault="00AB14E2" w:rsidP="00AB14E2">
      <w:r>
        <w:t>Return Sub Codes</w:t>
      </w:r>
    </w:p>
    <w:p w:rsidR="00F639A6" w:rsidRDefault="00F639A6" w:rsidP="00F639A6">
      <w:pPr>
        <w:pStyle w:val="ListParagraph"/>
      </w:pPr>
      <w:r>
        <w:t xml:space="preserve">0x81C0 </w:t>
      </w:r>
      <w:r>
        <w:sym w:font="Wingdings" w:char="F0E0"/>
      </w:r>
      <w:r>
        <w:t xml:space="preserve"> Success</w:t>
      </w:r>
    </w:p>
    <w:p w:rsidR="00F639A6" w:rsidRDefault="001167A1" w:rsidP="00F639A6">
      <w:pPr>
        <w:pStyle w:val="ListParagraph"/>
      </w:pPr>
      <w:r>
        <w:t>0x81C</w:t>
      </w:r>
      <w:r w:rsidR="00B20DB9">
        <w:t>1</w:t>
      </w:r>
      <w:r w:rsidR="00F639A6">
        <w:t xml:space="preserve"> </w:t>
      </w:r>
      <w:r w:rsidR="00F639A6">
        <w:sym w:font="Wingdings" w:char="F0E0"/>
      </w:r>
      <w:r w:rsidR="00F639A6">
        <w:t xml:space="preserve"> </w:t>
      </w:r>
      <w:r>
        <w:t>Internal API Error, escalate issue to support</w:t>
      </w:r>
    </w:p>
    <w:p w:rsidR="00B20DB9" w:rsidRDefault="00B20DB9" w:rsidP="00B20DB9">
      <w:pPr>
        <w:pStyle w:val="ListParagraph"/>
      </w:pPr>
      <w:r>
        <w:t xml:space="preserve">0x81C2 </w:t>
      </w:r>
      <w:r>
        <w:sym w:font="Wingdings" w:char="F0E0"/>
      </w:r>
      <w:r>
        <w:t xml:space="preserve"> Invalid Parameter</w:t>
      </w:r>
    </w:p>
    <w:p w:rsidR="00B20DB9" w:rsidRDefault="00B20DB9" w:rsidP="00B20DB9">
      <w:pPr>
        <w:pStyle w:val="ListParagraph"/>
      </w:pPr>
      <w:r>
        <w:t xml:space="preserve">0x81C3 </w:t>
      </w:r>
      <w:r>
        <w:sym w:font="Wingdings" w:char="F0E0"/>
      </w:r>
      <w:r>
        <w:t xml:space="preserve"> Device not in Inventory.  Load device first using LoadDevice()</w:t>
      </w:r>
    </w:p>
    <w:p w:rsidR="00F639A6" w:rsidRDefault="00F639A6" w:rsidP="00F639A6">
      <w:pPr>
        <w:pStyle w:val="ListParagraph"/>
      </w:pPr>
      <w:r>
        <w:t xml:space="preserve">0x81C4 </w:t>
      </w:r>
      <w:r>
        <w:sym w:font="Wingdings" w:char="F0E0"/>
      </w:r>
      <w:r w:rsidR="001167A1">
        <w:t xml:space="preserve"> Device already assigned to consumer</w:t>
      </w:r>
    </w:p>
    <w:p w:rsidR="00F639A6" w:rsidRDefault="001167A1" w:rsidP="00F639A6">
      <w:pPr>
        <w:pStyle w:val="ListParagraph"/>
      </w:pPr>
      <w:r>
        <w:t>0x81C</w:t>
      </w:r>
      <w:r w:rsidR="00F639A6">
        <w:t xml:space="preserve">5 </w:t>
      </w:r>
      <w:r w:rsidR="00F639A6">
        <w:sym w:font="Wingdings" w:char="F0E0"/>
      </w:r>
      <w:r w:rsidR="00F639A6">
        <w:t xml:space="preserve"> </w:t>
      </w:r>
      <w:r>
        <w:t>Ownership change failed, reference ResultDescription for reason</w:t>
      </w:r>
    </w:p>
    <w:p w:rsidR="00AB14E2" w:rsidRDefault="00AB14E2" w:rsidP="00AB14E2">
      <w:pPr>
        <w:sectPr w:rsidR="00AB14E2" w:rsidSect="00273764">
          <w:pgSz w:w="12240" w:h="15840" w:code="1"/>
          <w:pgMar w:top="991" w:right="1620" w:bottom="1530" w:left="1267" w:header="450" w:footer="0" w:gutter="0"/>
          <w:cols w:space="720"/>
        </w:sectPr>
      </w:pPr>
    </w:p>
    <w:p w:rsidR="00E404CB" w:rsidRDefault="00E404CB" w:rsidP="00760383">
      <w:pPr>
        <w:pStyle w:val="Heading1"/>
      </w:pPr>
      <w:bookmarkStart w:id="281" w:name="_Toc340793487"/>
      <w:bookmarkStart w:id="282" w:name="_Toc382297034"/>
      <w:r>
        <w:lastRenderedPageBreak/>
        <w:t>Flow Examples</w:t>
      </w:r>
      <w:bookmarkEnd w:id="281"/>
      <w:bookmarkEnd w:id="282"/>
    </w:p>
    <w:p w:rsidR="00E404CB" w:rsidRPr="002C58EE" w:rsidRDefault="00E404CB" w:rsidP="00760383">
      <w:pPr>
        <w:pStyle w:val="Caption"/>
      </w:pPr>
      <w:r>
        <w:t>This section lays out various use-case scenarios and restrictions.</w:t>
      </w:r>
    </w:p>
    <w:p w:rsidR="00E404CB" w:rsidRDefault="001C2E21" w:rsidP="001C5CE2">
      <w:pPr>
        <w:pStyle w:val="Heading2"/>
      </w:pPr>
      <w:bookmarkStart w:id="283" w:name="_Toc382297035"/>
      <w:r>
        <w:t>S</w:t>
      </w:r>
      <w:r w:rsidR="001C5CE2">
        <w:t>cenario 1</w:t>
      </w:r>
      <w:bookmarkEnd w:id="283"/>
    </w:p>
    <w:p w:rsidR="001C5CE2" w:rsidRDefault="00376121" w:rsidP="001C5CE2">
      <w:r>
        <w:t>This use-case describes the flow and function calls necessary to order/activate devices and airtime products when the sale</w:t>
      </w:r>
      <w:r w:rsidR="007527D4">
        <w:t xml:space="preserve"> of devices </w:t>
      </w:r>
      <w:r>
        <w:t>and fulfillment process is being managed by an external client or third-party</w:t>
      </w:r>
      <w:r w:rsidR="007527D4">
        <w:t>; and Ready Wireless is providing airtime plans/services/and activation</w:t>
      </w:r>
      <w:r>
        <w:t xml:space="preserve">.  There are generally two methods available to implement this workflow; the in-process method or the post-sale method.  Either approach has its advantage and disadvantage.  The in-process method requires building the order during the sale process, but provides accurate taxes/fees for the order.  The post-sale method creates the order after the eCommerce sales is complete, but cannot provide an order quote with taxes/fees.  </w:t>
      </w:r>
    </w:p>
    <w:p w:rsidR="00376121" w:rsidRDefault="00376121" w:rsidP="001C5CE2">
      <w:r>
        <w:t xml:space="preserve">The following will describe </w:t>
      </w:r>
      <w:r w:rsidR="00B52A29">
        <w:t>the In-Process</w:t>
      </w:r>
      <w:r>
        <w:t xml:space="preserve"> method.</w:t>
      </w:r>
    </w:p>
    <w:p w:rsidR="007D695C" w:rsidRDefault="007D695C" w:rsidP="001C5CE2">
      <w:r w:rsidRPr="00616B63">
        <w:rPr>
          <w:b/>
        </w:rPr>
        <w:t>Note</w:t>
      </w:r>
      <w:r>
        <w:t>: This is a guide to implementing the function calls.  Not all required input parameters are depicted.</w:t>
      </w:r>
      <w:r w:rsidR="00616B63">
        <w:t xml:space="preserve">  This scenario also assumes a PREPAID billing mode.  POSTPAID flows are</w:t>
      </w:r>
      <w:r w:rsidR="00D86C68">
        <w:t xml:space="preserve"> available, but the implementation differs slightly.</w:t>
      </w:r>
    </w:p>
    <w:p w:rsidR="001C5CE2" w:rsidRDefault="001C5CE2" w:rsidP="001C5CE2">
      <w:r>
        <w:t>Setup</w:t>
      </w:r>
    </w:p>
    <w:p w:rsidR="001C5CE2" w:rsidRDefault="00376121" w:rsidP="001C5CE2">
      <w:pPr>
        <w:pStyle w:val="ListParagraph"/>
      </w:pPr>
      <w:r>
        <w:t>External party</w:t>
      </w:r>
      <w:r w:rsidR="001C5CE2">
        <w:t xml:space="preserve"> and Ready Wireless define </w:t>
      </w:r>
      <w:r>
        <w:t xml:space="preserve">the </w:t>
      </w:r>
      <w:r w:rsidR="001C5CE2">
        <w:t xml:space="preserve">products and </w:t>
      </w:r>
      <w:r w:rsidR="007527D4">
        <w:t xml:space="preserve">associated </w:t>
      </w:r>
      <w:r w:rsidR="001C5CE2">
        <w:t xml:space="preserve">custom keys then configure </w:t>
      </w:r>
      <w:r w:rsidR="007527D4">
        <w:t xml:space="preserve">all required </w:t>
      </w:r>
      <w:r w:rsidR="001C5CE2">
        <w:t>system</w:t>
      </w:r>
      <w:r w:rsidR="007527D4">
        <w:t>s</w:t>
      </w:r>
      <w:r w:rsidR="001C5CE2">
        <w:t>.</w:t>
      </w:r>
    </w:p>
    <w:p w:rsidR="001C5CE2" w:rsidRDefault="001C5CE2" w:rsidP="00466DD3">
      <w:pPr>
        <w:pStyle w:val="ListParagraph"/>
        <w:numPr>
          <w:ilvl w:val="1"/>
          <w:numId w:val="4"/>
        </w:numPr>
      </w:pPr>
      <w:r>
        <w:rPr>
          <w:b/>
        </w:rPr>
        <w:t>Note</w:t>
      </w:r>
      <w:r>
        <w:t>: All inventory items within Ready Wireless systems are keyed by Product ID.  For situations where multiple devices or products can fulfill a generic product ID (for example “Flip Phone”) a Pick Group is defined that references each Product ID that can fulfill the t</w:t>
      </w:r>
      <w:r w:rsidR="007527D4">
        <w:t>ype.</w:t>
      </w:r>
    </w:p>
    <w:p w:rsidR="00A52A90" w:rsidRPr="00A52A90" w:rsidRDefault="00A52A90" w:rsidP="00A52A90">
      <w:pPr>
        <w:rPr>
          <w:b/>
          <w:sz w:val="22"/>
        </w:rPr>
      </w:pPr>
      <w:r w:rsidRPr="00A52A90">
        <w:rPr>
          <w:b/>
          <w:sz w:val="22"/>
        </w:rPr>
        <w:t>In-Process Method</w:t>
      </w:r>
    </w:p>
    <w:p w:rsidR="001C5CE2" w:rsidRDefault="007527D4" w:rsidP="00547985">
      <w:r>
        <w:t xml:space="preserve">During </w:t>
      </w:r>
      <w:r w:rsidR="00C37C1C">
        <w:t xml:space="preserve">the </w:t>
      </w:r>
      <w:r w:rsidR="00547985">
        <w:t>eCommerce Order</w:t>
      </w:r>
    </w:p>
    <w:p w:rsidR="007D695C" w:rsidRDefault="007D695C" w:rsidP="001C5CE2">
      <w:pPr>
        <w:pStyle w:val="ListParagraph"/>
      </w:pPr>
      <w:r>
        <w:t>Site display</w:t>
      </w:r>
      <w:r w:rsidR="00B52A29">
        <w:t>s</w:t>
      </w:r>
      <w:r>
        <w:t xml:space="preserve"> available Ready Wireless devices</w:t>
      </w:r>
    </w:p>
    <w:p w:rsidR="007D695C" w:rsidRDefault="007D695C" w:rsidP="00466DD3">
      <w:pPr>
        <w:pStyle w:val="ListParagraph"/>
        <w:numPr>
          <w:ilvl w:val="1"/>
          <w:numId w:val="4"/>
        </w:numPr>
      </w:pPr>
      <w:r>
        <w:t>Site calls GetProducts(Inventory Type=’DEVICE’) and displays the available devices.</w:t>
      </w:r>
    </w:p>
    <w:p w:rsidR="008A1F33" w:rsidRDefault="008A1F33" w:rsidP="00466DD3">
      <w:pPr>
        <w:pStyle w:val="ListParagraph"/>
        <w:numPr>
          <w:ilvl w:val="2"/>
          <w:numId w:val="4"/>
        </w:numPr>
      </w:pPr>
      <w:r>
        <w:t>In the scenario where the list of Ready Wireless supported devices is less than the total device list sold by the client/vendor one option is to compare the returned list with the selected device to see if a Ready Wireless airtime product can be purchased.  This allows the client/vendor to display any list of devices and still only allow Ready Wireless airtime products to be displayed if the device is supported.</w:t>
      </w:r>
    </w:p>
    <w:p w:rsidR="007527D4" w:rsidRDefault="007527D4" w:rsidP="001C5CE2">
      <w:pPr>
        <w:pStyle w:val="ListParagraph"/>
      </w:pPr>
      <w:r>
        <w:t>Consumer selects device to purchase</w:t>
      </w:r>
      <w:r w:rsidR="00616B63">
        <w:t xml:space="preserve"> and it matches a Ready Wireless supported device.</w:t>
      </w:r>
    </w:p>
    <w:p w:rsidR="001C5CE2" w:rsidRDefault="007527D4" w:rsidP="00466DD3">
      <w:pPr>
        <w:pStyle w:val="ListParagraph"/>
        <w:numPr>
          <w:ilvl w:val="1"/>
          <w:numId w:val="4"/>
        </w:numPr>
      </w:pPr>
      <w:r>
        <w:t xml:space="preserve">Site calls </w:t>
      </w:r>
      <w:r w:rsidR="001C5CE2">
        <w:t>BuildNewOrder</w:t>
      </w:r>
      <w:r w:rsidR="00547985">
        <w:t xml:space="preserve"> to start the </w:t>
      </w:r>
      <w:r>
        <w:t xml:space="preserve">Ready Wireless </w:t>
      </w:r>
      <w:r w:rsidR="00547985">
        <w:t>order creation process.</w:t>
      </w:r>
    </w:p>
    <w:p w:rsidR="007527D4" w:rsidRDefault="007527D4" w:rsidP="00466DD3">
      <w:pPr>
        <w:pStyle w:val="ListParagraph"/>
        <w:numPr>
          <w:ilvl w:val="1"/>
          <w:numId w:val="4"/>
        </w:numPr>
      </w:pPr>
      <w:r>
        <w:t>Site saves result</w:t>
      </w:r>
      <w:r w:rsidR="00616B63">
        <w:t>ing</w:t>
      </w:r>
      <w:r>
        <w:t xml:space="preserve"> NewOrderID is session for future API calls.</w:t>
      </w:r>
    </w:p>
    <w:p w:rsidR="007D695C" w:rsidRDefault="007D695C" w:rsidP="00466DD3">
      <w:pPr>
        <w:pStyle w:val="ListParagraph"/>
        <w:numPr>
          <w:ilvl w:val="1"/>
          <w:numId w:val="4"/>
        </w:numPr>
      </w:pPr>
      <w:r>
        <w:t>AddOrderDevice(Add Flag=0x04) is called to add a device product to the order based upon the consumer selection.</w:t>
      </w:r>
      <w:r w:rsidR="00D86C68">
        <w:t xml:space="preserve">  Add Flag=4</w:t>
      </w:r>
      <w:r w:rsidR="00C37C1C">
        <w:t xml:space="preserve"> sets a device placeholder within the order that will need to be updated with SetOrderDevice later in the process.</w:t>
      </w:r>
    </w:p>
    <w:p w:rsidR="007527D4" w:rsidRDefault="007527D4" w:rsidP="007527D4">
      <w:pPr>
        <w:pStyle w:val="ListParagraph"/>
      </w:pPr>
      <w:r>
        <w:t xml:space="preserve">Consumer requests </w:t>
      </w:r>
      <w:r w:rsidR="007D695C">
        <w:t>a Ready Wireless airtime plan</w:t>
      </w:r>
    </w:p>
    <w:p w:rsidR="007D695C" w:rsidRDefault="007D695C" w:rsidP="00466DD3">
      <w:pPr>
        <w:pStyle w:val="ListParagraph"/>
        <w:numPr>
          <w:ilvl w:val="1"/>
          <w:numId w:val="4"/>
        </w:numPr>
      </w:pPr>
      <w:r>
        <w:t>Site calls GetProducts(Inventory Type=’AIRTIME’) and displays available airtime products</w:t>
      </w:r>
    </w:p>
    <w:p w:rsidR="00D86C68" w:rsidRDefault="007D695C" w:rsidP="00466DD3">
      <w:pPr>
        <w:pStyle w:val="ListParagraph"/>
        <w:numPr>
          <w:ilvl w:val="1"/>
          <w:numId w:val="4"/>
        </w:numPr>
      </w:pPr>
      <w:r>
        <w:t xml:space="preserve">User selects a plan </w:t>
      </w:r>
      <w:r w:rsidR="00D86C68">
        <w:t xml:space="preserve">along with auto-replenish options; the </w:t>
      </w:r>
      <w:r>
        <w:t>site calls</w:t>
      </w:r>
      <w:r w:rsidR="00616B63">
        <w:t xml:space="preserve"> </w:t>
      </w:r>
      <w:r w:rsidR="00547985">
        <w:t xml:space="preserve">AddOrderAirtimeProduct to add </w:t>
      </w:r>
      <w:r w:rsidR="00616B63">
        <w:t xml:space="preserve">the </w:t>
      </w:r>
      <w:r w:rsidR="00547985">
        <w:t xml:space="preserve">selected </w:t>
      </w:r>
      <w:r w:rsidR="00616B63">
        <w:t>product to the order</w:t>
      </w:r>
      <w:r w:rsidR="00547985">
        <w:t>.</w:t>
      </w:r>
    </w:p>
    <w:p w:rsidR="00547985" w:rsidRDefault="00D86C68" w:rsidP="00466DD3">
      <w:pPr>
        <w:pStyle w:val="ListParagraph"/>
        <w:numPr>
          <w:ilvl w:val="1"/>
          <w:numId w:val="4"/>
        </w:numPr>
      </w:pPr>
      <w:r>
        <w:t xml:space="preserve">Use </w:t>
      </w:r>
      <w:r w:rsidR="00547985">
        <w:t xml:space="preserve">RemoveOrderLineItem when </w:t>
      </w:r>
      <w:r>
        <w:t xml:space="preserve">the </w:t>
      </w:r>
      <w:r w:rsidR="00547985">
        <w:t>consumer changes their mind</w:t>
      </w:r>
      <w:r>
        <w:t xml:space="preserve"> and selects a different product</w:t>
      </w:r>
      <w:r w:rsidR="00547985">
        <w:t>.</w:t>
      </w:r>
    </w:p>
    <w:p w:rsidR="00D86C68" w:rsidRDefault="00D86C68" w:rsidP="00466DD3">
      <w:pPr>
        <w:pStyle w:val="ListParagraph"/>
        <w:numPr>
          <w:ilvl w:val="2"/>
          <w:numId w:val="4"/>
        </w:numPr>
      </w:pPr>
      <w:r>
        <w:rPr>
          <w:b/>
        </w:rPr>
        <w:lastRenderedPageBreak/>
        <w:t>Note</w:t>
      </w:r>
      <w:r>
        <w:t>: Airtime, Accessory, Extended Service, Add-A-Line products must be associated with a device and removed first before the actual device can be removed from the order.</w:t>
      </w:r>
    </w:p>
    <w:p w:rsidR="00D86C68" w:rsidRDefault="00D86C68" w:rsidP="00D86C68">
      <w:pPr>
        <w:pStyle w:val="ListParagraph"/>
      </w:pPr>
      <w:r>
        <w:t>Once the consumer is satisfied with their order, eCommerce sites typically display an order verification screen.</w:t>
      </w:r>
    </w:p>
    <w:p w:rsidR="00547985" w:rsidRDefault="00D86C68" w:rsidP="00466DD3">
      <w:pPr>
        <w:pStyle w:val="ListParagraph"/>
        <w:numPr>
          <w:ilvl w:val="1"/>
          <w:numId w:val="4"/>
        </w:numPr>
      </w:pPr>
      <w:r>
        <w:t xml:space="preserve">Site will call </w:t>
      </w:r>
      <w:r w:rsidR="00547985">
        <w:t>GetOrderQuote to provide consumer with final totals</w:t>
      </w:r>
      <w:r>
        <w:t xml:space="preserve"> (including taxes and fees)</w:t>
      </w:r>
    </w:p>
    <w:p w:rsidR="00547985" w:rsidRDefault="00D86C68" w:rsidP="00466DD3">
      <w:pPr>
        <w:pStyle w:val="ListParagraph"/>
        <w:numPr>
          <w:ilvl w:val="1"/>
          <w:numId w:val="4"/>
        </w:numPr>
      </w:pPr>
      <w:r>
        <w:t xml:space="preserve">When the consumer </w:t>
      </w:r>
      <w:r w:rsidR="00C37C1C">
        <w:t xml:space="preserve">accepts the order the site calls </w:t>
      </w:r>
      <w:r w:rsidR="00547985">
        <w:t xml:space="preserve">PlaceOrder to </w:t>
      </w:r>
      <w:r w:rsidR="00C37C1C">
        <w:t>finish the order</w:t>
      </w:r>
      <w:r w:rsidR="00547985">
        <w:t>.</w:t>
      </w:r>
    </w:p>
    <w:p w:rsidR="00547985" w:rsidRDefault="00547985" w:rsidP="00547985">
      <w:r>
        <w:t>Fulfillment</w:t>
      </w:r>
    </w:p>
    <w:p w:rsidR="00547985" w:rsidRDefault="002E0C2F" w:rsidP="00547985">
      <w:pPr>
        <w:pStyle w:val="ListParagraph"/>
      </w:pPr>
      <w:r>
        <w:t>Since client</w:t>
      </w:r>
      <w:r w:rsidR="00C37C1C">
        <w:t xml:space="preserve">/vendor </w:t>
      </w:r>
      <w:r>
        <w:t xml:space="preserve">is </w:t>
      </w:r>
      <w:r w:rsidR="00C37C1C">
        <w:t>fulfilling</w:t>
      </w:r>
      <w:r>
        <w:t xml:space="preserve"> the order</w:t>
      </w:r>
      <w:r w:rsidR="00C37C1C">
        <w:t xml:space="preserve"> (AddOrderDevice(Add Flag=0x04) it </w:t>
      </w:r>
      <w:r>
        <w:t>is put into a HOLD state.  Client</w:t>
      </w:r>
      <w:r w:rsidR="00C21C78">
        <w:t>/vendor</w:t>
      </w:r>
      <w:r>
        <w:t xml:space="preserve"> must provision/fulfill dev</w:t>
      </w:r>
      <w:r w:rsidR="00C21C78">
        <w:t>ices and then release the order using the following flow.</w:t>
      </w:r>
    </w:p>
    <w:p w:rsidR="00C21C78" w:rsidRDefault="002E0C2F" w:rsidP="00466DD3">
      <w:pPr>
        <w:pStyle w:val="ListParagraph"/>
        <w:numPr>
          <w:ilvl w:val="1"/>
          <w:numId w:val="4"/>
        </w:numPr>
      </w:pPr>
      <w:r>
        <w:t>Client</w:t>
      </w:r>
      <w:r w:rsidR="00C21C78">
        <w:t>/vendor</w:t>
      </w:r>
      <w:r>
        <w:t xml:space="preserve"> picks physical device from inventory and </w:t>
      </w:r>
      <w:r w:rsidR="00C21C78">
        <w:t>activates the device on Ready Wireless’ network.</w:t>
      </w:r>
    </w:p>
    <w:p w:rsidR="00C21C78" w:rsidRDefault="00A52A90" w:rsidP="00466DD3">
      <w:pPr>
        <w:pStyle w:val="ListParagraph"/>
        <w:numPr>
          <w:ilvl w:val="2"/>
          <w:numId w:val="4"/>
        </w:numPr>
      </w:pPr>
      <w:r>
        <w:t>External client/vendor s</w:t>
      </w:r>
      <w:r w:rsidR="00C21C78">
        <w:t>ystem call</w:t>
      </w:r>
      <w:r>
        <w:t>s</w:t>
      </w:r>
      <w:r w:rsidR="00C21C78">
        <w:t xml:space="preserve"> BulkLoadInventory to get the device details into the system.</w:t>
      </w:r>
    </w:p>
    <w:p w:rsidR="00A52A90" w:rsidRDefault="002E0C2F" w:rsidP="00466DD3">
      <w:pPr>
        <w:pStyle w:val="ListParagraph"/>
        <w:numPr>
          <w:ilvl w:val="2"/>
          <w:numId w:val="4"/>
        </w:numPr>
      </w:pPr>
      <w:r>
        <w:t>ActivateDevice</w:t>
      </w:r>
      <w:r w:rsidR="00C21C78">
        <w:t xml:space="preserve"> </w:t>
      </w:r>
      <w:r w:rsidR="00A52A90">
        <w:t xml:space="preserve">is called </w:t>
      </w:r>
      <w:r w:rsidR="00C21C78">
        <w:t>with s</w:t>
      </w:r>
      <w:r w:rsidR="00F96A74">
        <w:t>ubsequent calls to GetDevice</w:t>
      </w:r>
      <w:r w:rsidR="00A52A90">
        <w:t>;</w:t>
      </w:r>
      <w:r w:rsidR="00F96A74">
        <w:t xml:space="preserve"> </w:t>
      </w:r>
      <w:r w:rsidR="00C21C78">
        <w:t>checking the SubscriberStatus field for ‘ACTIVE’.</w:t>
      </w:r>
      <w:r w:rsidR="00A52A90">
        <w:t xml:space="preserve"> </w:t>
      </w:r>
    </w:p>
    <w:p w:rsidR="00C37C1C" w:rsidRDefault="00A52A90" w:rsidP="00466DD3">
      <w:pPr>
        <w:pStyle w:val="ListParagraph"/>
        <w:numPr>
          <w:ilvl w:val="3"/>
          <w:numId w:val="4"/>
        </w:numPr>
      </w:pPr>
      <w:r>
        <w:t>Note: The ActivateDevice method is an asynchronous routine so calling GetDevice is needed to determine the status.  Typical response times range from 1 second to 90 seconds depending upon the carrier.</w:t>
      </w:r>
    </w:p>
    <w:p w:rsidR="002E0C2F" w:rsidRDefault="002E0C2F" w:rsidP="00466DD3">
      <w:pPr>
        <w:pStyle w:val="ListParagraph"/>
        <w:numPr>
          <w:ilvl w:val="1"/>
          <w:numId w:val="4"/>
        </w:numPr>
      </w:pPr>
      <w:r>
        <w:t>Upon successful activation</w:t>
      </w:r>
      <w:r w:rsidR="00C21C78">
        <w:t xml:space="preserve"> the client/vendor system</w:t>
      </w:r>
      <w:r>
        <w:t xml:space="preserve"> calls SetOrderDevice to tie the selected device to the order line item.</w:t>
      </w:r>
    </w:p>
    <w:p w:rsidR="002E0C2F" w:rsidRDefault="002E0C2F" w:rsidP="00466DD3">
      <w:pPr>
        <w:pStyle w:val="ListParagraph"/>
        <w:numPr>
          <w:ilvl w:val="1"/>
          <w:numId w:val="4"/>
        </w:numPr>
      </w:pPr>
      <w:r>
        <w:t>Once all devices provisioned, client calls ReleaseOrder to continue automated order completion.</w:t>
      </w:r>
    </w:p>
    <w:p w:rsidR="003B01AF" w:rsidRDefault="003B01AF" w:rsidP="003B01AF">
      <w:r>
        <w:t>Auto Replenishment</w:t>
      </w:r>
    </w:p>
    <w:p w:rsidR="003B01AF" w:rsidRDefault="00C21C78" w:rsidP="003B01AF">
      <w:pPr>
        <w:pStyle w:val="ListParagraph"/>
      </w:pPr>
      <w:r>
        <w:t xml:space="preserve">If the consumer requested auto replenish and the client/vendor is handling collecting of payment, </w:t>
      </w:r>
      <w:r w:rsidR="003B01AF">
        <w:t>Ready Wireless</w:t>
      </w:r>
      <w:r>
        <w:t>’</w:t>
      </w:r>
      <w:r w:rsidR="003B01AF">
        <w:t xml:space="preserve"> system trigger</w:t>
      </w:r>
      <w:r>
        <w:t>s</w:t>
      </w:r>
      <w:r w:rsidR="003B01AF">
        <w:t xml:space="preserve"> replenishment events and queue</w:t>
      </w:r>
      <w:r>
        <w:t>s the events</w:t>
      </w:r>
      <w:r w:rsidR="003B01AF">
        <w:t xml:space="preserve"> for client</w:t>
      </w:r>
      <w:r>
        <w:t>/vendor</w:t>
      </w:r>
      <w:r w:rsidR="003B01AF">
        <w:t xml:space="preserve"> consumption.</w:t>
      </w:r>
    </w:p>
    <w:p w:rsidR="003B01AF" w:rsidRDefault="00C21C78" w:rsidP="003B01AF">
      <w:pPr>
        <w:pStyle w:val="ListParagraph"/>
      </w:pPr>
      <w:r>
        <w:t>External system</w:t>
      </w:r>
      <w:r w:rsidR="003B01AF">
        <w:t xml:space="preserve"> calls GetPendingAutoReplenish to create local queue of accounts to collect payment on.</w:t>
      </w:r>
    </w:p>
    <w:p w:rsidR="003B01AF" w:rsidRDefault="003B01AF" w:rsidP="003B01AF">
      <w:pPr>
        <w:pStyle w:val="ListParagraph"/>
      </w:pPr>
      <w:r>
        <w:t xml:space="preserve">Once payment collected, </w:t>
      </w:r>
      <w:r w:rsidR="00C21C78">
        <w:t>external client/vendor system</w:t>
      </w:r>
      <w:r>
        <w:t xml:space="preserve"> calls EnablePendingAutoReplenish; which will automatically apply the product load.</w:t>
      </w:r>
    </w:p>
    <w:p w:rsidR="003B01AF" w:rsidRDefault="003B01AF" w:rsidP="003B01AF">
      <w:pPr>
        <w:pStyle w:val="ListParagraph"/>
      </w:pPr>
      <w:r>
        <w:t xml:space="preserve">If payment is not collected, </w:t>
      </w:r>
      <w:r w:rsidR="00C21C78">
        <w:t>system</w:t>
      </w:r>
      <w:r>
        <w:t xml:space="preserve"> calls CancelPendingAutoReplenish; which takes the event out of the queue.</w:t>
      </w:r>
    </w:p>
    <w:p w:rsidR="003B01AF" w:rsidRDefault="003B01AF" w:rsidP="003B01AF">
      <w:r>
        <w:t>Consumer Changes Auto Replenish (changes auto replenish product)</w:t>
      </w:r>
    </w:p>
    <w:p w:rsidR="003B01AF" w:rsidRDefault="00C21C78" w:rsidP="003B01AF">
      <w:pPr>
        <w:pStyle w:val="ListParagraph"/>
      </w:pPr>
      <w:r>
        <w:t>If a consumer changes their auto replenish product the external client/vendor system starts the change order by calling B</w:t>
      </w:r>
      <w:r w:rsidR="003B01AF">
        <w:t>uildChangeOrder.</w:t>
      </w:r>
    </w:p>
    <w:p w:rsidR="003B01AF" w:rsidRDefault="00C21C78" w:rsidP="003B01AF">
      <w:pPr>
        <w:pStyle w:val="ListParagraph"/>
      </w:pPr>
      <w:r>
        <w:t xml:space="preserve">Then </w:t>
      </w:r>
      <w:r w:rsidR="003B01AF">
        <w:t>ChangeOrderAirTimeProduct is called to change the currently active service order to a new product.</w:t>
      </w:r>
    </w:p>
    <w:p w:rsidR="003B01AF" w:rsidRDefault="003B01AF" w:rsidP="003B01AF">
      <w:pPr>
        <w:pStyle w:val="ListParagraph"/>
      </w:pPr>
      <w:r>
        <w:t xml:space="preserve">GetOrderQuote </w:t>
      </w:r>
      <w:r w:rsidR="00974212">
        <w:t xml:space="preserve">can be called to </w:t>
      </w:r>
      <w:r>
        <w:t xml:space="preserve">display the </w:t>
      </w:r>
      <w:r w:rsidR="00974212">
        <w:t>new</w:t>
      </w:r>
      <w:r>
        <w:t xml:space="preserve"> total change.</w:t>
      </w:r>
    </w:p>
    <w:p w:rsidR="003B01AF" w:rsidRDefault="00974212" w:rsidP="003B01AF">
      <w:pPr>
        <w:pStyle w:val="ListParagraph"/>
      </w:pPr>
      <w:r>
        <w:t xml:space="preserve">Then </w:t>
      </w:r>
      <w:r w:rsidR="003B01AF">
        <w:t>PlaceOrder is made to finalize the order and change the auto-replenish product.</w:t>
      </w:r>
    </w:p>
    <w:p w:rsidR="003B01AF" w:rsidRPr="001C5CE2" w:rsidRDefault="003B01AF" w:rsidP="003B01AF"/>
    <w:p w:rsidR="00E404CB" w:rsidRDefault="003B01AF" w:rsidP="00760383">
      <w:pPr>
        <w:pStyle w:val="Heading2"/>
      </w:pPr>
      <w:bookmarkStart w:id="284" w:name="_Toc382297036"/>
      <w:r>
        <w:t>Scenario 2</w:t>
      </w:r>
      <w:bookmarkEnd w:id="284"/>
    </w:p>
    <w:p w:rsidR="003B01AF" w:rsidRDefault="00825641" w:rsidP="003B01AF">
      <w:r>
        <w:t>Dealer order activation and subsequent consumer product loads</w:t>
      </w:r>
      <w:r w:rsidR="00BB7E4C">
        <w:t xml:space="preserve"> via eCommerce</w:t>
      </w:r>
      <w:r>
        <w:t>.  Client is fulfilling orders.</w:t>
      </w:r>
    </w:p>
    <w:p w:rsidR="003B01AF" w:rsidRDefault="003B01AF" w:rsidP="003B01AF">
      <w:r>
        <w:t>Setup</w:t>
      </w:r>
    </w:p>
    <w:p w:rsidR="003B01AF" w:rsidRDefault="003B01AF" w:rsidP="003B01AF">
      <w:pPr>
        <w:pStyle w:val="ListParagraph"/>
      </w:pPr>
      <w:r>
        <w:t>Client and Ready Wireless define products and client custom keys then configure system.</w:t>
      </w:r>
    </w:p>
    <w:p w:rsidR="003B01AF" w:rsidRDefault="003B01AF" w:rsidP="00466DD3">
      <w:pPr>
        <w:pStyle w:val="ListParagraph"/>
        <w:numPr>
          <w:ilvl w:val="1"/>
          <w:numId w:val="4"/>
        </w:numPr>
      </w:pPr>
      <w:r>
        <w:rPr>
          <w:b/>
        </w:rPr>
        <w:lastRenderedPageBreak/>
        <w:t>Note</w:t>
      </w:r>
      <w:r>
        <w:t>: All inventory items within Ready Wireless systems are keyed by Product ID.  For situations where multiple devices or products can fulfill a generic product ID (for example “Flip Phone”) a Pick Group is defined that references each Product ID that can fulfill the type.</w:t>
      </w:r>
    </w:p>
    <w:p w:rsidR="003B01AF" w:rsidRDefault="003B01AF" w:rsidP="003B01AF">
      <w:pPr>
        <w:pStyle w:val="ListParagraph"/>
      </w:pPr>
      <w:r>
        <w:t xml:space="preserve">BulkLoadInventory </w:t>
      </w:r>
      <w:r>
        <w:sym w:font="Wingdings" w:char="F0E0"/>
      </w:r>
      <w:r>
        <w:t xml:space="preserve"> Client loads inventory using pre-defined product IDs/custom keys.</w:t>
      </w:r>
    </w:p>
    <w:p w:rsidR="003B01AF" w:rsidRDefault="00825641" w:rsidP="003B01AF">
      <w:r>
        <w:t>Dealer</w:t>
      </w:r>
      <w:r w:rsidR="003B01AF">
        <w:t xml:space="preserve"> Order</w:t>
      </w:r>
      <w:r>
        <w:t xml:space="preserve"> Placed</w:t>
      </w:r>
    </w:p>
    <w:p w:rsidR="003B01AF" w:rsidRDefault="003B01AF" w:rsidP="003B01AF">
      <w:pPr>
        <w:pStyle w:val="ListParagraph"/>
      </w:pPr>
      <w:r>
        <w:t>Build</w:t>
      </w:r>
      <w:r w:rsidR="00825641">
        <w:t>Wholesale</w:t>
      </w:r>
      <w:r>
        <w:t>Order to start the order creation process.</w:t>
      </w:r>
    </w:p>
    <w:p w:rsidR="00825641" w:rsidRDefault="003B01AF" w:rsidP="003B01AF">
      <w:pPr>
        <w:pStyle w:val="ListParagraph"/>
      </w:pPr>
      <w:r>
        <w:t>Add</w:t>
      </w:r>
      <w:r w:rsidR="00825641">
        <w:t>Wholesale</w:t>
      </w:r>
      <w:r>
        <w:t>Order</w:t>
      </w:r>
      <w:r w:rsidR="00825641">
        <w:t>Item is used to add a specific quantity of a product to the order.</w:t>
      </w:r>
    </w:p>
    <w:p w:rsidR="003B01AF" w:rsidRDefault="00825641" w:rsidP="00466DD3">
      <w:pPr>
        <w:pStyle w:val="ListParagraph"/>
        <w:numPr>
          <w:ilvl w:val="1"/>
          <w:numId w:val="4"/>
        </w:numPr>
      </w:pPr>
      <w:r>
        <w:t>Depending upon the detail level of the client’s inventory processes either the “auto pick” or “provide” options are used.  “Auto pick” will select devices from inventory that are available and client will need to locate the selected devices from inventory and ship to dealer location</w:t>
      </w:r>
      <w:r w:rsidR="003B01AF">
        <w:t>.</w:t>
      </w:r>
      <w:r>
        <w:t xml:space="preserve">  With the “provide” option the client will supply an array of device IDs to use.</w:t>
      </w:r>
    </w:p>
    <w:p w:rsidR="00825641" w:rsidRDefault="00825641" w:rsidP="00825641">
      <w:pPr>
        <w:pStyle w:val="ListParagraph"/>
      </w:pPr>
      <w:r>
        <w:t xml:space="preserve">PlaceWholesaleOrder is then called to </w:t>
      </w:r>
      <w:r w:rsidR="00BB7E4C">
        <w:t>assign</w:t>
      </w:r>
      <w:r>
        <w:t xml:space="preserve"> the designated inventory to the dealer selected and start the activation process.</w:t>
      </w:r>
    </w:p>
    <w:p w:rsidR="00825641" w:rsidRDefault="00825641" w:rsidP="00825641">
      <w:pPr>
        <w:pStyle w:val="ListParagraph"/>
      </w:pPr>
      <w:r>
        <w:t>Multiple calls to GetWho</w:t>
      </w:r>
      <w:r w:rsidR="00BB7E4C">
        <w:t>lesaleOrder can then be made to check the order status.  Once the order state is “Complete” a full list of all device IDs is returned.</w:t>
      </w:r>
    </w:p>
    <w:p w:rsidR="003B01AF" w:rsidRDefault="00BB7E4C" w:rsidP="003B01AF">
      <w:r>
        <w:t xml:space="preserve">Consumer </w:t>
      </w:r>
      <w:r w:rsidR="0033078F">
        <w:t>PIN Loads</w:t>
      </w:r>
    </w:p>
    <w:p w:rsidR="003B01AF" w:rsidRDefault="00BB7E4C" w:rsidP="00825641">
      <w:pPr>
        <w:pStyle w:val="ListParagraph"/>
      </w:pPr>
      <w:r>
        <w:t>If an eCommerce portal is available for virtual PIN purchase the following flow is used</w:t>
      </w:r>
      <w:r w:rsidR="00825641">
        <w:t>.</w:t>
      </w:r>
    </w:p>
    <w:p w:rsidR="00BB7E4C" w:rsidRDefault="00BB7E4C" w:rsidP="00825641">
      <w:pPr>
        <w:pStyle w:val="ListParagraph"/>
      </w:pPr>
      <w:r>
        <w:t>BuildNewOrder to start the consumer order process.</w:t>
      </w:r>
    </w:p>
    <w:p w:rsidR="00BB7E4C" w:rsidRDefault="00BB7E4C" w:rsidP="00825641">
      <w:pPr>
        <w:pStyle w:val="ListParagraph"/>
      </w:pPr>
      <w:r>
        <w:t>AddOrderPinProduct to purchase future PINs.</w:t>
      </w:r>
    </w:p>
    <w:p w:rsidR="00BB7E4C" w:rsidRDefault="00BB7E4C" w:rsidP="00825641">
      <w:pPr>
        <w:pStyle w:val="ListParagraph"/>
      </w:pPr>
      <w:r>
        <w:t>GetOrderQuote to display the full total to the consumer before payment collected.</w:t>
      </w:r>
    </w:p>
    <w:p w:rsidR="00BB7E4C" w:rsidRDefault="00BB7E4C" w:rsidP="00825641">
      <w:pPr>
        <w:pStyle w:val="ListParagraph"/>
      </w:pPr>
      <w:r>
        <w:t>PlaceOrder to complete the order process.</w:t>
      </w:r>
    </w:p>
    <w:p w:rsidR="00BB7E4C" w:rsidRDefault="00BB7E4C" w:rsidP="00825641">
      <w:pPr>
        <w:pStyle w:val="ListParagraph"/>
      </w:pPr>
      <w:r>
        <w:t xml:space="preserve">Then call GetPinProducts to retrieve the newly purchased Pins.  Consumer can then be presented with applying the Pins then or for future consumption on the site or via IVR.  </w:t>
      </w:r>
    </w:p>
    <w:p w:rsidR="00E404CB" w:rsidRDefault="00BB7E4C" w:rsidP="00466DD3">
      <w:pPr>
        <w:pStyle w:val="ListParagraph"/>
        <w:numPr>
          <w:ilvl w:val="1"/>
          <w:numId w:val="4"/>
        </w:numPr>
      </w:pPr>
      <w:r>
        <w:t>Call ApplyPin</w:t>
      </w:r>
      <w:r w:rsidR="00A7774D">
        <w:t>Product</w:t>
      </w:r>
      <w:r>
        <w:t xml:space="preserve"> to put the PINs into use immediately.</w:t>
      </w:r>
    </w:p>
    <w:p w:rsidR="0033078F" w:rsidRDefault="0033078F" w:rsidP="0033078F">
      <w:r>
        <w:t>Consumer Product Auto Replenish</w:t>
      </w:r>
    </w:p>
    <w:p w:rsidR="00E404CB" w:rsidRPr="008A4164" w:rsidRDefault="0033078F" w:rsidP="00760383">
      <w:pPr>
        <w:pStyle w:val="ListParagraph"/>
      </w:pPr>
      <w:r>
        <w:t>If a mechanism will exist for setting up auto-replenishment for dealer distributed devices follow the steps outlined in Scenario 1.</w:t>
      </w:r>
    </w:p>
    <w:p w:rsidR="00760E84" w:rsidRDefault="00760E84" w:rsidP="00760E84">
      <w:pPr>
        <w:pStyle w:val="Heading2"/>
      </w:pPr>
      <w:bookmarkStart w:id="285" w:name="_Toc382297037"/>
      <w:r>
        <w:t>Scenario 3</w:t>
      </w:r>
      <w:bookmarkEnd w:id="285"/>
    </w:p>
    <w:p w:rsidR="00B558B7" w:rsidRDefault="00760E84" w:rsidP="00760E84">
      <w:r>
        <w:t>Typical eCommerce order flow when Client is delivering consistent eCommerce services for multiple partner companies</w:t>
      </w:r>
      <w:r w:rsidR="004941B7">
        <w:t xml:space="preserve"> within the same site (URL)</w:t>
      </w:r>
      <w:r>
        <w:t xml:space="preserve">.  In this scenario the site will “rebrand” once it determines the partner </w:t>
      </w:r>
      <w:r w:rsidR="004941B7">
        <w:t>(when the consumer enters a promo code)</w:t>
      </w:r>
      <w:r>
        <w:t>.</w:t>
      </w:r>
      <w:r w:rsidR="004B4E06">
        <w:t xml:space="preserve"> </w:t>
      </w:r>
    </w:p>
    <w:p w:rsidR="00760E84" w:rsidRDefault="004B4E06" w:rsidP="00760E84">
      <w:r>
        <w:t xml:space="preserve"> This flow is for “Always On” or postpaid accounts.</w:t>
      </w:r>
      <w:r w:rsidR="00B558B7">
        <w:t xml:space="preserve">  Converting this to a prepaid flow would only require </w:t>
      </w:r>
      <w:r w:rsidR="003971FE">
        <w:t xml:space="preserve">the following </w:t>
      </w:r>
      <w:r w:rsidR="00B558B7">
        <w:t xml:space="preserve">modification of the </w:t>
      </w:r>
      <w:r w:rsidR="003971FE">
        <w:t>order flow.</w:t>
      </w:r>
    </w:p>
    <w:p w:rsidR="003971FE" w:rsidRDefault="003971FE" w:rsidP="00760E84">
      <w:pPr>
        <w:pStyle w:val="ListParagraph"/>
      </w:pPr>
      <w:r>
        <w:t xml:space="preserve">The BuildNewOrder call would set </w:t>
      </w:r>
      <w:r w:rsidR="00033DE0">
        <w:t>Billing Mode to ‘POST’ or ‘POST SHARED’</w:t>
      </w:r>
    </w:p>
    <w:p w:rsidR="003971FE" w:rsidRDefault="003971FE" w:rsidP="00760E84">
      <w:pPr>
        <w:pStyle w:val="ListParagraph"/>
      </w:pPr>
      <w:r>
        <w:t>Adding products to the order would require AIRTIME products rather than PLAN products.</w:t>
      </w:r>
    </w:p>
    <w:p w:rsidR="003971FE" w:rsidRDefault="003971FE" w:rsidP="00760E84">
      <w:pPr>
        <w:pStyle w:val="ListParagraph"/>
      </w:pPr>
      <w:r>
        <w:t>Support of anonymous purchases would require login via PIN code rather than username/password.</w:t>
      </w:r>
    </w:p>
    <w:p w:rsidR="003971FE" w:rsidRDefault="003971FE" w:rsidP="00760E84">
      <w:pPr>
        <w:pStyle w:val="ListParagraph"/>
      </w:pPr>
      <w:r>
        <w:t>Extended service plans may/may not be needed.</w:t>
      </w:r>
    </w:p>
    <w:p w:rsidR="00760E84" w:rsidRDefault="00760E84" w:rsidP="00760E84">
      <w:r>
        <w:t>Consumer Flow</w:t>
      </w:r>
      <w:r w:rsidR="00C57600">
        <w:t xml:space="preserve"> for a typical “Get Started” order flow is as follows:</w:t>
      </w:r>
    </w:p>
    <w:p w:rsidR="00760E84" w:rsidRDefault="00760E84" w:rsidP="00760E84">
      <w:pPr>
        <w:pStyle w:val="ListParagraph"/>
      </w:pPr>
      <w:r>
        <w:t>User enters site for the first time this session (new site session started)</w:t>
      </w:r>
    </w:p>
    <w:p w:rsidR="00760E84" w:rsidRDefault="00760E84" w:rsidP="00466DD3">
      <w:pPr>
        <w:pStyle w:val="ListParagraph"/>
        <w:numPr>
          <w:ilvl w:val="1"/>
          <w:numId w:val="4"/>
        </w:numPr>
      </w:pPr>
      <w:r>
        <w:lastRenderedPageBreak/>
        <w:t xml:space="preserve">Web site </w:t>
      </w:r>
      <w:r w:rsidR="00F24B0A">
        <w:t xml:space="preserve">session account would be </w:t>
      </w:r>
      <w:r>
        <w:t>defaulted to the client level Account ID hard-coded during site setup.</w:t>
      </w:r>
      <w:r w:rsidR="00F24B0A">
        <w:t xml:space="preserve">  All new sessions will begin this way.</w:t>
      </w:r>
    </w:p>
    <w:p w:rsidR="00760E84" w:rsidRDefault="00F24B0A" w:rsidP="00466DD3">
      <w:pPr>
        <w:pStyle w:val="ListParagraph"/>
        <w:numPr>
          <w:ilvl w:val="1"/>
          <w:numId w:val="4"/>
        </w:numPr>
      </w:pPr>
      <w:r>
        <w:t>Because we do not know the user’s associated partner, the s</w:t>
      </w:r>
      <w:r w:rsidR="00760E84">
        <w:t xml:space="preserve">ite will display the products assigned at the </w:t>
      </w:r>
      <w:r>
        <w:t xml:space="preserve">default site account </w:t>
      </w:r>
      <w:r w:rsidR="00033DE0">
        <w:t>level by calling the GetPartnersLookup API call without a PartnerID set.  This will return the top-level ‘ECOMMERCE’ type account information.</w:t>
      </w:r>
    </w:p>
    <w:p w:rsidR="004941B7" w:rsidRDefault="004941B7" w:rsidP="004941B7">
      <w:pPr>
        <w:pStyle w:val="ListParagraph"/>
      </w:pPr>
      <w:r>
        <w:t>User enters the “Get Started” flow.</w:t>
      </w:r>
    </w:p>
    <w:p w:rsidR="004941B7" w:rsidRDefault="004941B7" w:rsidP="00466DD3">
      <w:pPr>
        <w:pStyle w:val="ListParagraph"/>
        <w:numPr>
          <w:ilvl w:val="1"/>
          <w:numId w:val="4"/>
        </w:numPr>
      </w:pPr>
      <w:r>
        <w:t>User is presented with an option to login to their existing account if they have one.</w:t>
      </w:r>
    </w:p>
    <w:p w:rsidR="004941B7" w:rsidRDefault="00955A29" w:rsidP="00466DD3">
      <w:pPr>
        <w:pStyle w:val="ListParagraph"/>
        <w:numPr>
          <w:ilvl w:val="2"/>
          <w:numId w:val="4"/>
        </w:numPr>
      </w:pPr>
      <w:r>
        <w:t>If User does attempt login</w:t>
      </w:r>
    </w:p>
    <w:p w:rsidR="00955A29" w:rsidRDefault="00955A29" w:rsidP="00466DD3">
      <w:pPr>
        <w:pStyle w:val="ListParagraph"/>
        <w:numPr>
          <w:ilvl w:val="3"/>
          <w:numId w:val="4"/>
        </w:numPr>
      </w:pPr>
      <w:r>
        <w:t xml:space="preserve">API Call </w:t>
      </w:r>
      <w:r>
        <w:sym w:font="Wingdings" w:char="F0E0"/>
      </w:r>
      <w:r>
        <w:t xml:space="preserve"> GetConsumerAccountsLookup(username)</w:t>
      </w:r>
    </w:p>
    <w:p w:rsidR="00310EF0" w:rsidRDefault="00310EF0" w:rsidP="00466DD3">
      <w:pPr>
        <w:pStyle w:val="ListParagraph"/>
        <w:numPr>
          <w:ilvl w:val="3"/>
          <w:numId w:val="4"/>
        </w:numPr>
      </w:pPr>
      <w:r>
        <w:t xml:space="preserve">API Call </w:t>
      </w:r>
      <w:r>
        <w:sym w:font="Wingdings" w:char="F0E0"/>
      </w:r>
      <w:r>
        <w:t xml:space="preserve"> AuthenticateConsumerAccount(customer id, username, password)</w:t>
      </w:r>
    </w:p>
    <w:p w:rsidR="00310EF0" w:rsidRDefault="00310EF0" w:rsidP="00466DD3">
      <w:pPr>
        <w:pStyle w:val="ListParagraph"/>
        <w:numPr>
          <w:ilvl w:val="3"/>
          <w:numId w:val="4"/>
        </w:numPr>
      </w:pPr>
      <w:r>
        <w:t>If passed, save returned Partner ID, Customer ID in local session variables</w:t>
      </w:r>
      <w:r w:rsidR="00F24B0A">
        <w:t>.  Site should now display products associated with the Partner account ID.</w:t>
      </w:r>
    </w:p>
    <w:p w:rsidR="00FB4149" w:rsidRDefault="00FB4149" w:rsidP="00466DD3">
      <w:pPr>
        <w:pStyle w:val="ListParagraph"/>
        <w:numPr>
          <w:ilvl w:val="1"/>
          <w:numId w:val="4"/>
        </w:numPr>
      </w:pPr>
      <w:r>
        <w:t>If user not logged in, display Account Type Selection and Promo Code page</w:t>
      </w:r>
    </w:p>
    <w:p w:rsidR="00760E84" w:rsidRDefault="00FB4149" w:rsidP="00466DD3">
      <w:pPr>
        <w:pStyle w:val="ListParagraph"/>
        <w:numPr>
          <w:ilvl w:val="2"/>
          <w:numId w:val="4"/>
        </w:numPr>
      </w:pPr>
      <w:r>
        <w:t>User selects their account/billing type (prepaid/postpaid) and optional promo code.</w:t>
      </w:r>
    </w:p>
    <w:p w:rsidR="00FB4149" w:rsidRDefault="00FB4149" w:rsidP="00466DD3">
      <w:pPr>
        <w:pStyle w:val="ListParagraph"/>
        <w:numPr>
          <w:ilvl w:val="2"/>
          <w:numId w:val="4"/>
        </w:numPr>
      </w:pPr>
      <w:r>
        <w:t>Save account type and promo code to local session variables.</w:t>
      </w:r>
    </w:p>
    <w:p w:rsidR="00FB4149" w:rsidRDefault="00FB4149" w:rsidP="00466DD3">
      <w:pPr>
        <w:pStyle w:val="ListParagraph"/>
        <w:numPr>
          <w:ilvl w:val="2"/>
          <w:numId w:val="4"/>
        </w:numPr>
      </w:pPr>
      <w:r>
        <w:t xml:space="preserve">API Call </w:t>
      </w:r>
      <w:r>
        <w:sym w:font="Wingdings" w:char="F0E0"/>
      </w:r>
      <w:r>
        <w:t xml:space="preserve"> Get</w:t>
      </w:r>
      <w:r w:rsidR="005C47FE">
        <w:t>PartnersLookup(promo code)</w:t>
      </w:r>
    </w:p>
    <w:p w:rsidR="005C47FE" w:rsidRDefault="005C47FE" w:rsidP="00466DD3">
      <w:pPr>
        <w:pStyle w:val="ListParagraph"/>
        <w:numPr>
          <w:ilvl w:val="3"/>
          <w:numId w:val="4"/>
        </w:numPr>
      </w:pPr>
      <w:r>
        <w:t>Save PartnerID to local session variable</w:t>
      </w:r>
    </w:p>
    <w:p w:rsidR="00BC36EE" w:rsidRDefault="00BC36EE" w:rsidP="00466DD3">
      <w:pPr>
        <w:pStyle w:val="ListParagraph"/>
        <w:numPr>
          <w:ilvl w:val="1"/>
          <w:numId w:val="4"/>
        </w:numPr>
      </w:pPr>
      <w:r>
        <w:t xml:space="preserve">API Call </w:t>
      </w:r>
      <w:r>
        <w:sym w:font="Wingdings" w:char="F0E0"/>
      </w:r>
      <w:r>
        <w:t xml:space="preserve"> BuildNewOrder(&lt;pass in Customer ID if user logged in&gt;, PRE/POST/POST SHARED</w:t>
      </w:r>
      <w:r w:rsidR="00B36E2B">
        <w:t>, PartnerID if promo code entered</w:t>
      </w:r>
      <w:r>
        <w:t>)</w:t>
      </w:r>
    </w:p>
    <w:p w:rsidR="00BC36EE" w:rsidRDefault="00BC36EE" w:rsidP="00466DD3">
      <w:pPr>
        <w:pStyle w:val="ListParagraph"/>
        <w:numPr>
          <w:ilvl w:val="2"/>
          <w:numId w:val="4"/>
        </w:numPr>
      </w:pPr>
      <w:r>
        <w:t>Save returned Customer ID in local session variable if user not logged in.</w:t>
      </w:r>
    </w:p>
    <w:p w:rsidR="00BC36EE" w:rsidRDefault="00BC36EE" w:rsidP="00466DD3">
      <w:pPr>
        <w:pStyle w:val="ListParagraph"/>
        <w:numPr>
          <w:ilvl w:val="2"/>
          <w:numId w:val="4"/>
        </w:numPr>
      </w:pPr>
      <w:r>
        <w:t>Save returned Order ID in local session variable.</w:t>
      </w:r>
    </w:p>
    <w:p w:rsidR="00BC36EE" w:rsidRDefault="00BC36EE" w:rsidP="00466DD3">
      <w:pPr>
        <w:pStyle w:val="ListParagraph"/>
        <w:numPr>
          <w:ilvl w:val="2"/>
          <w:numId w:val="4"/>
        </w:numPr>
      </w:pPr>
      <w:r>
        <w:t>Start local session order/cart array.  At minimum store information that ties the display item with the order LineID.</w:t>
      </w:r>
    </w:p>
    <w:p w:rsidR="005C47FE" w:rsidRDefault="005C47FE" w:rsidP="005C47FE">
      <w:pPr>
        <w:pStyle w:val="ListParagraph"/>
      </w:pPr>
      <w:r>
        <w:t>User moves to the Wireless Coverage Check page</w:t>
      </w:r>
    </w:p>
    <w:p w:rsidR="005C47FE" w:rsidRDefault="005C47FE" w:rsidP="00466DD3">
      <w:pPr>
        <w:pStyle w:val="ListParagraph"/>
        <w:numPr>
          <w:ilvl w:val="1"/>
          <w:numId w:val="4"/>
        </w:numPr>
      </w:pPr>
      <w:r>
        <w:t>User is prompted to enter their zip code</w:t>
      </w:r>
    </w:p>
    <w:p w:rsidR="00C7246F" w:rsidRDefault="00C7246F" w:rsidP="00466DD3">
      <w:pPr>
        <w:pStyle w:val="ListParagraph"/>
        <w:numPr>
          <w:ilvl w:val="1"/>
          <w:numId w:val="4"/>
        </w:numPr>
      </w:pPr>
      <w:r>
        <w:t xml:space="preserve">API Call </w:t>
      </w:r>
      <w:r>
        <w:sym w:font="Wingdings" w:char="F0E0"/>
      </w:r>
      <w:r>
        <w:t xml:space="preserve"> WirelessCoverageCheck(</w:t>
      </w:r>
      <w:r w:rsidR="00BA3ADD">
        <w:t>Partner ID, ALL carriers,zip code)</w:t>
      </w:r>
    </w:p>
    <w:p w:rsidR="00BA3ADD" w:rsidRDefault="00BA3ADD" w:rsidP="00466DD3">
      <w:pPr>
        <w:pStyle w:val="ListParagraph"/>
        <w:numPr>
          <w:ilvl w:val="1"/>
          <w:numId w:val="4"/>
        </w:numPr>
      </w:pPr>
      <w:r>
        <w:t>Display results to user, user selects carrier.  Carrier selection is limited by the account type.</w:t>
      </w:r>
      <w:r w:rsidR="00F24B0A">
        <w:t xml:space="preserve">  This must be hardcoded into the flow of the site.</w:t>
      </w:r>
    </w:p>
    <w:p w:rsidR="00BA3ADD" w:rsidRDefault="00BA3ADD" w:rsidP="00BA3ADD">
      <w:pPr>
        <w:pStyle w:val="ListParagraph"/>
      </w:pPr>
      <w:r>
        <w:t>Flow moves to the device selection page</w:t>
      </w:r>
    </w:p>
    <w:p w:rsidR="00BA3ADD" w:rsidRDefault="00BA3ADD" w:rsidP="00466DD3">
      <w:pPr>
        <w:pStyle w:val="ListParagraph"/>
        <w:numPr>
          <w:ilvl w:val="1"/>
          <w:numId w:val="4"/>
        </w:numPr>
      </w:pPr>
      <w:r>
        <w:t xml:space="preserve">API Call </w:t>
      </w:r>
      <w:r>
        <w:sym w:font="Wingdings" w:char="F0E0"/>
      </w:r>
      <w:r>
        <w:t xml:space="preserve"> GetProducts(PartnerID,InventoryType=DEVICE,</w:t>
      </w:r>
      <w:r w:rsidR="00823ED6">
        <w:t>Details=0x0</w:t>
      </w:r>
      <w:r w:rsidR="00722F89">
        <w:t>2</w:t>
      </w:r>
      <w:r w:rsidR="00823ED6">
        <w:t>,Carrier=User Selected)</w:t>
      </w:r>
    </w:p>
    <w:p w:rsidR="00823ED6" w:rsidRDefault="00823ED6" w:rsidP="00466DD3">
      <w:pPr>
        <w:pStyle w:val="ListParagraph"/>
        <w:numPr>
          <w:ilvl w:val="2"/>
          <w:numId w:val="4"/>
        </w:numPr>
      </w:pPr>
      <w:r>
        <w:t>Save the returned products</w:t>
      </w:r>
      <w:r w:rsidR="00722F89">
        <w:t>, features, associations,dependencies</w:t>
      </w:r>
      <w:r>
        <w:t xml:space="preserve"> into local session variables</w:t>
      </w:r>
    </w:p>
    <w:p w:rsidR="00962C02" w:rsidRDefault="00962C02" w:rsidP="00466DD3">
      <w:pPr>
        <w:pStyle w:val="ListParagraph"/>
        <w:numPr>
          <w:ilvl w:val="1"/>
          <w:numId w:val="4"/>
        </w:numPr>
      </w:pPr>
      <w:r>
        <w:t>Display phone selection page to user, user selects phones</w:t>
      </w:r>
    </w:p>
    <w:p w:rsidR="00962C02" w:rsidRDefault="00962C02" w:rsidP="00466DD3">
      <w:pPr>
        <w:pStyle w:val="ListParagraph"/>
        <w:numPr>
          <w:ilvl w:val="1"/>
          <w:numId w:val="4"/>
        </w:numPr>
      </w:pPr>
      <w:r>
        <w:t>For each phone selected</w:t>
      </w:r>
    </w:p>
    <w:p w:rsidR="00962C02" w:rsidRDefault="00962C02" w:rsidP="00466DD3">
      <w:pPr>
        <w:pStyle w:val="ListParagraph"/>
        <w:numPr>
          <w:ilvl w:val="2"/>
          <w:numId w:val="4"/>
        </w:numPr>
      </w:pPr>
      <w:r>
        <w:t xml:space="preserve">API Call </w:t>
      </w:r>
      <w:r>
        <w:sym w:font="Wingdings" w:char="F0E0"/>
      </w:r>
      <w:r>
        <w:t xml:space="preserve"> AddOrderDevice(OrderID,ProductID of device, 0x01)</w:t>
      </w:r>
    </w:p>
    <w:p w:rsidR="00962C02" w:rsidRDefault="00962C02" w:rsidP="00466DD3">
      <w:pPr>
        <w:pStyle w:val="ListParagraph"/>
        <w:numPr>
          <w:ilvl w:val="3"/>
          <w:numId w:val="4"/>
        </w:numPr>
      </w:pPr>
      <w:r>
        <w:t>Save returned LineID in local order session array</w:t>
      </w:r>
    </w:p>
    <w:p w:rsidR="005448F8" w:rsidRDefault="005448F8" w:rsidP="005448F8">
      <w:pPr>
        <w:pStyle w:val="ListParagraph"/>
      </w:pPr>
      <w:r>
        <w:t>Next page in flow is plan selection</w:t>
      </w:r>
    </w:p>
    <w:p w:rsidR="005448F8" w:rsidRDefault="005448F8" w:rsidP="00466DD3">
      <w:pPr>
        <w:pStyle w:val="ListParagraph"/>
        <w:numPr>
          <w:ilvl w:val="1"/>
          <w:numId w:val="4"/>
        </w:numPr>
      </w:pPr>
      <w:r>
        <w:t xml:space="preserve">API Call </w:t>
      </w:r>
      <w:r>
        <w:sym w:font="Wingdings" w:char="F0E0"/>
      </w:r>
      <w:r>
        <w:t xml:space="preserve"> GetProducts(PartnerID,InventoryType=PLAN,Details=0x02,Carrier=User Selected)</w:t>
      </w:r>
    </w:p>
    <w:p w:rsidR="005448F8" w:rsidRDefault="005448F8" w:rsidP="00466DD3">
      <w:pPr>
        <w:pStyle w:val="ListParagraph"/>
        <w:numPr>
          <w:ilvl w:val="2"/>
          <w:numId w:val="4"/>
        </w:numPr>
      </w:pPr>
      <w:r>
        <w:t xml:space="preserve">Save the returned </w:t>
      </w:r>
      <w:r w:rsidR="00722F89">
        <w:t>plans, features,</w:t>
      </w:r>
      <w:r w:rsidR="00465866">
        <w:t xml:space="preserve"> and plan dependencies</w:t>
      </w:r>
      <w:r>
        <w:t xml:space="preserve"> into local session variables</w:t>
      </w:r>
    </w:p>
    <w:p w:rsidR="00465866" w:rsidRDefault="00465866" w:rsidP="00466DD3">
      <w:pPr>
        <w:pStyle w:val="ListParagraph"/>
        <w:numPr>
          <w:ilvl w:val="1"/>
          <w:numId w:val="4"/>
        </w:numPr>
      </w:pPr>
      <w:r>
        <w:t xml:space="preserve">API Call </w:t>
      </w:r>
      <w:r>
        <w:sym w:font="Wingdings" w:char="F0E0"/>
      </w:r>
      <w:r>
        <w:t xml:space="preserve"> GetProductDependencies(PartnerID, SelectedDeviceProductIDArray, PLAN group)</w:t>
      </w:r>
    </w:p>
    <w:p w:rsidR="005448F8" w:rsidRDefault="005448F8" w:rsidP="00466DD3">
      <w:pPr>
        <w:pStyle w:val="ListParagraph"/>
        <w:numPr>
          <w:ilvl w:val="2"/>
          <w:numId w:val="4"/>
        </w:numPr>
      </w:pPr>
      <w:r>
        <w:t xml:space="preserve">Match up the device dependency limits with the returned plans in order to display which plans are available for each device and which plans must be selected to move to the next page in the flow.  Review the plan dependency array </w:t>
      </w:r>
      <w:r w:rsidR="00465866">
        <w:t xml:space="preserve">from the plan GetProducts call </w:t>
      </w:r>
      <w:r>
        <w:t>as well to ensure all plan dependencies are accounted for.  There may be cases where a particular voice plan requires a text or data plan.</w:t>
      </w:r>
    </w:p>
    <w:p w:rsidR="005448F8" w:rsidRDefault="00327B59" w:rsidP="00466DD3">
      <w:pPr>
        <w:pStyle w:val="ListParagraph"/>
        <w:numPr>
          <w:ilvl w:val="1"/>
          <w:numId w:val="4"/>
        </w:numPr>
      </w:pPr>
      <w:r>
        <w:t>Display the plan selected page, user selects plan(s)</w:t>
      </w:r>
    </w:p>
    <w:p w:rsidR="00327B59" w:rsidRDefault="00327B59" w:rsidP="00466DD3">
      <w:pPr>
        <w:pStyle w:val="ListParagraph"/>
        <w:numPr>
          <w:ilvl w:val="1"/>
          <w:numId w:val="4"/>
        </w:numPr>
      </w:pPr>
      <w:r>
        <w:lastRenderedPageBreak/>
        <w:t>For each plan selected</w:t>
      </w:r>
    </w:p>
    <w:p w:rsidR="00327B59" w:rsidRDefault="00327B59" w:rsidP="00466DD3">
      <w:pPr>
        <w:pStyle w:val="ListParagraph"/>
        <w:numPr>
          <w:ilvl w:val="2"/>
          <w:numId w:val="4"/>
        </w:numPr>
      </w:pPr>
      <w:r>
        <w:t xml:space="preserve">API Call </w:t>
      </w:r>
      <w:r>
        <w:sym w:font="Wingdings" w:char="F0E0"/>
      </w:r>
      <w:r>
        <w:t xml:space="preserve"> AddOrderAirtimeProduct(OrderID, LineID of device, ProductID, prepaid flag)</w:t>
      </w:r>
    </w:p>
    <w:p w:rsidR="00327B59" w:rsidRDefault="00327B59" w:rsidP="00466DD3">
      <w:pPr>
        <w:pStyle w:val="ListParagraph"/>
        <w:numPr>
          <w:ilvl w:val="3"/>
          <w:numId w:val="4"/>
        </w:numPr>
      </w:pPr>
      <w:r>
        <w:t>Save returned LineID in local order session array</w:t>
      </w:r>
    </w:p>
    <w:p w:rsidR="00DD20B3" w:rsidRDefault="00DD20B3" w:rsidP="00DD20B3">
      <w:pPr>
        <w:pStyle w:val="ListParagraph"/>
      </w:pPr>
      <w:r>
        <w:t>The next page may be for adding Accessories</w:t>
      </w:r>
    </w:p>
    <w:p w:rsidR="00DD20B3" w:rsidRDefault="00DD20B3" w:rsidP="00466DD3">
      <w:pPr>
        <w:pStyle w:val="ListParagraph"/>
        <w:numPr>
          <w:ilvl w:val="1"/>
          <w:numId w:val="4"/>
        </w:numPr>
      </w:pPr>
      <w:r>
        <w:t xml:space="preserve">API Call </w:t>
      </w:r>
      <w:r>
        <w:sym w:font="Wingdings" w:char="F0E0"/>
      </w:r>
      <w:r>
        <w:t xml:space="preserve"> GetProducts(PartnerID,InventoryType=ACCESSORY,Details=0x02,Carrier=UserSelected)</w:t>
      </w:r>
    </w:p>
    <w:p w:rsidR="00DD20B3" w:rsidRDefault="00DD20B3" w:rsidP="00466DD3">
      <w:pPr>
        <w:pStyle w:val="ListParagraph"/>
        <w:numPr>
          <w:ilvl w:val="2"/>
          <w:numId w:val="4"/>
        </w:numPr>
      </w:pPr>
      <w:r>
        <w:t>Save the returned products,features,dependencies into local session variables.</w:t>
      </w:r>
    </w:p>
    <w:p w:rsidR="00DD20B3" w:rsidRDefault="00DD20B3" w:rsidP="00466DD3">
      <w:pPr>
        <w:pStyle w:val="ListParagraph"/>
        <w:numPr>
          <w:ilvl w:val="1"/>
          <w:numId w:val="4"/>
        </w:numPr>
      </w:pPr>
      <w:r>
        <w:t xml:space="preserve">API Call </w:t>
      </w:r>
      <w:r>
        <w:sym w:font="Wingdings" w:char="F0E0"/>
      </w:r>
      <w:r>
        <w:t xml:space="preserve"> GetProductDependencies(PartnerID, SelectedPhonesProductIDArray, ACCESSORY)</w:t>
      </w:r>
    </w:p>
    <w:p w:rsidR="00DD20B3" w:rsidRDefault="00DD20B3" w:rsidP="00466DD3">
      <w:pPr>
        <w:pStyle w:val="ListParagraph"/>
        <w:numPr>
          <w:ilvl w:val="2"/>
          <w:numId w:val="4"/>
        </w:numPr>
      </w:pPr>
      <w:r>
        <w:t>Match up the dependency requirements of the phones to determine which accessory goes with which phone.</w:t>
      </w:r>
    </w:p>
    <w:p w:rsidR="00DD20B3" w:rsidRDefault="00DD20B3" w:rsidP="00466DD3">
      <w:pPr>
        <w:pStyle w:val="ListParagraph"/>
        <w:numPr>
          <w:ilvl w:val="1"/>
          <w:numId w:val="4"/>
        </w:numPr>
      </w:pPr>
      <w:r>
        <w:t>Display the available accessories</w:t>
      </w:r>
    </w:p>
    <w:p w:rsidR="00DD20B3" w:rsidRDefault="00DD20B3" w:rsidP="00466DD3">
      <w:pPr>
        <w:pStyle w:val="ListParagraph"/>
        <w:numPr>
          <w:ilvl w:val="1"/>
          <w:numId w:val="4"/>
        </w:numPr>
      </w:pPr>
      <w:r>
        <w:t>For each plan selected</w:t>
      </w:r>
    </w:p>
    <w:p w:rsidR="00DD20B3" w:rsidRDefault="00DD20B3" w:rsidP="00466DD3">
      <w:pPr>
        <w:pStyle w:val="ListParagraph"/>
        <w:numPr>
          <w:ilvl w:val="2"/>
          <w:numId w:val="4"/>
        </w:numPr>
      </w:pPr>
      <w:r>
        <w:t xml:space="preserve">API Call </w:t>
      </w:r>
      <w:r>
        <w:sym w:font="Wingdings" w:char="F0E0"/>
      </w:r>
      <w:r>
        <w:t xml:space="preserve"> AddOrderAccessoryProduct(OrderID,LineID of device,ProductID)</w:t>
      </w:r>
    </w:p>
    <w:p w:rsidR="00DD20B3" w:rsidRDefault="00DD20B3" w:rsidP="00466DD3">
      <w:pPr>
        <w:pStyle w:val="ListParagraph"/>
        <w:numPr>
          <w:ilvl w:val="3"/>
          <w:numId w:val="4"/>
        </w:numPr>
      </w:pPr>
      <w:r>
        <w:t>Save returned LineID in local order session array</w:t>
      </w:r>
    </w:p>
    <w:p w:rsidR="00327B59" w:rsidRDefault="00537B41" w:rsidP="00537B41">
      <w:pPr>
        <w:pStyle w:val="ListParagraph"/>
      </w:pPr>
      <w:r>
        <w:t>Extended service plan selected could be next for some sites</w:t>
      </w:r>
    </w:p>
    <w:p w:rsidR="00537B41" w:rsidRDefault="00537B41" w:rsidP="00466DD3">
      <w:pPr>
        <w:pStyle w:val="ListParagraph"/>
        <w:numPr>
          <w:ilvl w:val="1"/>
          <w:numId w:val="4"/>
        </w:numPr>
      </w:pPr>
      <w:r>
        <w:t xml:space="preserve">API Call </w:t>
      </w:r>
      <w:r>
        <w:sym w:font="Wingdings" w:char="F0E0"/>
      </w:r>
      <w:r>
        <w:t xml:space="preserve"> GetProducts(PartnerID,InventoryType=EXTENDED,Details=0x02,Carrier=UserSelected)</w:t>
      </w:r>
    </w:p>
    <w:p w:rsidR="00537B41" w:rsidRDefault="00537B41" w:rsidP="00466DD3">
      <w:pPr>
        <w:pStyle w:val="ListParagraph"/>
        <w:numPr>
          <w:ilvl w:val="2"/>
          <w:numId w:val="4"/>
        </w:numPr>
      </w:pPr>
      <w:r>
        <w:t>Save the returned products</w:t>
      </w:r>
      <w:r w:rsidR="00993A6B">
        <w:t>,features,dependencies</w:t>
      </w:r>
      <w:r>
        <w:t xml:space="preserve"> into local session variables.</w:t>
      </w:r>
    </w:p>
    <w:p w:rsidR="00465866" w:rsidRDefault="00465866" w:rsidP="00466DD3">
      <w:pPr>
        <w:pStyle w:val="ListParagraph"/>
        <w:numPr>
          <w:ilvl w:val="1"/>
          <w:numId w:val="4"/>
        </w:numPr>
      </w:pPr>
      <w:r>
        <w:t xml:space="preserve">API Call </w:t>
      </w:r>
      <w:r>
        <w:sym w:font="Wingdings" w:char="F0E0"/>
      </w:r>
      <w:r>
        <w:t xml:space="preserve"> GetProductDependencies(PartnerID, SelectedPhones/PlansProductIDArray, EXTENDED)</w:t>
      </w:r>
    </w:p>
    <w:p w:rsidR="00537B41" w:rsidRDefault="00537B41" w:rsidP="00466DD3">
      <w:pPr>
        <w:pStyle w:val="ListParagraph"/>
        <w:numPr>
          <w:ilvl w:val="2"/>
          <w:numId w:val="4"/>
        </w:numPr>
      </w:pPr>
      <w:r>
        <w:t>Match up the dependency requirements of both the phones and plans to determine which extended service plans can be offered for each phone (or possibly plan).</w:t>
      </w:r>
    </w:p>
    <w:p w:rsidR="00537B41" w:rsidRDefault="00537B41" w:rsidP="00466DD3">
      <w:pPr>
        <w:pStyle w:val="ListParagraph"/>
        <w:numPr>
          <w:ilvl w:val="1"/>
          <w:numId w:val="4"/>
        </w:numPr>
      </w:pPr>
      <w:r>
        <w:t>Display the available extended service plans(s)</w:t>
      </w:r>
    </w:p>
    <w:p w:rsidR="00537B41" w:rsidRDefault="00537B41" w:rsidP="00466DD3">
      <w:pPr>
        <w:pStyle w:val="ListParagraph"/>
        <w:numPr>
          <w:ilvl w:val="1"/>
          <w:numId w:val="4"/>
        </w:numPr>
      </w:pPr>
      <w:r>
        <w:t>For each plan selected</w:t>
      </w:r>
    </w:p>
    <w:p w:rsidR="00537B41" w:rsidRDefault="00537B41" w:rsidP="00466DD3">
      <w:pPr>
        <w:pStyle w:val="ListParagraph"/>
        <w:numPr>
          <w:ilvl w:val="2"/>
          <w:numId w:val="4"/>
        </w:numPr>
      </w:pPr>
      <w:r>
        <w:t xml:space="preserve">API Call </w:t>
      </w:r>
      <w:r>
        <w:sym w:font="Wingdings" w:char="F0E0"/>
      </w:r>
      <w:r>
        <w:t xml:space="preserve"> AddOrderExtendedProduct(OrderID,LineID of device/plan,ProductID)</w:t>
      </w:r>
    </w:p>
    <w:p w:rsidR="00537B41" w:rsidRDefault="00537B41" w:rsidP="00466DD3">
      <w:pPr>
        <w:pStyle w:val="ListParagraph"/>
        <w:numPr>
          <w:ilvl w:val="3"/>
          <w:numId w:val="4"/>
        </w:numPr>
      </w:pPr>
      <w:r>
        <w:t>Save returned LineID in local order session array</w:t>
      </w:r>
    </w:p>
    <w:p w:rsidR="00537B41" w:rsidRDefault="002B5543" w:rsidP="00537B41">
      <w:pPr>
        <w:pStyle w:val="ListParagraph"/>
      </w:pPr>
      <w:r>
        <w:t>Now entering the order account/payment page</w:t>
      </w:r>
    </w:p>
    <w:p w:rsidR="002B5543" w:rsidRDefault="002B5543" w:rsidP="00466DD3">
      <w:pPr>
        <w:pStyle w:val="ListParagraph"/>
        <w:numPr>
          <w:ilvl w:val="1"/>
          <w:numId w:val="4"/>
        </w:numPr>
      </w:pPr>
      <w:r>
        <w:t>If user is not logged in, ask them again if they have an account and would like to login</w:t>
      </w:r>
    </w:p>
    <w:p w:rsidR="002B5543" w:rsidRDefault="002B5543" w:rsidP="00466DD3">
      <w:pPr>
        <w:pStyle w:val="ListParagraph"/>
        <w:numPr>
          <w:ilvl w:val="2"/>
          <w:numId w:val="4"/>
        </w:numPr>
      </w:pPr>
      <w:r>
        <w:t>If user attempts login</w:t>
      </w:r>
    </w:p>
    <w:p w:rsidR="002B5543" w:rsidRDefault="002B5543" w:rsidP="00466DD3">
      <w:pPr>
        <w:pStyle w:val="ListParagraph"/>
        <w:numPr>
          <w:ilvl w:val="3"/>
          <w:numId w:val="4"/>
        </w:numPr>
      </w:pPr>
      <w:r>
        <w:t xml:space="preserve">API Call </w:t>
      </w:r>
      <w:r>
        <w:sym w:font="Wingdings" w:char="F0E0"/>
      </w:r>
      <w:r>
        <w:t xml:space="preserve"> GetConsumerAccountsLookup(username)</w:t>
      </w:r>
    </w:p>
    <w:p w:rsidR="002B5543" w:rsidRDefault="002B5543" w:rsidP="00466DD3">
      <w:pPr>
        <w:pStyle w:val="ListParagraph"/>
        <w:numPr>
          <w:ilvl w:val="3"/>
          <w:numId w:val="4"/>
        </w:numPr>
      </w:pPr>
      <w:r>
        <w:t xml:space="preserve">API Call </w:t>
      </w:r>
      <w:r>
        <w:sym w:font="Wingdings" w:char="F0E0"/>
      </w:r>
      <w:r>
        <w:t xml:space="preserve"> AuthenticateConsumerAccount(customer id, username, password)</w:t>
      </w:r>
    </w:p>
    <w:p w:rsidR="002B5543" w:rsidRDefault="002B5543" w:rsidP="00466DD3">
      <w:pPr>
        <w:pStyle w:val="ListParagraph"/>
        <w:numPr>
          <w:ilvl w:val="3"/>
          <w:numId w:val="4"/>
        </w:numPr>
      </w:pPr>
      <w:r>
        <w:t xml:space="preserve">API Call </w:t>
      </w:r>
      <w:r>
        <w:sym w:font="Wingdings" w:char="F0E0"/>
      </w:r>
      <w:r>
        <w:t xml:space="preserve"> MoveOrderToExistingCustomer(OrderID,existing CustomerID)</w:t>
      </w:r>
    </w:p>
    <w:p w:rsidR="002B5543" w:rsidRDefault="002B5543" w:rsidP="00466DD3">
      <w:pPr>
        <w:pStyle w:val="ListParagraph"/>
        <w:numPr>
          <w:ilvl w:val="3"/>
          <w:numId w:val="4"/>
        </w:numPr>
      </w:pPr>
      <w:r>
        <w:t>Reset CustomerID in local session variable</w:t>
      </w:r>
      <w:r w:rsidR="0072648C">
        <w:t xml:space="preserve"> to the real Customer ID</w:t>
      </w:r>
    </w:p>
    <w:p w:rsidR="002B5543" w:rsidRDefault="002B5543" w:rsidP="00466DD3">
      <w:pPr>
        <w:pStyle w:val="ListParagraph"/>
        <w:numPr>
          <w:ilvl w:val="1"/>
          <w:numId w:val="4"/>
        </w:numPr>
      </w:pPr>
      <w:r>
        <w:t>Display the account and billing application page</w:t>
      </w:r>
    </w:p>
    <w:p w:rsidR="002B5543" w:rsidRDefault="002B5543" w:rsidP="00466DD3">
      <w:pPr>
        <w:pStyle w:val="ListParagraph"/>
        <w:numPr>
          <w:ilvl w:val="2"/>
          <w:numId w:val="4"/>
        </w:numPr>
      </w:pPr>
      <w:r>
        <w:t>If user is logged in, prefill the billing, shipping, and payment info</w:t>
      </w:r>
    </w:p>
    <w:p w:rsidR="002B5543" w:rsidRDefault="002B5543" w:rsidP="00466DD3">
      <w:pPr>
        <w:pStyle w:val="ListParagraph"/>
        <w:numPr>
          <w:ilvl w:val="2"/>
          <w:numId w:val="4"/>
        </w:numPr>
      </w:pPr>
      <w:r>
        <w:t>User then enters or updates billing, shipping, payment info and submits order</w:t>
      </w:r>
    </w:p>
    <w:p w:rsidR="002B5543" w:rsidRDefault="002B5543" w:rsidP="00466DD3">
      <w:pPr>
        <w:pStyle w:val="ListParagraph"/>
        <w:numPr>
          <w:ilvl w:val="2"/>
          <w:numId w:val="4"/>
        </w:numPr>
      </w:pPr>
      <w:r>
        <w:t>If existing customer</w:t>
      </w:r>
    </w:p>
    <w:p w:rsidR="00993A6B" w:rsidRDefault="00993A6B" w:rsidP="00466DD3">
      <w:pPr>
        <w:pStyle w:val="ListParagraph"/>
        <w:numPr>
          <w:ilvl w:val="3"/>
          <w:numId w:val="4"/>
        </w:numPr>
      </w:pPr>
      <w:r>
        <w:t>If site allows one-time shipping location and payment</w:t>
      </w:r>
      <w:r w:rsidR="00520E49">
        <w:t xml:space="preserve"> info you may need to override the default shipping, billing, and payment profiles set on the customer account.  Use the following API calls as needed depending upon how the site flow is coded.</w:t>
      </w:r>
    </w:p>
    <w:p w:rsidR="005974E5" w:rsidRDefault="005974E5" w:rsidP="00466DD3">
      <w:pPr>
        <w:pStyle w:val="ListParagraph"/>
        <w:numPr>
          <w:ilvl w:val="4"/>
          <w:numId w:val="4"/>
        </w:numPr>
      </w:pPr>
      <w:r>
        <w:t xml:space="preserve">API Call </w:t>
      </w:r>
      <w:r>
        <w:sym w:font="Wingdings" w:char="F0E0"/>
      </w:r>
      <w:r>
        <w:t xml:space="preserve"> Add Order Location(OrderID, Shipping Location Flag)</w:t>
      </w:r>
    </w:p>
    <w:p w:rsidR="005974E5" w:rsidRDefault="00520E49" w:rsidP="00466DD3">
      <w:pPr>
        <w:pStyle w:val="ListParagraph"/>
        <w:numPr>
          <w:ilvl w:val="4"/>
          <w:numId w:val="4"/>
        </w:numPr>
      </w:pPr>
      <w:r>
        <w:t xml:space="preserve">API Call </w:t>
      </w:r>
      <w:r>
        <w:sym w:font="Wingdings" w:char="F0E0"/>
      </w:r>
      <w:r>
        <w:t xml:space="preserve"> Add Payment Profile(Payment Info, Billing Location Info)</w:t>
      </w:r>
    </w:p>
    <w:p w:rsidR="00993A6B" w:rsidRDefault="00520E49" w:rsidP="00466DD3">
      <w:pPr>
        <w:pStyle w:val="ListParagraph"/>
        <w:numPr>
          <w:ilvl w:val="3"/>
          <w:numId w:val="4"/>
        </w:numPr>
      </w:pPr>
      <w:r>
        <w:t xml:space="preserve">Else the customer wants to update their profile or use the defaults.  </w:t>
      </w:r>
    </w:p>
    <w:p w:rsidR="002B5543" w:rsidRDefault="002B5543" w:rsidP="00466DD3">
      <w:pPr>
        <w:pStyle w:val="ListParagraph"/>
        <w:numPr>
          <w:ilvl w:val="4"/>
          <w:numId w:val="4"/>
        </w:numPr>
      </w:pPr>
      <w:r>
        <w:t>Update billing, shipping, payment info</w:t>
      </w:r>
      <w:r w:rsidR="00993A6B">
        <w:t xml:space="preserve"> on current Customer profile</w:t>
      </w:r>
      <w:r w:rsidR="00520E49">
        <w:t xml:space="preserve"> is user wishes</w:t>
      </w:r>
    </w:p>
    <w:p w:rsidR="00520E49" w:rsidRDefault="00520E49" w:rsidP="00466DD3">
      <w:pPr>
        <w:pStyle w:val="ListParagraph"/>
        <w:numPr>
          <w:ilvl w:val="5"/>
          <w:numId w:val="4"/>
        </w:numPr>
      </w:pPr>
      <w:r>
        <w:t xml:space="preserve">API Call </w:t>
      </w:r>
      <w:r>
        <w:sym w:font="Wingdings" w:char="F0E0"/>
      </w:r>
      <w:r>
        <w:t xml:space="preserve"> AddPaymentProfile to add new payment and billing info  or </w:t>
      </w:r>
    </w:p>
    <w:p w:rsidR="005974E5" w:rsidRDefault="00520E49" w:rsidP="00466DD3">
      <w:pPr>
        <w:pStyle w:val="ListParagraph"/>
        <w:numPr>
          <w:ilvl w:val="5"/>
          <w:numId w:val="4"/>
        </w:numPr>
      </w:pPr>
      <w:r>
        <w:t xml:space="preserve">API Call </w:t>
      </w:r>
      <w:r>
        <w:sym w:font="Wingdings" w:char="F0E0"/>
      </w:r>
      <w:r>
        <w:t xml:space="preserve"> ChangePaymentProfile to update existing payment and billing info</w:t>
      </w:r>
    </w:p>
    <w:p w:rsidR="00520E49" w:rsidRDefault="00520E49" w:rsidP="00466DD3">
      <w:pPr>
        <w:pStyle w:val="ListParagraph"/>
        <w:numPr>
          <w:ilvl w:val="5"/>
          <w:numId w:val="4"/>
        </w:numPr>
      </w:pPr>
      <w:r>
        <w:t xml:space="preserve">API Call </w:t>
      </w:r>
      <w:r>
        <w:sym w:font="Wingdings" w:char="F0E0"/>
      </w:r>
      <w:r>
        <w:t xml:space="preserve"> ChangeConsumerAccount(Shipping Location Info)</w:t>
      </w:r>
    </w:p>
    <w:p w:rsidR="002B5543" w:rsidRDefault="002B5543" w:rsidP="00466DD3">
      <w:pPr>
        <w:pStyle w:val="ListParagraph"/>
        <w:numPr>
          <w:ilvl w:val="2"/>
          <w:numId w:val="4"/>
        </w:numPr>
      </w:pPr>
      <w:r>
        <w:lastRenderedPageBreak/>
        <w:t xml:space="preserve">If </w:t>
      </w:r>
      <w:r w:rsidR="00520E49">
        <w:t xml:space="preserve">this is </w:t>
      </w:r>
      <w:r>
        <w:t xml:space="preserve">not </w:t>
      </w:r>
      <w:r w:rsidR="00520E49">
        <w:t xml:space="preserve">an </w:t>
      </w:r>
      <w:r>
        <w:t>existing customer</w:t>
      </w:r>
      <w:r w:rsidR="00520E49">
        <w:t xml:space="preserve"> we need to create a consumer account and move the anonymous order over.</w:t>
      </w:r>
    </w:p>
    <w:p w:rsidR="002B5543" w:rsidRDefault="002B5543" w:rsidP="00466DD3">
      <w:pPr>
        <w:pStyle w:val="ListParagraph"/>
        <w:numPr>
          <w:ilvl w:val="3"/>
          <w:numId w:val="4"/>
        </w:numPr>
      </w:pPr>
      <w:r>
        <w:t xml:space="preserve">API Call </w:t>
      </w:r>
      <w:r>
        <w:sym w:font="Wingdings" w:char="F0E0"/>
      </w:r>
      <w:r>
        <w:t xml:space="preserve"> AddConsumerAccount</w:t>
      </w:r>
      <w:r w:rsidR="00006598">
        <w:t>(…</w:t>
      </w:r>
      <w:r w:rsidR="00520E49">
        <w:t xml:space="preserve">shipping, billing </w:t>
      </w:r>
      <w:r w:rsidR="00006598">
        <w:t>info from user…)</w:t>
      </w:r>
    </w:p>
    <w:p w:rsidR="00520E49" w:rsidRDefault="00520E49" w:rsidP="00466DD3">
      <w:pPr>
        <w:pStyle w:val="ListParagraph"/>
        <w:numPr>
          <w:ilvl w:val="3"/>
          <w:numId w:val="4"/>
        </w:numPr>
      </w:pPr>
      <w:r>
        <w:t xml:space="preserve">API Call </w:t>
      </w:r>
      <w:r>
        <w:sym w:font="Wingdings" w:char="F0E0"/>
      </w:r>
      <w:r>
        <w:t xml:space="preserve"> AddPaymentProfile</w:t>
      </w:r>
      <w:r w:rsidR="00AA7360">
        <w:t>(Payment Info, Billing Info(if needed))</w:t>
      </w:r>
    </w:p>
    <w:p w:rsidR="00AA7360" w:rsidRDefault="00AA7360" w:rsidP="00466DD3">
      <w:pPr>
        <w:pStyle w:val="ListParagraph"/>
        <w:numPr>
          <w:ilvl w:val="3"/>
          <w:numId w:val="4"/>
        </w:numPr>
      </w:pPr>
      <w:r>
        <w:t xml:space="preserve">API Call </w:t>
      </w:r>
      <w:r>
        <w:sym w:font="Wingdings" w:char="F0E0"/>
      </w:r>
      <w:r>
        <w:t xml:space="preserve"> SetConsumerPaymentAccount(new Customer ID, Payment Profile ID) to set the default payment profile for this customer account.</w:t>
      </w:r>
    </w:p>
    <w:p w:rsidR="00006598" w:rsidRDefault="00006598" w:rsidP="00466DD3">
      <w:pPr>
        <w:pStyle w:val="ListParagraph"/>
        <w:numPr>
          <w:ilvl w:val="3"/>
          <w:numId w:val="4"/>
        </w:numPr>
      </w:pPr>
      <w:r>
        <w:t xml:space="preserve">API Call </w:t>
      </w:r>
      <w:r>
        <w:sym w:font="Wingdings" w:char="F0E0"/>
      </w:r>
      <w:r>
        <w:t xml:space="preserve"> MoveOrderToExistingCustomer(OrderID,new CustomerID)</w:t>
      </w:r>
      <w:r w:rsidR="00AA7360">
        <w:t xml:space="preserve"> moves the order from the anonymous customer account over to the newly created named account.</w:t>
      </w:r>
    </w:p>
    <w:p w:rsidR="00006598" w:rsidRDefault="00006598" w:rsidP="00466DD3">
      <w:pPr>
        <w:pStyle w:val="ListParagraph"/>
        <w:numPr>
          <w:ilvl w:val="3"/>
          <w:numId w:val="4"/>
        </w:numPr>
      </w:pPr>
      <w:r>
        <w:t>Reset CustomerID in local session variable</w:t>
      </w:r>
    </w:p>
    <w:p w:rsidR="00AA7360" w:rsidRDefault="00AA7360" w:rsidP="00466DD3">
      <w:pPr>
        <w:pStyle w:val="ListParagraph"/>
        <w:numPr>
          <w:ilvl w:val="2"/>
          <w:numId w:val="4"/>
        </w:numPr>
      </w:pPr>
      <w:r>
        <w:t>Now that we have a payment profile identified, set it on the order so we know how to charge the customer.</w:t>
      </w:r>
    </w:p>
    <w:p w:rsidR="00AA7360" w:rsidRDefault="00AA7360" w:rsidP="00466DD3">
      <w:pPr>
        <w:pStyle w:val="ListParagraph"/>
        <w:numPr>
          <w:ilvl w:val="3"/>
          <w:numId w:val="4"/>
        </w:numPr>
      </w:pPr>
      <w:r>
        <w:t xml:space="preserve">API Call </w:t>
      </w:r>
      <w:r>
        <w:sym w:font="Wingdings" w:char="F0E0"/>
      </w:r>
      <w:r>
        <w:t xml:space="preserve"> SetOrderPaymentAccount(Order ID, Payment Profile ID)</w:t>
      </w:r>
    </w:p>
    <w:p w:rsidR="00882778" w:rsidRDefault="00882778" w:rsidP="00466DD3">
      <w:pPr>
        <w:pStyle w:val="ListParagraph"/>
        <w:numPr>
          <w:ilvl w:val="1"/>
          <w:numId w:val="4"/>
        </w:numPr>
      </w:pPr>
      <w:r>
        <w:t>Confirm the Order Total</w:t>
      </w:r>
      <w:r w:rsidR="0025239E">
        <w:t xml:space="preserve"> with the customer</w:t>
      </w:r>
    </w:p>
    <w:p w:rsidR="0025239E" w:rsidRDefault="0025239E" w:rsidP="00466DD3">
      <w:pPr>
        <w:pStyle w:val="ListParagraph"/>
        <w:numPr>
          <w:ilvl w:val="2"/>
          <w:numId w:val="4"/>
        </w:numPr>
      </w:pPr>
      <w:r>
        <w:t xml:space="preserve">API Call </w:t>
      </w:r>
      <w:r>
        <w:sym w:font="Wingdings" w:char="F0E0"/>
      </w:r>
      <w:r>
        <w:t xml:space="preserve"> GetOrderQuote(Order ID) returns a detailed order with tax and totals</w:t>
      </w:r>
    </w:p>
    <w:p w:rsidR="0025239E" w:rsidRDefault="0025239E" w:rsidP="00466DD3">
      <w:pPr>
        <w:pStyle w:val="ListParagraph"/>
        <w:numPr>
          <w:ilvl w:val="2"/>
          <w:numId w:val="4"/>
        </w:numPr>
      </w:pPr>
      <w:r>
        <w:t>Display the details to the customer and wait for button click confirmation before moving to the finalize order step.</w:t>
      </w:r>
    </w:p>
    <w:p w:rsidR="00006598" w:rsidRDefault="00006598" w:rsidP="00466DD3">
      <w:pPr>
        <w:pStyle w:val="ListParagraph"/>
        <w:numPr>
          <w:ilvl w:val="1"/>
          <w:numId w:val="4"/>
        </w:numPr>
      </w:pPr>
      <w:r>
        <w:t>Finalize the order</w:t>
      </w:r>
    </w:p>
    <w:p w:rsidR="00006598" w:rsidRDefault="00006598" w:rsidP="00466DD3">
      <w:pPr>
        <w:pStyle w:val="ListParagraph"/>
        <w:numPr>
          <w:ilvl w:val="2"/>
          <w:numId w:val="4"/>
        </w:numPr>
      </w:pPr>
      <w:r>
        <w:t xml:space="preserve">API Call </w:t>
      </w:r>
      <w:r>
        <w:sym w:font="Wingdings" w:char="F0E0"/>
      </w:r>
      <w:r>
        <w:t xml:space="preserve"> AuthorizePayment(CustomerID, PaymentProfileID, amount…)</w:t>
      </w:r>
    </w:p>
    <w:p w:rsidR="00006598" w:rsidRDefault="00006598" w:rsidP="00466DD3">
      <w:pPr>
        <w:pStyle w:val="ListParagraph"/>
        <w:numPr>
          <w:ilvl w:val="2"/>
          <w:numId w:val="4"/>
        </w:numPr>
      </w:pPr>
      <w:r>
        <w:t xml:space="preserve">API Call </w:t>
      </w:r>
      <w:r>
        <w:sym w:font="Wingdings" w:char="F0E0"/>
      </w:r>
      <w:r>
        <w:t xml:space="preserve"> PlaceOrder(OrderID)</w:t>
      </w:r>
    </w:p>
    <w:p w:rsidR="00BD41D4" w:rsidRDefault="00BD41D4" w:rsidP="00466DD3">
      <w:pPr>
        <w:pStyle w:val="ListParagraph"/>
        <w:numPr>
          <w:ilvl w:val="2"/>
          <w:numId w:val="4"/>
        </w:numPr>
      </w:pPr>
      <w:r>
        <w:t>Display order confirmation details to user, email receipt</w:t>
      </w:r>
    </w:p>
    <w:p w:rsidR="00280E16" w:rsidRDefault="00280E16" w:rsidP="00280E16"/>
    <w:p w:rsidR="00280E16" w:rsidRPr="00280E16" w:rsidRDefault="00280E16" w:rsidP="00280E16">
      <w:pPr>
        <w:rPr>
          <w:b/>
        </w:rPr>
      </w:pPr>
      <w:r w:rsidRPr="00280E16">
        <w:rPr>
          <w:b/>
        </w:rPr>
        <w:t>Notes</w:t>
      </w:r>
    </w:p>
    <w:p w:rsidR="00280E16" w:rsidRDefault="00280E16" w:rsidP="00466DD3">
      <w:pPr>
        <w:pStyle w:val="ListParagraph"/>
        <w:numPr>
          <w:ilvl w:val="0"/>
          <w:numId w:val="6"/>
        </w:numPr>
      </w:pPr>
      <w:r>
        <w:t>Multiple orders can be maintained simultaneously to handle scenarios in the future where a customer may want to open a shared post-paid account while also purchasing a pre-paid product.  Behind the scenes this situation would generate two billing accounts; one for the post-paid and one for the pre-paid service.</w:t>
      </w:r>
    </w:p>
    <w:p w:rsidR="00280E16" w:rsidRDefault="00280E16" w:rsidP="00466DD3">
      <w:pPr>
        <w:pStyle w:val="ListParagraph"/>
        <w:numPr>
          <w:ilvl w:val="0"/>
          <w:numId w:val="6"/>
        </w:numPr>
      </w:pPr>
      <w:r>
        <w:t>During error scenarios there are numerous API calls available to cancel/close customer accounts, orders, payment profiles, etc.  Please reference the API for those details.</w:t>
      </w:r>
    </w:p>
    <w:p w:rsidR="00280E16" w:rsidRDefault="00280E16" w:rsidP="00466DD3">
      <w:pPr>
        <w:pStyle w:val="ListParagraph"/>
        <w:numPr>
          <w:ilvl w:val="0"/>
          <w:numId w:val="6"/>
        </w:numPr>
      </w:pPr>
      <w:r>
        <w:t>Product dependency checking is a complex process.</w:t>
      </w:r>
      <w:r w:rsidR="00ED756D">
        <w:t xml:space="preserve">  The process below is a general outline for how dependency checking</w:t>
      </w:r>
      <w:r w:rsidR="000966EF">
        <w:t xml:space="preserve"> should be done using the dependency arrays returned by GetProducts and GetProductDependencies.</w:t>
      </w:r>
    </w:p>
    <w:p w:rsidR="00ED756D" w:rsidRDefault="00ED756D" w:rsidP="00466DD3">
      <w:pPr>
        <w:pStyle w:val="ListParagraph"/>
        <w:numPr>
          <w:ilvl w:val="1"/>
          <w:numId w:val="6"/>
        </w:numPr>
      </w:pPr>
      <w:r>
        <w:t xml:space="preserve">Each product can have a set of dependency rules.  Generally speaking DEVICE products will have dependencies on PLANs or EXTENDED services.  PLANs may have dependencies on other PLANs and so on. </w:t>
      </w:r>
    </w:p>
    <w:p w:rsidR="00ED756D" w:rsidRDefault="00ED756D" w:rsidP="00466DD3">
      <w:pPr>
        <w:pStyle w:val="ListParagraph"/>
        <w:numPr>
          <w:ilvl w:val="1"/>
          <w:numId w:val="6"/>
        </w:numPr>
      </w:pPr>
      <w:r>
        <w:t>For example, a smartphone device might require one data plan of a specific allowance and restrict others that do not have as high a data allowance…say any plan with 2GB or higher, but not 250MB plans.  Smart phone product dependencies returned by GetProducts or Get</w:t>
      </w:r>
      <w:r w:rsidR="000966EF">
        <w:t>Product</w:t>
      </w:r>
      <w:r>
        <w:t>Dependencies would return something like the following table for that product’s PLAN dependency group.</w:t>
      </w:r>
    </w:p>
    <w:tbl>
      <w:tblPr>
        <w:tblStyle w:val="TableGrid"/>
        <w:tblW w:w="0" w:type="auto"/>
        <w:tblInd w:w="1440" w:type="dxa"/>
        <w:tblLook w:val="04A0" w:firstRow="1" w:lastRow="0" w:firstColumn="1" w:lastColumn="0" w:noHBand="0" w:noVBand="1"/>
      </w:tblPr>
      <w:tblGrid>
        <w:gridCol w:w="2000"/>
        <w:gridCol w:w="1957"/>
        <w:gridCol w:w="2119"/>
        <w:gridCol w:w="2053"/>
      </w:tblGrid>
      <w:tr w:rsidR="00D6734F" w:rsidTr="00ED756D">
        <w:tc>
          <w:tcPr>
            <w:tcW w:w="2392" w:type="dxa"/>
          </w:tcPr>
          <w:p w:rsidR="00ED756D" w:rsidRDefault="00ED756D" w:rsidP="00ED756D">
            <w:pPr>
              <w:pStyle w:val="NoSpacing"/>
              <w:numPr>
                <w:ilvl w:val="0"/>
                <w:numId w:val="0"/>
              </w:numPr>
              <w:ind w:left="288"/>
            </w:pPr>
            <w:r>
              <w:t>Product ID</w:t>
            </w:r>
          </w:p>
        </w:tc>
        <w:tc>
          <w:tcPr>
            <w:tcW w:w="2392" w:type="dxa"/>
          </w:tcPr>
          <w:p w:rsidR="00ED756D" w:rsidRDefault="00D6734F" w:rsidP="00ED756D">
            <w:pPr>
              <w:pStyle w:val="NoSpacing"/>
              <w:numPr>
                <w:ilvl w:val="0"/>
                <w:numId w:val="0"/>
              </w:numPr>
              <w:ind w:left="288"/>
            </w:pPr>
            <w:r>
              <w:t>Plan Type</w:t>
            </w:r>
          </w:p>
        </w:tc>
        <w:tc>
          <w:tcPr>
            <w:tcW w:w="2392" w:type="dxa"/>
          </w:tcPr>
          <w:p w:rsidR="00ED756D" w:rsidRDefault="00D6734F" w:rsidP="00ED756D">
            <w:pPr>
              <w:pStyle w:val="NoSpacing"/>
              <w:numPr>
                <w:ilvl w:val="0"/>
                <w:numId w:val="0"/>
              </w:numPr>
              <w:ind w:left="288"/>
            </w:pPr>
            <w:r>
              <w:t>Dependency Type</w:t>
            </w:r>
          </w:p>
        </w:tc>
        <w:tc>
          <w:tcPr>
            <w:tcW w:w="2393" w:type="dxa"/>
          </w:tcPr>
          <w:p w:rsidR="00D6734F" w:rsidRDefault="00D6734F" w:rsidP="00D6734F">
            <w:pPr>
              <w:pStyle w:val="NoSpacing"/>
              <w:numPr>
                <w:ilvl w:val="0"/>
                <w:numId w:val="0"/>
              </w:numPr>
              <w:ind w:left="288"/>
            </w:pPr>
            <w:r>
              <w:t>Comment</w:t>
            </w:r>
          </w:p>
        </w:tc>
      </w:tr>
      <w:tr w:rsidR="00D6734F" w:rsidTr="00ED756D">
        <w:tc>
          <w:tcPr>
            <w:tcW w:w="2392" w:type="dxa"/>
          </w:tcPr>
          <w:p w:rsidR="00D6734F" w:rsidRDefault="00D6734F" w:rsidP="00D6734F">
            <w:pPr>
              <w:pStyle w:val="NoSpacing"/>
              <w:numPr>
                <w:ilvl w:val="0"/>
                <w:numId w:val="0"/>
              </w:numPr>
              <w:ind w:left="288"/>
            </w:pPr>
            <w:r>
              <w:t>1000</w:t>
            </w:r>
          </w:p>
        </w:tc>
        <w:tc>
          <w:tcPr>
            <w:tcW w:w="2392" w:type="dxa"/>
          </w:tcPr>
          <w:p w:rsidR="00ED756D" w:rsidRDefault="00D6734F" w:rsidP="00ED756D">
            <w:pPr>
              <w:pStyle w:val="NoSpacing"/>
              <w:numPr>
                <w:ilvl w:val="0"/>
                <w:numId w:val="0"/>
              </w:numPr>
              <w:ind w:left="288"/>
            </w:pPr>
            <w:r>
              <w:t>VOICE 5000</w:t>
            </w:r>
          </w:p>
        </w:tc>
        <w:tc>
          <w:tcPr>
            <w:tcW w:w="2392" w:type="dxa"/>
          </w:tcPr>
          <w:p w:rsidR="00ED756D" w:rsidRDefault="00D6734F" w:rsidP="00ED756D">
            <w:pPr>
              <w:pStyle w:val="NoSpacing"/>
              <w:numPr>
                <w:ilvl w:val="0"/>
                <w:numId w:val="0"/>
              </w:numPr>
              <w:ind w:left="288"/>
            </w:pPr>
            <w:r>
              <w:t>Require One</w:t>
            </w:r>
          </w:p>
        </w:tc>
        <w:tc>
          <w:tcPr>
            <w:tcW w:w="2393" w:type="dxa"/>
          </w:tcPr>
          <w:p w:rsidR="00ED756D" w:rsidRDefault="00D6734F" w:rsidP="00ED756D">
            <w:pPr>
              <w:pStyle w:val="NoSpacing"/>
              <w:numPr>
                <w:ilvl w:val="0"/>
                <w:numId w:val="0"/>
              </w:numPr>
              <w:ind w:left="288"/>
            </w:pPr>
            <w:r>
              <w:t>High-End Device</w:t>
            </w:r>
          </w:p>
        </w:tc>
      </w:tr>
      <w:tr w:rsidR="00D6734F" w:rsidTr="00ED756D">
        <w:tc>
          <w:tcPr>
            <w:tcW w:w="2392" w:type="dxa"/>
          </w:tcPr>
          <w:p w:rsidR="00ED756D" w:rsidRDefault="00D6734F" w:rsidP="00ED756D">
            <w:pPr>
              <w:pStyle w:val="NoSpacing"/>
              <w:numPr>
                <w:ilvl w:val="0"/>
                <w:numId w:val="0"/>
              </w:numPr>
              <w:ind w:left="288"/>
            </w:pPr>
            <w:r>
              <w:t>1001</w:t>
            </w:r>
          </w:p>
        </w:tc>
        <w:tc>
          <w:tcPr>
            <w:tcW w:w="2392" w:type="dxa"/>
          </w:tcPr>
          <w:p w:rsidR="00ED756D" w:rsidRDefault="00D6734F" w:rsidP="00ED756D">
            <w:pPr>
              <w:pStyle w:val="NoSpacing"/>
              <w:numPr>
                <w:ilvl w:val="0"/>
                <w:numId w:val="0"/>
              </w:numPr>
              <w:ind w:left="288"/>
            </w:pPr>
            <w:r>
              <w:t>VOICE 2000</w:t>
            </w:r>
          </w:p>
        </w:tc>
        <w:tc>
          <w:tcPr>
            <w:tcW w:w="2392" w:type="dxa"/>
          </w:tcPr>
          <w:p w:rsidR="00ED756D" w:rsidRDefault="00D6734F" w:rsidP="00ED756D">
            <w:pPr>
              <w:pStyle w:val="NoSpacing"/>
              <w:numPr>
                <w:ilvl w:val="0"/>
                <w:numId w:val="0"/>
              </w:numPr>
              <w:ind w:left="288"/>
            </w:pPr>
            <w:r>
              <w:t>Require One</w:t>
            </w:r>
          </w:p>
        </w:tc>
        <w:tc>
          <w:tcPr>
            <w:tcW w:w="2393" w:type="dxa"/>
          </w:tcPr>
          <w:p w:rsidR="00ED756D" w:rsidRDefault="00D6734F" w:rsidP="00ED756D">
            <w:pPr>
              <w:pStyle w:val="NoSpacing"/>
              <w:numPr>
                <w:ilvl w:val="0"/>
                <w:numId w:val="0"/>
              </w:numPr>
              <w:ind w:left="288"/>
            </w:pPr>
            <w:r>
              <w:t>High-End Device</w:t>
            </w:r>
          </w:p>
        </w:tc>
      </w:tr>
      <w:tr w:rsidR="00D6734F" w:rsidTr="00ED756D">
        <w:tc>
          <w:tcPr>
            <w:tcW w:w="2392" w:type="dxa"/>
          </w:tcPr>
          <w:p w:rsidR="00ED756D" w:rsidRDefault="00D6734F" w:rsidP="00ED756D">
            <w:pPr>
              <w:pStyle w:val="NoSpacing"/>
              <w:numPr>
                <w:ilvl w:val="0"/>
                <w:numId w:val="0"/>
              </w:numPr>
              <w:ind w:left="288"/>
            </w:pPr>
            <w:r>
              <w:t>1002</w:t>
            </w:r>
          </w:p>
        </w:tc>
        <w:tc>
          <w:tcPr>
            <w:tcW w:w="2392" w:type="dxa"/>
          </w:tcPr>
          <w:p w:rsidR="00ED756D" w:rsidRDefault="00D6734F" w:rsidP="00ED756D">
            <w:pPr>
              <w:pStyle w:val="NoSpacing"/>
              <w:numPr>
                <w:ilvl w:val="0"/>
                <w:numId w:val="0"/>
              </w:numPr>
              <w:ind w:left="288"/>
            </w:pPr>
            <w:r>
              <w:t>VOICE 100</w:t>
            </w:r>
          </w:p>
        </w:tc>
        <w:tc>
          <w:tcPr>
            <w:tcW w:w="2392" w:type="dxa"/>
          </w:tcPr>
          <w:p w:rsidR="00ED756D" w:rsidRDefault="00D6734F" w:rsidP="00ED756D">
            <w:pPr>
              <w:pStyle w:val="NoSpacing"/>
              <w:numPr>
                <w:ilvl w:val="0"/>
                <w:numId w:val="0"/>
              </w:numPr>
              <w:ind w:left="288"/>
            </w:pPr>
            <w:r>
              <w:t>Restricted</w:t>
            </w:r>
          </w:p>
        </w:tc>
        <w:tc>
          <w:tcPr>
            <w:tcW w:w="2393" w:type="dxa"/>
          </w:tcPr>
          <w:p w:rsidR="00ED756D" w:rsidRDefault="00D6734F" w:rsidP="00ED756D">
            <w:pPr>
              <w:pStyle w:val="NoSpacing"/>
              <w:numPr>
                <w:ilvl w:val="0"/>
                <w:numId w:val="0"/>
              </w:numPr>
              <w:ind w:left="288"/>
            </w:pPr>
            <w:r>
              <w:t>Low-End Device</w:t>
            </w:r>
          </w:p>
        </w:tc>
      </w:tr>
      <w:tr w:rsidR="00D6734F" w:rsidTr="00ED756D">
        <w:tc>
          <w:tcPr>
            <w:tcW w:w="2392" w:type="dxa"/>
          </w:tcPr>
          <w:p w:rsidR="00ED756D" w:rsidRDefault="00D6734F" w:rsidP="00ED756D">
            <w:pPr>
              <w:pStyle w:val="NoSpacing"/>
              <w:numPr>
                <w:ilvl w:val="0"/>
                <w:numId w:val="0"/>
              </w:numPr>
              <w:ind w:left="288"/>
            </w:pPr>
            <w:r>
              <w:lastRenderedPageBreak/>
              <w:t>2000</w:t>
            </w:r>
          </w:p>
        </w:tc>
        <w:tc>
          <w:tcPr>
            <w:tcW w:w="2392" w:type="dxa"/>
          </w:tcPr>
          <w:p w:rsidR="00ED756D" w:rsidRDefault="00D6734F" w:rsidP="00ED756D">
            <w:pPr>
              <w:pStyle w:val="NoSpacing"/>
              <w:numPr>
                <w:ilvl w:val="0"/>
                <w:numId w:val="0"/>
              </w:numPr>
              <w:ind w:left="288"/>
            </w:pPr>
            <w:r>
              <w:t>SMS 5000</w:t>
            </w:r>
          </w:p>
        </w:tc>
        <w:tc>
          <w:tcPr>
            <w:tcW w:w="2392" w:type="dxa"/>
          </w:tcPr>
          <w:p w:rsidR="00ED756D" w:rsidRDefault="00D6734F" w:rsidP="00ED756D">
            <w:pPr>
              <w:pStyle w:val="NoSpacing"/>
              <w:numPr>
                <w:ilvl w:val="0"/>
                <w:numId w:val="0"/>
              </w:numPr>
              <w:ind w:left="288"/>
            </w:pPr>
            <w:r>
              <w:t>Require One</w:t>
            </w:r>
          </w:p>
        </w:tc>
        <w:tc>
          <w:tcPr>
            <w:tcW w:w="2393" w:type="dxa"/>
          </w:tcPr>
          <w:p w:rsidR="00ED756D" w:rsidRDefault="00D6734F" w:rsidP="00ED756D">
            <w:pPr>
              <w:pStyle w:val="NoSpacing"/>
              <w:numPr>
                <w:ilvl w:val="0"/>
                <w:numId w:val="0"/>
              </w:numPr>
              <w:ind w:left="288"/>
            </w:pPr>
            <w:r>
              <w:t>High-End Device</w:t>
            </w:r>
          </w:p>
        </w:tc>
      </w:tr>
      <w:tr w:rsidR="00D6734F" w:rsidTr="00ED756D">
        <w:tc>
          <w:tcPr>
            <w:tcW w:w="2392" w:type="dxa"/>
          </w:tcPr>
          <w:p w:rsidR="00ED756D" w:rsidRDefault="00D6734F" w:rsidP="00ED756D">
            <w:pPr>
              <w:pStyle w:val="NoSpacing"/>
              <w:numPr>
                <w:ilvl w:val="0"/>
                <w:numId w:val="0"/>
              </w:numPr>
              <w:ind w:left="288"/>
            </w:pPr>
            <w:r>
              <w:t>2002</w:t>
            </w:r>
          </w:p>
        </w:tc>
        <w:tc>
          <w:tcPr>
            <w:tcW w:w="2392" w:type="dxa"/>
          </w:tcPr>
          <w:p w:rsidR="00ED756D" w:rsidRDefault="00D6734F" w:rsidP="00ED756D">
            <w:pPr>
              <w:pStyle w:val="NoSpacing"/>
              <w:numPr>
                <w:ilvl w:val="0"/>
                <w:numId w:val="0"/>
              </w:numPr>
              <w:ind w:left="288"/>
            </w:pPr>
            <w:r>
              <w:t>SMS 1000</w:t>
            </w:r>
          </w:p>
        </w:tc>
        <w:tc>
          <w:tcPr>
            <w:tcW w:w="2392" w:type="dxa"/>
          </w:tcPr>
          <w:p w:rsidR="00ED756D" w:rsidRDefault="00D6734F" w:rsidP="00ED756D">
            <w:pPr>
              <w:pStyle w:val="NoSpacing"/>
              <w:numPr>
                <w:ilvl w:val="0"/>
                <w:numId w:val="0"/>
              </w:numPr>
              <w:ind w:left="288"/>
            </w:pPr>
            <w:r>
              <w:t>Require One</w:t>
            </w:r>
          </w:p>
        </w:tc>
        <w:tc>
          <w:tcPr>
            <w:tcW w:w="2393" w:type="dxa"/>
          </w:tcPr>
          <w:p w:rsidR="00ED756D" w:rsidRDefault="00D6734F" w:rsidP="00ED756D">
            <w:pPr>
              <w:pStyle w:val="NoSpacing"/>
              <w:numPr>
                <w:ilvl w:val="0"/>
                <w:numId w:val="0"/>
              </w:numPr>
              <w:ind w:left="288"/>
            </w:pPr>
            <w:r>
              <w:t>High-End Device</w:t>
            </w:r>
          </w:p>
        </w:tc>
      </w:tr>
      <w:tr w:rsidR="00D6734F" w:rsidTr="00ED756D">
        <w:tc>
          <w:tcPr>
            <w:tcW w:w="2392" w:type="dxa"/>
          </w:tcPr>
          <w:p w:rsidR="00ED756D" w:rsidRDefault="00D6734F" w:rsidP="00ED756D">
            <w:pPr>
              <w:pStyle w:val="NoSpacing"/>
              <w:numPr>
                <w:ilvl w:val="0"/>
                <w:numId w:val="0"/>
              </w:numPr>
              <w:ind w:left="288"/>
            </w:pPr>
            <w:r>
              <w:t>2003</w:t>
            </w:r>
          </w:p>
        </w:tc>
        <w:tc>
          <w:tcPr>
            <w:tcW w:w="2392" w:type="dxa"/>
          </w:tcPr>
          <w:p w:rsidR="00ED756D" w:rsidRDefault="00D6734F" w:rsidP="00ED756D">
            <w:pPr>
              <w:pStyle w:val="NoSpacing"/>
              <w:numPr>
                <w:ilvl w:val="0"/>
                <w:numId w:val="0"/>
              </w:numPr>
              <w:ind w:left="288"/>
            </w:pPr>
            <w:r>
              <w:t>SMS 100</w:t>
            </w:r>
          </w:p>
        </w:tc>
        <w:tc>
          <w:tcPr>
            <w:tcW w:w="2392" w:type="dxa"/>
          </w:tcPr>
          <w:p w:rsidR="00ED756D" w:rsidRDefault="00D6734F" w:rsidP="00ED756D">
            <w:pPr>
              <w:pStyle w:val="NoSpacing"/>
              <w:numPr>
                <w:ilvl w:val="0"/>
                <w:numId w:val="0"/>
              </w:numPr>
              <w:ind w:left="288"/>
            </w:pPr>
            <w:r>
              <w:t>Restricted</w:t>
            </w:r>
          </w:p>
        </w:tc>
        <w:tc>
          <w:tcPr>
            <w:tcW w:w="2393" w:type="dxa"/>
          </w:tcPr>
          <w:p w:rsidR="00ED756D" w:rsidRDefault="00D6734F" w:rsidP="00ED756D">
            <w:pPr>
              <w:pStyle w:val="NoSpacing"/>
              <w:numPr>
                <w:ilvl w:val="0"/>
                <w:numId w:val="0"/>
              </w:numPr>
              <w:ind w:left="288"/>
            </w:pPr>
            <w:r>
              <w:t>Low-End Device</w:t>
            </w:r>
          </w:p>
        </w:tc>
      </w:tr>
      <w:tr w:rsidR="00D6734F" w:rsidTr="00ED756D">
        <w:tc>
          <w:tcPr>
            <w:tcW w:w="2392" w:type="dxa"/>
          </w:tcPr>
          <w:p w:rsidR="00ED756D" w:rsidRDefault="00D6734F" w:rsidP="00ED756D">
            <w:pPr>
              <w:pStyle w:val="NoSpacing"/>
              <w:numPr>
                <w:ilvl w:val="0"/>
                <w:numId w:val="0"/>
              </w:numPr>
              <w:ind w:left="288"/>
            </w:pPr>
            <w:r>
              <w:t>3000</w:t>
            </w:r>
          </w:p>
        </w:tc>
        <w:tc>
          <w:tcPr>
            <w:tcW w:w="2392" w:type="dxa"/>
          </w:tcPr>
          <w:p w:rsidR="00ED756D" w:rsidRDefault="00D6734F" w:rsidP="00ED756D">
            <w:pPr>
              <w:pStyle w:val="NoSpacing"/>
              <w:numPr>
                <w:ilvl w:val="0"/>
                <w:numId w:val="0"/>
              </w:numPr>
              <w:ind w:left="288"/>
            </w:pPr>
            <w:r>
              <w:t>DATA 2000</w:t>
            </w:r>
          </w:p>
        </w:tc>
        <w:tc>
          <w:tcPr>
            <w:tcW w:w="2392" w:type="dxa"/>
          </w:tcPr>
          <w:p w:rsidR="00ED756D" w:rsidRDefault="00D6734F" w:rsidP="00ED756D">
            <w:pPr>
              <w:pStyle w:val="NoSpacing"/>
              <w:numPr>
                <w:ilvl w:val="0"/>
                <w:numId w:val="0"/>
              </w:numPr>
              <w:ind w:left="288"/>
            </w:pPr>
            <w:r>
              <w:t>Require</w:t>
            </w:r>
          </w:p>
        </w:tc>
        <w:tc>
          <w:tcPr>
            <w:tcW w:w="2393" w:type="dxa"/>
          </w:tcPr>
          <w:p w:rsidR="00ED756D" w:rsidRDefault="00D6734F" w:rsidP="00ED756D">
            <w:pPr>
              <w:pStyle w:val="NoSpacing"/>
              <w:numPr>
                <w:ilvl w:val="0"/>
                <w:numId w:val="0"/>
              </w:numPr>
              <w:ind w:left="288"/>
            </w:pPr>
            <w:r>
              <w:t>High-End Device</w:t>
            </w:r>
          </w:p>
        </w:tc>
      </w:tr>
      <w:tr w:rsidR="00D6734F" w:rsidTr="00ED756D">
        <w:tc>
          <w:tcPr>
            <w:tcW w:w="2392" w:type="dxa"/>
          </w:tcPr>
          <w:p w:rsidR="00D6734F" w:rsidRDefault="00D6734F" w:rsidP="00ED756D">
            <w:pPr>
              <w:pStyle w:val="NoSpacing"/>
              <w:numPr>
                <w:ilvl w:val="0"/>
                <w:numId w:val="0"/>
              </w:numPr>
              <w:ind w:left="288"/>
            </w:pPr>
            <w:r>
              <w:t>3001</w:t>
            </w:r>
          </w:p>
        </w:tc>
        <w:tc>
          <w:tcPr>
            <w:tcW w:w="2392" w:type="dxa"/>
          </w:tcPr>
          <w:p w:rsidR="00D6734F" w:rsidRDefault="00D6734F" w:rsidP="00ED756D">
            <w:pPr>
              <w:pStyle w:val="NoSpacing"/>
              <w:numPr>
                <w:ilvl w:val="0"/>
                <w:numId w:val="0"/>
              </w:numPr>
              <w:ind w:left="288"/>
            </w:pPr>
            <w:r>
              <w:t>DATA 100</w:t>
            </w:r>
          </w:p>
        </w:tc>
        <w:tc>
          <w:tcPr>
            <w:tcW w:w="2392" w:type="dxa"/>
          </w:tcPr>
          <w:p w:rsidR="00D6734F" w:rsidRDefault="00D6734F" w:rsidP="00ED756D">
            <w:pPr>
              <w:pStyle w:val="NoSpacing"/>
              <w:numPr>
                <w:ilvl w:val="0"/>
                <w:numId w:val="0"/>
              </w:numPr>
              <w:ind w:left="288"/>
            </w:pPr>
            <w:r>
              <w:t>Restricted</w:t>
            </w:r>
          </w:p>
        </w:tc>
        <w:tc>
          <w:tcPr>
            <w:tcW w:w="2393" w:type="dxa"/>
          </w:tcPr>
          <w:p w:rsidR="00D6734F" w:rsidRDefault="00D6734F" w:rsidP="00ED756D">
            <w:pPr>
              <w:pStyle w:val="NoSpacing"/>
              <w:numPr>
                <w:ilvl w:val="0"/>
                <w:numId w:val="0"/>
              </w:numPr>
              <w:ind w:left="288"/>
            </w:pPr>
            <w:r>
              <w:t>Low-End Device</w:t>
            </w:r>
          </w:p>
        </w:tc>
      </w:tr>
    </w:tbl>
    <w:p w:rsidR="00ED756D" w:rsidRDefault="00D6734F" w:rsidP="00466DD3">
      <w:pPr>
        <w:pStyle w:val="ListParagraph"/>
        <w:numPr>
          <w:ilvl w:val="1"/>
          <w:numId w:val="6"/>
        </w:numPr>
      </w:pPr>
      <w:r>
        <w:t xml:space="preserve">With the configuration given in the above table the web site would need to only display voice, sms, and data plans in the High-End Device category and require one of the voice and sms plans, and require the high-end data plan.  Conversely, a qwerty phone </w:t>
      </w:r>
      <w:r w:rsidR="007C0873">
        <w:t>would have dependency types most likely set to “Require One”.</w:t>
      </w:r>
    </w:p>
    <w:p w:rsidR="007C0873" w:rsidRDefault="007C0873" w:rsidP="00466DD3">
      <w:pPr>
        <w:pStyle w:val="ListParagraph"/>
        <w:numPr>
          <w:ilvl w:val="1"/>
          <w:numId w:val="6"/>
        </w:numPr>
      </w:pPr>
      <w:r>
        <w:t>Even with the detailed dependency structure defined above it may still be possible for a high-end plan to require another plan as a bundled service.  For example the VOICE 5000 plan may also require the SMS 5000 AND DATA 2000 plan if selected.  To determine if this is how the products are configured the site will need to evaluate and merge dependency structures from both the DEVICE product list and the PLAN product list.  For example, the VOICE 5000 plan product could have a dependency configuration like the following table; which if the user selects the VOICE 5000 plan to satisfy the smart phone device requirements</w:t>
      </w:r>
      <w:r w:rsidR="000966EF">
        <w:t>, the site will then need to override the device dependency and require the SMS 5000 and DATA 2000 plans because the VOICE 5000 plan has a higher “Required” dependency.</w:t>
      </w:r>
    </w:p>
    <w:tbl>
      <w:tblPr>
        <w:tblStyle w:val="TableGrid"/>
        <w:tblW w:w="0" w:type="auto"/>
        <w:tblInd w:w="1440" w:type="dxa"/>
        <w:tblLook w:val="04A0" w:firstRow="1" w:lastRow="0" w:firstColumn="1" w:lastColumn="0" w:noHBand="0" w:noVBand="1"/>
      </w:tblPr>
      <w:tblGrid>
        <w:gridCol w:w="2694"/>
        <w:gridCol w:w="2649"/>
        <w:gridCol w:w="2786"/>
      </w:tblGrid>
      <w:tr w:rsidR="007C0873" w:rsidTr="007C0873">
        <w:tc>
          <w:tcPr>
            <w:tcW w:w="3189" w:type="dxa"/>
          </w:tcPr>
          <w:p w:rsidR="007C0873" w:rsidRDefault="007C0873" w:rsidP="007C0873">
            <w:pPr>
              <w:pStyle w:val="NoSpacing"/>
              <w:numPr>
                <w:ilvl w:val="0"/>
                <w:numId w:val="0"/>
              </w:numPr>
              <w:ind w:left="288"/>
            </w:pPr>
            <w:r>
              <w:t>Product ID</w:t>
            </w:r>
          </w:p>
        </w:tc>
        <w:tc>
          <w:tcPr>
            <w:tcW w:w="3190" w:type="dxa"/>
          </w:tcPr>
          <w:p w:rsidR="007C0873" w:rsidRDefault="007C0873" w:rsidP="007C0873">
            <w:pPr>
              <w:pStyle w:val="NoSpacing"/>
              <w:numPr>
                <w:ilvl w:val="0"/>
                <w:numId w:val="0"/>
              </w:numPr>
              <w:ind w:left="288"/>
            </w:pPr>
            <w:r>
              <w:t>Plan Type</w:t>
            </w:r>
          </w:p>
        </w:tc>
        <w:tc>
          <w:tcPr>
            <w:tcW w:w="3190" w:type="dxa"/>
          </w:tcPr>
          <w:p w:rsidR="007C0873" w:rsidRDefault="007C0873" w:rsidP="007C0873">
            <w:pPr>
              <w:pStyle w:val="NoSpacing"/>
              <w:numPr>
                <w:ilvl w:val="0"/>
                <w:numId w:val="0"/>
              </w:numPr>
              <w:ind w:left="288"/>
            </w:pPr>
            <w:r>
              <w:t>Dependency Type</w:t>
            </w:r>
          </w:p>
        </w:tc>
      </w:tr>
      <w:tr w:rsidR="007C0873" w:rsidTr="007C0873">
        <w:tc>
          <w:tcPr>
            <w:tcW w:w="3189" w:type="dxa"/>
          </w:tcPr>
          <w:p w:rsidR="007C0873" w:rsidRDefault="007C0873" w:rsidP="007C0873">
            <w:pPr>
              <w:pStyle w:val="NoSpacing"/>
              <w:numPr>
                <w:ilvl w:val="0"/>
                <w:numId w:val="0"/>
              </w:numPr>
              <w:ind w:left="288"/>
            </w:pPr>
            <w:r>
              <w:t>2000</w:t>
            </w:r>
          </w:p>
        </w:tc>
        <w:tc>
          <w:tcPr>
            <w:tcW w:w="3190" w:type="dxa"/>
          </w:tcPr>
          <w:p w:rsidR="007C0873" w:rsidRDefault="007C0873" w:rsidP="007C0873">
            <w:pPr>
              <w:pStyle w:val="NoSpacing"/>
              <w:numPr>
                <w:ilvl w:val="0"/>
                <w:numId w:val="0"/>
              </w:numPr>
              <w:ind w:left="288"/>
            </w:pPr>
            <w:r>
              <w:t>SMS 5000</w:t>
            </w:r>
          </w:p>
        </w:tc>
        <w:tc>
          <w:tcPr>
            <w:tcW w:w="3190" w:type="dxa"/>
          </w:tcPr>
          <w:p w:rsidR="007C0873" w:rsidRDefault="007C0873" w:rsidP="007C0873">
            <w:pPr>
              <w:pStyle w:val="NoSpacing"/>
              <w:numPr>
                <w:ilvl w:val="0"/>
                <w:numId w:val="0"/>
              </w:numPr>
              <w:ind w:left="288"/>
            </w:pPr>
            <w:r>
              <w:t>Required</w:t>
            </w:r>
          </w:p>
        </w:tc>
      </w:tr>
      <w:tr w:rsidR="007C0873" w:rsidTr="007C0873">
        <w:tc>
          <w:tcPr>
            <w:tcW w:w="3189" w:type="dxa"/>
          </w:tcPr>
          <w:p w:rsidR="007C0873" w:rsidRDefault="007C0873" w:rsidP="007C0873">
            <w:pPr>
              <w:pStyle w:val="NoSpacing"/>
              <w:numPr>
                <w:ilvl w:val="0"/>
                <w:numId w:val="0"/>
              </w:numPr>
              <w:ind w:left="288"/>
            </w:pPr>
            <w:r>
              <w:t>3000</w:t>
            </w:r>
          </w:p>
        </w:tc>
        <w:tc>
          <w:tcPr>
            <w:tcW w:w="3190" w:type="dxa"/>
          </w:tcPr>
          <w:p w:rsidR="007C0873" w:rsidRDefault="007C0873" w:rsidP="007C0873">
            <w:pPr>
              <w:pStyle w:val="NoSpacing"/>
              <w:numPr>
                <w:ilvl w:val="0"/>
                <w:numId w:val="0"/>
              </w:numPr>
              <w:ind w:left="288"/>
            </w:pPr>
            <w:r>
              <w:t>DATA 2000</w:t>
            </w:r>
          </w:p>
        </w:tc>
        <w:tc>
          <w:tcPr>
            <w:tcW w:w="3190" w:type="dxa"/>
          </w:tcPr>
          <w:p w:rsidR="007C0873" w:rsidRDefault="007C0873" w:rsidP="007C0873">
            <w:pPr>
              <w:pStyle w:val="NoSpacing"/>
              <w:numPr>
                <w:ilvl w:val="0"/>
                <w:numId w:val="0"/>
              </w:numPr>
              <w:ind w:left="288"/>
            </w:pPr>
            <w:r>
              <w:t>Required</w:t>
            </w:r>
          </w:p>
        </w:tc>
      </w:tr>
    </w:tbl>
    <w:p w:rsidR="007C0873" w:rsidRDefault="000966EF" w:rsidP="00466DD3">
      <w:pPr>
        <w:pStyle w:val="ListParagraph"/>
        <w:numPr>
          <w:ilvl w:val="1"/>
          <w:numId w:val="6"/>
        </w:numPr>
      </w:pPr>
      <w:r>
        <w:t>The most local dependency defined wins.  In this case the DEVICE product indicated a minimum set of requirements for available PLANs, but one of the plans (the VOICE 5000) had a direct dependency that overrides the DEVICE requirement because it is the closest to the product type selected.</w:t>
      </w:r>
    </w:p>
    <w:p w:rsidR="00376121" w:rsidRDefault="00376121" w:rsidP="00376121">
      <w:pPr>
        <w:pStyle w:val="Heading2"/>
      </w:pPr>
      <w:bookmarkStart w:id="286" w:name="_Toc382297038"/>
      <w:r>
        <w:t>Scenario 4</w:t>
      </w:r>
      <w:bookmarkEnd w:id="286"/>
    </w:p>
    <w:p w:rsidR="00376121" w:rsidRDefault="002B4CAA" w:rsidP="00376121">
      <w:r>
        <w:t>This use-case describes the flow and function calls necessary to order/activate devices and airtime products when the sale of devices and fulfillment process is being managed by an external client or third-party; and Ready Wireless is providing airtime plans/services/and activation.</w:t>
      </w:r>
    </w:p>
    <w:p w:rsidR="002B4CAA" w:rsidRPr="002B4CAA" w:rsidRDefault="002B4CAA" w:rsidP="002B4CAA">
      <w:r w:rsidRPr="002B4CAA">
        <w:t>New Customer Order Use-Case</w:t>
      </w:r>
    </w:p>
    <w:p w:rsidR="002B4CAA" w:rsidRPr="002B4CAA" w:rsidRDefault="002B4CAA" w:rsidP="002B4CAA">
      <w:pPr>
        <w:spacing w:before="0" w:after="0" w:line="240" w:lineRule="auto"/>
        <w:rPr>
          <w:b/>
        </w:rPr>
      </w:pPr>
      <w:r w:rsidRPr="002B4CAA">
        <w:rPr>
          <w:b/>
        </w:rPr>
        <w:t>Starting on the client/vendor website</w:t>
      </w:r>
    </w:p>
    <w:p w:rsidR="002B4CAA" w:rsidRPr="002B4CAA" w:rsidRDefault="002B4CAA" w:rsidP="00466DD3">
      <w:pPr>
        <w:pStyle w:val="ListParagraph"/>
        <w:numPr>
          <w:ilvl w:val="0"/>
          <w:numId w:val="7"/>
        </w:numPr>
        <w:spacing w:before="0" w:after="0" w:line="240" w:lineRule="auto"/>
        <w:contextualSpacing w:val="0"/>
      </w:pPr>
      <w:r w:rsidRPr="002B4CAA">
        <w:t xml:space="preserve">Consumer is shown a display of available devices to purchase from </w:t>
      </w:r>
      <w:r>
        <w:t>client/vendor</w:t>
      </w:r>
      <w:r w:rsidRPr="002B4CAA">
        <w:t xml:space="preserve"> stock.</w:t>
      </w:r>
    </w:p>
    <w:p w:rsidR="002B4CAA" w:rsidRPr="002B4CAA" w:rsidRDefault="002B4CAA" w:rsidP="00466DD3">
      <w:pPr>
        <w:pStyle w:val="ListParagraph"/>
        <w:numPr>
          <w:ilvl w:val="1"/>
          <w:numId w:val="7"/>
        </w:numPr>
        <w:spacing w:before="0" w:after="0" w:line="240" w:lineRule="auto"/>
        <w:contextualSpacing w:val="0"/>
      </w:pPr>
      <w:r w:rsidRPr="002B4CAA">
        <w:t>Note: Sprint devices are in RETAIL mode and will need to be brought into WHOLESALE during provisioning.</w:t>
      </w:r>
    </w:p>
    <w:p w:rsidR="002B4CAA" w:rsidRPr="002B4CAA" w:rsidRDefault="002B4CAA" w:rsidP="00466DD3">
      <w:pPr>
        <w:pStyle w:val="ListParagraph"/>
        <w:numPr>
          <w:ilvl w:val="0"/>
          <w:numId w:val="7"/>
        </w:numPr>
        <w:spacing w:before="0" w:after="0" w:line="240" w:lineRule="auto"/>
        <w:contextualSpacing w:val="0"/>
      </w:pPr>
      <w:r w:rsidRPr="002B4CAA">
        <w:t>Consumer selects one or more devices to purchase and indicates they are ready to complete the order.</w:t>
      </w:r>
    </w:p>
    <w:p w:rsidR="002B4CAA" w:rsidRPr="002B4CAA" w:rsidRDefault="002B4CAA" w:rsidP="00466DD3">
      <w:pPr>
        <w:pStyle w:val="ListParagraph"/>
        <w:numPr>
          <w:ilvl w:val="0"/>
          <w:numId w:val="7"/>
        </w:numPr>
        <w:spacing w:before="0" w:after="0" w:line="240" w:lineRule="auto"/>
        <w:contextualSpacing w:val="0"/>
      </w:pPr>
      <w:r>
        <w:t>Client/vendor</w:t>
      </w:r>
      <w:r w:rsidRPr="002B4CAA">
        <w:t xml:space="preserve"> checks to see if selected devices are Ready Wireless supported devices.</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site calls Ready Wireless API </w:t>
      </w:r>
      <w:r w:rsidRPr="002B4CAA">
        <w:rPr>
          <w:b/>
          <w:bCs/>
        </w:rPr>
        <w:t>GetProducts(“DEVICE”, summary flag)</w:t>
      </w:r>
      <w:r w:rsidRPr="002B4CAA">
        <w:t xml:space="preserve"> for list of supported devices and compares to selected devices.</w:t>
      </w:r>
    </w:p>
    <w:p w:rsidR="002B4CAA" w:rsidRPr="002B4CAA" w:rsidRDefault="002B4CAA" w:rsidP="00466DD3">
      <w:pPr>
        <w:pStyle w:val="ListParagraph"/>
        <w:numPr>
          <w:ilvl w:val="0"/>
          <w:numId w:val="7"/>
        </w:numPr>
        <w:spacing w:before="0" w:after="0" w:line="240" w:lineRule="auto"/>
        <w:contextualSpacing w:val="0"/>
      </w:pPr>
      <w:r w:rsidRPr="002B4CAA">
        <w:t xml:space="preserve">If devices are supported, the </w:t>
      </w:r>
      <w:r>
        <w:t>Client/vendor</w:t>
      </w:r>
      <w:r w:rsidRPr="002B4CAA">
        <w:t xml:space="preserve"> site displays plan offerings to the Consumer.  If not supported proceed direc</w:t>
      </w:r>
      <w:r w:rsidR="00EB6FF7">
        <w:t>tly to normal checkout process.</w:t>
      </w:r>
    </w:p>
    <w:p w:rsidR="002B4CAA" w:rsidRPr="002B4CAA" w:rsidRDefault="002B4CAA" w:rsidP="00466DD3">
      <w:pPr>
        <w:pStyle w:val="ListParagraph"/>
        <w:numPr>
          <w:ilvl w:val="1"/>
          <w:numId w:val="7"/>
        </w:numPr>
        <w:spacing w:before="0" w:after="0" w:line="240" w:lineRule="auto"/>
        <w:contextualSpacing w:val="0"/>
      </w:pPr>
      <w:r w:rsidRPr="002B4CAA">
        <w:t>Note: Plan offering page is a static page that prompts the Consumer to select an account type (PRE, POST, POSTSHARED), input a promo code (if available), and check coverage.</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site calls Ready Wireless API </w:t>
      </w:r>
      <w:r w:rsidRPr="002B4CAA">
        <w:rPr>
          <w:b/>
          <w:bCs/>
        </w:rPr>
        <w:t>WirelessCoverageCheck(zip code)</w:t>
      </w:r>
      <w:r w:rsidRPr="002B4CAA">
        <w:t xml:space="preserve"> to check coverage.</w:t>
      </w:r>
    </w:p>
    <w:p w:rsidR="002B4CAA" w:rsidRPr="002B4CAA" w:rsidRDefault="002B4CAA" w:rsidP="00466DD3">
      <w:pPr>
        <w:pStyle w:val="ListParagraph"/>
        <w:numPr>
          <w:ilvl w:val="0"/>
          <w:numId w:val="7"/>
        </w:numPr>
        <w:spacing w:before="0" w:after="0" w:line="240" w:lineRule="auto"/>
        <w:contextualSpacing w:val="0"/>
      </w:pPr>
      <w:r w:rsidRPr="002B4CAA">
        <w:t>Consumer will then either decline or accept plan offer.</w:t>
      </w:r>
    </w:p>
    <w:p w:rsidR="002B4CAA" w:rsidRPr="002B4CAA" w:rsidRDefault="002B4CAA" w:rsidP="00466DD3">
      <w:pPr>
        <w:pStyle w:val="ListParagraph"/>
        <w:numPr>
          <w:ilvl w:val="1"/>
          <w:numId w:val="7"/>
        </w:numPr>
        <w:spacing w:before="0" w:after="0" w:line="240" w:lineRule="auto"/>
        <w:contextualSpacing w:val="0"/>
      </w:pPr>
      <w:r w:rsidRPr="002B4CAA">
        <w:lastRenderedPageBreak/>
        <w:t>If Consumer declines the offered plan, proceed directly to th</w:t>
      </w:r>
      <w:r w:rsidR="00EB6FF7">
        <w:t>e normal checkout process</w:t>
      </w:r>
      <w:r w:rsidRPr="002B4CAA">
        <w:t>.</w:t>
      </w:r>
    </w:p>
    <w:p w:rsidR="002B4CAA" w:rsidRPr="002B4CAA" w:rsidRDefault="002B4CAA" w:rsidP="00466DD3">
      <w:pPr>
        <w:pStyle w:val="ListParagraph"/>
        <w:numPr>
          <w:ilvl w:val="1"/>
          <w:numId w:val="7"/>
        </w:numPr>
        <w:spacing w:before="0" w:after="0" w:line="240" w:lineRule="auto"/>
        <w:contextualSpacing w:val="0"/>
      </w:pPr>
      <w:r w:rsidRPr="002B4CAA">
        <w:t xml:space="preserve">If Consumer agrees to plan purchase the </w:t>
      </w:r>
      <w:r>
        <w:t>Client/vendor</w:t>
      </w:r>
      <w:r w:rsidRPr="002B4CAA">
        <w:t xml:space="preserve"> site creates a Ready Wireless order then </w:t>
      </w:r>
      <w:r w:rsidR="00EB6FF7">
        <w:t>continues to the normal checkout process</w:t>
      </w:r>
      <w:r w:rsidRPr="002B4CAA">
        <w:t>.</w:t>
      </w:r>
    </w:p>
    <w:p w:rsidR="002B4CAA" w:rsidRPr="002B4CAA" w:rsidRDefault="002B4CAA" w:rsidP="00466DD3">
      <w:pPr>
        <w:pStyle w:val="ListParagraph"/>
        <w:numPr>
          <w:ilvl w:val="2"/>
          <w:numId w:val="7"/>
        </w:numPr>
        <w:spacing w:before="0" w:after="0" w:line="240" w:lineRule="auto"/>
        <w:contextualSpacing w:val="0"/>
      </w:pPr>
      <w:r w:rsidRPr="002B4CAA">
        <w:t xml:space="preserve">Requires calls to </w:t>
      </w:r>
      <w:r w:rsidRPr="002B4CAA">
        <w:rPr>
          <w:b/>
          <w:bCs/>
        </w:rPr>
        <w:t>BuildNewOrder(shared toggle)</w:t>
      </w:r>
      <w:r w:rsidRPr="002B4CAA">
        <w:t xml:space="preserve">, and </w:t>
      </w:r>
      <w:r w:rsidRPr="002B4CAA">
        <w:rPr>
          <w:b/>
          <w:bCs/>
        </w:rPr>
        <w:t>AddOrderDevice(add flag=0x04)</w:t>
      </w:r>
      <w:r w:rsidRPr="002B4CAA">
        <w:t xml:space="preserve"> with the proper device product ID based on the account type (PRE, POST, POSTSHARED), </w:t>
      </w:r>
      <w:r w:rsidRPr="002B4CAA">
        <w:rPr>
          <w:b/>
          <w:bCs/>
        </w:rPr>
        <w:t>AddOrderPromoProduct()</w:t>
      </w:r>
      <w:r w:rsidRPr="002B4CAA">
        <w:t xml:space="preserve"> for each device if the Consumer has input a promo code.</w:t>
      </w:r>
    </w:p>
    <w:p w:rsidR="002B4CAA" w:rsidRPr="002B4CAA" w:rsidRDefault="002B4CAA" w:rsidP="00466DD3">
      <w:pPr>
        <w:pStyle w:val="ListParagraph"/>
        <w:numPr>
          <w:ilvl w:val="2"/>
          <w:numId w:val="7"/>
        </w:numPr>
        <w:spacing w:before="0" w:after="0" w:line="240" w:lineRule="auto"/>
        <w:contextualSpacing w:val="0"/>
      </w:pPr>
      <w:r>
        <w:t>Client/vendor</w:t>
      </w:r>
      <w:r w:rsidRPr="002B4CAA">
        <w:t xml:space="preserve"> will need to save the OrderID with their local Consumer account for future reference and status checks.</w:t>
      </w:r>
    </w:p>
    <w:p w:rsidR="002B4CAA" w:rsidRPr="002B4CAA" w:rsidRDefault="002B4CAA" w:rsidP="00466DD3">
      <w:pPr>
        <w:pStyle w:val="ListParagraph"/>
        <w:numPr>
          <w:ilvl w:val="2"/>
          <w:numId w:val="7"/>
        </w:numPr>
        <w:spacing w:before="0" w:after="0" w:line="240" w:lineRule="auto"/>
        <w:contextualSpacing w:val="0"/>
      </w:pPr>
      <w:r w:rsidRPr="002B4CAA">
        <w:t xml:space="preserve">Possible Issue:  The </w:t>
      </w:r>
      <w:r>
        <w:t>Client/vendor</w:t>
      </w:r>
      <w:r w:rsidRPr="002B4CAA">
        <w:t xml:space="preserve"> site will be required to know the account type (PRE/POST/POST SHARED) in order to use the existing API flow and select the correct device product ID.</w:t>
      </w:r>
    </w:p>
    <w:p w:rsidR="002B4CAA" w:rsidRPr="002B4CAA" w:rsidRDefault="002B4CAA" w:rsidP="00466DD3">
      <w:pPr>
        <w:pStyle w:val="ListParagraph"/>
        <w:numPr>
          <w:ilvl w:val="0"/>
          <w:numId w:val="7"/>
        </w:numPr>
        <w:spacing w:before="0" w:after="0" w:line="240" w:lineRule="auto"/>
        <w:contextualSpacing w:val="0"/>
      </w:pPr>
      <w:r w:rsidRPr="002B4CAA">
        <w:t xml:space="preserve">Consumer completes the device purchase process normally and provides </w:t>
      </w:r>
      <w:r>
        <w:t>Client/vendor</w:t>
      </w:r>
      <w:r w:rsidRPr="002B4CAA">
        <w:t xml:space="preserve"> payment for the devices.</w:t>
      </w:r>
    </w:p>
    <w:p w:rsidR="002B4CAA" w:rsidRPr="002B4CAA" w:rsidRDefault="002B4CAA" w:rsidP="00466DD3">
      <w:pPr>
        <w:pStyle w:val="ListParagraph"/>
        <w:numPr>
          <w:ilvl w:val="1"/>
          <w:numId w:val="7"/>
        </w:numPr>
        <w:spacing w:before="0" w:after="0" w:line="240" w:lineRule="auto"/>
        <w:contextualSpacing w:val="0"/>
      </w:pPr>
      <w:r w:rsidRPr="002B4CAA">
        <w:t xml:space="preserve">Note: </w:t>
      </w:r>
      <w:r>
        <w:t>Client/vendor</w:t>
      </w:r>
      <w:r w:rsidRPr="002B4CAA">
        <w:t xml:space="preserve"> will maintain their own Consumer account for device purchases.  Ready Wireless will maintain an account for plan/accessory purchases and MRC payments.</w:t>
      </w:r>
    </w:p>
    <w:p w:rsidR="002B4CAA" w:rsidRPr="002B4CAA" w:rsidRDefault="002B4CAA" w:rsidP="00466DD3">
      <w:pPr>
        <w:pStyle w:val="ListParagraph"/>
        <w:numPr>
          <w:ilvl w:val="0"/>
          <w:numId w:val="7"/>
        </w:numPr>
        <w:spacing w:before="0" w:after="0" w:line="240" w:lineRule="auto"/>
        <w:contextualSpacing w:val="0"/>
      </w:pPr>
      <w:r w:rsidRPr="002B4CAA">
        <w:t xml:space="preserve">If Consumer agreed to a plan purchase they are provided a “Transferring to Ready Mobile” page and the </w:t>
      </w:r>
      <w:r>
        <w:t>Client/vendor</w:t>
      </w:r>
      <w:r w:rsidRPr="002B4CAA">
        <w:t xml:space="preserve"> site launches the Ready Mobile purchase workflow.</w:t>
      </w:r>
    </w:p>
    <w:p w:rsidR="002B4CAA" w:rsidRPr="002B4CAA" w:rsidRDefault="002B4CAA" w:rsidP="00466DD3">
      <w:pPr>
        <w:pStyle w:val="ListParagraph"/>
        <w:numPr>
          <w:ilvl w:val="1"/>
          <w:numId w:val="7"/>
        </w:numPr>
        <w:spacing w:before="0" w:after="0" w:line="240" w:lineRule="auto"/>
        <w:contextualSpacing w:val="0"/>
      </w:pPr>
      <w:r w:rsidRPr="002B4CAA">
        <w:t xml:space="preserve">The </w:t>
      </w:r>
      <w:r>
        <w:t>Client/vendor</w:t>
      </w:r>
      <w:r w:rsidRPr="002B4CAA">
        <w:t xml:space="preserve"> site will need to pass the OrderID returned by BuildNewOrder and security token into the ReadyMobile site at a specific URL location with param &amp;setorder=###.</w:t>
      </w:r>
    </w:p>
    <w:p w:rsidR="002B4CAA" w:rsidRPr="002B4CAA" w:rsidRDefault="002B4CAA" w:rsidP="00466DD3">
      <w:pPr>
        <w:pStyle w:val="ListParagraph"/>
        <w:numPr>
          <w:ilvl w:val="2"/>
          <w:numId w:val="7"/>
        </w:numPr>
        <w:spacing w:before="0" w:after="0" w:line="240" w:lineRule="auto"/>
        <w:contextualSpacing w:val="0"/>
      </w:pPr>
      <w:r w:rsidRPr="002B4CAA">
        <w:t>Issue: This has a security concern that will require an API change to generate a security token.</w:t>
      </w:r>
    </w:p>
    <w:p w:rsidR="002B4CAA" w:rsidRPr="002B4CAA" w:rsidRDefault="002B4CAA" w:rsidP="00466DD3">
      <w:pPr>
        <w:pStyle w:val="ListParagraph"/>
        <w:numPr>
          <w:ilvl w:val="2"/>
          <w:numId w:val="7"/>
        </w:numPr>
        <w:spacing w:before="0" w:after="0" w:line="240" w:lineRule="auto"/>
        <w:contextualSpacing w:val="0"/>
      </w:pPr>
      <w:r w:rsidRPr="002B4CAA">
        <w:t>Issue: The Ready Mobile site will need to be modified to accept a mid-order launch point and auto-populate the order up to the point of plan selection.</w:t>
      </w:r>
    </w:p>
    <w:p w:rsidR="00EB6FF7" w:rsidRDefault="00EB6FF7" w:rsidP="00EB6FF7">
      <w:pPr>
        <w:spacing w:before="0" w:after="0" w:line="240" w:lineRule="auto"/>
        <w:rPr>
          <w:b/>
        </w:rPr>
      </w:pPr>
    </w:p>
    <w:p w:rsidR="002B4CAA" w:rsidRPr="00EB6FF7" w:rsidRDefault="002B4CAA" w:rsidP="00EB6FF7">
      <w:pPr>
        <w:spacing w:before="0" w:after="0" w:line="240" w:lineRule="auto"/>
        <w:rPr>
          <w:b/>
        </w:rPr>
      </w:pPr>
      <w:r w:rsidRPr="00EB6FF7">
        <w:rPr>
          <w:b/>
        </w:rPr>
        <w:t>Control transfers to the Ready Mobile website</w:t>
      </w:r>
    </w:p>
    <w:p w:rsidR="002B4CAA" w:rsidRPr="002B4CAA" w:rsidRDefault="002B4CAA" w:rsidP="00466DD3">
      <w:pPr>
        <w:pStyle w:val="ListParagraph"/>
        <w:numPr>
          <w:ilvl w:val="0"/>
          <w:numId w:val="7"/>
        </w:numPr>
        <w:spacing w:before="0" w:after="0" w:line="240" w:lineRule="auto"/>
        <w:contextualSpacing w:val="0"/>
      </w:pPr>
      <w:r w:rsidRPr="002B4CAA">
        <w:t>Note: Once on the Ready Mobile site, if the Consumer abandons the order at any time we will do the following.</w:t>
      </w:r>
    </w:p>
    <w:p w:rsidR="002B4CAA" w:rsidRPr="002B4CAA" w:rsidRDefault="002B4CAA" w:rsidP="00466DD3">
      <w:pPr>
        <w:pStyle w:val="ListParagraph"/>
        <w:numPr>
          <w:ilvl w:val="1"/>
          <w:numId w:val="7"/>
        </w:numPr>
        <w:spacing w:before="0" w:after="0" w:line="240" w:lineRule="auto"/>
        <w:contextualSpacing w:val="0"/>
      </w:pPr>
      <w:r w:rsidRPr="002B4CAA">
        <w:t>ReadyWireless will not do anything.  The system will clean-up abandoned orders automatically after 48 hours.</w:t>
      </w:r>
    </w:p>
    <w:p w:rsidR="002B4CAA" w:rsidRPr="002B4CAA" w:rsidRDefault="002B4CAA" w:rsidP="00466DD3">
      <w:pPr>
        <w:pStyle w:val="ListParagraph"/>
        <w:numPr>
          <w:ilvl w:val="1"/>
          <w:numId w:val="7"/>
        </w:numPr>
        <w:spacing w:before="0" w:after="0" w:line="240" w:lineRule="auto"/>
        <w:contextualSpacing w:val="0"/>
      </w:pPr>
      <w:r w:rsidRPr="002B4CAA">
        <w:t>Future Enhancement: If email address available a notice email could be sent with a link to continue the order process.</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will need to periodically call the Ready Wireless API </w:t>
      </w:r>
      <w:r w:rsidRPr="002B4CAA">
        <w:rPr>
          <w:b/>
          <w:bCs/>
        </w:rPr>
        <w:t>GetOrdersLookup()</w:t>
      </w:r>
      <w:r w:rsidRPr="002B4CAA">
        <w:t xml:space="preserve"> and check the status of the orders requiring fulfillment by them.  They will need to determine what the frequency is and if the order is not updated to “HOLD” within X hours they should abandon provisioning and fulfill the order as an inactivated device.</w:t>
      </w:r>
    </w:p>
    <w:p w:rsidR="002B4CAA" w:rsidRPr="002B4CAA" w:rsidRDefault="002B4CAA" w:rsidP="00466DD3">
      <w:pPr>
        <w:pStyle w:val="ListParagraph"/>
        <w:numPr>
          <w:ilvl w:val="2"/>
          <w:numId w:val="7"/>
        </w:numPr>
        <w:spacing w:before="0" w:after="0" w:line="240" w:lineRule="auto"/>
        <w:contextualSpacing w:val="0"/>
      </w:pPr>
      <w:r w:rsidRPr="002B4CAA">
        <w:t>If this occurs and the Consumer did want this account they will need to call Ready Wireless customer service to rectify.</w:t>
      </w:r>
    </w:p>
    <w:p w:rsidR="002B4CAA" w:rsidRPr="002B4CAA" w:rsidRDefault="002B4CAA" w:rsidP="00466DD3">
      <w:pPr>
        <w:pStyle w:val="ListParagraph"/>
        <w:numPr>
          <w:ilvl w:val="0"/>
          <w:numId w:val="7"/>
        </w:numPr>
        <w:spacing w:before="0" w:after="0" w:line="240" w:lineRule="auto"/>
        <w:contextualSpacing w:val="0"/>
      </w:pPr>
      <w:r w:rsidRPr="002B4CAA">
        <w:t>Given that Consumer is serious about plan purchase, the Consumer is shown the initial plan selection screen and selects plans available for each device on the order.</w:t>
      </w:r>
    </w:p>
    <w:p w:rsidR="002B4CAA" w:rsidRPr="002B4CAA" w:rsidRDefault="002B4CAA" w:rsidP="00466DD3">
      <w:pPr>
        <w:pStyle w:val="ListParagraph"/>
        <w:numPr>
          <w:ilvl w:val="1"/>
          <w:numId w:val="7"/>
        </w:numPr>
        <w:spacing w:before="0" w:after="0" w:line="240" w:lineRule="auto"/>
        <w:contextualSpacing w:val="0"/>
      </w:pPr>
      <w:r w:rsidRPr="002B4CAA">
        <w:t xml:space="preserve">Note: The site has prepopulated the cart and devices already purchased from the OrderID passed in by </w:t>
      </w:r>
      <w:r>
        <w:t>Client/vendor</w:t>
      </w:r>
      <w:r w:rsidRPr="002B4CAA">
        <w:t>.</w:t>
      </w:r>
    </w:p>
    <w:p w:rsidR="002B4CAA" w:rsidRPr="002B4CAA" w:rsidRDefault="002B4CAA" w:rsidP="00466DD3">
      <w:pPr>
        <w:pStyle w:val="ListParagraph"/>
        <w:numPr>
          <w:ilvl w:val="0"/>
          <w:numId w:val="7"/>
        </w:numPr>
        <w:spacing w:before="0" w:after="0" w:line="240" w:lineRule="auto"/>
        <w:contextualSpacing w:val="0"/>
      </w:pPr>
      <w:r w:rsidRPr="002B4CAA">
        <w:t>Consumer is then shown display of available accessories per device and selects accessories for each device on the order.</w:t>
      </w:r>
    </w:p>
    <w:p w:rsidR="002B4CAA" w:rsidRPr="002B4CAA" w:rsidRDefault="002B4CAA" w:rsidP="00466DD3">
      <w:pPr>
        <w:pStyle w:val="ListParagraph"/>
        <w:numPr>
          <w:ilvl w:val="1"/>
          <w:numId w:val="7"/>
        </w:numPr>
        <w:spacing w:before="0" w:after="0" w:line="240" w:lineRule="auto"/>
        <w:contextualSpacing w:val="0"/>
      </w:pPr>
      <w:r w:rsidRPr="002B4CAA">
        <w:t>Note: Since the Ready Wireless API/Backend does not currently support “split fulfillment” we will not be offering accessories at this time.</w:t>
      </w:r>
    </w:p>
    <w:p w:rsidR="002B4CAA" w:rsidRPr="002B4CAA" w:rsidRDefault="002B4CAA" w:rsidP="00466DD3">
      <w:pPr>
        <w:pStyle w:val="ListParagraph"/>
        <w:numPr>
          <w:ilvl w:val="0"/>
          <w:numId w:val="7"/>
        </w:numPr>
        <w:spacing w:before="0" w:after="0" w:line="240" w:lineRule="auto"/>
        <w:contextualSpacing w:val="0"/>
      </w:pPr>
      <w:r w:rsidRPr="002B4CAA">
        <w:t>Consumer is shown display of available service plans per device and selects service plans.</w:t>
      </w:r>
    </w:p>
    <w:p w:rsidR="002B4CAA" w:rsidRPr="002B4CAA" w:rsidRDefault="002B4CAA" w:rsidP="00466DD3">
      <w:pPr>
        <w:pStyle w:val="ListParagraph"/>
        <w:numPr>
          <w:ilvl w:val="1"/>
          <w:numId w:val="7"/>
        </w:numPr>
        <w:spacing w:before="0" w:after="0" w:line="240" w:lineRule="auto"/>
        <w:contextualSpacing w:val="0"/>
      </w:pPr>
      <w:r w:rsidRPr="002B4CAA">
        <w:t xml:space="preserve">Note: Since the device is being sold by </w:t>
      </w:r>
      <w:r>
        <w:t>Client/vendor</w:t>
      </w:r>
      <w:r w:rsidRPr="002B4CAA">
        <w:t xml:space="preserve"> we will not be supporting extended service plans at this time.</w:t>
      </w:r>
    </w:p>
    <w:p w:rsidR="002B4CAA" w:rsidRPr="002B4CAA" w:rsidRDefault="002B4CAA" w:rsidP="00466DD3">
      <w:pPr>
        <w:pStyle w:val="ListParagraph"/>
        <w:numPr>
          <w:ilvl w:val="0"/>
          <w:numId w:val="7"/>
        </w:numPr>
        <w:spacing w:before="0" w:after="0" w:line="240" w:lineRule="auto"/>
        <w:contextualSpacing w:val="0"/>
      </w:pPr>
      <w:r w:rsidRPr="002B4CAA">
        <w:t>Consumer moves to the order confirmation screen and provides billing, shipping, and payment information.</w:t>
      </w:r>
    </w:p>
    <w:p w:rsidR="002B4CAA" w:rsidRPr="002B4CAA" w:rsidRDefault="002B4CAA" w:rsidP="00466DD3">
      <w:pPr>
        <w:pStyle w:val="ListParagraph"/>
        <w:numPr>
          <w:ilvl w:val="1"/>
          <w:numId w:val="7"/>
        </w:numPr>
        <w:spacing w:before="0" w:after="0" w:line="240" w:lineRule="auto"/>
        <w:contextualSpacing w:val="0"/>
      </w:pPr>
      <w:r w:rsidRPr="002B4CAA">
        <w:t>Note: Since there will not be any physical products shipped from Ready there will not be any shipping products required.</w:t>
      </w:r>
    </w:p>
    <w:p w:rsidR="002B4CAA" w:rsidRPr="002B4CAA" w:rsidRDefault="002B4CAA" w:rsidP="00466DD3">
      <w:pPr>
        <w:pStyle w:val="ListParagraph"/>
        <w:numPr>
          <w:ilvl w:val="1"/>
          <w:numId w:val="7"/>
        </w:numPr>
        <w:spacing w:before="0" w:after="0" w:line="240" w:lineRule="auto"/>
        <w:contextualSpacing w:val="0"/>
      </w:pPr>
      <w:r w:rsidRPr="002B4CAA">
        <w:lastRenderedPageBreak/>
        <w:t>Issue: This may require special coding within the ReadyMobile website to skip the shipping selection step if shipping products are not defined.</w:t>
      </w:r>
    </w:p>
    <w:p w:rsidR="002B4CAA" w:rsidRPr="002B4CAA" w:rsidRDefault="002B4CAA" w:rsidP="00466DD3">
      <w:pPr>
        <w:pStyle w:val="ListParagraph"/>
        <w:numPr>
          <w:ilvl w:val="0"/>
          <w:numId w:val="7"/>
        </w:numPr>
        <w:spacing w:before="0" w:after="0" w:line="240" w:lineRule="auto"/>
        <w:contextualSpacing w:val="0"/>
      </w:pPr>
      <w:r w:rsidRPr="002B4CAA">
        <w:t>Consumer completes the order.</w:t>
      </w:r>
    </w:p>
    <w:p w:rsidR="002B4CAA" w:rsidRPr="002B4CAA" w:rsidRDefault="002B4CAA" w:rsidP="00466DD3">
      <w:pPr>
        <w:pStyle w:val="ListParagraph"/>
        <w:numPr>
          <w:ilvl w:val="1"/>
          <w:numId w:val="7"/>
        </w:numPr>
        <w:spacing w:before="0" w:after="0" w:line="240" w:lineRule="auto"/>
        <w:contextualSpacing w:val="0"/>
      </w:pPr>
      <w:r w:rsidRPr="002B4CAA">
        <w:t xml:space="preserve">ReadyMobile site will call </w:t>
      </w:r>
      <w:r w:rsidRPr="002B4CAA">
        <w:rPr>
          <w:b/>
          <w:bCs/>
        </w:rPr>
        <w:t>PlaceOrder()</w:t>
      </w:r>
      <w:r w:rsidRPr="002B4CAA">
        <w:t xml:space="preserve"> and </w:t>
      </w:r>
      <w:r w:rsidRPr="002B4CAA">
        <w:rPr>
          <w:b/>
          <w:bCs/>
        </w:rPr>
        <w:t>AuthorizePayment()</w:t>
      </w:r>
      <w:r w:rsidRPr="002B4CAA">
        <w:t xml:space="preserve">, this will place funds on hold and move the order from BUILDING to HOLD state.  The order will remain in the HOLD state until </w:t>
      </w:r>
      <w:r>
        <w:t>Client/vendor</w:t>
      </w:r>
      <w:r w:rsidRPr="002B4CAA">
        <w:t xml:space="preserve"> fulfills each device on the order.</w:t>
      </w:r>
    </w:p>
    <w:p w:rsidR="00D7486B" w:rsidRDefault="00D7486B" w:rsidP="00D7486B">
      <w:pPr>
        <w:spacing w:before="0" w:after="0" w:line="240" w:lineRule="auto"/>
        <w:rPr>
          <w:b/>
        </w:rPr>
      </w:pPr>
    </w:p>
    <w:p w:rsidR="002B4CAA" w:rsidRPr="00D7486B" w:rsidRDefault="002B4CAA" w:rsidP="00D7486B">
      <w:pPr>
        <w:spacing w:before="0" w:after="0" w:line="240" w:lineRule="auto"/>
        <w:rPr>
          <w:b/>
        </w:rPr>
      </w:pPr>
      <w:r w:rsidRPr="00D7486B">
        <w:rPr>
          <w:b/>
        </w:rPr>
        <w:t>Control transfers to Client/vendor order back-office processes</w:t>
      </w:r>
    </w:p>
    <w:p w:rsidR="002B4CAA" w:rsidRPr="002B4CAA" w:rsidRDefault="002B4CAA" w:rsidP="00466DD3">
      <w:pPr>
        <w:pStyle w:val="ListParagraph"/>
        <w:numPr>
          <w:ilvl w:val="0"/>
          <w:numId w:val="7"/>
        </w:numPr>
        <w:spacing w:before="0" w:after="0" w:line="240" w:lineRule="auto"/>
        <w:contextualSpacing w:val="0"/>
      </w:pPr>
      <w:r>
        <w:t>Client/vendor</w:t>
      </w:r>
      <w:r w:rsidRPr="002B4CAA">
        <w:t xml:space="preserve"> receives notification of completed Ready Mobile order and begins the fulfillment process on their end.</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periodically calls Ready Wireless API </w:t>
      </w:r>
      <w:r w:rsidRPr="002B4CAA">
        <w:rPr>
          <w:b/>
          <w:bCs/>
        </w:rPr>
        <w:t>GetOrdersLookup()</w:t>
      </w:r>
      <w:r w:rsidRPr="002B4CAA">
        <w:t xml:space="preserve"> and processes all orders in HOLD status.</w:t>
      </w:r>
    </w:p>
    <w:p w:rsidR="002B4CAA" w:rsidRPr="002B4CAA" w:rsidRDefault="002B4CAA" w:rsidP="00466DD3">
      <w:pPr>
        <w:pStyle w:val="ListParagraph"/>
        <w:numPr>
          <w:ilvl w:val="0"/>
          <w:numId w:val="7"/>
        </w:numPr>
        <w:spacing w:before="0" w:after="0" w:line="240" w:lineRule="auto"/>
        <w:contextualSpacing w:val="0"/>
      </w:pPr>
      <w:r>
        <w:t>Client/vendor</w:t>
      </w:r>
      <w:r w:rsidRPr="002B4CAA">
        <w:t xml:space="preserve"> provides Ready Wireless with device details and requests Ready Wireless activate each device on the order.</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calls Ready Wireless API </w:t>
      </w:r>
      <w:r w:rsidR="00D510D4">
        <w:rPr>
          <w:b/>
          <w:bCs/>
        </w:rPr>
        <w:t>LoadDevice</w:t>
      </w:r>
      <w:r w:rsidRPr="002B4CAA">
        <w:rPr>
          <w:b/>
          <w:bCs/>
        </w:rPr>
        <w:t>()</w:t>
      </w:r>
      <w:r w:rsidRPr="002B4CAA">
        <w:t xml:space="preserve"> with device details to save the necessary information into the provisioning system.</w:t>
      </w:r>
    </w:p>
    <w:p w:rsidR="002B4CAA" w:rsidRPr="002B4CAA" w:rsidRDefault="002B4CAA" w:rsidP="00466DD3">
      <w:pPr>
        <w:pStyle w:val="ListParagraph"/>
        <w:numPr>
          <w:ilvl w:val="2"/>
          <w:numId w:val="7"/>
        </w:numPr>
        <w:spacing w:before="0" w:after="0" w:line="240" w:lineRule="auto"/>
        <w:contextualSpacing w:val="0"/>
      </w:pPr>
      <w:r w:rsidRPr="002B4CAA">
        <w:t xml:space="preserve"> Ready system will migrate Sprint devices to WHOLESALE during this step.</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calls Ready Wireless API </w:t>
      </w:r>
      <w:r w:rsidRPr="002B4CAA">
        <w:rPr>
          <w:b/>
          <w:bCs/>
        </w:rPr>
        <w:t>ActivateDevice()</w:t>
      </w:r>
      <w:r w:rsidRPr="002B4CAA">
        <w:t xml:space="preserve"> to light-up the device on the appropriate carrier network.</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calls periodically the Ready Wireless API </w:t>
      </w:r>
      <w:r w:rsidRPr="002B4CAA">
        <w:rPr>
          <w:b/>
          <w:bCs/>
        </w:rPr>
        <w:t>GetDevice()</w:t>
      </w:r>
      <w:r w:rsidRPr="002B4CAA">
        <w:t xml:space="preserve"> to check on the activation status.</w:t>
      </w:r>
    </w:p>
    <w:p w:rsidR="002B4CAA" w:rsidRPr="002B4CAA" w:rsidRDefault="002B4CAA" w:rsidP="00466DD3">
      <w:pPr>
        <w:pStyle w:val="ListParagraph"/>
        <w:numPr>
          <w:ilvl w:val="1"/>
          <w:numId w:val="7"/>
        </w:numPr>
        <w:spacing w:before="0" w:after="0" w:line="240" w:lineRule="auto"/>
        <w:contextualSpacing w:val="0"/>
      </w:pPr>
      <w:r w:rsidRPr="002B4CAA">
        <w:t xml:space="preserve">If device successfully activated, </w:t>
      </w:r>
      <w:r>
        <w:t>Client/vendor</w:t>
      </w:r>
      <w:r w:rsidRPr="002B4CAA">
        <w:t xml:space="preserve"> calls Ready Wireless API </w:t>
      </w:r>
      <w:r w:rsidRPr="002B4CAA">
        <w:rPr>
          <w:b/>
          <w:bCs/>
        </w:rPr>
        <w:t>SetOrderDevice(order device line item id)</w:t>
      </w:r>
      <w:r w:rsidRPr="002B4CAA">
        <w:t xml:space="preserve"> to associate the new device with the Consumer order.</w:t>
      </w:r>
    </w:p>
    <w:p w:rsidR="002B4CAA" w:rsidRPr="002B4CAA" w:rsidRDefault="002B4CAA" w:rsidP="00466DD3">
      <w:pPr>
        <w:pStyle w:val="ListParagraph"/>
        <w:numPr>
          <w:ilvl w:val="1"/>
          <w:numId w:val="7"/>
        </w:numPr>
        <w:spacing w:before="0" w:after="0" w:line="240" w:lineRule="auto"/>
        <w:contextualSpacing w:val="0"/>
      </w:pPr>
      <w:r w:rsidRPr="002B4CAA">
        <w:t xml:space="preserve">If device not activated, </w:t>
      </w:r>
      <w:r>
        <w:t>Client/vendor</w:t>
      </w:r>
      <w:r w:rsidR="00D7486B">
        <w:t xml:space="preserve"> repeats this section </w:t>
      </w:r>
      <w:r w:rsidRPr="002B4CAA">
        <w:t>until activated devices are available to associate with the Consumer order.</w:t>
      </w:r>
    </w:p>
    <w:p w:rsidR="002B4CAA" w:rsidRPr="002B4CAA" w:rsidRDefault="002B4CAA" w:rsidP="00466DD3">
      <w:pPr>
        <w:pStyle w:val="ListParagraph"/>
        <w:numPr>
          <w:ilvl w:val="0"/>
          <w:numId w:val="7"/>
        </w:numPr>
        <w:spacing w:before="0" w:after="0" w:line="240" w:lineRule="auto"/>
        <w:contextualSpacing w:val="0"/>
      </w:pPr>
      <w:r w:rsidRPr="002B4CAA">
        <w:t xml:space="preserve">Ready provides back the resulting MDN to </w:t>
      </w:r>
      <w:r>
        <w:t>Client/vendor</w:t>
      </w:r>
      <w:r w:rsidRPr="002B4CAA">
        <w:t xml:space="preserve"> for inclusion with the shipped device.</w:t>
      </w:r>
    </w:p>
    <w:p w:rsidR="002B4CAA" w:rsidRPr="002B4CAA" w:rsidRDefault="002B4CAA" w:rsidP="00466DD3">
      <w:pPr>
        <w:pStyle w:val="ListParagraph"/>
        <w:numPr>
          <w:ilvl w:val="1"/>
          <w:numId w:val="7"/>
        </w:numPr>
        <w:spacing w:before="0" w:after="0" w:line="240" w:lineRule="auto"/>
        <w:contextualSpacing w:val="0"/>
      </w:pPr>
      <w:r w:rsidRPr="002B4CAA">
        <w:t xml:space="preserve">When </w:t>
      </w:r>
      <w:r>
        <w:t>Client/vendor</w:t>
      </w:r>
      <w:r w:rsidRPr="002B4CAA">
        <w:t xml:space="preserve"> calls the Ready Wireless API </w:t>
      </w:r>
      <w:r w:rsidRPr="002B4CAA">
        <w:rPr>
          <w:b/>
          <w:bCs/>
        </w:rPr>
        <w:t>GetDevice()</w:t>
      </w:r>
      <w:r w:rsidRPr="002B4CAA">
        <w:t xml:space="preserve"> to determine the activation status they will also have the MDN assigned.</w:t>
      </w:r>
    </w:p>
    <w:p w:rsidR="002B4CAA" w:rsidRPr="002B4CAA" w:rsidRDefault="002B4CAA" w:rsidP="00466DD3">
      <w:pPr>
        <w:pStyle w:val="ListParagraph"/>
        <w:numPr>
          <w:ilvl w:val="0"/>
          <w:numId w:val="7"/>
        </w:numPr>
        <w:spacing w:before="0" w:after="0" w:line="240" w:lineRule="auto"/>
        <w:contextualSpacing w:val="0"/>
      </w:pPr>
      <w:r>
        <w:t>Client/vendor</w:t>
      </w:r>
      <w:r w:rsidRPr="002B4CAA">
        <w:t xml:space="preserve"> tests each device and ships the packaged products; along with a Ready Wireless support/instruction guide.</w:t>
      </w:r>
    </w:p>
    <w:p w:rsidR="002B4CAA" w:rsidRPr="002B4CAA" w:rsidRDefault="002B4CAA" w:rsidP="00466DD3">
      <w:pPr>
        <w:pStyle w:val="ListParagraph"/>
        <w:numPr>
          <w:ilvl w:val="0"/>
          <w:numId w:val="7"/>
        </w:numPr>
        <w:spacing w:before="0" w:after="0" w:line="240" w:lineRule="auto"/>
        <w:contextualSpacing w:val="0"/>
      </w:pPr>
      <w:r>
        <w:t>Client/vendor</w:t>
      </w:r>
      <w:r w:rsidRPr="002B4CAA">
        <w:t xml:space="preserve"> notifies Ready Wireless of the shipped package tracking information and expected delivery timeframe.</w:t>
      </w:r>
    </w:p>
    <w:p w:rsidR="002B4CAA" w:rsidRPr="002B4CAA" w:rsidRDefault="002B4CAA" w:rsidP="00466DD3">
      <w:pPr>
        <w:pStyle w:val="ListParagraph"/>
        <w:numPr>
          <w:ilvl w:val="1"/>
          <w:numId w:val="7"/>
        </w:numPr>
        <w:spacing w:before="0" w:after="0" w:line="240" w:lineRule="auto"/>
        <w:contextualSpacing w:val="0"/>
      </w:pPr>
      <w:r>
        <w:t>Client/vendor</w:t>
      </w:r>
      <w:r w:rsidRPr="002B4CAA">
        <w:t xml:space="preserve"> calls Ready Wireless API </w:t>
      </w:r>
      <w:r w:rsidRPr="002B4CAA">
        <w:rPr>
          <w:b/>
          <w:bCs/>
        </w:rPr>
        <w:t>ReleaseOrder()</w:t>
      </w:r>
      <w:r w:rsidRPr="002B4CAA">
        <w:t>.</w:t>
      </w:r>
    </w:p>
    <w:p w:rsidR="002B4CAA" w:rsidRPr="002B4CAA" w:rsidRDefault="002B4CAA" w:rsidP="00466DD3">
      <w:pPr>
        <w:pStyle w:val="ListParagraph"/>
        <w:numPr>
          <w:ilvl w:val="1"/>
          <w:numId w:val="7"/>
        </w:numPr>
        <w:spacing w:before="0" w:after="0" w:line="240" w:lineRule="auto"/>
        <w:contextualSpacing w:val="0"/>
      </w:pPr>
      <w:r w:rsidRPr="002B4CAA">
        <w:t>Future Enhancement: Develop the workorder process that allows Ready to process “split fulfillment” so accessories can be sold on these orders.</w:t>
      </w:r>
    </w:p>
    <w:p w:rsidR="002B4CAA" w:rsidRPr="002B4CAA" w:rsidRDefault="002B4CAA" w:rsidP="00466DD3">
      <w:pPr>
        <w:pStyle w:val="ListParagraph"/>
        <w:numPr>
          <w:ilvl w:val="1"/>
          <w:numId w:val="7"/>
        </w:numPr>
        <w:spacing w:before="0" w:after="0" w:line="240" w:lineRule="auto"/>
        <w:contextualSpacing w:val="0"/>
      </w:pPr>
      <w:r w:rsidRPr="002B4CAA">
        <w:t>Ready Wireless order workflow completes the order and charges Consumer for purchased products based upon the expected delivery timeframe.</w:t>
      </w:r>
    </w:p>
    <w:p w:rsidR="00D7486B" w:rsidRDefault="00D7486B" w:rsidP="00D7486B">
      <w:pPr>
        <w:spacing w:before="0" w:after="0" w:line="240" w:lineRule="auto"/>
        <w:rPr>
          <w:b/>
        </w:rPr>
      </w:pPr>
    </w:p>
    <w:p w:rsidR="002B4CAA" w:rsidRPr="00D7486B" w:rsidRDefault="002B4CAA" w:rsidP="00D7486B">
      <w:pPr>
        <w:spacing w:before="0" w:after="0" w:line="240" w:lineRule="auto"/>
        <w:rPr>
          <w:b/>
        </w:rPr>
      </w:pPr>
      <w:r w:rsidRPr="00D7486B">
        <w:rPr>
          <w:b/>
        </w:rPr>
        <w:t>Control passes back to the Consumer</w:t>
      </w:r>
    </w:p>
    <w:p w:rsidR="002B4CAA" w:rsidRPr="00D7486B" w:rsidRDefault="002B4CAA" w:rsidP="00466DD3">
      <w:pPr>
        <w:pStyle w:val="ListParagraph"/>
        <w:numPr>
          <w:ilvl w:val="0"/>
          <w:numId w:val="7"/>
        </w:numPr>
        <w:spacing w:before="0" w:after="0" w:line="240" w:lineRule="auto"/>
        <w:contextualSpacing w:val="0"/>
      </w:pPr>
      <w:r w:rsidRPr="00D7486B">
        <w:t>Consumer receives shipped purchase and confirms receipt of device(s) and operational state of device(s).</w:t>
      </w:r>
    </w:p>
    <w:p w:rsidR="002B4CAA" w:rsidRPr="00D7486B" w:rsidRDefault="002B4CAA" w:rsidP="00466DD3">
      <w:pPr>
        <w:pStyle w:val="ListParagraph"/>
        <w:numPr>
          <w:ilvl w:val="0"/>
          <w:numId w:val="7"/>
        </w:numPr>
        <w:spacing w:before="0" w:after="0" w:line="240" w:lineRule="auto"/>
        <w:contextualSpacing w:val="0"/>
      </w:pPr>
      <w:r w:rsidRPr="00D7486B">
        <w:t>If expected device(s) are not received Consumer calls Client/vendor support.</w:t>
      </w:r>
    </w:p>
    <w:p w:rsidR="002B4CAA" w:rsidRPr="00D7486B" w:rsidRDefault="002B4CAA" w:rsidP="00466DD3">
      <w:pPr>
        <w:pStyle w:val="ListParagraph"/>
        <w:numPr>
          <w:ilvl w:val="0"/>
          <w:numId w:val="7"/>
        </w:numPr>
        <w:spacing w:before="0" w:after="0" w:line="240" w:lineRule="auto"/>
        <w:contextualSpacing w:val="0"/>
      </w:pPr>
      <w:r w:rsidRPr="00D7486B">
        <w:t>If device(s) are not operational Consumer calls Ready Wireless support.</w:t>
      </w:r>
    </w:p>
    <w:p w:rsidR="002B4CAA" w:rsidRDefault="002B4CAA" w:rsidP="00466DD3">
      <w:pPr>
        <w:pStyle w:val="ListParagraph"/>
        <w:numPr>
          <w:ilvl w:val="0"/>
          <w:numId w:val="7"/>
        </w:numPr>
        <w:spacing w:before="0" w:after="0" w:line="240" w:lineRule="auto"/>
        <w:contextualSpacing w:val="0"/>
      </w:pPr>
      <w:r w:rsidRPr="00D7486B">
        <w:t>If shipment is correct and devices operational Consumer may access either the Client/vendor site or Ready Mobile site for M</w:t>
      </w:r>
      <w:r w:rsidR="00620BB3">
        <w:t xml:space="preserve">y Account information/functions </w:t>
      </w:r>
      <w:r w:rsidRPr="00D7486B">
        <w:t>related to their purchase.</w:t>
      </w:r>
    </w:p>
    <w:p w:rsidR="00BD13EC" w:rsidRDefault="00BD13EC" w:rsidP="00BD13EC">
      <w:pPr>
        <w:pStyle w:val="ListParagraph"/>
        <w:numPr>
          <w:ilvl w:val="0"/>
          <w:numId w:val="0"/>
        </w:numPr>
        <w:spacing w:before="0" w:after="0" w:line="240" w:lineRule="auto"/>
        <w:ind w:left="360"/>
        <w:contextualSpacing w:val="0"/>
      </w:pPr>
    </w:p>
    <w:p w:rsidR="00BD13EC" w:rsidRDefault="00BD13EC" w:rsidP="00BD13EC">
      <w:pPr>
        <w:pStyle w:val="Heading2"/>
      </w:pPr>
      <w:bookmarkStart w:id="287" w:name="_Toc382297039"/>
      <w:r>
        <w:t>Scenario 5</w:t>
      </w:r>
      <w:bookmarkEnd w:id="287"/>
    </w:p>
    <w:p w:rsidR="00BD13EC" w:rsidRDefault="00BF42CD" w:rsidP="00BD13EC">
      <w:r>
        <w:t>These</w:t>
      </w:r>
      <w:r w:rsidR="00BD13EC">
        <w:t xml:space="preserve"> high-level </w:t>
      </w:r>
      <w:r>
        <w:t xml:space="preserve">POST/POST-SHARED </w:t>
      </w:r>
      <w:r w:rsidR="00BD13EC">
        <w:t>use-case</w:t>
      </w:r>
      <w:r>
        <w:t>s</w:t>
      </w:r>
      <w:r w:rsidR="00BD13EC">
        <w:t xml:space="preserve"> describe the flow and function calls necessary to change airtime plans, billing_modes, add a line, or add an accessory/ESP to an existing order.  Orders within the ReadyWireless OSS Platform remain active until all products associated with an order have been deleted/canceled or replaced.  </w:t>
      </w:r>
      <w:r w:rsidR="00BD13EC">
        <w:lastRenderedPageBreak/>
        <w:t>Therefore in order to change a previous purchase it is necessary to know the order ID and order line item(s) being modified.</w:t>
      </w:r>
    </w:p>
    <w:p w:rsidR="00BD13EC" w:rsidRDefault="00BD13EC" w:rsidP="00BD13EC">
      <w:r>
        <w:t>The following sections represent the most common use-cases.</w:t>
      </w:r>
    </w:p>
    <w:p w:rsidR="00BD13EC" w:rsidRPr="00BD13EC" w:rsidRDefault="00BD13EC" w:rsidP="00251A67">
      <w:pPr>
        <w:spacing w:before="360"/>
        <w:rPr>
          <w:b/>
        </w:rPr>
      </w:pPr>
      <w:r w:rsidRPr="00BD13EC">
        <w:rPr>
          <w:b/>
        </w:rPr>
        <w:t>Change Plan (same billing mode with a different plan)</w:t>
      </w:r>
    </w:p>
    <w:p w:rsidR="00BD13EC" w:rsidRPr="00BD13EC" w:rsidRDefault="00BD13EC" w:rsidP="00466DD3">
      <w:pPr>
        <w:pStyle w:val="ListParagraph"/>
        <w:numPr>
          <w:ilvl w:val="0"/>
          <w:numId w:val="9"/>
        </w:numPr>
        <w:spacing w:before="0" w:after="0" w:line="240" w:lineRule="auto"/>
        <w:ind w:left="360"/>
        <w:contextualSpacing w:val="0"/>
      </w:pPr>
      <w:r w:rsidRPr="00BD13EC">
        <w:t xml:space="preserve">GetOrdersLookup OR BETTER YET call </w:t>
      </w:r>
      <w:r>
        <w:t>G</w:t>
      </w:r>
      <w:r w:rsidR="002754C9">
        <w:t xml:space="preserve">etConsumerActiveProducts </w:t>
      </w:r>
      <w:r w:rsidR="002754C9" w:rsidRPr="00BD13EC">
        <w:t>to retrieve the current orders/line items</w:t>
      </w:r>
      <w:r w:rsidR="002754C9">
        <w:t>.</w:t>
      </w:r>
    </w:p>
    <w:p w:rsidR="00BD13EC" w:rsidRPr="00BD13EC" w:rsidRDefault="00BD13EC" w:rsidP="00466DD3">
      <w:pPr>
        <w:pStyle w:val="ListParagraph"/>
        <w:numPr>
          <w:ilvl w:val="0"/>
          <w:numId w:val="9"/>
        </w:numPr>
        <w:spacing w:before="0" w:after="0" w:line="240" w:lineRule="auto"/>
        <w:ind w:left="360"/>
        <w:contextualSpacing w:val="0"/>
      </w:pPr>
      <w:r w:rsidRPr="00BD13EC">
        <w:t>BuildChangeOrder passing in the original order ID.</w:t>
      </w:r>
    </w:p>
    <w:p w:rsidR="00BD13EC" w:rsidRDefault="00BD13EC" w:rsidP="00466DD3">
      <w:pPr>
        <w:pStyle w:val="ListParagraph"/>
        <w:numPr>
          <w:ilvl w:val="0"/>
          <w:numId w:val="9"/>
        </w:numPr>
        <w:spacing w:before="0" w:after="0" w:line="240" w:lineRule="auto"/>
        <w:ind w:left="360"/>
        <w:contextualSpacing w:val="0"/>
      </w:pPr>
      <w:r w:rsidRPr="00BD13EC">
        <w:t xml:space="preserve">ChangeOrderAirtimeProduct passing in the original </w:t>
      </w:r>
      <w:r w:rsidR="000B2E0F">
        <w:t xml:space="preserve">plan </w:t>
      </w:r>
      <w:r w:rsidRPr="00BD13EC">
        <w:t>order line item ID and new plan product ID.</w:t>
      </w:r>
    </w:p>
    <w:p w:rsidR="002754C9" w:rsidRDefault="002754C9" w:rsidP="00466DD3">
      <w:pPr>
        <w:pStyle w:val="ListParagraph"/>
        <w:numPr>
          <w:ilvl w:val="1"/>
          <w:numId w:val="9"/>
        </w:numPr>
        <w:spacing w:before="0" w:after="0" w:line="240" w:lineRule="auto"/>
        <w:ind w:left="810"/>
        <w:contextualSpacing w:val="0"/>
      </w:pPr>
      <w:r>
        <w:rPr>
          <w:b/>
        </w:rPr>
        <w:t>Note:</w:t>
      </w:r>
      <w:r>
        <w:t xml:space="preserve"> The correct plan product ID must be provided that matches the current billing mode.</w:t>
      </w:r>
    </w:p>
    <w:p w:rsidR="002A1928" w:rsidRDefault="002A1928" w:rsidP="00466DD3">
      <w:pPr>
        <w:pStyle w:val="ListParagraph"/>
        <w:numPr>
          <w:ilvl w:val="0"/>
          <w:numId w:val="9"/>
        </w:numPr>
        <w:spacing w:before="0" w:after="0" w:line="240" w:lineRule="auto"/>
        <w:ind w:left="360"/>
        <w:contextualSpacing w:val="0"/>
      </w:pPr>
      <w:r>
        <w:t>If needed, AddOrderFeeProduct</w:t>
      </w:r>
    </w:p>
    <w:p w:rsidR="002A1928" w:rsidRPr="00BD13EC" w:rsidRDefault="002A1928" w:rsidP="00466DD3">
      <w:pPr>
        <w:pStyle w:val="ListParagraph"/>
        <w:numPr>
          <w:ilvl w:val="0"/>
          <w:numId w:val="9"/>
        </w:numPr>
        <w:spacing w:before="0" w:after="0" w:line="240" w:lineRule="auto"/>
        <w:ind w:left="360"/>
        <w:contextualSpacing w:val="0"/>
      </w:pPr>
      <w:r>
        <w:t>If needed, AddOrderPromoProduct</w:t>
      </w:r>
    </w:p>
    <w:p w:rsidR="00BD13EC" w:rsidRPr="00BD13EC" w:rsidRDefault="00BD13EC" w:rsidP="00466DD3">
      <w:pPr>
        <w:pStyle w:val="ListParagraph"/>
        <w:numPr>
          <w:ilvl w:val="0"/>
          <w:numId w:val="9"/>
        </w:numPr>
        <w:spacing w:before="0" w:after="0" w:line="240" w:lineRule="auto"/>
        <w:ind w:left="360"/>
        <w:contextualSpacing w:val="0"/>
      </w:pPr>
      <w:r w:rsidRPr="00BD13EC">
        <w:t>PlaceOrder</w:t>
      </w:r>
    </w:p>
    <w:p w:rsidR="00BD13EC" w:rsidRDefault="00BD13EC" w:rsidP="00251A67">
      <w:pPr>
        <w:spacing w:before="360"/>
        <w:rPr>
          <w:b/>
        </w:rPr>
      </w:pPr>
      <w:r w:rsidRPr="00BD13EC">
        <w:rPr>
          <w:b/>
        </w:rPr>
        <w:t>Change Plan (change billing mode and plan)</w:t>
      </w:r>
    </w:p>
    <w:p w:rsidR="008006A1" w:rsidRDefault="008006A1" w:rsidP="008006A1">
      <w:pPr>
        <w:ind w:left="360"/>
      </w:pPr>
      <w:r>
        <w:rPr>
          <w:b/>
        </w:rPr>
        <w:t xml:space="preserve">Note: </w:t>
      </w:r>
      <w:r>
        <w:t>If changing to POST SHARED must have two or more lines on the account; either active or included within this change order.</w:t>
      </w:r>
    </w:p>
    <w:p w:rsidR="002754C9" w:rsidRPr="00BD13EC" w:rsidRDefault="002754C9" w:rsidP="00466DD3">
      <w:pPr>
        <w:pStyle w:val="ListParagraph"/>
        <w:numPr>
          <w:ilvl w:val="0"/>
          <w:numId w:val="10"/>
        </w:numPr>
        <w:spacing w:before="0" w:after="0" w:line="240" w:lineRule="auto"/>
        <w:ind w:left="360"/>
        <w:contextualSpacing w:val="0"/>
      </w:pPr>
      <w:r w:rsidRPr="00BD13EC">
        <w:t xml:space="preserve">GetOrdersLookup OR BETTER YET call </w:t>
      </w:r>
      <w:r>
        <w:t xml:space="preserve">GetConsumerActiveProducts </w:t>
      </w:r>
      <w:r w:rsidRPr="00BD13EC">
        <w:t>to retrieve the current orders/line items</w:t>
      </w:r>
      <w:r>
        <w:t>.</w:t>
      </w:r>
    </w:p>
    <w:p w:rsidR="00BD13EC" w:rsidRDefault="00BD13EC" w:rsidP="00466DD3">
      <w:pPr>
        <w:pStyle w:val="ListParagraph"/>
        <w:numPr>
          <w:ilvl w:val="0"/>
          <w:numId w:val="10"/>
        </w:numPr>
        <w:spacing w:before="0" w:after="0" w:line="240" w:lineRule="auto"/>
        <w:ind w:left="360"/>
        <w:contextualSpacing w:val="0"/>
      </w:pPr>
      <w:r w:rsidRPr="00BD13EC">
        <w:t>BuildChangeOrder p</w:t>
      </w:r>
      <w:r w:rsidR="002754C9">
        <w:t>assing in the original order ID and the new billing mode.</w:t>
      </w:r>
    </w:p>
    <w:p w:rsidR="002754C9" w:rsidRDefault="002754C9" w:rsidP="00466DD3">
      <w:pPr>
        <w:pStyle w:val="ListParagraph"/>
        <w:numPr>
          <w:ilvl w:val="0"/>
          <w:numId w:val="10"/>
        </w:numPr>
        <w:spacing w:before="0" w:after="0" w:line="240" w:lineRule="auto"/>
        <w:ind w:left="360"/>
        <w:contextualSpacing w:val="0"/>
      </w:pPr>
      <w:r w:rsidRPr="00BD13EC">
        <w:t xml:space="preserve">ChangeOrderAirtimeProduct passing in the original </w:t>
      </w:r>
      <w:r w:rsidR="000B2E0F">
        <w:t xml:space="preserve">plan </w:t>
      </w:r>
      <w:r w:rsidRPr="00BD13EC">
        <w:t>order line item ID and new plan product ID.</w:t>
      </w:r>
    </w:p>
    <w:p w:rsidR="002754C9" w:rsidRDefault="002754C9" w:rsidP="00466DD3">
      <w:pPr>
        <w:pStyle w:val="ListParagraph"/>
        <w:numPr>
          <w:ilvl w:val="1"/>
          <w:numId w:val="10"/>
        </w:numPr>
        <w:spacing w:before="0" w:after="0" w:line="240" w:lineRule="auto"/>
        <w:ind w:left="810"/>
        <w:contextualSpacing w:val="0"/>
      </w:pPr>
      <w:r>
        <w:rPr>
          <w:b/>
        </w:rPr>
        <w:t>Note:</w:t>
      </w:r>
      <w:r>
        <w:t xml:space="preserve"> The correct plan product ID must be provided that matches the new billing mode.</w:t>
      </w:r>
    </w:p>
    <w:p w:rsidR="000B2E0F" w:rsidRDefault="000B2E0F" w:rsidP="00466DD3">
      <w:pPr>
        <w:pStyle w:val="ListParagraph"/>
        <w:numPr>
          <w:ilvl w:val="1"/>
          <w:numId w:val="10"/>
        </w:numPr>
        <w:spacing w:before="0" w:after="0" w:line="240" w:lineRule="auto"/>
        <w:ind w:left="810"/>
        <w:contextualSpacing w:val="0"/>
      </w:pPr>
      <w:r>
        <w:rPr>
          <w:b/>
        </w:rPr>
        <w:t>Note:</w:t>
      </w:r>
      <w:r>
        <w:t xml:space="preserve"> If switching from POST SHARED to POST the ChangeOrderAirtimeFunction must be called multiple times for each device on the account to facilitate setting a different airtime plan for each device.</w:t>
      </w:r>
    </w:p>
    <w:p w:rsidR="002A1928" w:rsidRDefault="002A1928" w:rsidP="00466DD3">
      <w:pPr>
        <w:pStyle w:val="ListParagraph"/>
        <w:numPr>
          <w:ilvl w:val="0"/>
          <w:numId w:val="10"/>
        </w:numPr>
        <w:spacing w:before="0" w:after="0" w:line="240" w:lineRule="auto"/>
        <w:ind w:left="360"/>
        <w:contextualSpacing w:val="0"/>
      </w:pPr>
      <w:r>
        <w:t>If needed, AddOrderFeeProduct</w:t>
      </w:r>
    </w:p>
    <w:p w:rsidR="002A1928" w:rsidRPr="00BD13EC" w:rsidRDefault="002A1928" w:rsidP="00466DD3">
      <w:pPr>
        <w:pStyle w:val="ListParagraph"/>
        <w:numPr>
          <w:ilvl w:val="0"/>
          <w:numId w:val="10"/>
        </w:numPr>
        <w:spacing w:before="0" w:after="0" w:line="240" w:lineRule="auto"/>
        <w:ind w:left="360"/>
        <w:contextualSpacing w:val="0"/>
      </w:pPr>
      <w:r>
        <w:t>If needed, AddOrderPromoProduct</w:t>
      </w:r>
    </w:p>
    <w:p w:rsidR="00BD13EC" w:rsidRPr="00BD13EC" w:rsidRDefault="002754C9" w:rsidP="00466DD3">
      <w:pPr>
        <w:pStyle w:val="ListParagraph"/>
        <w:numPr>
          <w:ilvl w:val="0"/>
          <w:numId w:val="10"/>
        </w:numPr>
        <w:spacing w:before="0" w:after="0" w:line="240" w:lineRule="auto"/>
        <w:ind w:left="360"/>
        <w:contextualSpacing w:val="0"/>
      </w:pPr>
      <w:r w:rsidRPr="00BD13EC">
        <w:t>PlaceOrder</w:t>
      </w:r>
    </w:p>
    <w:p w:rsidR="00BD13EC" w:rsidRDefault="00BD13EC" w:rsidP="00251A67">
      <w:pPr>
        <w:spacing w:before="360"/>
        <w:rPr>
          <w:b/>
        </w:rPr>
      </w:pPr>
      <w:r w:rsidRPr="00BD13EC">
        <w:rPr>
          <w:b/>
        </w:rPr>
        <w:t>Change Plan (change billing mode only)</w:t>
      </w:r>
    </w:p>
    <w:p w:rsidR="002754C9" w:rsidRDefault="002754C9" w:rsidP="002754C9">
      <w:pPr>
        <w:ind w:left="360"/>
      </w:pPr>
      <w:r>
        <w:rPr>
          <w:b/>
        </w:rPr>
        <w:t xml:space="preserve">Note: </w:t>
      </w:r>
      <w:r>
        <w:t>If changing to POST SHARED must have two or more active lines on the account.</w:t>
      </w:r>
    </w:p>
    <w:p w:rsidR="002754C9" w:rsidRDefault="002754C9" w:rsidP="002754C9">
      <w:pPr>
        <w:ind w:left="360"/>
      </w:pPr>
      <w:r>
        <w:rPr>
          <w:b/>
        </w:rPr>
        <w:t>Note</w:t>
      </w:r>
      <w:r>
        <w:t xml:space="preserve">: </w:t>
      </w:r>
      <w:r w:rsidR="008006A1">
        <w:t>The current airtime plan (shared version) of the primary line will be used if switching to POST SHARED.</w:t>
      </w:r>
    </w:p>
    <w:p w:rsidR="008006A1" w:rsidRPr="008006A1" w:rsidRDefault="008006A1" w:rsidP="002754C9">
      <w:pPr>
        <w:ind w:left="360"/>
      </w:pPr>
      <w:r>
        <w:rPr>
          <w:b/>
        </w:rPr>
        <w:t>Note</w:t>
      </w:r>
      <w:r w:rsidRPr="008006A1">
        <w:t>:</w:t>
      </w:r>
      <w:r>
        <w:t xml:space="preserve"> Switching from POST SHARED to POST will automatically apply the non-shared version of all airtime plans to each device on the account.</w:t>
      </w:r>
    </w:p>
    <w:p w:rsidR="002754C9" w:rsidRPr="00BD13EC" w:rsidRDefault="002754C9" w:rsidP="00466DD3">
      <w:pPr>
        <w:pStyle w:val="ListParagraph"/>
        <w:numPr>
          <w:ilvl w:val="0"/>
          <w:numId w:val="10"/>
        </w:numPr>
        <w:spacing w:before="0" w:after="0" w:line="240" w:lineRule="auto"/>
        <w:ind w:left="360"/>
        <w:contextualSpacing w:val="0"/>
      </w:pPr>
      <w:r w:rsidRPr="00BD13EC">
        <w:t xml:space="preserve">GetOrdersLookup OR BETTER YET call </w:t>
      </w:r>
      <w:r>
        <w:t xml:space="preserve">GetConsumerActiveProducts </w:t>
      </w:r>
      <w:r w:rsidRPr="00BD13EC">
        <w:t>to retrieve the current orders/line items</w:t>
      </w:r>
      <w:r>
        <w:t>.</w:t>
      </w:r>
    </w:p>
    <w:p w:rsidR="002754C9" w:rsidRPr="00BD13EC" w:rsidRDefault="002754C9" w:rsidP="00466DD3">
      <w:pPr>
        <w:pStyle w:val="ListParagraph"/>
        <w:numPr>
          <w:ilvl w:val="0"/>
          <w:numId w:val="10"/>
        </w:numPr>
        <w:spacing w:before="0" w:after="0" w:line="240" w:lineRule="auto"/>
        <w:ind w:left="360"/>
        <w:contextualSpacing w:val="0"/>
      </w:pPr>
      <w:r w:rsidRPr="00BD13EC">
        <w:t>BuildChangeOrder p</w:t>
      </w:r>
      <w:r>
        <w:t>assing in the original order ID and the new billing mode.</w:t>
      </w:r>
    </w:p>
    <w:p w:rsidR="00BD13EC" w:rsidRPr="00BD13EC" w:rsidRDefault="002754C9" w:rsidP="00466DD3">
      <w:pPr>
        <w:pStyle w:val="ListParagraph"/>
        <w:numPr>
          <w:ilvl w:val="0"/>
          <w:numId w:val="10"/>
        </w:numPr>
        <w:spacing w:before="0" w:after="0" w:line="240" w:lineRule="auto"/>
        <w:ind w:left="360"/>
        <w:contextualSpacing w:val="0"/>
      </w:pPr>
      <w:r w:rsidRPr="00BD13EC">
        <w:t>PlaceOrder</w:t>
      </w:r>
    </w:p>
    <w:p w:rsidR="00BD13EC" w:rsidRPr="00BD13EC" w:rsidRDefault="00BD13EC" w:rsidP="00251A67">
      <w:pPr>
        <w:spacing w:before="360"/>
        <w:rPr>
          <w:b/>
        </w:rPr>
      </w:pPr>
      <w:r w:rsidRPr="00BD13EC">
        <w:rPr>
          <w:b/>
        </w:rPr>
        <w:t xml:space="preserve">Add a Line </w:t>
      </w:r>
    </w:p>
    <w:p w:rsidR="00BF42CD" w:rsidRPr="00BD13EC" w:rsidRDefault="00BF42CD" w:rsidP="00466DD3">
      <w:pPr>
        <w:pStyle w:val="ListParagraph"/>
        <w:numPr>
          <w:ilvl w:val="0"/>
          <w:numId w:val="10"/>
        </w:numPr>
        <w:spacing w:before="0" w:after="0" w:line="240" w:lineRule="auto"/>
        <w:ind w:left="360"/>
        <w:contextualSpacing w:val="0"/>
      </w:pPr>
      <w:r w:rsidRPr="00BD13EC">
        <w:t xml:space="preserve">GetOrdersLookup OR BETTER YET call </w:t>
      </w:r>
      <w:r>
        <w:t xml:space="preserve">GetConsumerActiveProducts </w:t>
      </w:r>
      <w:r w:rsidRPr="00BD13EC">
        <w:t>to retrieve the current orders/line items</w:t>
      </w:r>
      <w:r>
        <w:t>.</w:t>
      </w:r>
    </w:p>
    <w:p w:rsidR="00BF42CD" w:rsidRDefault="00BF42CD" w:rsidP="00466DD3">
      <w:pPr>
        <w:pStyle w:val="ListParagraph"/>
        <w:numPr>
          <w:ilvl w:val="0"/>
          <w:numId w:val="10"/>
        </w:numPr>
        <w:spacing w:before="0" w:after="0" w:line="240" w:lineRule="auto"/>
        <w:ind w:left="360"/>
        <w:contextualSpacing w:val="0"/>
      </w:pPr>
      <w:r w:rsidRPr="00BD13EC">
        <w:t>Build</w:t>
      </w:r>
      <w:r w:rsidR="002A1928">
        <w:t>ChangeO</w:t>
      </w:r>
      <w:r w:rsidRPr="00BD13EC">
        <w:t>rder</w:t>
      </w:r>
      <w:r w:rsidR="002A1928">
        <w:t xml:space="preserve"> passing in the original order ID</w:t>
      </w:r>
    </w:p>
    <w:p w:rsidR="00251A67" w:rsidRDefault="00251A67" w:rsidP="00466DD3">
      <w:pPr>
        <w:pStyle w:val="ListParagraph"/>
        <w:numPr>
          <w:ilvl w:val="0"/>
          <w:numId w:val="10"/>
        </w:numPr>
        <w:spacing w:before="0" w:after="0" w:line="240" w:lineRule="auto"/>
        <w:ind w:left="360"/>
        <w:contextualSpacing w:val="0"/>
      </w:pPr>
      <w:r>
        <w:t>AddOrder</w:t>
      </w:r>
      <w:r w:rsidR="002A1928">
        <w:t>Device</w:t>
      </w:r>
    </w:p>
    <w:p w:rsidR="002A1928" w:rsidRDefault="002A1928" w:rsidP="00466DD3">
      <w:pPr>
        <w:pStyle w:val="ListParagraph"/>
        <w:numPr>
          <w:ilvl w:val="0"/>
          <w:numId w:val="10"/>
        </w:numPr>
        <w:spacing w:before="0" w:after="0" w:line="240" w:lineRule="auto"/>
        <w:ind w:left="360"/>
        <w:contextualSpacing w:val="0"/>
      </w:pPr>
      <w:r>
        <w:t>If not POST SHARED, AddOrderAirtimeProduct</w:t>
      </w:r>
    </w:p>
    <w:p w:rsidR="002A1928" w:rsidRDefault="002A1928" w:rsidP="00466DD3">
      <w:pPr>
        <w:pStyle w:val="ListParagraph"/>
        <w:numPr>
          <w:ilvl w:val="0"/>
          <w:numId w:val="10"/>
        </w:numPr>
        <w:spacing w:before="0" w:after="0" w:line="240" w:lineRule="auto"/>
        <w:ind w:left="360"/>
        <w:contextualSpacing w:val="0"/>
      </w:pPr>
      <w:r>
        <w:t>If needed, AddOrderAccessoryProduct</w:t>
      </w:r>
    </w:p>
    <w:p w:rsidR="002A1928" w:rsidRDefault="002A1928" w:rsidP="00466DD3">
      <w:pPr>
        <w:pStyle w:val="ListParagraph"/>
        <w:numPr>
          <w:ilvl w:val="0"/>
          <w:numId w:val="10"/>
        </w:numPr>
        <w:spacing w:before="0" w:after="0" w:line="240" w:lineRule="auto"/>
        <w:ind w:left="360"/>
        <w:contextualSpacing w:val="0"/>
      </w:pPr>
      <w:r>
        <w:t>If needed, AddOrderExtendedProduct</w:t>
      </w:r>
    </w:p>
    <w:p w:rsidR="002A1928" w:rsidRDefault="002A1928" w:rsidP="00466DD3">
      <w:pPr>
        <w:pStyle w:val="ListParagraph"/>
        <w:numPr>
          <w:ilvl w:val="0"/>
          <w:numId w:val="10"/>
        </w:numPr>
        <w:spacing w:before="0" w:after="0" w:line="240" w:lineRule="auto"/>
        <w:ind w:left="360"/>
        <w:contextualSpacing w:val="0"/>
      </w:pPr>
      <w:r>
        <w:t>If needed, AddOrderFeeProduct</w:t>
      </w:r>
    </w:p>
    <w:p w:rsidR="002A1928" w:rsidRPr="00BD13EC" w:rsidRDefault="002A1928" w:rsidP="00466DD3">
      <w:pPr>
        <w:pStyle w:val="ListParagraph"/>
        <w:numPr>
          <w:ilvl w:val="0"/>
          <w:numId w:val="10"/>
        </w:numPr>
        <w:spacing w:before="0" w:after="0" w:line="240" w:lineRule="auto"/>
        <w:ind w:left="360"/>
        <w:contextualSpacing w:val="0"/>
      </w:pPr>
      <w:r>
        <w:lastRenderedPageBreak/>
        <w:t>If needed, AddOrderPromoProduct</w:t>
      </w:r>
    </w:p>
    <w:p w:rsidR="00BF42CD" w:rsidRPr="00BD13EC" w:rsidRDefault="00BF42CD" w:rsidP="00466DD3">
      <w:pPr>
        <w:pStyle w:val="ListParagraph"/>
        <w:numPr>
          <w:ilvl w:val="0"/>
          <w:numId w:val="10"/>
        </w:numPr>
        <w:spacing w:before="0" w:after="0" w:line="240" w:lineRule="auto"/>
        <w:ind w:left="360"/>
        <w:contextualSpacing w:val="0"/>
      </w:pPr>
      <w:r w:rsidRPr="00BD13EC">
        <w:t>PlaceOrder</w:t>
      </w:r>
    </w:p>
    <w:p w:rsidR="00BD13EC" w:rsidRDefault="00BD13EC" w:rsidP="00251A67">
      <w:pPr>
        <w:spacing w:before="360"/>
        <w:rPr>
          <w:b/>
        </w:rPr>
      </w:pPr>
      <w:r w:rsidRPr="00BD13EC">
        <w:rPr>
          <w:b/>
        </w:rPr>
        <w:t>Add Accessory/ESP</w:t>
      </w:r>
    </w:p>
    <w:p w:rsidR="00C837A7" w:rsidRPr="00BD13EC" w:rsidRDefault="00C837A7" w:rsidP="00466DD3">
      <w:pPr>
        <w:pStyle w:val="ListParagraph"/>
        <w:numPr>
          <w:ilvl w:val="0"/>
          <w:numId w:val="10"/>
        </w:numPr>
        <w:spacing w:before="0" w:after="0" w:line="240" w:lineRule="auto"/>
        <w:ind w:left="360"/>
        <w:contextualSpacing w:val="0"/>
      </w:pPr>
      <w:r w:rsidRPr="00BD13EC">
        <w:t xml:space="preserve">GetOrdersLookup OR BETTER YET call </w:t>
      </w:r>
      <w:r>
        <w:t xml:space="preserve">GetConsumerActiveProducts </w:t>
      </w:r>
      <w:r w:rsidRPr="00BD13EC">
        <w:t>to retrieve the current orders/line items</w:t>
      </w:r>
      <w:r>
        <w:t>.</w:t>
      </w:r>
    </w:p>
    <w:p w:rsidR="00C837A7" w:rsidRDefault="00C837A7" w:rsidP="00466DD3">
      <w:pPr>
        <w:pStyle w:val="ListParagraph"/>
        <w:numPr>
          <w:ilvl w:val="0"/>
          <w:numId w:val="10"/>
        </w:numPr>
        <w:spacing w:before="0" w:after="0" w:line="240" w:lineRule="auto"/>
        <w:ind w:left="360"/>
        <w:contextualSpacing w:val="0"/>
      </w:pPr>
      <w:r w:rsidRPr="00BD13EC">
        <w:t>Build</w:t>
      </w:r>
      <w:r>
        <w:t>ChangeO</w:t>
      </w:r>
      <w:r w:rsidRPr="00BD13EC">
        <w:t>rder</w:t>
      </w:r>
      <w:r>
        <w:t xml:space="preserve"> passing in the original order ID</w:t>
      </w:r>
    </w:p>
    <w:p w:rsidR="00C837A7" w:rsidRDefault="00C837A7" w:rsidP="00466DD3">
      <w:pPr>
        <w:pStyle w:val="ListParagraph"/>
        <w:numPr>
          <w:ilvl w:val="0"/>
          <w:numId w:val="10"/>
        </w:numPr>
        <w:spacing w:before="0" w:after="0" w:line="240" w:lineRule="auto"/>
        <w:ind w:left="360"/>
        <w:contextualSpacing w:val="0"/>
      </w:pPr>
      <w:r>
        <w:t>AddOrderAccessoryProduct passing in the original device order line item ID to associate this accessory with.</w:t>
      </w:r>
    </w:p>
    <w:p w:rsidR="00C837A7" w:rsidRDefault="00C837A7" w:rsidP="00466DD3">
      <w:pPr>
        <w:pStyle w:val="ListParagraph"/>
        <w:numPr>
          <w:ilvl w:val="0"/>
          <w:numId w:val="10"/>
        </w:numPr>
        <w:spacing w:before="0" w:after="0" w:line="240" w:lineRule="auto"/>
        <w:ind w:left="360"/>
        <w:contextualSpacing w:val="0"/>
      </w:pPr>
      <w:r>
        <w:t>AddOrderExtendedProduct passing in the original device order line item ID to associate this accessory with.</w:t>
      </w:r>
    </w:p>
    <w:p w:rsidR="00C837A7" w:rsidRDefault="00C837A7" w:rsidP="00466DD3">
      <w:pPr>
        <w:pStyle w:val="ListParagraph"/>
        <w:numPr>
          <w:ilvl w:val="0"/>
          <w:numId w:val="10"/>
        </w:numPr>
        <w:spacing w:before="0" w:after="0" w:line="240" w:lineRule="auto"/>
        <w:ind w:left="360"/>
        <w:contextualSpacing w:val="0"/>
      </w:pPr>
      <w:r>
        <w:t>If needed, AddOrderFeeProduct</w:t>
      </w:r>
    </w:p>
    <w:p w:rsidR="00C837A7" w:rsidRPr="00BD13EC" w:rsidRDefault="00C837A7" w:rsidP="00466DD3">
      <w:pPr>
        <w:pStyle w:val="ListParagraph"/>
        <w:numPr>
          <w:ilvl w:val="0"/>
          <w:numId w:val="10"/>
        </w:numPr>
        <w:spacing w:before="0" w:after="0" w:line="240" w:lineRule="auto"/>
        <w:ind w:left="360"/>
        <w:contextualSpacing w:val="0"/>
      </w:pPr>
      <w:r>
        <w:t>If needed, AddOrderPromoProduct</w:t>
      </w:r>
    </w:p>
    <w:p w:rsidR="00C837A7" w:rsidRPr="00BD13EC" w:rsidRDefault="00C837A7" w:rsidP="00466DD3">
      <w:pPr>
        <w:pStyle w:val="ListParagraph"/>
        <w:numPr>
          <w:ilvl w:val="0"/>
          <w:numId w:val="10"/>
        </w:numPr>
        <w:spacing w:before="0" w:after="0" w:line="240" w:lineRule="auto"/>
        <w:ind w:left="360"/>
        <w:contextualSpacing w:val="0"/>
      </w:pPr>
      <w:r w:rsidRPr="00BD13EC">
        <w:t>PlaceOrder</w:t>
      </w:r>
    </w:p>
    <w:p w:rsidR="00C837A7" w:rsidRPr="00BD13EC" w:rsidRDefault="00C837A7" w:rsidP="00251A67">
      <w:pPr>
        <w:spacing w:before="360"/>
        <w:rPr>
          <w:b/>
        </w:rPr>
      </w:pPr>
    </w:p>
    <w:p w:rsidR="00067468" w:rsidRPr="00067468" w:rsidRDefault="00067468" w:rsidP="00760383">
      <w:pPr>
        <w:pStyle w:val="Caption"/>
      </w:pPr>
    </w:p>
    <w:sectPr w:rsidR="00067468" w:rsidRPr="00067468" w:rsidSect="006C45BC">
      <w:pgSz w:w="12240" w:h="15840" w:code="1"/>
      <w:pgMar w:top="1260" w:right="1620" w:bottom="1260" w:left="1267" w:header="720" w:footer="3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ADC" w:rsidRDefault="00F44ADC" w:rsidP="00760383">
      <w:r>
        <w:separator/>
      </w:r>
    </w:p>
    <w:p w:rsidR="00F44ADC" w:rsidRDefault="00F44ADC" w:rsidP="00760383"/>
  </w:endnote>
  <w:endnote w:type="continuationSeparator" w:id="0">
    <w:p w:rsidR="00F44ADC" w:rsidRDefault="00F44ADC" w:rsidP="00760383">
      <w:r>
        <w:continuationSeparator/>
      </w:r>
    </w:p>
    <w:p w:rsidR="00F44ADC" w:rsidRDefault="00F44ADC" w:rsidP="00760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33" w:rsidRDefault="003D2133" w:rsidP="0076038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33" w:rsidRPr="00107125" w:rsidRDefault="003D2133" w:rsidP="00760383">
    <w:pPr>
      <w:pStyle w:val="Footer"/>
    </w:pPr>
    <w:r w:rsidRPr="00107125">
      <w:t>© 201</w:t>
    </w:r>
    <w:r>
      <w:t>4</w:t>
    </w:r>
    <w:r w:rsidRPr="00107125">
      <w:t xml:space="preserve">, Ready Wireless, LLC.  This document is for internal use only by employees and associates of Ready Wireless, LLC.   </w:t>
    </w:r>
    <w:r>
      <w:t xml:space="preserve">Use and/or dissemination of this document is prohibited without express permission from Ready Wireless, LLC.  </w:t>
    </w:r>
    <w:r w:rsidRPr="00107125">
      <w:t xml:space="preserve">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625"/>
      <w:gridCol w:w="958"/>
    </w:tblGrid>
    <w:tr w:rsidR="003D2133" w:rsidRPr="006C45BC" w:rsidTr="00F243FB">
      <w:trPr>
        <w:trHeight w:val="30"/>
      </w:trPr>
      <w:tc>
        <w:tcPr>
          <w:tcW w:w="4500" w:type="pct"/>
          <w:tcBorders>
            <w:top w:val="single" w:sz="4" w:space="0" w:color="000000"/>
          </w:tcBorders>
        </w:tcPr>
        <w:p w:rsidR="003D2133" w:rsidRPr="006C45BC" w:rsidRDefault="003D2133" w:rsidP="00AC1542">
          <w:pPr>
            <w:pStyle w:val="Footer"/>
          </w:pPr>
          <w:r w:rsidRPr="006C45BC">
            <w:t xml:space="preserve">Ready Wireless, LLC |  </w:t>
          </w:r>
          <w:r>
            <w:t xml:space="preserve">Client API Design Documentation </w:t>
          </w:r>
        </w:p>
      </w:tc>
      <w:tc>
        <w:tcPr>
          <w:tcW w:w="500" w:type="pct"/>
          <w:tcBorders>
            <w:top w:val="single" w:sz="4" w:space="0" w:color="C0504D"/>
          </w:tcBorders>
          <w:shd w:val="clear" w:color="auto" w:fill="365F91"/>
        </w:tcPr>
        <w:p w:rsidR="003D2133" w:rsidRPr="006C45BC" w:rsidRDefault="003D2133" w:rsidP="00760383">
          <w:pPr>
            <w:pStyle w:val="Header"/>
          </w:pPr>
          <w:r>
            <w:fldChar w:fldCharType="begin"/>
          </w:r>
          <w:r>
            <w:instrText xml:space="preserve"> PAGE   \* MERGEFORMAT </w:instrText>
          </w:r>
          <w:r>
            <w:fldChar w:fldCharType="separate"/>
          </w:r>
          <w:r w:rsidR="00FC41C0">
            <w:rPr>
              <w:noProof/>
            </w:rPr>
            <w:t>135</w:t>
          </w:r>
          <w:r>
            <w:rPr>
              <w:noProof/>
            </w:rPr>
            <w:fldChar w:fldCharType="end"/>
          </w:r>
        </w:p>
      </w:tc>
    </w:tr>
  </w:tbl>
  <w:p w:rsidR="003D2133" w:rsidRPr="00107125" w:rsidRDefault="003D2133" w:rsidP="00760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ADC" w:rsidRDefault="00F44ADC" w:rsidP="00760383">
      <w:r>
        <w:separator/>
      </w:r>
    </w:p>
    <w:p w:rsidR="00F44ADC" w:rsidRDefault="00F44ADC" w:rsidP="00760383"/>
  </w:footnote>
  <w:footnote w:type="continuationSeparator" w:id="0">
    <w:p w:rsidR="00F44ADC" w:rsidRDefault="00F44ADC" w:rsidP="00760383">
      <w:r>
        <w:continuationSeparator/>
      </w:r>
    </w:p>
    <w:p w:rsidR="00F44ADC" w:rsidRDefault="00F44ADC" w:rsidP="007603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33" w:rsidRDefault="003D2133" w:rsidP="00760383">
    <w:pPr>
      <w:pStyle w:val="Header"/>
    </w:pPr>
  </w:p>
  <w:p w:rsidR="003D2133" w:rsidRDefault="003D2133" w:rsidP="00760383">
    <w:pPr>
      <w:pStyle w:val="Header"/>
    </w:pPr>
    <w:r>
      <w:t>EDC Design Roadmap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33" w:rsidRDefault="003D2133" w:rsidP="00760383">
    <w:pPr>
      <w:pStyle w:val="Header"/>
    </w:pPr>
  </w:p>
  <w:p w:rsidR="003D2133" w:rsidRPr="000A4DF5" w:rsidRDefault="003D2133" w:rsidP="007603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33" w:rsidRDefault="003D2133" w:rsidP="00760383">
    <w:pPr>
      <w:pStyle w:val="Header"/>
    </w:pPr>
    <w:r>
      <w:t>CLIENT api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33" w:rsidRDefault="003D2133" w:rsidP="00760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5F6D"/>
    <w:multiLevelType w:val="hybridMultilevel"/>
    <w:tmpl w:val="55587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E66F8F"/>
    <w:multiLevelType w:val="hybridMultilevel"/>
    <w:tmpl w:val="15825EA6"/>
    <w:lvl w:ilvl="0" w:tplc="F2D466B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66E3C"/>
    <w:multiLevelType w:val="hybridMultilevel"/>
    <w:tmpl w:val="C29A3CEC"/>
    <w:lvl w:ilvl="0" w:tplc="7D908762">
      <w:start w:val="1"/>
      <w:numFmt w:val="decimal"/>
      <w:pStyle w:val="ListNumber"/>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2423C6"/>
    <w:multiLevelType w:val="hybridMultilevel"/>
    <w:tmpl w:val="6D1AE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A0908"/>
    <w:multiLevelType w:val="multilevel"/>
    <w:tmpl w:val="F47E265C"/>
    <w:lvl w:ilvl="0">
      <w:start w:val="1"/>
      <w:numFmt w:val="bullet"/>
      <w:pStyle w:val="ListParagraph"/>
      <w:lvlText w:val="-"/>
      <w:lvlJc w:val="left"/>
      <w:pPr>
        <w:ind w:left="648" w:hanging="360"/>
      </w:pPr>
      <w:rPr>
        <w:rFonts w:ascii="Calibri"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944"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808"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672" w:hanging="360"/>
      </w:pPr>
      <w:rPr>
        <w:rFonts w:ascii="Courier New" w:hAnsi="Courier New" w:hint="default"/>
      </w:rPr>
    </w:lvl>
    <w:lvl w:ilvl="8">
      <w:start w:val="1"/>
      <w:numFmt w:val="bullet"/>
      <w:lvlText w:val=""/>
      <w:lvlJc w:val="left"/>
      <w:pPr>
        <w:ind w:left="4104" w:hanging="360"/>
      </w:pPr>
      <w:rPr>
        <w:rFonts w:ascii="Wingdings" w:hAnsi="Wingdings" w:hint="default"/>
      </w:rPr>
    </w:lvl>
  </w:abstractNum>
  <w:abstractNum w:abstractNumId="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6">
    <w:nsid w:val="537461E1"/>
    <w:multiLevelType w:val="hybridMultilevel"/>
    <w:tmpl w:val="6CBC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36190"/>
    <w:multiLevelType w:val="singleLevel"/>
    <w:tmpl w:val="EABE02D6"/>
    <w:lvl w:ilvl="0">
      <w:start w:val="1"/>
      <w:numFmt w:val="bullet"/>
      <w:pStyle w:val="Bullet1"/>
      <w:lvlText w:val=""/>
      <w:lvlJc w:val="left"/>
      <w:pPr>
        <w:tabs>
          <w:tab w:val="num" w:pos="432"/>
        </w:tabs>
        <w:ind w:left="360" w:hanging="288"/>
      </w:pPr>
      <w:rPr>
        <w:rFonts w:ascii="Wingdings" w:hAnsi="Wingdings" w:hint="default"/>
      </w:rPr>
    </w:lvl>
  </w:abstractNum>
  <w:abstractNum w:abstractNumId="8">
    <w:nsid w:val="64C63CAB"/>
    <w:multiLevelType w:val="hybridMultilevel"/>
    <w:tmpl w:val="9C8E62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77E71CDC"/>
    <w:multiLevelType w:val="hybridMultilevel"/>
    <w:tmpl w:val="B158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BC622FB"/>
    <w:multiLevelType w:val="hybridMultilevel"/>
    <w:tmpl w:val="64A8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925B6"/>
    <w:multiLevelType w:val="multilevel"/>
    <w:tmpl w:val="022A7360"/>
    <w:lvl w:ilvl="0">
      <w:start w:val="1"/>
      <w:numFmt w:val="bullet"/>
      <w:pStyle w:val="NoSpacing"/>
      <w:lvlText w:val="-"/>
      <w:lvlJc w:val="left"/>
      <w:pPr>
        <w:ind w:left="648" w:hanging="360"/>
      </w:pPr>
      <w:rPr>
        <w:rFonts w:ascii="Calibri"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944"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808"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672" w:hanging="360"/>
      </w:pPr>
      <w:rPr>
        <w:rFonts w:ascii="Courier New" w:hAnsi="Courier New" w:hint="default"/>
      </w:rPr>
    </w:lvl>
    <w:lvl w:ilvl="8">
      <w:start w:val="1"/>
      <w:numFmt w:val="bullet"/>
      <w:lvlText w:val=""/>
      <w:lvlJc w:val="left"/>
      <w:pPr>
        <w:ind w:left="4104"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1"/>
  </w:num>
  <w:num w:numId="6">
    <w:abstractNumId w:val="10"/>
  </w:num>
  <w:num w:numId="7">
    <w:abstractNumId w:val="8"/>
  </w:num>
  <w:num w:numId="8">
    <w:abstractNumId w:val="1"/>
  </w:num>
  <w:num w:numId="9">
    <w:abstractNumId w:val="0"/>
  </w:num>
  <w:num w:numId="10">
    <w:abstractNumId w:val="9"/>
  </w:num>
  <w:num w:numId="11">
    <w:abstractNumId w:val="6"/>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F5"/>
    <w:rsid w:val="00001619"/>
    <w:rsid w:val="000039CB"/>
    <w:rsid w:val="00006598"/>
    <w:rsid w:val="00011D52"/>
    <w:rsid w:val="0001267F"/>
    <w:rsid w:val="000133A6"/>
    <w:rsid w:val="000140A4"/>
    <w:rsid w:val="00017169"/>
    <w:rsid w:val="00017C35"/>
    <w:rsid w:val="00017EC6"/>
    <w:rsid w:val="00020354"/>
    <w:rsid w:val="000221DC"/>
    <w:rsid w:val="00022F48"/>
    <w:rsid w:val="00024673"/>
    <w:rsid w:val="000261CC"/>
    <w:rsid w:val="0003112B"/>
    <w:rsid w:val="00033DE0"/>
    <w:rsid w:val="00034B70"/>
    <w:rsid w:val="00034C82"/>
    <w:rsid w:val="00037909"/>
    <w:rsid w:val="00041094"/>
    <w:rsid w:val="0005011C"/>
    <w:rsid w:val="00050350"/>
    <w:rsid w:val="00050D02"/>
    <w:rsid w:val="00054563"/>
    <w:rsid w:val="00054EFC"/>
    <w:rsid w:val="000573F8"/>
    <w:rsid w:val="00062080"/>
    <w:rsid w:val="00067468"/>
    <w:rsid w:val="00075143"/>
    <w:rsid w:val="00077314"/>
    <w:rsid w:val="000812B1"/>
    <w:rsid w:val="000943E3"/>
    <w:rsid w:val="00094975"/>
    <w:rsid w:val="000954E3"/>
    <w:rsid w:val="00095BD5"/>
    <w:rsid w:val="000966EF"/>
    <w:rsid w:val="000971FE"/>
    <w:rsid w:val="000A262F"/>
    <w:rsid w:val="000A3D5F"/>
    <w:rsid w:val="000A4763"/>
    <w:rsid w:val="000A4817"/>
    <w:rsid w:val="000A4DF5"/>
    <w:rsid w:val="000A5AC7"/>
    <w:rsid w:val="000B0AD8"/>
    <w:rsid w:val="000B2E0F"/>
    <w:rsid w:val="000B34C2"/>
    <w:rsid w:val="000B531B"/>
    <w:rsid w:val="000B5DC9"/>
    <w:rsid w:val="000B7D41"/>
    <w:rsid w:val="000C0924"/>
    <w:rsid w:val="000C1044"/>
    <w:rsid w:val="000C303C"/>
    <w:rsid w:val="000C507E"/>
    <w:rsid w:val="000C5ED2"/>
    <w:rsid w:val="000C6B34"/>
    <w:rsid w:val="000D0FE8"/>
    <w:rsid w:val="000D1C44"/>
    <w:rsid w:val="000D209E"/>
    <w:rsid w:val="000D487C"/>
    <w:rsid w:val="000E28CD"/>
    <w:rsid w:val="000E2B7F"/>
    <w:rsid w:val="000F0B60"/>
    <w:rsid w:val="000F1426"/>
    <w:rsid w:val="000F291B"/>
    <w:rsid w:val="000F4EF2"/>
    <w:rsid w:val="000F69B8"/>
    <w:rsid w:val="000F6AD1"/>
    <w:rsid w:val="000F7854"/>
    <w:rsid w:val="001002BE"/>
    <w:rsid w:val="001003A4"/>
    <w:rsid w:val="00100A84"/>
    <w:rsid w:val="00100ED0"/>
    <w:rsid w:val="00101606"/>
    <w:rsid w:val="001027A4"/>
    <w:rsid w:val="00103384"/>
    <w:rsid w:val="0010468E"/>
    <w:rsid w:val="00104C06"/>
    <w:rsid w:val="001064E8"/>
    <w:rsid w:val="00106FBA"/>
    <w:rsid w:val="00107125"/>
    <w:rsid w:val="00110283"/>
    <w:rsid w:val="0011089B"/>
    <w:rsid w:val="00110F9D"/>
    <w:rsid w:val="00111CFD"/>
    <w:rsid w:val="00113314"/>
    <w:rsid w:val="0011435A"/>
    <w:rsid w:val="0011541C"/>
    <w:rsid w:val="001167A1"/>
    <w:rsid w:val="00120411"/>
    <w:rsid w:val="001205FF"/>
    <w:rsid w:val="00121166"/>
    <w:rsid w:val="00124DE9"/>
    <w:rsid w:val="00125BBE"/>
    <w:rsid w:val="0012682D"/>
    <w:rsid w:val="00130BB8"/>
    <w:rsid w:val="0013326D"/>
    <w:rsid w:val="001362A9"/>
    <w:rsid w:val="00136E52"/>
    <w:rsid w:val="00137EE0"/>
    <w:rsid w:val="00143488"/>
    <w:rsid w:val="00143C7C"/>
    <w:rsid w:val="00144506"/>
    <w:rsid w:val="00144A56"/>
    <w:rsid w:val="0014623F"/>
    <w:rsid w:val="00146C79"/>
    <w:rsid w:val="00150F9D"/>
    <w:rsid w:val="0015381A"/>
    <w:rsid w:val="00154E2D"/>
    <w:rsid w:val="00156536"/>
    <w:rsid w:val="0015691E"/>
    <w:rsid w:val="00157AD3"/>
    <w:rsid w:val="00157E0D"/>
    <w:rsid w:val="00160FD9"/>
    <w:rsid w:val="0016135E"/>
    <w:rsid w:val="00161888"/>
    <w:rsid w:val="00162D23"/>
    <w:rsid w:val="00165A93"/>
    <w:rsid w:val="00171B0E"/>
    <w:rsid w:val="00171D6E"/>
    <w:rsid w:val="00174633"/>
    <w:rsid w:val="00174C95"/>
    <w:rsid w:val="00174EC6"/>
    <w:rsid w:val="00176BCA"/>
    <w:rsid w:val="00180C90"/>
    <w:rsid w:val="001866E3"/>
    <w:rsid w:val="00190104"/>
    <w:rsid w:val="00191697"/>
    <w:rsid w:val="0019439C"/>
    <w:rsid w:val="00196E26"/>
    <w:rsid w:val="00197662"/>
    <w:rsid w:val="001A0BB3"/>
    <w:rsid w:val="001A1618"/>
    <w:rsid w:val="001A2386"/>
    <w:rsid w:val="001A6E2C"/>
    <w:rsid w:val="001B1F3D"/>
    <w:rsid w:val="001B22A8"/>
    <w:rsid w:val="001B2C6F"/>
    <w:rsid w:val="001C1691"/>
    <w:rsid w:val="001C2E21"/>
    <w:rsid w:val="001C422E"/>
    <w:rsid w:val="001C5CE2"/>
    <w:rsid w:val="001C791D"/>
    <w:rsid w:val="001C7FD2"/>
    <w:rsid w:val="001D14EF"/>
    <w:rsid w:val="001D3D6D"/>
    <w:rsid w:val="001D3E2E"/>
    <w:rsid w:val="001D56AD"/>
    <w:rsid w:val="001D6239"/>
    <w:rsid w:val="001D676C"/>
    <w:rsid w:val="001E01DB"/>
    <w:rsid w:val="001E27A0"/>
    <w:rsid w:val="001E5A31"/>
    <w:rsid w:val="001E6B10"/>
    <w:rsid w:val="001F216F"/>
    <w:rsid w:val="001F2795"/>
    <w:rsid w:val="001F5201"/>
    <w:rsid w:val="001F5251"/>
    <w:rsid w:val="00200E14"/>
    <w:rsid w:val="00200F14"/>
    <w:rsid w:val="0020599F"/>
    <w:rsid w:val="00211146"/>
    <w:rsid w:val="00211EA9"/>
    <w:rsid w:val="00215E32"/>
    <w:rsid w:val="00217370"/>
    <w:rsid w:val="00217C06"/>
    <w:rsid w:val="002256AB"/>
    <w:rsid w:val="00230D80"/>
    <w:rsid w:val="0023122B"/>
    <w:rsid w:val="0023552A"/>
    <w:rsid w:val="00235E9D"/>
    <w:rsid w:val="00236642"/>
    <w:rsid w:val="00236706"/>
    <w:rsid w:val="00237C7B"/>
    <w:rsid w:val="00237D35"/>
    <w:rsid w:val="0024303C"/>
    <w:rsid w:val="00246172"/>
    <w:rsid w:val="00247955"/>
    <w:rsid w:val="00251A67"/>
    <w:rsid w:val="0025239E"/>
    <w:rsid w:val="0025347C"/>
    <w:rsid w:val="002616C6"/>
    <w:rsid w:val="002631EF"/>
    <w:rsid w:val="002656E2"/>
    <w:rsid w:val="00273349"/>
    <w:rsid w:val="00273764"/>
    <w:rsid w:val="002749BA"/>
    <w:rsid w:val="002754C9"/>
    <w:rsid w:val="00275C96"/>
    <w:rsid w:val="00276031"/>
    <w:rsid w:val="00280E16"/>
    <w:rsid w:val="00280F10"/>
    <w:rsid w:val="0028113F"/>
    <w:rsid w:val="00284F10"/>
    <w:rsid w:val="00285323"/>
    <w:rsid w:val="002853BB"/>
    <w:rsid w:val="0028565F"/>
    <w:rsid w:val="00290C3A"/>
    <w:rsid w:val="002A1928"/>
    <w:rsid w:val="002A2C94"/>
    <w:rsid w:val="002A3244"/>
    <w:rsid w:val="002A453D"/>
    <w:rsid w:val="002A56B9"/>
    <w:rsid w:val="002A58BD"/>
    <w:rsid w:val="002A708C"/>
    <w:rsid w:val="002B072A"/>
    <w:rsid w:val="002B0DF2"/>
    <w:rsid w:val="002B11E3"/>
    <w:rsid w:val="002B1231"/>
    <w:rsid w:val="002B1880"/>
    <w:rsid w:val="002B3AE8"/>
    <w:rsid w:val="002B4CAA"/>
    <w:rsid w:val="002B5543"/>
    <w:rsid w:val="002B65A2"/>
    <w:rsid w:val="002C0C8E"/>
    <w:rsid w:val="002C231C"/>
    <w:rsid w:val="002C2EB9"/>
    <w:rsid w:val="002C5691"/>
    <w:rsid w:val="002C58EE"/>
    <w:rsid w:val="002C7714"/>
    <w:rsid w:val="002C7791"/>
    <w:rsid w:val="002D32FF"/>
    <w:rsid w:val="002D3552"/>
    <w:rsid w:val="002D37A5"/>
    <w:rsid w:val="002D4101"/>
    <w:rsid w:val="002D55FB"/>
    <w:rsid w:val="002D5848"/>
    <w:rsid w:val="002D5BC8"/>
    <w:rsid w:val="002E0C2F"/>
    <w:rsid w:val="002E1646"/>
    <w:rsid w:val="002E1FD9"/>
    <w:rsid w:val="002E2E54"/>
    <w:rsid w:val="002E5CDD"/>
    <w:rsid w:val="002E647B"/>
    <w:rsid w:val="002F39EB"/>
    <w:rsid w:val="002F7484"/>
    <w:rsid w:val="0030097B"/>
    <w:rsid w:val="003033BA"/>
    <w:rsid w:val="00303950"/>
    <w:rsid w:val="0030634B"/>
    <w:rsid w:val="00310EF0"/>
    <w:rsid w:val="003110BA"/>
    <w:rsid w:val="00315DAC"/>
    <w:rsid w:val="00320028"/>
    <w:rsid w:val="00320146"/>
    <w:rsid w:val="00322A4C"/>
    <w:rsid w:val="003237C0"/>
    <w:rsid w:val="00324B47"/>
    <w:rsid w:val="00325076"/>
    <w:rsid w:val="00327B59"/>
    <w:rsid w:val="00327C3F"/>
    <w:rsid w:val="00330650"/>
    <w:rsid w:val="0033078F"/>
    <w:rsid w:val="00330E55"/>
    <w:rsid w:val="00333B2F"/>
    <w:rsid w:val="00334347"/>
    <w:rsid w:val="0033780A"/>
    <w:rsid w:val="00340735"/>
    <w:rsid w:val="00343590"/>
    <w:rsid w:val="00343D09"/>
    <w:rsid w:val="00346A94"/>
    <w:rsid w:val="0034710F"/>
    <w:rsid w:val="003508A3"/>
    <w:rsid w:val="00354751"/>
    <w:rsid w:val="00355F7A"/>
    <w:rsid w:val="00364118"/>
    <w:rsid w:val="003665E3"/>
    <w:rsid w:val="00367019"/>
    <w:rsid w:val="003675B9"/>
    <w:rsid w:val="003740DD"/>
    <w:rsid w:val="0037582A"/>
    <w:rsid w:val="00375994"/>
    <w:rsid w:val="00376121"/>
    <w:rsid w:val="00377186"/>
    <w:rsid w:val="00381F3B"/>
    <w:rsid w:val="0038288E"/>
    <w:rsid w:val="003836DF"/>
    <w:rsid w:val="00386D7E"/>
    <w:rsid w:val="00387CC8"/>
    <w:rsid w:val="00387D1C"/>
    <w:rsid w:val="0039025E"/>
    <w:rsid w:val="003944C3"/>
    <w:rsid w:val="00396C94"/>
    <w:rsid w:val="003971FE"/>
    <w:rsid w:val="003A4081"/>
    <w:rsid w:val="003A5BCC"/>
    <w:rsid w:val="003A5C40"/>
    <w:rsid w:val="003B00C7"/>
    <w:rsid w:val="003B01AF"/>
    <w:rsid w:val="003B3698"/>
    <w:rsid w:val="003B45BF"/>
    <w:rsid w:val="003B4D2F"/>
    <w:rsid w:val="003C0359"/>
    <w:rsid w:val="003C3042"/>
    <w:rsid w:val="003C3603"/>
    <w:rsid w:val="003D2133"/>
    <w:rsid w:val="003D2620"/>
    <w:rsid w:val="003D46C7"/>
    <w:rsid w:val="003D6C64"/>
    <w:rsid w:val="003E0623"/>
    <w:rsid w:val="003E1336"/>
    <w:rsid w:val="003E16DF"/>
    <w:rsid w:val="003E6646"/>
    <w:rsid w:val="003E6943"/>
    <w:rsid w:val="003F109F"/>
    <w:rsid w:val="003F17D2"/>
    <w:rsid w:val="003F22FE"/>
    <w:rsid w:val="003F3489"/>
    <w:rsid w:val="003F4044"/>
    <w:rsid w:val="003F497A"/>
    <w:rsid w:val="003F775E"/>
    <w:rsid w:val="00400137"/>
    <w:rsid w:val="00405B1D"/>
    <w:rsid w:val="00405FB4"/>
    <w:rsid w:val="00410B87"/>
    <w:rsid w:val="00412893"/>
    <w:rsid w:val="00413A1C"/>
    <w:rsid w:val="00415224"/>
    <w:rsid w:val="004202E3"/>
    <w:rsid w:val="00423420"/>
    <w:rsid w:val="00424AA0"/>
    <w:rsid w:val="00425753"/>
    <w:rsid w:val="0042623F"/>
    <w:rsid w:val="00427937"/>
    <w:rsid w:val="00427C35"/>
    <w:rsid w:val="00430C3B"/>
    <w:rsid w:val="004313D6"/>
    <w:rsid w:val="004346CE"/>
    <w:rsid w:val="0043783B"/>
    <w:rsid w:val="00440F64"/>
    <w:rsid w:val="00441283"/>
    <w:rsid w:val="00441756"/>
    <w:rsid w:val="00443142"/>
    <w:rsid w:val="004437E7"/>
    <w:rsid w:val="00445C52"/>
    <w:rsid w:val="00447D37"/>
    <w:rsid w:val="00450A38"/>
    <w:rsid w:val="0045315C"/>
    <w:rsid w:val="00454753"/>
    <w:rsid w:val="00457336"/>
    <w:rsid w:val="00460BD7"/>
    <w:rsid w:val="00461F06"/>
    <w:rsid w:val="00462601"/>
    <w:rsid w:val="004631D2"/>
    <w:rsid w:val="004647D0"/>
    <w:rsid w:val="00465866"/>
    <w:rsid w:val="00466DD3"/>
    <w:rsid w:val="00467162"/>
    <w:rsid w:val="00467EE8"/>
    <w:rsid w:val="004729B7"/>
    <w:rsid w:val="00473837"/>
    <w:rsid w:val="00474D6B"/>
    <w:rsid w:val="004770A9"/>
    <w:rsid w:val="004803F8"/>
    <w:rsid w:val="00483E7C"/>
    <w:rsid w:val="00487444"/>
    <w:rsid w:val="004906A5"/>
    <w:rsid w:val="00491171"/>
    <w:rsid w:val="0049314C"/>
    <w:rsid w:val="004941B7"/>
    <w:rsid w:val="00495760"/>
    <w:rsid w:val="00495DB8"/>
    <w:rsid w:val="00496B3A"/>
    <w:rsid w:val="004A0095"/>
    <w:rsid w:val="004A0E00"/>
    <w:rsid w:val="004A1BF0"/>
    <w:rsid w:val="004A1FAD"/>
    <w:rsid w:val="004A3D8C"/>
    <w:rsid w:val="004B0BF8"/>
    <w:rsid w:val="004B4E06"/>
    <w:rsid w:val="004C0228"/>
    <w:rsid w:val="004C517E"/>
    <w:rsid w:val="004C5B85"/>
    <w:rsid w:val="004C6BD5"/>
    <w:rsid w:val="004C72D6"/>
    <w:rsid w:val="004D044A"/>
    <w:rsid w:val="004D059E"/>
    <w:rsid w:val="004D17F2"/>
    <w:rsid w:val="004D2389"/>
    <w:rsid w:val="004D4A4B"/>
    <w:rsid w:val="004D4BA0"/>
    <w:rsid w:val="004E0825"/>
    <w:rsid w:val="004E6060"/>
    <w:rsid w:val="004E7F2E"/>
    <w:rsid w:val="004F1DFC"/>
    <w:rsid w:val="004F426D"/>
    <w:rsid w:val="00500D08"/>
    <w:rsid w:val="0050364F"/>
    <w:rsid w:val="00505FD9"/>
    <w:rsid w:val="005073BC"/>
    <w:rsid w:val="00510958"/>
    <w:rsid w:val="0051126F"/>
    <w:rsid w:val="00512CB9"/>
    <w:rsid w:val="00513342"/>
    <w:rsid w:val="00514E43"/>
    <w:rsid w:val="00514FEC"/>
    <w:rsid w:val="00520E49"/>
    <w:rsid w:val="005216CF"/>
    <w:rsid w:val="005230C0"/>
    <w:rsid w:val="00524EA6"/>
    <w:rsid w:val="005251F3"/>
    <w:rsid w:val="00525B87"/>
    <w:rsid w:val="0052782E"/>
    <w:rsid w:val="00531BAC"/>
    <w:rsid w:val="00531CD8"/>
    <w:rsid w:val="00537B41"/>
    <w:rsid w:val="00537F52"/>
    <w:rsid w:val="005448F8"/>
    <w:rsid w:val="00547985"/>
    <w:rsid w:val="00547F0C"/>
    <w:rsid w:val="00550B37"/>
    <w:rsid w:val="0055192E"/>
    <w:rsid w:val="005524A7"/>
    <w:rsid w:val="005527D7"/>
    <w:rsid w:val="005529B5"/>
    <w:rsid w:val="00553E9B"/>
    <w:rsid w:val="00555C24"/>
    <w:rsid w:val="00560A2B"/>
    <w:rsid w:val="0056197C"/>
    <w:rsid w:val="005620B8"/>
    <w:rsid w:val="00562E0F"/>
    <w:rsid w:val="00563E05"/>
    <w:rsid w:val="00565DAA"/>
    <w:rsid w:val="0056675B"/>
    <w:rsid w:val="00567700"/>
    <w:rsid w:val="00572D4F"/>
    <w:rsid w:val="005738D2"/>
    <w:rsid w:val="0057601E"/>
    <w:rsid w:val="00577DDA"/>
    <w:rsid w:val="00580B11"/>
    <w:rsid w:val="005824D1"/>
    <w:rsid w:val="00583679"/>
    <w:rsid w:val="005836C2"/>
    <w:rsid w:val="0058444A"/>
    <w:rsid w:val="005848FE"/>
    <w:rsid w:val="00587BB5"/>
    <w:rsid w:val="00590F7C"/>
    <w:rsid w:val="005922FD"/>
    <w:rsid w:val="005955A9"/>
    <w:rsid w:val="005974E5"/>
    <w:rsid w:val="005A30B7"/>
    <w:rsid w:val="005A3C77"/>
    <w:rsid w:val="005A4EE9"/>
    <w:rsid w:val="005A71EB"/>
    <w:rsid w:val="005B0B0C"/>
    <w:rsid w:val="005B0E14"/>
    <w:rsid w:val="005B2AB5"/>
    <w:rsid w:val="005B4E4F"/>
    <w:rsid w:val="005C10D7"/>
    <w:rsid w:val="005C1E05"/>
    <w:rsid w:val="005C1F4C"/>
    <w:rsid w:val="005C47FE"/>
    <w:rsid w:val="005C49C3"/>
    <w:rsid w:val="005C4B7F"/>
    <w:rsid w:val="005D3141"/>
    <w:rsid w:val="005D4F99"/>
    <w:rsid w:val="005E15A8"/>
    <w:rsid w:val="005E2B4A"/>
    <w:rsid w:val="005E2CFD"/>
    <w:rsid w:val="005E3FF3"/>
    <w:rsid w:val="005E5DAA"/>
    <w:rsid w:val="005F3741"/>
    <w:rsid w:val="005F54CC"/>
    <w:rsid w:val="005F62BB"/>
    <w:rsid w:val="005F693D"/>
    <w:rsid w:val="005F79C0"/>
    <w:rsid w:val="00600F58"/>
    <w:rsid w:val="006011B0"/>
    <w:rsid w:val="00601C15"/>
    <w:rsid w:val="00604CE4"/>
    <w:rsid w:val="0060550C"/>
    <w:rsid w:val="0060728E"/>
    <w:rsid w:val="00612A9C"/>
    <w:rsid w:val="006166D0"/>
    <w:rsid w:val="00616823"/>
    <w:rsid w:val="00616B63"/>
    <w:rsid w:val="00617A09"/>
    <w:rsid w:val="00620BB3"/>
    <w:rsid w:val="0062229C"/>
    <w:rsid w:val="0062247A"/>
    <w:rsid w:val="006241B3"/>
    <w:rsid w:val="00624532"/>
    <w:rsid w:val="0062518E"/>
    <w:rsid w:val="00625955"/>
    <w:rsid w:val="006331D0"/>
    <w:rsid w:val="00634770"/>
    <w:rsid w:val="006357AE"/>
    <w:rsid w:val="0063637A"/>
    <w:rsid w:val="0063779A"/>
    <w:rsid w:val="0064017D"/>
    <w:rsid w:val="0064116E"/>
    <w:rsid w:val="006448B8"/>
    <w:rsid w:val="00645D6A"/>
    <w:rsid w:val="00646E21"/>
    <w:rsid w:val="00650BE8"/>
    <w:rsid w:val="006524B3"/>
    <w:rsid w:val="00653675"/>
    <w:rsid w:val="006536E4"/>
    <w:rsid w:val="006544F3"/>
    <w:rsid w:val="00657492"/>
    <w:rsid w:val="00657A57"/>
    <w:rsid w:val="00660482"/>
    <w:rsid w:val="0066075E"/>
    <w:rsid w:val="006624DA"/>
    <w:rsid w:val="0066276D"/>
    <w:rsid w:val="00670885"/>
    <w:rsid w:val="0067395B"/>
    <w:rsid w:val="006808E9"/>
    <w:rsid w:val="00680921"/>
    <w:rsid w:val="006843BE"/>
    <w:rsid w:val="0068449B"/>
    <w:rsid w:val="006931BE"/>
    <w:rsid w:val="00695B46"/>
    <w:rsid w:val="00697182"/>
    <w:rsid w:val="006A2017"/>
    <w:rsid w:val="006A55B7"/>
    <w:rsid w:val="006A5BCD"/>
    <w:rsid w:val="006A6B92"/>
    <w:rsid w:val="006B4B5B"/>
    <w:rsid w:val="006B50C9"/>
    <w:rsid w:val="006B63FE"/>
    <w:rsid w:val="006B6D2F"/>
    <w:rsid w:val="006B7074"/>
    <w:rsid w:val="006C09C5"/>
    <w:rsid w:val="006C3802"/>
    <w:rsid w:val="006C45BC"/>
    <w:rsid w:val="006C4676"/>
    <w:rsid w:val="006C4DBC"/>
    <w:rsid w:val="006D44B0"/>
    <w:rsid w:val="006D5DEE"/>
    <w:rsid w:val="006D6419"/>
    <w:rsid w:val="006E4E72"/>
    <w:rsid w:val="006E4FF4"/>
    <w:rsid w:val="006E5EAF"/>
    <w:rsid w:val="006F6F87"/>
    <w:rsid w:val="006F76FF"/>
    <w:rsid w:val="006F78DC"/>
    <w:rsid w:val="007002F8"/>
    <w:rsid w:val="00700A39"/>
    <w:rsid w:val="00701574"/>
    <w:rsid w:val="00706A15"/>
    <w:rsid w:val="00710ADF"/>
    <w:rsid w:val="0071669B"/>
    <w:rsid w:val="007167F8"/>
    <w:rsid w:val="007175EB"/>
    <w:rsid w:val="00717737"/>
    <w:rsid w:val="007178F7"/>
    <w:rsid w:val="00720789"/>
    <w:rsid w:val="00722F89"/>
    <w:rsid w:val="00724B4C"/>
    <w:rsid w:val="0072648C"/>
    <w:rsid w:val="00732B20"/>
    <w:rsid w:val="00732F76"/>
    <w:rsid w:val="00733A0F"/>
    <w:rsid w:val="00734480"/>
    <w:rsid w:val="00734B79"/>
    <w:rsid w:val="00737D16"/>
    <w:rsid w:val="00740A79"/>
    <w:rsid w:val="00740B66"/>
    <w:rsid w:val="007416FF"/>
    <w:rsid w:val="007452DF"/>
    <w:rsid w:val="00745FB1"/>
    <w:rsid w:val="00750919"/>
    <w:rsid w:val="00751266"/>
    <w:rsid w:val="007516E3"/>
    <w:rsid w:val="00751AD0"/>
    <w:rsid w:val="007527D4"/>
    <w:rsid w:val="00753C80"/>
    <w:rsid w:val="007542B8"/>
    <w:rsid w:val="00756CFB"/>
    <w:rsid w:val="00760383"/>
    <w:rsid w:val="00760E84"/>
    <w:rsid w:val="007614CA"/>
    <w:rsid w:val="007665DF"/>
    <w:rsid w:val="00767AF2"/>
    <w:rsid w:val="00770363"/>
    <w:rsid w:val="007707E0"/>
    <w:rsid w:val="007718BE"/>
    <w:rsid w:val="00772235"/>
    <w:rsid w:val="007735ED"/>
    <w:rsid w:val="0077532C"/>
    <w:rsid w:val="00781734"/>
    <w:rsid w:val="0078262E"/>
    <w:rsid w:val="00786793"/>
    <w:rsid w:val="00786A15"/>
    <w:rsid w:val="00792EBA"/>
    <w:rsid w:val="00793EDE"/>
    <w:rsid w:val="00797929"/>
    <w:rsid w:val="007A231A"/>
    <w:rsid w:val="007A2F96"/>
    <w:rsid w:val="007A53CD"/>
    <w:rsid w:val="007B2F88"/>
    <w:rsid w:val="007B327E"/>
    <w:rsid w:val="007B5DEA"/>
    <w:rsid w:val="007C0873"/>
    <w:rsid w:val="007C1D09"/>
    <w:rsid w:val="007C3967"/>
    <w:rsid w:val="007C4591"/>
    <w:rsid w:val="007C55C2"/>
    <w:rsid w:val="007C6352"/>
    <w:rsid w:val="007D2C14"/>
    <w:rsid w:val="007D592E"/>
    <w:rsid w:val="007D6798"/>
    <w:rsid w:val="007D695C"/>
    <w:rsid w:val="007E31EC"/>
    <w:rsid w:val="007F1D44"/>
    <w:rsid w:val="007F4C7D"/>
    <w:rsid w:val="008006A1"/>
    <w:rsid w:val="00801DB6"/>
    <w:rsid w:val="008049C5"/>
    <w:rsid w:val="00807C73"/>
    <w:rsid w:val="00807ED2"/>
    <w:rsid w:val="00810A55"/>
    <w:rsid w:val="00816A20"/>
    <w:rsid w:val="00823ED6"/>
    <w:rsid w:val="008254D4"/>
    <w:rsid w:val="00825641"/>
    <w:rsid w:val="0083101C"/>
    <w:rsid w:val="00832A64"/>
    <w:rsid w:val="00840BC3"/>
    <w:rsid w:val="00841A8A"/>
    <w:rsid w:val="00847245"/>
    <w:rsid w:val="0084760E"/>
    <w:rsid w:val="00850052"/>
    <w:rsid w:val="008556C8"/>
    <w:rsid w:val="00855FA1"/>
    <w:rsid w:val="00860574"/>
    <w:rsid w:val="0086109F"/>
    <w:rsid w:val="008623F7"/>
    <w:rsid w:val="00864915"/>
    <w:rsid w:val="008669C5"/>
    <w:rsid w:val="00866EF4"/>
    <w:rsid w:val="00872380"/>
    <w:rsid w:val="00872C94"/>
    <w:rsid w:val="0087311E"/>
    <w:rsid w:val="00873A2D"/>
    <w:rsid w:val="008809B2"/>
    <w:rsid w:val="00880A70"/>
    <w:rsid w:val="00880E1B"/>
    <w:rsid w:val="00881964"/>
    <w:rsid w:val="00882778"/>
    <w:rsid w:val="00883E47"/>
    <w:rsid w:val="00883FCA"/>
    <w:rsid w:val="008956CD"/>
    <w:rsid w:val="008978C7"/>
    <w:rsid w:val="008A1F33"/>
    <w:rsid w:val="008A34AD"/>
    <w:rsid w:val="008A4164"/>
    <w:rsid w:val="008A652C"/>
    <w:rsid w:val="008A668B"/>
    <w:rsid w:val="008A683C"/>
    <w:rsid w:val="008B44A1"/>
    <w:rsid w:val="008B46DB"/>
    <w:rsid w:val="008B4FEB"/>
    <w:rsid w:val="008C177A"/>
    <w:rsid w:val="008C2CCE"/>
    <w:rsid w:val="008C2F46"/>
    <w:rsid w:val="008C3E29"/>
    <w:rsid w:val="008C699F"/>
    <w:rsid w:val="008D01B4"/>
    <w:rsid w:val="008D237F"/>
    <w:rsid w:val="008D3433"/>
    <w:rsid w:val="008E3004"/>
    <w:rsid w:val="008E5CBE"/>
    <w:rsid w:val="008E637D"/>
    <w:rsid w:val="008F01B8"/>
    <w:rsid w:val="008F0EAD"/>
    <w:rsid w:val="008F1259"/>
    <w:rsid w:val="008F19A8"/>
    <w:rsid w:val="008F3418"/>
    <w:rsid w:val="008F3453"/>
    <w:rsid w:val="008F3741"/>
    <w:rsid w:val="008F673A"/>
    <w:rsid w:val="0090066B"/>
    <w:rsid w:val="00903E20"/>
    <w:rsid w:val="009059B0"/>
    <w:rsid w:val="0091695E"/>
    <w:rsid w:val="009170D4"/>
    <w:rsid w:val="00920828"/>
    <w:rsid w:val="00921729"/>
    <w:rsid w:val="00925361"/>
    <w:rsid w:val="00930233"/>
    <w:rsid w:val="00930686"/>
    <w:rsid w:val="0093112D"/>
    <w:rsid w:val="00931F2B"/>
    <w:rsid w:val="00933495"/>
    <w:rsid w:val="00934E9D"/>
    <w:rsid w:val="009358D2"/>
    <w:rsid w:val="00935E66"/>
    <w:rsid w:val="00936EFE"/>
    <w:rsid w:val="00937AD7"/>
    <w:rsid w:val="009451DB"/>
    <w:rsid w:val="00946286"/>
    <w:rsid w:val="009469C6"/>
    <w:rsid w:val="009518E2"/>
    <w:rsid w:val="00952CF3"/>
    <w:rsid w:val="0095456E"/>
    <w:rsid w:val="00955353"/>
    <w:rsid w:val="00955A29"/>
    <w:rsid w:val="00960F7B"/>
    <w:rsid w:val="00962C02"/>
    <w:rsid w:val="0096466A"/>
    <w:rsid w:val="00964B63"/>
    <w:rsid w:val="00974212"/>
    <w:rsid w:val="00976E5E"/>
    <w:rsid w:val="00980303"/>
    <w:rsid w:val="00980AEB"/>
    <w:rsid w:val="00983A28"/>
    <w:rsid w:val="00983FEA"/>
    <w:rsid w:val="009931E5"/>
    <w:rsid w:val="009933A2"/>
    <w:rsid w:val="00993A6B"/>
    <w:rsid w:val="00997A50"/>
    <w:rsid w:val="00997D35"/>
    <w:rsid w:val="009A7F4A"/>
    <w:rsid w:val="009A7FAC"/>
    <w:rsid w:val="009B2168"/>
    <w:rsid w:val="009B4027"/>
    <w:rsid w:val="009C006C"/>
    <w:rsid w:val="009C2C5D"/>
    <w:rsid w:val="009C62D0"/>
    <w:rsid w:val="009C6DE5"/>
    <w:rsid w:val="009D29C5"/>
    <w:rsid w:val="009D414B"/>
    <w:rsid w:val="009E0B5B"/>
    <w:rsid w:val="009E5BEA"/>
    <w:rsid w:val="009E6E6B"/>
    <w:rsid w:val="009F6AFA"/>
    <w:rsid w:val="00A017D8"/>
    <w:rsid w:val="00A025B7"/>
    <w:rsid w:val="00A02B5B"/>
    <w:rsid w:val="00A03DA6"/>
    <w:rsid w:val="00A04206"/>
    <w:rsid w:val="00A1457A"/>
    <w:rsid w:val="00A15B1A"/>
    <w:rsid w:val="00A173CB"/>
    <w:rsid w:val="00A22070"/>
    <w:rsid w:val="00A24BDE"/>
    <w:rsid w:val="00A27C1D"/>
    <w:rsid w:val="00A307E6"/>
    <w:rsid w:val="00A3122F"/>
    <w:rsid w:val="00A32984"/>
    <w:rsid w:val="00A34065"/>
    <w:rsid w:val="00A355B4"/>
    <w:rsid w:val="00A36749"/>
    <w:rsid w:val="00A5107B"/>
    <w:rsid w:val="00A52A90"/>
    <w:rsid w:val="00A55AF3"/>
    <w:rsid w:val="00A606D9"/>
    <w:rsid w:val="00A63215"/>
    <w:rsid w:val="00A63ED6"/>
    <w:rsid w:val="00A64642"/>
    <w:rsid w:val="00A6532D"/>
    <w:rsid w:val="00A6588A"/>
    <w:rsid w:val="00A664B2"/>
    <w:rsid w:val="00A71D64"/>
    <w:rsid w:val="00A72E36"/>
    <w:rsid w:val="00A75D83"/>
    <w:rsid w:val="00A7774D"/>
    <w:rsid w:val="00A77F01"/>
    <w:rsid w:val="00A824A3"/>
    <w:rsid w:val="00A82C38"/>
    <w:rsid w:val="00A83773"/>
    <w:rsid w:val="00A839ED"/>
    <w:rsid w:val="00A8450F"/>
    <w:rsid w:val="00A84789"/>
    <w:rsid w:val="00A85851"/>
    <w:rsid w:val="00A85903"/>
    <w:rsid w:val="00A903A0"/>
    <w:rsid w:val="00A95288"/>
    <w:rsid w:val="00A95902"/>
    <w:rsid w:val="00A968D1"/>
    <w:rsid w:val="00A96E9B"/>
    <w:rsid w:val="00AA0A79"/>
    <w:rsid w:val="00AA2403"/>
    <w:rsid w:val="00AA5155"/>
    <w:rsid w:val="00AA7360"/>
    <w:rsid w:val="00AB124D"/>
    <w:rsid w:val="00AB14E2"/>
    <w:rsid w:val="00AB2438"/>
    <w:rsid w:val="00AB4E4B"/>
    <w:rsid w:val="00AB6FC4"/>
    <w:rsid w:val="00AB7291"/>
    <w:rsid w:val="00AC0B63"/>
    <w:rsid w:val="00AC1542"/>
    <w:rsid w:val="00AC15C6"/>
    <w:rsid w:val="00AC34F0"/>
    <w:rsid w:val="00AC49DC"/>
    <w:rsid w:val="00AC4C77"/>
    <w:rsid w:val="00AC647E"/>
    <w:rsid w:val="00AC659E"/>
    <w:rsid w:val="00AD0FE5"/>
    <w:rsid w:val="00AD2F7A"/>
    <w:rsid w:val="00AD5B98"/>
    <w:rsid w:val="00AD6148"/>
    <w:rsid w:val="00AE0488"/>
    <w:rsid w:val="00AE1253"/>
    <w:rsid w:val="00AE213B"/>
    <w:rsid w:val="00AE5E51"/>
    <w:rsid w:val="00AF0186"/>
    <w:rsid w:val="00AF08ED"/>
    <w:rsid w:val="00AF1EC3"/>
    <w:rsid w:val="00AF20F9"/>
    <w:rsid w:val="00AF232F"/>
    <w:rsid w:val="00AF7EE9"/>
    <w:rsid w:val="00B004D4"/>
    <w:rsid w:val="00B01593"/>
    <w:rsid w:val="00B02690"/>
    <w:rsid w:val="00B101C4"/>
    <w:rsid w:val="00B11EF8"/>
    <w:rsid w:val="00B16D04"/>
    <w:rsid w:val="00B1767A"/>
    <w:rsid w:val="00B20944"/>
    <w:rsid w:val="00B20DB9"/>
    <w:rsid w:val="00B21C5C"/>
    <w:rsid w:val="00B22D4D"/>
    <w:rsid w:val="00B251D3"/>
    <w:rsid w:val="00B27BFA"/>
    <w:rsid w:val="00B31C06"/>
    <w:rsid w:val="00B32116"/>
    <w:rsid w:val="00B32611"/>
    <w:rsid w:val="00B34798"/>
    <w:rsid w:val="00B36E2B"/>
    <w:rsid w:val="00B372CE"/>
    <w:rsid w:val="00B375DD"/>
    <w:rsid w:val="00B37D5F"/>
    <w:rsid w:val="00B463C2"/>
    <w:rsid w:val="00B4667E"/>
    <w:rsid w:val="00B47BA7"/>
    <w:rsid w:val="00B51921"/>
    <w:rsid w:val="00B5255F"/>
    <w:rsid w:val="00B52A29"/>
    <w:rsid w:val="00B54017"/>
    <w:rsid w:val="00B558B7"/>
    <w:rsid w:val="00B55BD5"/>
    <w:rsid w:val="00B61380"/>
    <w:rsid w:val="00B63507"/>
    <w:rsid w:val="00B63EB3"/>
    <w:rsid w:val="00B6724B"/>
    <w:rsid w:val="00B72480"/>
    <w:rsid w:val="00B72A4D"/>
    <w:rsid w:val="00B767C1"/>
    <w:rsid w:val="00B77D02"/>
    <w:rsid w:val="00B8087C"/>
    <w:rsid w:val="00B82334"/>
    <w:rsid w:val="00B82FA1"/>
    <w:rsid w:val="00B84B66"/>
    <w:rsid w:val="00B850E1"/>
    <w:rsid w:val="00B92A41"/>
    <w:rsid w:val="00B93588"/>
    <w:rsid w:val="00B94B6A"/>
    <w:rsid w:val="00B94C1C"/>
    <w:rsid w:val="00B95B1D"/>
    <w:rsid w:val="00BA2F7E"/>
    <w:rsid w:val="00BA3ADD"/>
    <w:rsid w:val="00BA3F2D"/>
    <w:rsid w:val="00BA47D8"/>
    <w:rsid w:val="00BA7559"/>
    <w:rsid w:val="00BB0D68"/>
    <w:rsid w:val="00BB1EE5"/>
    <w:rsid w:val="00BB3CCA"/>
    <w:rsid w:val="00BB4BD3"/>
    <w:rsid w:val="00BB55C9"/>
    <w:rsid w:val="00BB5D8C"/>
    <w:rsid w:val="00BB6761"/>
    <w:rsid w:val="00BB7050"/>
    <w:rsid w:val="00BB7A5F"/>
    <w:rsid w:val="00BB7E4C"/>
    <w:rsid w:val="00BC2B38"/>
    <w:rsid w:val="00BC36EE"/>
    <w:rsid w:val="00BC7E7B"/>
    <w:rsid w:val="00BD13EC"/>
    <w:rsid w:val="00BD31A2"/>
    <w:rsid w:val="00BD41D4"/>
    <w:rsid w:val="00BD550B"/>
    <w:rsid w:val="00BD6980"/>
    <w:rsid w:val="00BE06E0"/>
    <w:rsid w:val="00BE50D5"/>
    <w:rsid w:val="00BE709C"/>
    <w:rsid w:val="00BE724A"/>
    <w:rsid w:val="00BF12DA"/>
    <w:rsid w:val="00BF1717"/>
    <w:rsid w:val="00BF21B9"/>
    <w:rsid w:val="00BF42CD"/>
    <w:rsid w:val="00BF524D"/>
    <w:rsid w:val="00BF5276"/>
    <w:rsid w:val="00C0008B"/>
    <w:rsid w:val="00C018F7"/>
    <w:rsid w:val="00C02CBF"/>
    <w:rsid w:val="00C03432"/>
    <w:rsid w:val="00C062A4"/>
    <w:rsid w:val="00C06328"/>
    <w:rsid w:val="00C07FFC"/>
    <w:rsid w:val="00C125A9"/>
    <w:rsid w:val="00C12736"/>
    <w:rsid w:val="00C21C78"/>
    <w:rsid w:val="00C25D8A"/>
    <w:rsid w:val="00C27E80"/>
    <w:rsid w:val="00C31227"/>
    <w:rsid w:val="00C36D50"/>
    <w:rsid w:val="00C37670"/>
    <w:rsid w:val="00C37C1C"/>
    <w:rsid w:val="00C37F35"/>
    <w:rsid w:val="00C418BE"/>
    <w:rsid w:val="00C42E09"/>
    <w:rsid w:val="00C4365C"/>
    <w:rsid w:val="00C4461A"/>
    <w:rsid w:val="00C44708"/>
    <w:rsid w:val="00C45639"/>
    <w:rsid w:val="00C45BFF"/>
    <w:rsid w:val="00C5016E"/>
    <w:rsid w:val="00C54799"/>
    <w:rsid w:val="00C552B5"/>
    <w:rsid w:val="00C567E9"/>
    <w:rsid w:val="00C57600"/>
    <w:rsid w:val="00C57790"/>
    <w:rsid w:val="00C64EDC"/>
    <w:rsid w:val="00C66EA2"/>
    <w:rsid w:val="00C71885"/>
    <w:rsid w:val="00C7246F"/>
    <w:rsid w:val="00C73F41"/>
    <w:rsid w:val="00C81705"/>
    <w:rsid w:val="00C81AA9"/>
    <w:rsid w:val="00C82958"/>
    <w:rsid w:val="00C837A7"/>
    <w:rsid w:val="00C83E86"/>
    <w:rsid w:val="00C846CA"/>
    <w:rsid w:val="00C86025"/>
    <w:rsid w:val="00C861BC"/>
    <w:rsid w:val="00C925DB"/>
    <w:rsid w:val="00C92B3D"/>
    <w:rsid w:val="00C93268"/>
    <w:rsid w:val="00C93ABE"/>
    <w:rsid w:val="00C953F5"/>
    <w:rsid w:val="00C95B99"/>
    <w:rsid w:val="00CA537B"/>
    <w:rsid w:val="00CA7958"/>
    <w:rsid w:val="00CB167D"/>
    <w:rsid w:val="00CB21E5"/>
    <w:rsid w:val="00CB27AE"/>
    <w:rsid w:val="00CB2E13"/>
    <w:rsid w:val="00CB35BA"/>
    <w:rsid w:val="00CB364C"/>
    <w:rsid w:val="00CB5A2E"/>
    <w:rsid w:val="00CB5E46"/>
    <w:rsid w:val="00CB6754"/>
    <w:rsid w:val="00CB6AB0"/>
    <w:rsid w:val="00CB6CC4"/>
    <w:rsid w:val="00CB7F84"/>
    <w:rsid w:val="00CC09C8"/>
    <w:rsid w:val="00CC111E"/>
    <w:rsid w:val="00CC1757"/>
    <w:rsid w:val="00CC22A1"/>
    <w:rsid w:val="00CC24B8"/>
    <w:rsid w:val="00CC2D4D"/>
    <w:rsid w:val="00CD15BB"/>
    <w:rsid w:val="00CD26D8"/>
    <w:rsid w:val="00CD2B25"/>
    <w:rsid w:val="00CD44C4"/>
    <w:rsid w:val="00CD74D3"/>
    <w:rsid w:val="00CE060C"/>
    <w:rsid w:val="00CE0A83"/>
    <w:rsid w:val="00CE15A8"/>
    <w:rsid w:val="00CE4478"/>
    <w:rsid w:val="00CF201A"/>
    <w:rsid w:val="00CF379D"/>
    <w:rsid w:val="00CF3CBC"/>
    <w:rsid w:val="00CF6160"/>
    <w:rsid w:val="00CF6B1F"/>
    <w:rsid w:val="00D05AC2"/>
    <w:rsid w:val="00D10E4E"/>
    <w:rsid w:val="00D126FD"/>
    <w:rsid w:val="00D12EA5"/>
    <w:rsid w:val="00D1380B"/>
    <w:rsid w:val="00D17F39"/>
    <w:rsid w:val="00D21074"/>
    <w:rsid w:val="00D22231"/>
    <w:rsid w:val="00D24250"/>
    <w:rsid w:val="00D256C8"/>
    <w:rsid w:val="00D268DB"/>
    <w:rsid w:val="00D31126"/>
    <w:rsid w:val="00D3366F"/>
    <w:rsid w:val="00D354C4"/>
    <w:rsid w:val="00D37B27"/>
    <w:rsid w:val="00D46E65"/>
    <w:rsid w:val="00D47832"/>
    <w:rsid w:val="00D510D4"/>
    <w:rsid w:val="00D5518E"/>
    <w:rsid w:val="00D60698"/>
    <w:rsid w:val="00D626D5"/>
    <w:rsid w:val="00D64EE4"/>
    <w:rsid w:val="00D64FEF"/>
    <w:rsid w:val="00D6734F"/>
    <w:rsid w:val="00D6769D"/>
    <w:rsid w:val="00D67918"/>
    <w:rsid w:val="00D701BC"/>
    <w:rsid w:val="00D7486B"/>
    <w:rsid w:val="00D76633"/>
    <w:rsid w:val="00D85E54"/>
    <w:rsid w:val="00D86150"/>
    <w:rsid w:val="00D86C68"/>
    <w:rsid w:val="00D9070E"/>
    <w:rsid w:val="00D909B7"/>
    <w:rsid w:val="00D951BA"/>
    <w:rsid w:val="00D959E1"/>
    <w:rsid w:val="00D96AE1"/>
    <w:rsid w:val="00D96EE6"/>
    <w:rsid w:val="00D97E32"/>
    <w:rsid w:val="00DA120B"/>
    <w:rsid w:val="00DA7D85"/>
    <w:rsid w:val="00DA7FA7"/>
    <w:rsid w:val="00DB073E"/>
    <w:rsid w:val="00DB5316"/>
    <w:rsid w:val="00DB6C53"/>
    <w:rsid w:val="00DC0967"/>
    <w:rsid w:val="00DC2484"/>
    <w:rsid w:val="00DC3BE7"/>
    <w:rsid w:val="00DC49D9"/>
    <w:rsid w:val="00DC6C17"/>
    <w:rsid w:val="00DD1F99"/>
    <w:rsid w:val="00DD20B3"/>
    <w:rsid w:val="00DD4B98"/>
    <w:rsid w:val="00DE03E0"/>
    <w:rsid w:val="00DE28C2"/>
    <w:rsid w:val="00DE2FAD"/>
    <w:rsid w:val="00DE4577"/>
    <w:rsid w:val="00DE4DF8"/>
    <w:rsid w:val="00DE5FF9"/>
    <w:rsid w:val="00DE60A0"/>
    <w:rsid w:val="00DF0A5A"/>
    <w:rsid w:val="00DF2C70"/>
    <w:rsid w:val="00DF4106"/>
    <w:rsid w:val="00DF45BC"/>
    <w:rsid w:val="00DF532F"/>
    <w:rsid w:val="00E0152D"/>
    <w:rsid w:val="00E02A6B"/>
    <w:rsid w:val="00E03DDD"/>
    <w:rsid w:val="00E05C46"/>
    <w:rsid w:val="00E11CFC"/>
    <w:rsid w:val="00E120DD"/>
    <w:rsid w:val="00E127E2"/>
    <w:rsid w:val="00E162DB"/>
    <w:rsid w:val="00E17AB8"/>
    <w:rsid w:val="00E219DE"/>
    <w:rsid w:val="00E22FE7"/>
    <w:rsid w:val="00E235A7"/>
    <w:rsid w:val="00E2365A"/>
    <w:rsid w:val="00E2478B"/>
    <w:rsid w:val="00E30692"/>
    <w:rsid w:val="00E31099"/>
    <w:rsid w:val="00E3474F"/>
    <w:rsid w:val="00E3485F"/>
    <w:rsid w:val="00E356AE"/>
    <w:rsid w:val="00E3728A"/>
    <w:rsid w:val="00E378EB"/>
    <w:rsid w:val="00E404CB"/>
    <w:rsid w:val="00E42549"/>
    <w:rsid w:val="00E430E6"/>
    <w:rsid w:val="00E4440E"/>
    <w:rsid w:val="00E467E7"/>
    <w:rsid w:val="00E54F64"/>
    <w:rsid w:val="00E61F00"/>
    <w:rsid w:val="00E63EAB"/>
    <w:rsid w:val="00E70A68"/>
    <w:rsid w:val="00E70CBA"/>
    <w:rsid w:val="00E7157F"/>
    <w:rsid w:val="00E720A4"/>
    <w:rsid w:val="00E748CE"/>
    <w:rsid w:val="00E76A98"/>
    <w:rsid w:val="00E76E39"/>
    <w:rsid w:val="00E806A6"/>
    <w:rsid w:val="00E83899"/>
    <w:rsid w:val="00E9707E"/>
    <w:rsid w:val="00EA24CE"/>
    <w:rsid w:val="00EA258E"/>
    <w:rsid w:val="00EA529E"/>
    <w:rsid w:val="00EA5C86"/>
    <w:rsid w:val="00EB1029"/>
    <w:rsid w:val="00EB1ACE"/>
    <w:rsid w:val="00EB2398"/>
    <w:rsid w:val="00EB5F2B"/>
    <w:rsid w:val="00EB6FF7"/>
    <w:rsid w:val="00EC1A6C"/>
    <w:rsid w:val="00EC2C18"/>
    <w:rsid w:val="00EC44B1"/>
    <w:rsid w:val="00EC6523"/>
    <w:rsid w:val="00ED0BFA"/>
    <w:rsid w:val="00ED1A32"/>
    <w:rsid w:val="00ED49B8"/>
    <w:rsid w:val="00ED4A91"/>
    <w:rsid w:val="00ED756D"/>
    <w:rsid w:val="00EE0F1B"/>
    <w:rsid w:val="00EE20CE"/>
    <w:rsid w:val="00EE266E"/>
    <w:rsid w:val="00EE558F"/>
    <w:rsid w:val="00EE5DF1"/>
    <w:rsid w:val="00EE67A8"/>
    <w:rsid w:val="00EF075A"/>
    <w:rsid w:val="00EF29BB"/>
    <w:rsid w:val="00EF2D51"/>
    <w:rsid w:val="00EF64F8"/>
    <w:rsid w:val="00EF7211"/>
    <w:rsid w:val="00F0022A"/>
    <w:rsid w:val="00F03876"/>
    <w:rsid w:val="00F10046"/>
    <w:rsid w:val="00F104F7"/>
    <w:rsid w:val="00F15713"/>
    <w:rsid w:val="00F21AF8"/>
    <w:rsid w:val="00F2330F"/>
    <w:rsid w:val="00F243FB"/>
    <w:rsid w:val="00F24B0A"/>
    <w:rsid w:val="00F25EBC"/>
    <w:rsid w:val="00F27069"/>
    <w:rsid w:val="00F3058F"/>
    <w:rsid w:val="00F34A39"/>
    <w:rsid w:val="00F37E47"/>
    <w:rsid w:val="00F44ADC"/>
    <w:rsid w:val="00F47810"/>
    <w:rsid w:val="00F5249B"/>
    <w:rsid w:val="00F534EE"/>
    <w:rsid w:val="00F559B9"/>
    <w:rsid w:val="00F60B34"/>
    <w:rsid w:val="00F639A6"/>
    <w:rsid w:val="00F67A6F"/>
    <w:rsid w:val="00F767C1"/>
    <w:rsid w:val="00F76C47"/>
    <w:rsid w:val="00F80D8A"/>
    <w:rsid w:val="00F8314F"/>
    <w:rsid w:val="00F83CA8"/>
    <w:rsid w:val="00F840F9"/>
    <w:rsid w:val="00F86820"/>
    <w:rsid w:val="00F87B96"/>
    <w:rsid w:val="00F90438"/>
    <w:rsid w:val="00F90F86"/>
    <w:rsid w:val="00F923BC"/>
    <w:rsid w:val="00F94121"/>
    <w:rsid w:val="00F944EA"/>
    <w:rsid w:val="00F96A74"/>
    <w:rsid w:val="00FA1E22"/>
    <w:rsid w:val="00FA22F6"/>
    <w:rsid w:val="00FA2B03"/>
    <w:rsid w:val="00FA45BD"/>
    <w:rsid w:val="00FA59C5"/>
    <w:rsid w:val="00FA6CC3"/>
    <w:rsid w:val="00FB1051"/>
    <w:rsid w:val="00FB2319"/>
    <w:rsid w:val="00FB30BE"/>
    <w:rsid w:val="00FB4149"/>
    <w:rsid w:val="00FC0818"/>
    <w:rsid w:val="00FC41C0"/>
    <w:rsid w:val="00FC55BB"/>
    <w:rsid w:val="00FC60DF"/>
    <w:rsid w:val="00FC74FD"/>
    <w:rsid w:val="00FD1B01"/>
    <w:rsid w:val="00FD7401"/>
    <w:rsid w:val="00FE4323"/>
    <w:rsid w:val="00FE55B2"/>
    <w:rsid w:val="00FE5F09"/>
    <w:rsid w:val="00FE73D8"/>
    <w:rsid w:val="00FF1D04"/>
    <w:rsid w:val="00FF2685"/>
    <w:rsid w:val="00FF2A91"/>
    <w:rsid w:val="00FF3E84"/>
    <w:rsid w:val="00FF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index heading" w:uiPriority="0"/>
    <w:lsdException w:name="caption" w:semiHidden="0" w:uiPriority="35"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83"/>
    <w:pPr>
      <w:spacing w:before="120" w:after="120"/>
    </w:pPr>
    <w:rPr>
      <w:sz w:val="20"/>
      <w:szCs w:val="20"/>
    </w:rPr>
  </w:style>
  <w:style w:type="paragraph" w:styleId="Heading1">
    <w:name w:val="heading 1"/>
    <w:basedOn w:val="Normal"/>
    <w:next w:val="Normal"/>
    <w:link w:val="Heading1Char"/>
    <w:uiPriority w:val="9"/>
    <w:qFormat/>
    <w:rsid w:val="007A23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0B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7A23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A231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A231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A231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A231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A231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7A231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21074"/>
    <w:pPr>
      <w:spacing w:after="240"/>
      <w:jc w:val="both"/>
    </w:pPr>
    <w:rPr>
      <w:spacing w:val="-5"/>
      <w:sz w:val="22"/>
    </w:rPr>
  </w:style>
  <w:style w:type="character" w:styleId="CommentReference">
    <w:name w:val="annotation reference"/>
    <w:semiHidden/>
    <w:rsid w:val="00D21074"/>
    <w:rPr>
      <w:sz w:val="16"/>
    </w:rPr>
  </w:style>
  <w:style w:type="paragraph" w:styleId="CommentText">
    <w:name w:val="annotation text"/>
    <w:basedOn w:val="Normal"/>
    <w:semiHidden/>
    <w:rsid w:val="00D21074"/>
    <w:pPr>
      <w:tabs>
        <w:tab w:val="left" w:pos="187"/>
      </w:tabs>
      <w:spacing w:line="220" w:lineRule="exact"/>
      <w:ind w:left="187" w:hanging="187"/>
    </w:pPr>
    <w:rPr>
      <w:sz w:val="16"/>
    </w:rPr>
  </w:style>
  <w:style w:type="paragraph" w:customStyle="1" w:styleId="BlockQuotation">
    <w:name w:val="Block Quotation"/>
    <w:basedOn w:val="Normal"/>
    <w:next w:val="BodyText"/>
    <w:rsid w:val="00D21074"/>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D21074"/>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D2107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semiHidden/>
    <w:rsid w:val="00D21074"/>
    <w:pPr>
      <w:ind w:firstLine="360"/>
    </w:pPr>
  </w:style>
  <w:style w:type="paragraph" w:customStyle="1" w:styleId="BodyTextKeep">
    <w:name w:val="Body Text Keep"/>
    <w:basedOn w:val="BodyText"/>
    <w:next w:val="BodyText"/>
    <w:rsid w:val="00D21074"/>
    <w:pPr>
      <w:keepNext/>
    </w:pPr>
  </w:style>
  <w:style w:type="paragraph" w:styleId="Caption">
    <w:name w:val="caption"/>
    <w:basedOn w:val="Normal"/>
    <w:next w:val="Normal"/>
    <w:uiPriority w:val="35"/>
    <w:unhideWhenUsed/>
    <w:qFormat/>
    <w:rsid w:val="007A231A"/>
    <w:rPr>
      <w:b/>
      <w:bCs/>
      <w:color w:val="365F91" w:themeColor="accent1" w:themeShade="BF"/>
      <w:sz w:val="16"/>
      <w:szCs w:val="16"/>
    </w:rPr>
  </w:style>
  <w:style w:type="paragraph" w:customStyle="1" w:styleId="ChapterLabel">
    <w:name w:val="Chapter Label"/>
    <w:basedOn w:val="Normal"/>
    <w:next w:val="BodyText"/>
    <w:rsid w:val="00D21074"/>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D21074"/>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D21074"/>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D21074"/>
    <w:pPr>
      <w:spacing w:before="420" w:after="60" w:line="320" w:lineRule="exact"/>
    </w:pPr>
    <w:rPr>
      <w:caps/>
      <w:kern w:val="36"/>
      <w:sz w:val="38"/>
    </w:rPr>
  </w:style>
  <w:style w:type="paragraph" w:styleId="Date">
    <w:name w:val="Date"/>
    <w:basedOn w:val="BodyText"/>
    <w:semiHidden/>
    <w:rsid w:val="00D21074"/>
    <w:pPr>
      <w:spacing w:before="480" w:after="160"/>
      <w:jc w:val="center"/>
    </w:pPr>
    <w:rPr>
      <w:rFonts w:ascii="Times New Roman" w:hAnsi="Times New Roman"/>
      <w:b/>
      <w:spacing w:val="0"/>
      <w:sz w:val="20"/>
    </w:rPr>
  </w:style>
  <w:style w:type="paragraph" w:customStyle="1" w:styleId="DocumentLabel">
    <w:name w:val="Document Label"/>
    <w:basedOn w:val="Normal"/>
    <w:rsid w:val="00D21074"/>
    <w:pPr>
      <w:keepNext/>
      <w:spacing w:before="240" w:after="360"/>
    </w:pPr>
    <w:rPr>
      <w:b/>
      <w:kern w:val="28"/>
      <w:sz w:val="36"/>
    </w:rPr>
  </w:style>
  <w:style w:type="character" w:styleId="Emphasis">
    <w:name w:val="Emphasis"/>
    <w:uiPriority w:val="20"/>
    <w:qFormat/>
    <w:rsid w:val="007A231A"/>
    <w:rPr>
      <w:caps/>
      <w:color w:val="243F60" w:themeColor="accent1" w:themeShade="7F"/>
      <w:spacing w:val="5"/>
    </w:rPr>
  </w:style>
  <w:style w:type="character" w:styleId="EndnoteReference">
    <w:name w:val="endnote reference"/>
    <w:semiHidden/>
    <w:rsid w:val="00D21074"/>
    <w:rPr>
      <w:sz w:val="18"/>
      <w:vertAlign w:val="superscript"/>
    </w:rPr>
  </w:style>
  <w:style w:type="paragraph" w:styleId="EndnoteText">
    <w:name w:val="endnote text"/>
    <w:basedOn w:val="Normal"/>
    <w:semiHidden/>
    <w:rsid w:val="00D21074"/>
    <w:pPr>
      <w:tabs>
        <w:tab w:val="left" w:pos="187"/>
      </w:tabs>
      <w:spacing w:line="220" w:lineRule="exact"/>
      <w:ind w:left="187" w:hanging="187"/>
    </w:pPr>
  </w:style>
  <w:style w:type="paragraph" w:styleId="Footer">
    <w:name w:val="footer"/>
    <w:basedOn w:val="Normal"/>
    <w:link w:val="FooterChar"/>
    <w:rsid w:val="00D21074"/>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D21074"/>
  </w:style>
  <w:style w:type="paragraph" w:customStyle="1" w:styleId="FooterFirst">
    <w:name w:val="Footer First"/>
    <w:basedOn w:val="Footer"/>
    <w:rsid w:val="00D21074"/>
    <w:pPr>
      <w:pBdr>
        <w:top w:val="none" w:sz="0" w:space="0" w:color="auto"/>
      </w:pBdr>
      <w:tabs>
        <w:tab w:val="clear" w:pos="8640"/>
      </w:tabs>
    </w:pPr>
    <w:rPr>
      <w:spacing w:val="-10"/>
    </w:rPr>
  </w:style>
  <w:style w:type="paragraph" w:customStyle="1" w:styleId="FooterOdd">
    <w:name w:val="Footer Odd"/>
    <w:basedOn w:val="Footer"/>
    <w:rsid w:val="00D21074"/>
    <w:pPr>
      <w:tabs>
        <w:tab w:val="right" w:pos="0"/>
      </w:tabs>
    </w:pPr>
  </w:style>
  <w:style w:type="paragraph" w:customStyle="1" w:styleId="FootnoteBase">
    <w:name w:val="Footnote Base"/>
    <w:basedOn w:val="Normal"/>
    <w:rsid w:val="00D21074"/>
    <w:pPr>
      <w:spacing w:before="240"/>
    </w:pPr>
  </w:style>
  <w:style w:type="character" w:styleId="FootnoteReference">
    <w:name w:val="footnote reference"/>
    <w:semiHidden/>
    <w:rsid w:val="00D21074"/>
    <w:rPr>
      <w:sz w:val="18"/>
      <w:vertAlign w:val="superscript"/>
    </w:rPr>
  </w:style>
  <w:style w:type="paragraph" w:styleId="FootnoteText">
    <w:name w:val="footnote text"/>
    <w:basedOn w:val="FootnoteBase"/>
    <w:semiHidden/>
    <w:rsid w:val="00D21074"/>
  </w:style>
  <w:style w:type="paragraph" w:styleId="Header">
    <w:name w:val="header"/>
    <w:basedOn w:val="Normal"/>
    <w:link w:val="HeaderChar"/>
    <w:uiPriority w:val="99"/>
    <w:rsid w:val="00D21074"/>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D21074"/>
    <w:pPr>
      <w:keepLines/>
      <w:tabs>
        <w:tab w:val="center" w:pos="4320"/>
        <w:tab w:val="right" w:pos="8640"/>
      </w:tabs>
    </w:pPr>
    <w:rPr>
      <w:sz w:val="16"/>
    </w:rPr>
  </w:style>
  <w:style w:type="paragraph" w:customStyle="1" w:styleId="HeaderEven">
    <w:name w:val="Header Even"/>
    <w:basedOn w:val="Header"/>
    <w:rsid w:val="00D21074"/>
  </w:style>
  <w:style w:type="paragraph" w:customStyle="1" w:styleId="HeaderFirst">
    <w:name w:val="Header First"/>
    <w:basedOn w:val="Header"/>
    <w:rsid w:val="00D21074"/>
    <w:pPr>
      <w:tabs>
        <w:tab w:val="clear" w:pos="8640"/>
      </w:tabs>
    </w:pPr>
    <w:rPr>
      <w:rFonts w:ascii="Garamond" w:hAnsi="Garamond"/>
      <w:b/>
    </w:rPr>
  </w:style>
  <w:style w:type="paragraph" w:customStyle="1" w:styleId="HeaderOdd">
    <w:name w:val="Header Odd"/>
    <w:basedOn w:val="Header"/>
    <w:rsid w:val="00D21074"/>
    <w:pPr>
      <w:tabs>
        <w:tab w:val="right" w:pos="0"/>
      </w:tabs>
      <w:jc w:val="right"/>
    </w:pPr>
  </w:style>
  <w:style w:type="paragraph" w:customStyle="1" w:styleId="HeadingBase">
    <w:name w:val="Heading Base"/>
    <w:basedOn w:val="Normal"/>
    <w:next w:val="BodyText"/>
    <w:rsid w:val="00D21074"/>
    <w:pPr>
      <w:keepNext/>
      <w:spacing w:before="240"/>
    </w:pPr>
    <w:rPr>
      <w:rFonts w:ascii="Arial" w:hAnsi="Arial"/>
      <w:b/>
      <w:kern w:val="28"/>
      <w:sz w:val="36"/>
    </w:rPr>
  </w:style>
  <w:style w:type="paragraph" w:customStyle="1" w:styleId="Icon1">
    <w:name w:val="Icon 1"/>
    <w:basedOn w:val="Normal"/>
    <w:rsid w:val="00D21074"/>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D21074"/>
    <w:pPr>
      <w:ind w:left="160" w:hanging="160"/>
    </w:pPr>
    <w:rPr>
      <w:rFonts w:ascii="Times New Roman" w:hAnsi="Times New Roman"/>
      <w:szCs w:val="21"/>
    </w:rPr>
  </w:style>
  <w:style w:type="paragraph" w:styleId="Index2">
    <w:name w:val="index 2"/>
    <w:basedOn w:val="Normal"/>
    <w:semiHidden/>
    <w:rsid w:val="00D21074"/>
    <w:pPr>
      <w:ind w:left="320" w:hanging="160"/>
    </w:pPr>
    <w:rPr>
      <w:rFonts w:ascii="Times New Roman" w:hAnsi="Times New Roman"/>
      <w:szCs w:val="21"/>
    </w:rPr>
  </w:style>
  <w:style w:type="paragraph" w:styleId="Index3">
    <w:name w:val="index 3"/>
    <w:basedOn w:val="Normal"/>
    <w:semiHidden/>
    <w:rsid w:val="00D21074"/>
    <w:pPr>
      <w:ind w:left="480" w:hanging="160"/>
    </w:pPr>
    <w:rPr>
      <w:rFonts w:ascii="Times New Roman" w:hAnsi="Times New Roman"/>
      <w:szCs w:val="21"/>
    </w:rPr>
  </w:style>
  <w:style w:type="paragraph" w:styleId="Index4">
    <w:name w:val="index 4"/>
    <w:basedOn w:val="Normal"/>
    <w:semiHidden/>
    <w:rsid w:val="00D21074"/>
    <w:pPr>
      <w:ind w:left="640" w:hanging="160"/>
    </w:pPr>
    <w:rPr>
      <w:rFonts w:ascii="Times New Roman" w:hAnsi="Times New Roman"/>
      <w:szCs w:val="21"/>
    </w:rPr>
  </w:style>
  <w:style w:type="paragraph" w:styleId="Index5">
    <w:name w:val="index 5"/>
    <w:basedOn w:val="Normal"/>
    <w:semiHidden/>
    <w:rsid w:val="00D21074"/>
    <w:pPr>
      <w:ind w:left="800" w:hanging="160"/>
    </w:pPr>
    <w:rPr>
      <w:rFonts w:ascii="Times New Roman" w:hAnsi="Times New Roman"/>
      <w:szCs w:val="21"/>
    </w:rPr>
  </w:style>
  <w:style w:type="paragraph" w:styleId="Index6">
    <w:name w:val="index 6"/>
    <w:basedOn w:val="Index1"/>
    <w:next w:val="Normal"/>
    <w:semiHidden/>
    <w:rsid w:val="00D21074"/>
    <w:pPr>
      <w:ind w:left="960"/>
    </w:pPr>
  </w:style>
  <w:style w:type="paragraph" w:styleId="Index7">
    <w:name w:val="index 7"/>
    <w:basedOn w:val="Index1"/>
    <w:next w:val="Normal"/>
    <w:semiHidden/>
    <w:rsid w:val="00D21074"/>
    <w:pPr>
      <w:ind w:left="1120"/>
    </w:pPr>
  </w:style>
  <w:style w:type="paragraph" w:styleId="Index8">
    <w:name w:val="index 8"/>
    <w:basedOn w:val="Normal"/>
    <w:next w:val="Normal"/>
    <w:semiHidden/>
    <w:rsid w:val="00D21074"/>
    <w:pPr>
      <w:ind w:left="1280" w:hanging="160"/>
    </w:pPr>
    <w:rPr>
      <w:rFonts w:ascii="Times New Roman" w:hAnsi="Times New Roman"/>
      <w:szCs w:val="21"/>
    </w:rPr>
  </w:style>
  <w:style w:type="paragraph" w:customStyle="1" w:styleId="IndexBase">
    <w:name w:val="Index Base"/>
    <w:basedOn w:val="Normal"/>
    <w:rsid w:val="00D21074"/>
    <w:pPr>
      <w:tabs>
        <w:tab w:val="right" w:pos="3960"/>
      </w:tabs>
      <w:spacing w:line="240" w:lineRule="atLeast"/>
    </w:pPr>
  </w:style>
  <w:style w:type="paragraph" w:styleId="IndexHeading">
    <w:name w:val="index heading"/>
    <w:basedOn w:val="Normal"/>
    <w:next w:val="Index1"/>
    <w:semiHidden/>
    <w:rsid w:val="00D21074"/>
    <w:pPr>
      <w:spacing w:before="240"/>
      <w:ind w:left="140"/>
    </w:pPr>
    <w:rPr>
      <w:rFonts w:ascii="Arial" w:hAnsi="Arial"/>
      <w:b/>
      <w:bCs/>
      <w:szCs w:val="33"/>
    </w:rPr>
  </w:style>
  <w:style w:type="character" w:customStyle="1" w:styleId="Lead-inEmphasis">
    <w:name w:val="Lead-in Emphasis"/>
    <w:rsid w:val="00D21074"/>
    <w:rPr>
      <w:caps/>
      <w:sz w:val="22"/>
    </w:rPr>
  </w:style>
  <w:style w:type="character" w:styleId="LineNumber">
    <w:name w:val="line number"/>
    <w:semiHidden/>
    <w:rsid w:val="00D21074"/>
    <w:rPr>
      <w:rFonts w:ascii="Arial" w:hAnsi="Arial"/>
      <w:sz w:val="18"/>
    </w:rPr>
  </w:style>
  <w:style w:type="paragraph" w:styleId="List">
    <w:name w:val="List"/>
    <w:basedOn w:val="BodyText"/>
    <w:semiHidden/>
    <w:rsid w:val="00D21074"/>
    <w:pPr>
      <w:tabs>
        <w:tab w:val="left" w:pos="720"/>
      </w:tabs>
      <w:ind w:left="360"/>
    </w:pPr>
  </w:style>
  <w:style w:type="paragraph" w:styleId="List2">
    <w:name w:val="List 2"/>
    <w:basedOn w:val="List"/>
    <w:semiHidden/>
    <w:rsid w:val="00D21074"/>
    <w:pPr>
      <w:tabs>
        <w:tab w:val="clear" w:pos="720"/>
        <w:tab w:val="left" w:pos="1080"/>
      </w:tabs>
      <w:ind w:left="1080"/>
    </w:pPr>
  </w:style>
  <w:style w:type="paragraph" w:styleId="List3">
    <w:name w:val="List 3"/>
    <w:basedOn w:val="List"/>
    <w:semiHidden/>
    <w:rsid w:val="00D21074"/>
    <w:pPr>
      <w:tabs>
        <w:tab w:val="clear" w:pos="720"/>
        <w:tab w:val="left" w:pos="1440"/>
      </w:tabs>
      <w:ind w:left="1440"/>
    </w:pPr>
  </w:style>
  <w:style w:type="paragraph" w:styleId="List4">
    <w:name w:val="List 4"/>
    <w:basedOn w:val="List"/>
    <w:semiHidden/>
    <w:rsid w:val="00D21074"/>
    <w:pPr>
      <w:tabs>
        <w:tab w:val="clear" w:pos="720"/>
        <w:tab w:val="left" w:pos="1800"/>
      </w:tabs>
      <w:ind w:left="1800"/>
    </w:pPr>
  </w:style>
  <w:style w:type="paragraph" w:styleId="List5">
    <w:name w:val="List 5"/>
    <w:basedOn w:val="List"/>
    <w:semiHidden/>
    <w:rsid w:val="00D21074"/>
    <w:pPr>
      <w:tabs>
        <w:tab w:val="clear" w:pos="720"/>
        <w:tab w:val="left" w:pos="2160"/>
      </w:tabs>
      <w:ind w:left="2160"/>
    </w:pPr>
  </w:style>
  <w:style w:type="paragraph" w:styleId="ListBullet">
    <w:name w:val="List Bullet"/>
    <w:basedOn w:val="List"/>
    <w:semiHidden/>
    <w:rsid w:val="00D21074"/>
    <w:pPr>
      <w:tabs>
        <w:tab w:val="clear" w:pos="720"/>
      </w:tabs>
      <w:spacing w:after="60"/>
      <w:ind w:left="0"/>
    </w:pPr>
  </w:style>
  <w:style w:type="paragraph" w:styleId="ListBullet2">
    <w:name w:val="List Bullet 2"/>
    <w:basedOn w:val="ListBullet"/>
    <w:semiHidden/>
    <w:rsid w:val="00D21074"/>
    <w:pPr>
      <w:ind w:left="504"/>
    </w:pPr>
  </w:style>
  <w:style w:type="paragraph" w:styleId="ListBullet3">
    <w:name w:val="List Bullet 3"/>
    <w:basedOn w:val="ListBullet"/>
    <w:semiHidden/>
    <w:rsid w:val="00D21074"/>
    <w:pPr>
      <w:ind w:left="1440"/>
    </w:pPr>
  </w:style>
  <w:style w:type="paragraph" w:styleId="ListBullet4">
    <w:name w:val="List Bullet 4"/>
    <w:basedOn w:val="ListBullet"/>
    <w:semiHidden/>
    <w:rsid w:val="00D21074"/>
    <w:pPr>
      <w:ind w:left="1800"/>
    </w:pPr>
  </w:style>
  <w:style w:type="paragraph" w:styleId="ListBullet5">
    <w:name w:val="List Bullet 5"/>
    <w:basedOn w:val="Normal"/>
    <w:semiHidden/>
    <w:rsid w:val="00D21074"/>
    <w:pPr>
      <w:framePr w:w="1860" w:wrap="around" w:vAnchor="text" w:hAnchor="page" w:x="1201" w:y="1"/>
      <w:numPr>
        <w:numId w:val="2"/>
      </w:numPr>
      <w:pBdr>
        <w:bottom w:val="single" w:sz="6" w:space="0" w:color="auto"/>
        <w:between w:val="single" w:sz="6" w:space="0" w:color="auto"/>
      </w:pBdr>
      <w:spacing w:line="320" w:lineRule="exact"/>
    </w:pPr>
  </w:style>
  <w:style w:type="paragraph" w:customStyle="1" w:styleId="ListBulletFirst">
    <w:name w:val="List Bullet First"/>
    <w:basedOn w:val="ListBullet"/>
    <w:next w:val="ListBullet"/>
    <w:rsid w:val="00D21074"/>
    <w:pPr>
      <w:spacing w:before="80" w:after="160"/>
      <w:jc w:val="left"/>
    </w:pPr>
    <w:rPr>
      <w:rFonts w:ascii="Times New Roman" w:hAnsi="Times New Roman"/>
      <w:spacing w:val="0"/>
      <w:sz w:val="20"/>
    </w:rPr>
  </w:style>
  <w:style w:type="paragraph" w:customStyle="1" w:styleId="ListBulletLast">
    <w:name w:val="List Bullet Last"/>
    <w:basedOn w:val="ListBullet"/>
    <w:next w:val="BodyText"/>
    <w:rsid w:val="00D21074"/>
    <w:pPr>
      <w:jc w:val="left"/>
    </w:pPr>
    <w:rPr>
      <w:rFonts w:ascii="Times New Roman" w:hAnsi="Times New Roman"/>
      <w:spacing w:val="0"/>
      <w:sz w:val="20"/>
    </w:rPr>
  </w:style>
  <w:style w:type="paragraph" w:styleId="ListContinue">
    <w:name w:val="List Continue"/>
    <w:basedOn w:val="List"/>
    <w:semiHidden/>
    <w:rsid w:val="00D21074"/>
    <w:pPr>
      <w:tabs>
        <w:tab w:val="clear" w:pos="720"/>
      </w:tabs>
      <w:spacing w:after="160"/>
    </w:pPr>
  </w:style>
  <w:style w:type="paragraph" w:styleId="ListContinue2">
    <w:name w:val="List Continue 2"/>
    <w:basedOn w:val="ListContinue"/>
    <w:semiHidden/>
    <w:rsid w:val="00D21074"/>
    <w:pPr>
      <w:ind w:left="1080"/>
    </w:pPr>
  </w:style>
  <w:style w:type="paragraph" w:styleId="ListContinue3">
    <w:name w:val="List Continue 3"/>
    <w:basedOn w:val="ListContinue"/>
    <w:semiHidden/>
    <w:rsid w:val="00D21074"/>
    <w:pPr>
      <w:ind w:left="1440"/>
    </w:pPr>
  </w:style>
  <w:style w:type="paragraph" w:styleId="ListContinue4">
    <w:name w:val="List Continue 4"/>
    <w:basedOn w:val="ListContinue"/>
    <w:semiHidden/>
    <w:rsid w:val="00D21074"/>
    <w:pPr>
      <w:ind w:left="1800"/>
    </w:pPr>
  </w:style>
  <w:style w:type="paragraph" w:styleId="ListContinue5">
    <w:name w:val="List Continue 5"/>
    <w:basedOn w:val="ListContinue"/>
    <w:semiHidden/>
    <w:rsid w:val="00D21074"/>
    <w:pPr>
      <w:ind w:left="2160"/>
    </w:pPr>
  </w:style>
  <w:style w:type="paragraph" w:customStyle="1" w:styleId="ListFirst">
    <w:name w:val="List First"/>
    <w:basedOn w:val="List"/>
    <w:next w:val="List"/>
    <w:rsid w:val="00D2107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D21074"/>
    <w:pPr>
      <w:ind w:left="720" w:hanging="360"/>
      <w:jc w:val="left"/>
    </w:pPr>
    <w:rPr>
      <w:rFonts w:ascii="Times New Roman" w:hAnsi="Times New Roman"/>
      <w:spacing w:val="0"/>
      <w:sz w:val="20"/>
    </w:rPr>
  </w:style>
  <w:style w:type="paragraph" w:styleId="ListNumber">
    <w:name w:val="List Number"/>
    <w:basedOn w:val="List"/>
    <w:semiHidden/>
    <w:rsid w:val="00D21074"/>
    <w:pPr>
      <w:numPr>
        <w:numId w:val="3"/>
      </w:numPr>
      <w:tabs>
        <w:tab w:val="clear" w:pos="432"/>
        <w:tab w:val="clear" w:pos="720"/>
      </w:tabs>
      <w:spacing w:after="60"/>
      <w:ind w:left="288" w:right="360" w:hanging="216"/>
    </w:pPr>
  </w:style>
  <w:style w:type="paragraph" w:styleId="ListNumber2">
    <w:name w:val="List Number 2"/>
    <w:basedOn w:val="ListNumber"/>
    <w:semiHidden/>
    <w:rsid w:val="00D21074"/>
    <w:pPr>
      <w:ind w:left="1080"/>
    </w:pPr>
  </w:style>
  <w:style w:type="paragraph" w:styleId="ListNumber3">
    <w:name w:val="List Number 3"/>
    <w:basedOn w:val="ListNumber"/>
    <w:semiHidden/>
    <w:rsid w:val="00D21074"/>
    <w:pPr>
      <w:ind w:left="1440"/>
    </w:pPr>
  </w:style>
  <w:style w:type="paragraph" w:styleId="ListNumber4">
    <w:name w:val="List Number 4"/>
    <w:basedOn w:val="ListNumber"/>
    <w:semiHidden/>
    <w:rsid w:val="00D21074"/>
    <w:pPr>
      <w:ind w:left="1800"/>
    </w:pPr>
  </w:style>
  <w:style w:type="paragraph" w:styleId="ListNumber5">
    <w:name w:val="List Number 5"/>
    <w:basedOn w:val="ListNumber"/>
    <w:semiHidden/>
    <w:rsid w:val="00D21074"/>
    <w:pPr>
      <w:ind w:left="2160"/>
    </w:pPr>
  </w:style>
  <w:style w:type="paragraph" w:customStyle="1" w:styleId="ListNumberFirst">
    <w:name w:val="List Number First"/>
    <w:basedOn w:val="ListNumber"/>
    <w:next w:val="ListNumber"/>
    <w:rsid w:val="00D2107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D21074"/>
    <w:pPr>
      <w:ind w:right="0"/>
      <w:jc w:val="left"/>
    </w:pPr>
    <w:rPr>
      <w:rFonts w:ascii="Times New Roman" w:hAnsi="Times New Roman"/>
      <w:spacing w:val="0"/>
      <w:sz w:val="20"/>
    </w:rPr>
  </w:style>
  <w:style w:type="paragraph" w:styleId="MacroText">
    <w:name w:val="macro"/>
    <w:basedOn w:val="BodyText"/>
    <w:semiHidden/>
    <w:rsid w:val="00D21074"/>
    <w:pPr>
      <w:spacing w:after="120"/>
    </w:pPr>
    <w:rPr>
      <w:rFonts w:ascii="Courier New" w:hAnsi="Courier New"/>
    </w:rPr>
  </w:style>
  <w:style w:type="character" w:styleId="PageNumber">
    <w:name w:val="page number"/>
    <w:semiHidden/>
    <w:rsid w:val="00D21074"/>
    <w:rPr>
      <w:b/>
    </w:rPr>
  </w:style>
  <w:style w:type="paragraph" w:customStyle="1" w:styleId="PartLabel">
    <w:name w:val="Part Label"/>
    <w:basedOn w:val="Normal"/>
    <w:next w:val="Normal"/>
    <w:rsid w:val="00D21074"/>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D21074"/>
    <w:pPr>
      <w:keepNext/>
      <w:spacing w:before="360"/>
      <w:jc w:val="center"/>
    </w:pPr>
    <w:rPr>
      <w:rFonts w:ascii="Arial" w:hAnsi="Arial"/>
      <w:i/>
      <w:kern w:val="28"/>
      <w:sz w:val="32"/>
    </w:rPr>
  </w:style>
  <w:style w:type="paragraph" w:customStyle="1" w:styleId="PartTitle">
    <w:name w:val="Part Title"/>
    <w:basedOn w:val="Normal"/>
    <w:next w:val="PartLabel"/>
    <w:rsid w:val="00D21074"/>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D21074"/>
    <w:pPr>
      <w:keepNext/>
    </w:pPr>
  </w:style>
  <w:style w:type="paragraph" w:customStyle="1" w:styleId="ReturnAddress">
    <w:name w:val="Return Address"/>
    <w:basedOn w:val="Normal"/>
    <w:rsid w:val="00D21074"/>
    <w:pPr>
      <w:jc w:val="center"/>
    </w:pPr>
    <w:rPr>
      <w:spacing w:val="-3"/>
    </w:rPr>
  </w:style>
  <w:style w:type="paragraph" w:customStyle="1" w:styleId="SectionHeading">
    <w:name w:val="Section Heading"/>
    <w:basedOn w:val="Normal"/>
    <w:next w:val="BodyText"/>
    <w:rsid w:val="00D21074"/>
    <w:pPr>
      <w:spacing w:line="640" w:lineRule="atLeast"/>
    </w:pPr>
    <w:rPr>
      <w:rFonts w:ascii="Arial Black" w:hAnsi="Arial Black"/>
      <w:caps/>
      <w:spacing w:val="60"/>
      <w:sz w:val="15"/>
    </w:rPr>
  </w:style>
  <w:style w:type="paragraph" w:customStyle="1" w:styleId="SectionLabel">
    <w:name w:val="Section Label"/>
    <w:basedOn w:val="Normal"/>
    <w:next w:val="Normal"/>
    <w:rsid w:val="00D21074"/>
    <w:pPr>
      <w:spacing w:before="2040" w:after="360" w:line="480" w:lineRule="atLeast"/>
    </w:pPr>
    <w:rPr>
      <w:rFonts w:ascii="Arial Black" w:hAnsi="Arial Black"/>
      <w:color w:val="808080"/>
      <w:spacing w:val="-35"/>
      <w:sz w:val="48"/>
    </w:rPr>
  </w:style>
  <w:style w:type="paragraph" w:styleId="Subtitle">
    <w:name w:val="Subtitle"/>
    <w:basedOn w:val="Normal"/>
    <w:next w:val="Normal"/>
    <w:link w:val="SubtitleChar"/>
    <w:uiPriority w:val="11"/>
    <w:qFormat/>
    <w:rsid w:val="007A231A"/>
    <w:pPr>
      <w:spacing w:after="1000" w:line="240" w:lineRule="auto"/>
    </w:pPr>
    <w:rPr>
      <w:caps/>
      <w:color w:val="595959" w:themeColor="text1" w:themeTint="A6"/>
      <w:spacing w:val="10"/>
      <w:sz w:val="24"/>
      <w:szCs w:val="24"/>
    </w:rPr>
  </w:style>
  <w:style w:type="paragraph" w:styleId="Title">
    <w:name w:val="Title"/>
    <w:basedOn w:val="Normal"/>
    <w:next w:val="Normal"/>
    <w:link w:val="TitleChar"/>
    <w:uiPriority w:val="10"/>
    <w:qFormat/>
    <w:rsid w:val="007A231A"/>
    <w:pPr>
      <w:spacing w:before="720"/>
    </w:pPr>
    <w:rPr>
      <w:caps/>
      <w:color w:val="4F81BD" w:themeColor="accent1"/>
      <w:spacing w:val="10"/>
      <w:kern w:val="28"/>
      <w:sz w:val="52"/>
      <w:szCs w:val="52"/>
    </w:rPr>
  </w:style>
  <w:style w:type="paragraph" w:customStyle="1" w:styleId="SubtitleCover">
    <w:name w:val="Subtitle Cover"/>
    <w:basedOn w:val="Normal"/>
    <w:next w:val="Normal"/>
    <w:rsid w:val="00D21074"/>
    <w:pPr>
      <w:keepNext/>
      <w:pBdr>
        <w:top w:val="single" w:sz="6" w:space="1" w:color="auto"/>
      </w:pBdr>
      <w:spacing w:after="5280" w:line="480" w:lineRule="exact"/>
    </w:pPr>
    <w:rPr>
      <w:spacing w:val="-15"/>
      <w:kern w:val="28"/>
      <w:sz w:val="44"/>
    </w:rPr>
  </w:style>
  <w:style w:type="character" w:customStyle="1" w:styleId="Superscript">
    <w:name w:val="Superscript"/>
    <w:rsid w:val="00D21074"/>
    <w:rPr>
      <w:position w:val="0"/>
      <w:vertAlign w:val="superscript"/>
    </w:rPr>
  </w:style>
  <w:style w:type="paragraph" w:styleId="TableofAuthorities">
    <w:name w:val="table of authorities"/>
    <w:basedOn w:val="Normal"/>
    <w:semiHidden/>
    <w:rsid w:val="00D21074"/>
    <w:pPr>
      <w:tabs>
        <w:tab w:val="right" w:leader="dot" w:pos="8640"/>
      </w:tabs>
      <w:spacing w:after="240"/>
    </w:pPr>
  </w:style>
  <w:style w:type="paragraph" w:styleId="TableofFigures">
    <w:name w:val="table of figures"/>
    <w:basedOn w:val="Normal"/>
    <w:semiHidden/>
    <w:rsid w:val="00D21074"/>
    <w:pPr>
      <w:tabs>
        <w:tab w:val="right" w:leader="dot" w:pos="8640"/>
      </w:tabs>
      <w:ind w:left="720" w:hanging="720"/>
    </w:pPr>
  </w:style>
  <w:style w:type="paragraph" w:customStyle="1" w:styleId="TitleCover">
    <w:name w:val="Title Cover"/>
    <w:basedOn w:val="HeadingBase"/>
    <w:next w:val="SubtitleCover"/>
    <w:rsid w:val="00D2107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D21074"/>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21074"/>
    <w:pPr>
      <w:spacing w:before="360"/>
    </w:pPr>
    <w:rPr>
      <w:rFonts w:ascii="Arial" w:hAnsi="Arial"/>
      <w:b/>
      <w:bCs/>
      <w:caps/>
      <w:sz w:val="22"/>
      <w:szCs w:val="28"/>
    </w:rPr>
  </w:style>
  <w:style w:type="paragraph" w:styleId="TOC2">
    <w:name w:val="toc 2"/>
    <w:basedOn w:val="TOC1"/>
    <w:autoRedefine/>
    <w:uiPriority w:val="39"/>
    <w:rsid w:val="00D21074"/>
    <w:pPr>
      <w:spacing w:before="120"/>
    </w:pPr>
    <w:rPr>
      <w:caps w:val="0"/>
      <w:sz w:val="20"/>
      <w:szCs w:val="24"/>
    </w:rPr>
  </w:style>
  <w:style w:type="paragraph" w:styleId="TOC3">
    <w:name w:val="toc 3"/>
    <w:basedOn w:val="TOC2"/>
    <w:autoRedefine/>
    <w:uiPriority w:val="39"/>
    <w:rsid w:val="00D21074"/>
    <w:pPr>
      <w:spacing w:before="60"/>
      <w:ind w:left="158"/>
    </w:pPr>
    <w:rPr>
      <w:rFonts w:ascii="Times New Roman" w:hAnsi="Times New Roman"/>
      <w:b w:val="0"/>
    </w:rPr>
  </w:style>
  <w:style w:type="paragraph" w:styleId="TOC4">
    <w:name w:val="toc 4"/>
    <w:basedOn w:val="TOC3"/>
    <w:autoRedefine/>
    <w:uiPriority w:val="39"/>
    <w:rsid w:val="00D21074"/>
    <w:pPr>
      <w:spacing w:before="0"/>
      <w:ind w:left="317"/>
    </w:pPr>
  </w:style>
  <w:style w:type="paragraph" w:styleId="TOC5">
    <w:name w:val="toc 5"/>
    <w:basedOn w:val="TOC4"/>
    <w:autoRedefine/>
    <w:uiPriority w:val="39"/>
    <w:rsid w:val="00D21074"/>
    <w:pPr>
      <w:ind w:left="475"/>
    </w:pPr>
  </w:style>
  <w:style w:type="paragraph" w:styleId="TOC6">
    <w:name w:val="toc 6"/>
    <w:basedOn w:val="Normal"/>
    <w:next w:val="Normal"/>
    <w:uiPriority w:val="39"/>
    <w:rsid w:val="00D21074"/>
    <w:pPr>
      <w:ind w:left="640"/>
    </w:pPr>
    <w:rPr>
      <w:rFonts w:ascii="Times New Roman" w:hAnsi="Times New Roman"/>
      <w:szCs w:val="24"/>
    </w:rPr>
  </w:style>
  <w:style w:type="paragraph" w:styleId="TOC7">
    <w:name w:val="toc 7"/>
    <w:basedOn w:val="Normal"/>
    <w:next w:val="Normal"/>
    <w:uiPriority w:val="39"/>
    <w:rsid w:val="00D21074"/>
    <w:pPr>
      <w:ind w:left="800"/>
    </w:pPr>
    <w:rPr>
      <w:rFonts w:ascii="Times New Roman" w:hAnsi="Times New Roman"/>
      <w:szCs w:val="24"/>
    </w:rPr>
  </w:style>
  <w:style w:type="paragraph" w:styleId="TOC8">
    <w:name w:val="toc 8"/>
    <w:basedOn w:val="Normal"/>
    <w:next w:val="Normal"/>
    <w:uiPriority w:val="39"/>
    <w:rsid w:val="00D21074"/>
    <w:pPr>
      <w:ind w:left="960"/>
    </w:pPr>
    <w:rPr>
      <w:rFonts w:ascii="Times New Roman" w:hAnsi="Times New Roman"/>
      <w:szCs w:val="24"/>
    </w:rPr>
  </w:style>
  <w:style w:type="paragraph" w:styleId="TOC9">
    <w:name w:val="toc 9"/>
    <w:basedOn w:val="Normal"/>
    <w:next w:val="Normal"/>
    <w:uiPriority w:val="39"/>
    <w:rsid w:val="00D21074"/>
    <w:pPr>
      <w:ind w:left="1120"/>
    </w:pPr>
    <w:rPr>
      <w:rFonts w:ascii="Times New Roman" w:hAnsi="Times New Roman"/>
      <w:szCs w:val="24"/>
    </w:rPr>
  </w:style>
  <w:style w:type="paragraph" w:customStyle="1" w:styleId="TOCBase">
    <w:name w:val="TOC Base"/>
    <w:basedOn w:val="TOC2"/>
    <w:rsid w:val="00D21074"/>
  </w:style>
  <w:style w:type="character" w:styleId="Hyperlink">
    <w:name w:val="Hyperlink"/>
    <w:basedOn w:val="DefaultParagraphFont"/>
    <w:uiPriority w:val="99"/>
    <w:rsid w:val="00D21074"/>
    <w:rPr>
      <w:color w:val="0000FF"/>
      <w:u w:val="single"/>
    </w:rPr>
  </w:style>
  <w:style w:type="paragraph" w:styleId="Index9">
    <w:name w:val="index 9"/>
    <w:basedOn w:val="Normal"/>
    <w:next w:val="Normal"/>
    <w:autoRedefine/>
    <w:semiHidden/>
    <w:rsid w:val="00D21074"/>
    <w:pPr>
      <w:ind w:left="1440" w:hanging="160"/>
    </w:pPr>
    <w:rPr>
      <w:rFonts w:ascii="Times New Roman" w:hAnsi="Times New Roman"/>
      <w:szCs w:val="21"/>
    </w:rPr>
  </w:style>
  <w:style w:type="character" w:styleId="FollowedHyperlink">
    <w:name w:val="FollowedHyperlink"/>
    <w:basedOn w:val="DefaultParagraphFont"/>
    <w:semiHidden/>
    <w:rsid w:val="00D21074"/>
    <w:rPr>
      <w:color w:val="800080"/>
      <w:u w:val="single"/>
    </w:rPr>
  </w:style>
  <w:style w:type="paragraph" w:styleId="BodyText2">
    <w:name w:val="Body Text 2"/>
    <w:basedOn w:val="Normal"/>
    <w:semiHidden/>
    <w:rsid w:val="00D21074"/>
    <w:rPr>
      <w:b/>
      <w:sz w:val="24"/>
    </w:rPr>
  </w:style>
  <w:style w:type="paragraph" w:styleId="DocumentMap">
    <w:name w:val="Document Map"/>
    <w:basedOn w:val="Normal"/>
    <w:semiHidden/>
    <w:rsid w:val="00D21074"/>
    <w:pPr>
      <w:shd w:val="clear" w:color="auto" w:fill="000080"/>
    </w:pPr>
    <w:rPr>
      <w:rFonts w:ascii="Tahoma" w:hAnsi="Tahoma"/>
    </w:rPr>
  </w:style>
  <w:style w:type="paragraph" w:styleId="BodyTextIndent2">
    <w:name w:val="Body Text Indent 2"/>
    <w:basedOn w:val="Normal"/>
    <w:semiHidden/>
    <w:rsid w:val="00D21074"/>
    <w:pPr>
      <w:ind w:left="720"/>
    </w:pPr>
  </w:style>
  <w:style w:type="paragraph" w:customStyle="1" w:styleId="DevTask">
    <w:name w:val="DevTask"/>
    <w:basedOn w:val="Heading1"/>
    <w:rsid w:val="00D21074"/>
    <w:pPr>
      <w:tabs>
        <w:tab w:val="right" w:pos="9270"/>
      </w:tabs>
      <w:ind w:left="113" w:right="113"/>
      <w:jc w:val="center"/>
    </w:pPr>
    <w:rPr>
      <w:sz w:val="56"/>
    </w:rPr>
  </w:style>
  <w:style w:type="paragraph" w:customStyle="1" w:styleId="DevTaskHeader">
    <w:name w:val="DevTaskHeader"/>
    <w:basedOn w:val="Heading1"/>
    <w:rsid w:val="00D21074"/>
    <w:pPr>
      <w:tabs>
        <w:tab w:val="right" w:pos="9270"/>
      </w:tabs>
    </w:pPr>
    <w:rPr>
      <w:rFonts w:ascii="Garamond" w:hAnsi="Garamond"/>
      <w:b w:val="0"/>
      <w:color w:val="auto"/>
      <w:sz w:val="20"/>
    </w:rPr>
  </w:style>
  <w:style w:type="paragraph" w:customStyle="1" w:styleId="DevTaskHeaderCheck">
    <w:name w:val="DevTaskHeaderCheck"/>
    <w:basedOn w:val="DevTaskHeader"/>
    <w:rsid w:val="00D21074"/>
    <w:rPr>
      <w:rFonts w:ascii="Wingdings 2" w:hAnsi="Wingdings 2"/>
      <w:snapToGrid w:val="0"/>
    </w:rPr>
  </w:style>
  <w:style w:type="character" w:customStyle="1" w:styleId="FooterChar">
    <w:name w:val="Footer Char"/>
    <w:basedOn w:val="DefaultParagraphFont"/>
    <w:link w:val="Footer"/>
    <w:uiPriority w:val="99"/>
    <w:rsid w:val="00107125"/>
    <w:rPr>
      <w:rFonts w:ascii="Arial Black" w:hAnsi="Arial Black"/>
      <w:sz w:val="18"/>
    </w:rPr>
  </w:style>
  <w:style w:type="paragraph" w:customStyle="1" w:styleId="Bullet1">
    <w:name w:val="Bullet1"/>
    <w:basedOn w:val="ListBullet"/>
    <w:rsid w:val="00D21074"/>
    <w:pPr>
      <w:numPr>
        <w:numId w:val="1"/>
      </w:numPr>
      <w:tabs>
        <w:tab w:val="clear" w:pos="432"/>
      </w:tabs>
      <w:spacing w:after="0"/>
    </w:pPr>
  </w:style>
  <w:style w:type="paragraph" w:customStyle="1" w:styleId="BodyText4">
    <w:name w:val="Body Text 4"/>
    <w:basedOn w:val="BodyText2"/>
    <w:rsid w:val="00D21074"/>
    <w:rPr>
      <w:b w:val="0"/>
      <w:bCs/>
      <w:sz w:val="22"/>
    </w:rPr>
  </w:style>
  <w:style w:type="paragraph" w:customStyle="1" w:styleId="HeaderEvenOffset">
    <w:name w:val="Header Even Offset"/>
    <w:basedOn w:val="HeaderEven"/>
    <w:rsid w:val="00D21074"/>
    <w:pPr>
      <w:ind w:left="288"/>
    </w:pPr>
  </w:style>
  <w:style w:type="paragraph" w:customStyle="1" w:styleId="Bullet2">
    <w:name w:val="Bullet2"/>
    <w:basedOn w:val="Bullet1"/>
    <w:rsid w:val="00D21074"/>
    <w:pPr>
      <w:ind w:left="648"/>
    </w:pPr>
  </w:style>
  <w:style w:type="paragraph" w:customStyle="1" w:styleId="ListBasic">
    <w:name w:val="List Basic"/>
    <w:basedOn w:val="List"/>
    <w:rsid w:val="00D21074"/>
    <w:pPr>
      <w:spacing w:after="0"/>
      <w:ind w:left="288"/>
    </w:pPr>
  </w:style>
  <w:style w:type="character" w:customStyle="1" w:styleId="HeaderChar">
    <w:name w:val="Header Char"/>
    <w:basedOn w:val="DefaultParagraphFont"/>
    <w:link w:val="Header"/>
    <w:uiPriority w:val="99"/>
    <w:rsid w:val="00107125"/>
    <w:rPr>
      <w:rFonts w:ascii="Arial Black" w:hAnsi="Arial Black"/>
      <w:caps/>
      <w:spacing w:val="60"/>
      <w:sz w:val="14"/>
    </w:rPr>
  </w:style>
  <w:style w:type="paragraph" w:styleId="BalloonText">
    <w:name w:val="Balloon Text"/>
    <w:basedOn w:val="Normal"/>
    <w:link w:val="BalloonTextChar"/>
    <w:uiPriority w:val="99"/>
    <w:semiHidden/>
    <w:unhideWhenUsed/>
    <w:rsid w:val="00107125"/>
    <w:rPr>
      <w:rFonts w:ascii="Tahoma" w:hAnsi="Tahoma" w:cs="Tahoma"/>
      <w:sz w:val="16"/>
      <w:szCs w:val="16"/>
    </w:rPr>
  </w:style>
  <w:style w:type="character" w:customStyle="1" w:styleId="BalloonTextChar">
    <w:name w:val="Balloon Text Char"/>
    <w:basedOn w:val="DefaultParagraphFont"/>
    <w:link w:val="BalloonText"/>
    <w:uiPriority w:val="99"/>
    <w:semiHidden/>
    <w:rsid w:val="00107125"/>
    <w:rPr>
      <w:rFonts w:ascii="Tahoma" w:hAnsi="Tahoma" w:cs="Tahoma"/>
      <w:sz w:val="16"/>
      <w:szCs w:val="16"/>
    </w:rPr>
  </w:style>
  <w:style w:type="paragraph" w:styleId="NoSpacing">
    <w:name w:val="No Spacing"/>
    <w:basedOn w:val="Normal"/>
    <w:link w:val="NoSpacingChar"/>
    <w:uiPriority w:val="1"/>
    <w:qFormat/>
    <w:rsid w:val="00FD7401"/>
    <w:pPr>
      <w:numPr>
        <w:numId w:val="5"/>
      </w:numPr>
      <w:spacing w:before="0" w:after="0" w:line="240" w:lineRule="auto"/>
    </w:pPr>
  </w:style>
  <w:style w:type="paragraph" w:styleId="ListParagraph">
    <w:name w:val="List Paragraph"/>
    <w:basedOn w:val="Normal"/>
    <w:uiPriority w:val="34"/>
    <w:qFormat/>
    <w:rsid w:val="00760383"/>
    <w:pPr>
      <w:numPr>
        <w:numId w:val="4"/>
      </w:numPr>
      <w:spacing w:before="60"/>
      <w:contextualSpacing/>
    </w:pPr>
  </w:style>
  <w:style w:type="table" w:styleId="TableGrid">
    <w:name w:val="Table Grid"/>
    <w:basedOn w:val="TableNormal"/>
    <w:uiPriority w:val="59"/>
    <w:rsid w:val="0084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231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0BE8"/>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7A231A"/>
    <w:rPr>
      <w:caps/>
      <w:color w:val="243F60" w:themeColor="accent1" w:themeShade="7F"/>
      <w:spacing w:val="15"/>
    </w:rPr>
  </w:style>
  <w:style w:type="character" w:customStyle="1" w:styleId="Heading4Char">
    <w:name w:val="Heading 4 Char"/>
    <w:basedOn w:val="DefaultParagraphFont"/>
    <w:link w:val="Heading4"/>
    <w:uiPriority w:val="9"/>
    <w:rsid w:val="007A231A"/>
    <w:rPr>
      <w:caps/>
      <w:color w:val="365F91" w:themeColor="accent1" w:themeShade="BF"/>
      <w:spacing w:val="10"/>
    </w:rPr>
  </w:style>
  <w:style w:type="character" w:customStyle="1" w:styleId="Heading5Char">
    <w:name w:val="Heading 5 Char"/>
    <w:basedOn w:val="DefaultParagraphFont"/>
    <w:link w:val="Heading5"/>
    <w:uiPriority w:val="9"/>
    <w:rsid w:val="007A231A"/>
    <w:rPr>
      <w:caps/>
      <w:color w:val="365F91" w:themeColor="accent1" w:themeShade="BF"/>
      <w:spacing w:val="10"/>
    </w:rPr>
  </w:style>
  <w:style w:type="character" w:customStyle="1" w:styleId="Heading6Char">
    <w:name w:val="Heading 6 Char"/>
    <w:basedOn w:val="DefaultParagraphFont"/>
    <w:link w:val="Heading6"/>
    <w:uiPriority w:val="9"/>
    <w:rsid w:val="007A231A"/>
    <w:rPr>
      <w:caps/>
      <w:color w:val="365F91" w:themeColor="accent1" w:themeShade="BF"/>
      <w:spacing w:val="10"/>
    </w:rPr>
  </w:style>
  <w:style w:type="character" w:customStyle="1" w:styleId="Heading7Char">
    <w:name w:val="Heading 7 Char"/>
    <w:basedOn w:val="DefaultParagraphFont"/>
    <w:link w:val="Heading7"/>
    <w:uiPriority w:val="9"/>
    <w:rsid w:val="007A231A"/>
    <w:rPr>
      <w:caps/>
      <w:color w:val="365F91" w:themeColor="accent1" w:themeShade="BF"/>
      <w:spacing w:val="10"/>
    </w:rPr>
  </w:style>
  <w:style w:type="character" w:customStyle="1" w:styleId="Heading8Char">
    <w:name w:val="Heading 8 Char"/>
    <w:basedOn w:val="DefaultParagraphFont"/>
    <w:link w:val="Heading8"/>
    <w:uiPriority w:val="9"/>
    <w:rsid w:val="007A231A"/>
    <w:rPr>
      <w:caps/>
      <w:spacing w:val="10"/>
      <w:sz w:val="18"/>
      <w:szCs w:val="18"/>
    </w:rPr>
  </w:style>
  <w:style w:type="character" w:customStyle="1" w:styleId="Heading9Char">
    <w:name w:val="Heading 9 Char"/>
    <w:basedOn w:val="DefaultParagraphFont"/>
    <w:link w:val="Heading9"/>
    <w:uiPriority w:val="9"/>
    <w:rsid w:val="007A231A"/>
    <w:rPr>
      <w:i/>
      <w:caps/>
      <w:spacing w:val="10"/>
      <w:sz w:val="18"/>
      <w:szCs w:val="18"/>
    </w:rPr>
  </w:style>
  <w:style w:type="character" w:customStyle="1" w:styleId="TitleChar">
    <w:name w:val="Title Char"/>
    <w:basedOn w:val="DefaultParagraphFont"/>
    <w:link w:val="Title"/>
    <w:uiPriority w:val="10"/>
    <w:rsid w:val="007A231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7A231A"/>
    <w:rPr>
      <w:caps/>
      <w:color w:val="595959" w:themeColor="text1" w:themeTint="A6"/>
      <w:spacing w:val="10"/>
      <w:sz w:val="24"/>
      <w:szCs w:val="24"/>
    </w:rPr>
  </w:style>
  <w:style w:type="character" w:styleId="Strong">
    <w:name w:val="Strong"/>
    <w:uiPriority w:val="22"/>
    <w:qFormat/>
    <w:rsid w:val="007A231A"/>
    <w:rPr>
      <w:b/>
      <w:bCs/>
    </w:rPr>
  </w:style>
  <w:style w:type="character" w:customStyle="1" w:styleId="NoSpacingChar">
    <w:name w:val="No Spacing Char"/>
    <w:basedOn w:val="DefaultParagraphFont"/>
    <w:link w:val="NoSpacing"/>
    <w:uiPriority w:val="1"/>
    <w:rsid w:val="00FD7401"/>
    <w:rPr>
      <w:sz w:val="20"/>
      <w:szCs w:val="20"/>
    </w:rPr>
  </w:style>
  <w:style w:type="paragraph" w:styleId="Quote">
    <w:name w:val="Quote"/>
    <w:basedOn w:val="Normal"/>
    <w:next w:val="Normal"/>
    <w:link w:val="QuoteChar"/>
    <w:uiPriority w:val="29"/>
    <w:qFormat/>
    <w:rsid w:val="007A231A"/>
    <w:rPr>
      <w:i/>
      <w:iCs/>
    </w:rPr>
  </w:style>
  <w:style w:type="character" w:customStyle="1" w:styleId="QuoteChar">
    <w:name w:val="Quote Char"/>
    <w:basedOn w:val="DefaultParagraphFont"/>
    <w:link w:val="Quote"/>
    <w:uiPriority w:val="29"/>
    <w:rsid w:val="007A231A"/>
    <w:rPr>
      <w:i/>
      <w:iCs/>
      <w:sz w:val="20"/>
      <w:szCs w:val="20"/>
    </w:rPr>
  </w:style>
  <w:style w:type="paragraph" w:styleId="IntenseQuote">
    <w:name w:val="Intense Quote"/>
    <w:basedOn w:val="Normal"/>
    <w:next w:val="Normal"/>
    <w:link w:val="IntenseQuoteChar"/>
    <w:uiPriority w:val="30"/>
    <w:qFormat/>
    <w:rsid w:val="007A231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A231A"/>
    <w:rPr>
      <w:i/>
      <w:iCs/>
      <w:color w:val="4F81BD" w:themeColor="accent1"/>
      <w:sz w:val="20"/>
      <w:szCs w:val="20"/>
    </w:rPr>
  </w:style>
  <w:style w:type="character" w:styleId="SubtleEmphasis">
    <w:name w:val="Subtle Emphasis"/>
    <w:uiPriority w:val="19"/>
    <w:qFormat/>
    <w:rsid w:val="007A231A"/>
    <w:rPr>
      <w:i/>
      <w:iCs/>
      <w:color w:val="243F60" w:themeColor="accent1" w:themeShade="7F"/>
    </w:rPr>
  </w:style>
  <w:style w:type="character" w:styleId="IntenseEmphasis">
    <w:name w:val="Intense Emphasis"/>
    <w:uiPriority w:val="21"/>
    <w:qFormat/>
    <w:rsid w:val="007A231A"/>
    <w:rPr>
      <w:b/>
      <w:bCs/>
      <w:caps/>
      <w:color w:val="243F60" w:themeColor="accent1" w:themeShade="7F"/>
      <w:spacing w:val="10"/>
    </w:rPr>
  </w:style>
  <w:style w:type="character" w:styleId="SubtleReference">
    <w:name w:val="Subtle Reference"/>
    <w:uiPriority w:val="31"/>
    <w:qFormat/>
    <w:rsid w:val="007A231A"/>
    <w:rPr>
      <w:b/>
      <w:bCs/>
      <w:color w:val="4F81BD" w:themeColor="accent1"/>
    </w:rPr>
  </w:style>
  <w:style w:type="character" w:styleId="IntenseReference">
    <w:name w:val="Intense Reference"/>
    <w:uiPriority w:val="32"/>
    <w:qFormat/>
    <w:rsid w:val="007A231A"/>
    <w:rPr>
      <w:b/>
      <w:bCs/>
      <w:i/>
      <w:iCs/>
      <w:caps/>
      <w:color w:val="4F81BD" w:themeColor="accent1"/>
    </w:rPr>
  </w:style>
  <w:style w:type="character" w:styleId="BookTitle">
    <w:name w:val="Book Title"/>
    <w:uiPriority w:val="33"/>
    <w:qFormat/>
    <w:rsid w:val="007A231A"/>
    <w:rPr>
      <w:b/>
      <w:bCs/>
      <w:i/>
      <w:iCs/>
      <w:spacing w:val="9"/>
    </w:rPr>
  </w:style>
  <w:style w:type="paragraph" w:styleId="TOCHeading">
    <w:name w:val="TOC Heading"/>
    <w:basedOn w:val="Heading1"/>
    <w:next w:val="Normal"/>
    <w:uiPriority w:val="39"/>
    <w:unhideWhenUsed/>
    <w:qFormat/>
    <w:rsid w:val="007A231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index heading" w:uiPriority="0"/>
    <w:lsdException w:name="caption" w:semiHidden="0" w:uiPriority="35"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83"/>
    <w:pPr>
      <w:spacing w:before="120" w:after="120"/>
    </w:pPr>
    <w:rPr>
      <w:sz w:val="20"/>
      <w:szCs w:val="20"/>
    </w:rPr>
  </w:style>
  <w:style w:type="paragraph" w:styleId="Heading1">
    <w:name w:val="heading 1"/>
    <w:basedOn w:val="Normal"/>
    <w:next w:val="Normal"/>
    <w:link w:val="Heading1Char"/>
    <w:uiPriority w:val="9"/>
    <w:qFormat/>
    <w:rsid w:val="007A23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0B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7A23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A231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A231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A231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A231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A231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7A231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21074"/>
    <w:pPr>
      <w:spacing w:after="240"/>
      <w:jc w:val="both"/>
    </w:pPr>
    <w:rPr>
      <w:spacing w:val="-5"/>
      <w:sz w:val="22"/>
    </w:rPr>
  </w:style>
  <w:style w:type="character" w:styleId="CommentReference">
    <w:name w:val="annotation reference"/>
    <w:semiHidden/>
    <w:rsid w:val="00D21074"/>
    <w:rPr>
      <w:sz w:val="16"/>
    </w:rPr>
  </w:style>
  <w:style w:type="paragraph" w:styleId="CommentText">
    <w:name w:val="annotation text"/>
    <w:basedOn w:val="Normal"/>
    <w:semiHidden/>
    <w:rsid w:val="00D21074"/>
    <w:pPr>
      <w:tabs>
        <w:tab w:val="left" w:pos="187"/>
      </w:tabs>
      <w:spacing w:line="220" w:lineRule="exact"/>
      <w:ind w:left="187" w:hanging="187"/>
    </w:pPr>
    <w:rPr>
      <w:sz w:val="16"/>
    </w:rPr>
  </w:style>
  <w:style w:type="paragraph" w:customStyle="1" w:styleId="BlockQuotation">
    <w:name w:val="Block Quotation"/>
    <w:basedOn w:val="Normal"/>
    <w:next w:val="BodyText"/>
    <w:rsid w:val="00D21074"/>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D21074"/>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D2107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semiHidden/>
    <w:rsid w:val="00D21074"/>
    <w:pPr>
      <w:ind w:firstLine="360"/>
    </w:pPr>
  </w:style>
  <w:style w:type="paragraph" w:customStyle="1" w:styleId="BodyTextKeep">
    <w:name w:val="Body Text Keep"/>
    <w:basedOn w:val="BodyText"/>
    <w:next w:val="BodyText"/>
    <w:rsid w:val="00D21074"/>
    <w:pPr>
      <w:keepNext/>
    </w:pPr>
  </w:style>
  <w:style w:type="paragraph" w:styleId="Caption">
    <w:name w:val="caption"/>
    <w:basedOn w:val="Normal"/>
    <w:next w:val="Normal"/>
    <w:uiPriority w:val="35"/>
    <w:unhideWhenUsed/>
    <w:qFormat/>
    <w:rsid w:val="007A231A"/>
    <w:rPr>
      <w:b/>
      <w:bCs/>
      <w:color w:val="365F91" w:themeColor="accent1" w:themeShade="BF"/>
      <w:sz w:val="16"/>
      <w:szCs w:val="16"/>
    </w:rPr>
  </w:style>
  <w:style w:type="paragraph" w:customStyle="1" w:styleId="ChapterLabel">
    <w:name w:val="Chapter Label"/>
    <w:basedOn w:val="Normal"/>
    <w:next w:val="BodyText"/>
    <w:rsid w:val="00D21074"/>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D21074"/>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D21074"/>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D21074"/>
    <w:pPr>
      <w:spacing w:before="420" w:after="60" w:line="320" w:lineRule="exact"/>
    </w:pPr>
    <w:rPr>
      <w:caps/>
      <w:kern w:val="36"/>
      <w:sz w:val="38"/>
    </w:rPr>
  </w:style>
  <w:style w:type="paragraph" w:styleId="Date">
    <w:name w:val="Date"/>
    <w:basedOn w:val="BodyText"/>
    <w:semiHidden/>
    <w:rsid w:val="00D21074"/>
    <w:pPr>
      <w:spacing w:before="480" w:after="160"/>
      <w:jc w:val="center"/>
    </w:pPr>
    <w:rPr>
      <w:rFonts w:ascii="Times New Roman" w:hAnsi="Times New Roman"/>
      <w:b/>
      <w:spacing w:val="0"/>
      <w:sz w:val="20"/>
    </w:rPr>
  </w:style>
  <w:style w:type="paragraph" w:customStyle="1" w:styleId="DocumentLabel">
    <w:name w:val="Document Label"/>
    <w:basedOn w:val="Normal"/>
    <w:rsid w:val="00D21074"/>
    <w:pPr>
      <w:keepNext/>
      <w:spacing w:before="240" w:after="360"/>
    </w:pPr>
    <w:rPr>
      <w:b/>
      <w:kern w:val="28"/>
      <w:sz w:val="36"/>
    </w:rPr>
  </w:style>
  <w:style w:type="character" w:styleId="Emphasis">
    <w:name w:val="Emphasis"/>
    <w:uiPriority w:val="20"/>
    <w:qFormat/>
    <w:rsid w:val="007A231A"/>
    <w:rPr>
      <w:caps/>
      <w:color w:val="243F60" w:themeColor="accent1" w:themeShade="7F"/>
      <w:spacing w:val="5"/>
    </w:rPr>
  </w:style>
  <w:style w:type="character" w:styleId="EndnoteReference">
    <w:name w:val="endnote reference"/>
    <w:semiHidden/>
    <w:rsid w:val="00D21074"/>
    <w:rPr>
      <w:sz w:val="18"/>
      <w:vertAlign w:val="superscript"/>
    </w:rPr>
  </w:style>
  <w:style w:type="paragraph" w:styleId="EndnoteText">
    <w:name w:val="endnote text"/>
    <w:basedOn w:val="Normal"/>
    <w:semiHidden/>
    <w:rsid w:val="00D21074"/>
    <w:pPr>
      <w:tabs>
        <w:tab w:val="left" w:pos="187"/>
      </w:tabs>
      <w:spacing w:line="220" w:lineRule="exact"/>
      <w:ind w:left="187" w:hanging="187"/>
    </w:pPr>
  </w:style>
  <w:style w:type="paragraph" w:styleId="Footer">
    <w:name w:val="footer"/>
    <w:basedOn w:val="Normal"/>
    <w:link w:val="FooterChar"/>
    <w:rsid w:val="00D21074"/>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D21074"/>
  </w:style>
  <w:style w:type="paragraph" w:customStyle="1" w:styleId="FooterFirst">
    <w:name w:val="Footer First"/>
    <w:basedOn w:val="Footer"/>
    <w:rsid w:val="00D21074"/>
    <w:pPr>
      <w:pBdr>
        <w:top w:val="none" w:sz="0" w:space="0" w:color="auto"/>
      </w:pBdr>
      <w:tabs>
        <w:tab w:val="clear" w:pos="8640"/>
      </w:tabs>
    </w:pPr>
    <w:rPr>
      <w:spacing w:val="-10"/>
    </w:rPr>
  </w:style>
  <w:style w:type="paragraph" w:customStyle="1" w:styleId="FooterOdd">
    <w:name w:val="Footer Odd"/>
    <w:basedOn w:val="Footer"/>
    <w:rsid w:val="00D21074"/>
    <w:pPr>
      <w:tabs>
        <w:tab w:val="right" w:pos="0"/>
      </w:tabs>
    </w:pPr>
  </w:style>
  <w:style w:type="paragraph" w:customStyle="1" w:styleId="FootnoteBase">
    <w:name w:val="Footnote Base"/>
    <w:basedOn w:val="Normal"/>
    <w:rsid w:val="00D21074"/>
    <w:pPr>
      <w:spacing w:before="240"/>
    </w:pPr>
  </w:style>
  <w:style w:type="character" w:styleId="FootnoteReference">
    <w:name w:val="footnote reference"/>
    <w:semiHidden/>
    <w:rsid w:val="00D21074"/>
    <w:rPr>
      <w:sz w:val="18"/>
      <w:vertAlign w:val="superscript"/>
    </w:rPr>
  </w:style>
  <w:style w:type="paragraph" w:styleId="FootnoteText">
    <w:name w:val="footnote text"/>
    <w:basedOn w:val="FootnoteBase"/>
    <w:semiHidden/>
    <w:rsid w:val="00D21074"/>
  </w:style>
  <w:style w:type="paragraph" w:styleId="Header">
    <w:name w:val="header"/>
    <w:basedOn w:val="Normal"/>
    <w:link w:val="HeaderChar"/>
    <w:uiPriority w:val="99"/>
    <w:rsid w:val="00D21074"/>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D21074"/>
    <w:pPr>
      <w:keepLines/>
      <w:tabs>
        <w:tab w:val="center" w:pos="4320"/>
        <w:tab w:val="right" w:pos="8640"/>
      </w:tabs>
    </w:pPr>
    <w:rPr>
      <w:sz w:val="16"/>
    </w:rPr>
  </w:style>
  <w:style w:type="paragraph" w:customStyle="1" w:styleId="HeaderEven">
    <w:name w:val="Header Even"/>
    <w:basedOn w:val="Header"/>
    <w:rsid w:val="00D21074"/>
  </w:style>
  <w:style w:type="paragraph" w:customStyle="1" w:styleId="HeaderFirst">
    <w:name w:val="Header First"/>
    <w:basedOn w:val="Header"/>
    <w:rsid w:val="00D21074"/>
    <w:pPr>
      <w:tabs>
        <w:tab w:val="clear" w:pos="8640"/>
      </w:tabs>
    </w:pPr>
    <w:rPr>
      <w:rFonts w:ascii="Garamond" w:hAnsi="Garamond"/>
      <w:b/>
    </w:rPr>
  </w:style>
  <w:style w:type="paragraph" w:customStyle="1" w:styleId="HeaderOdd">
    <w:name w:val="Header Odd"/>
    <w:basedOn w:val="Header"/>
    <w:rsid w:val="00D21074"/>
    <w:pPr>
      <w:tabs>
        <w:tab w:val="right" w:pos="0"/>
      </w:tabs>
      <w:jc w:val="right"/>
    </w:pPr>
  </w:style>
  <w:style w:type="paragraph" w:customStyle="1" w:styleId="HeadingBase">
    <w:name w:val="Heading Base"/>
    <w:basedOn w:val="Normal"/>
    <w:next w:val="BodyText"/>
    <w:rsid w:val="00D21074"/>
    <w:pPr>
      <w:keepNext/>
      <w:spacing w:before="240"/>
    </w:pPr>
    <w:rPr>
      <w:rFonts w:ascii="Arial" w:hAnsi="Arial"/>
      <w:b/>
      <w:kern w:val="28"/>
      <w:sz w:val="36"/>
    </w:rPr>
  </w:style>
  <w:style w:type="paragraph" w:customStyle="1" w:styleId="Icon1">
    <w:name w:val="Icon 1"/>
    <w:basedOn w:val="Normal"/>
    <w:rsid w:val="00D21074"/>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D21074"/>
    <w:pPr>
      <w:ind w:left="160" w:hanging="160"/>
    </w:pPr>
    <w:rPr>
      <w:rFonts w:ascii="Times New Roman" w:hAnsi="Times New Roman"/>
      <w:szCs w:val="21"/>
    </w:rPr>
  </w:style>
  <w:style w:type="paragraph" w:styleId="Index2">
    <w:name w:val="index 2"/>
    <w:basedOn w:val="Normal"/>
    <w:semiHidden/>
    <w:rsid w:val="00D21074"/>
    <w:pPr>
      <w:ind w:left="320" w:hanging="160"/>
    </w:pPr>
    <w:rPr>
      <w:rFonts w:ascii="Times New Roman" w:hAnsi="Times New Roman"/>
      <w:szCs w:val="21"/>
    </w:rPr>
  </w:style>
  <w:style w:type="paragraph" w:styleId="Index3">
    <w:name w:val="index 3"/>
    <w:basedOn w:val="Normal"/>
    <w:semiHidden/>
    <w:rsid w:val="00D21074"/>
    <w:pPr>
      <w:ind w:left="480" w:hanging="160"/>
    </w:pPr>
    <w:rPr>
      <w:rFonts w:ascii="Times New Roman" w:hAnsi="Times New Roman"/>
      <w:szCs w:val="21"/>
    </w:rPr>
  </w:style>
  <w:style w:type="paragraph" w:styleId="Index4">
    <w:name w:val="index 4"/>
    <w:basedOn w:val="Normal"/>
    <w:semiHidden/>
    <w:rsid w:val="00D21074"/>
    <w:pPr>
      <w:ind w:left="640" w:hanging="160"/>
    </w:pPr>
    <w:rPr>
      <w:rFonts w:ascii="Times New Roman" w:hAnsi="Times New Roman"/>
      <w:szCs w:val="21"/>
    </w:rPr>
  </w:style>
  <w:style w:type="paragraph" w:styleId="Index5">
    <w:name w:val="index 5"/>
    <w:basedOn w:val="Normal"/>
    <w:semiHidden/>
    <w:rsid w:val="00D21074"/>
    <w:pPr>
      <w:ind w:left="800" w:hanging="160"/>
    </w:pPr>
    <w:rPr>
      <w:rFonts w:ascii="Times New Roman" w:hAnsi="Times New Roman"/>
      <w:szCs w:val="21"/>
    </w:rPr>
  </w:style>
  <w:style w:type="paragraph" w:styleId="Index6">
    <w:name w:val="index 6"/>
    <w:basedOn w:val="Index1"/>
    <w:next w:val="Normal"/>
    <w:semiHidden/>
    <w:rsid w:val="00D21074"/>
    <w:pPr>
      <w:ind w:left="960"/>
    </w:pPr>
  </w:style>
  <w:style w:type="paragraph" w:styleId="Index7">
    <w:name w:val="index 7"/>
    <w:basedOn w:val="Index1"/>
    <w:next w:val="Normal"/>
    <w:semiHidden/>
    <w:rsid w:val="00D21074"/>
    <w:pPr>
      <w:ind w:left="1120"/>
    </w:pPr>
  </w:style>
  <w:style w:type="paragraph" w:styleId="Index8">
    <w:name w:val="index 8"/>
    <w:basedOn w:val="Normal"/>
    <w:next w:val="Normal"/>
    <w:semiHidden/>
    <w:rsid w:val="00D21074"/>
    <w:pPr>
      <w:ind w:left="1280" w:hanging="160"/>
    </w:pPr>
    <w:rPr>
      <w:rFonts w:ascii="Times New Roman" w:hAnsi="Times New Roman"/>
      <w:szCs w:val="21"/>
    </w:rPr>
  </w:style>
  <w:style w:type="paragraph" w:customStyle="1" w:styleId="IndexBase">
    <w:name w:val="Index Base"/>
    <w:basedOn w:val="Normal"/>
    <w:rsid w:val="00D21074"/>
    <w:pPr>
      <w:tabs>
        <w:tab w:val="right" w:pos="3960"/>
      </w:tabs>
      <w:spacing w:line="240" w:lineRule="atLeast"/>
    </w:pPr>
  </w:style>
  <w:style w:type="paragraph" w:styleId="IndexHeading">
    <w:name w:val="index heading"/>
    <w:basedOn w:val="Normal"/>
    <w:next w:val="Index1"/>
    <w:semiHidden/>
    <w:rsid w:val="00D21074"/>
    <w:pPr>
      <w:spacing w:before="240"/>
      <w:ind w:left="140"/>
    </w:pPr>
    <w:rPr>
      <w:rFonts w:ascii="Arial" w:hAnsi="Arial"/>
      <w:b/>
      <w:bCs/>
      <w:szCs w:val="33"/>
    </w:rPr>
  </w:style>
  <w:style w:type="character" w:customStyle="1" w:styleId="Lead-inEmphasis">
    <w:name w:val="Lead-in Emphasis"/>
    <w:rsid w:val="00D21074"/>
    <w:rPr>
      <w:caps/>
      <w:sz w:val="22"/>
    </w:rPr>
  </w:style>
  <w:style w:type="character" w:styleId="LineNumber">
    <w:name w:val="line number"/>
    <w:semiHidden/>
    <w:rsid w:val="00D21074"/>
    <w:rPr>
      <w:rFonts w:ascii="Arial" w:hAnsi="Arial"/>
      <w:sz w:val="18"/>
    </w:rPr>
  </w:style>
  <w:style w:type="paragraph" w:styleId="List">
    <w:name w:val="List"/>
    <w:basedOn w:val="BodyText"/>
    <w:semiHidden/>
    <w:rsid w:val="00D21074"/>
    <w:pPr>
      <w:tabs>
        <w:tab w:val="left" w:pos="720"/>
      </w:tabs>
      <w:ind w:left="360"/>
    </w:pPr>
  </w:style>
  <w:style w:type="paragraph" w:styleId="List2">
    <w:name w:val="List 2"/>
    <w:basedOn w:val="List"/>
    <w:semiHidden/>
    <w:rsid w:val="00D21074"/>
    <w:pPr>
      <w:tabs>
        <w:tab w:val="clear" w:pos="720"/>
        <w:tab w:val="left" w:pos="1080"/>
      </w:tabs>
      <w:ind w:left="1080"/>
    </w:pPr>
  </w:style>
  <w:style w:type="paragraph" w:styleId="List3">
    <w:name w:val="List 3"/>
    <w:basedOn w:val="List"/>
    <w:semiHidden/>
    <w:rsid w:val="00D21074"/>
    <w:pPr>
      <w:tabs>
        <w:tab w:val="clear" w:pos="720"/>
        <w:tab w:val="left" w:pos="1440"/>
      </w:tabs>
      <w:ind w:left="1440"/>
    </w:pPr>
  </w:style>
  <w:style w:type="paragraph" w:styleId="List4">
    <w:name w:val="List 4"/>
    <w:basedOn w:val="List"/>
    <w:semiHidden/>
    <w:rsid w:val="00D21074"/>
    <w:pPr>
      <w:tabs>
        <w:tab w:val="clear" w:pos="720"/>
        <w:tab w:val="left" w:pos="1800"/>
      </w:tabs>
      <w:ind w:left="1800"/>
    </w:pPr>
  </w:style>
  <w:style w:type="paragraph" w:styleId="List5">
    <w:name w:val="List 5"/>
    <w:basedOn w:val="List"/>
    <w:semiHidden/>
    <w:rsid w:val="00D21074"/>
    <w:pPr>
      <w:tabs>
        <w:tab w:val="clear" w:pos="720"/>
        <w:tab w:val="left" w:pos="2160"/>
      </w:tabs>
      <w:ind w:left="2160"/>
    </w:pPr>
  </w:style>
  <w:style w:type="paragraph" w:styleId="ListBullet">
    <w:name w:val="List Bullet"/>
    <w:basedOn w:val="List"/>
    <w:semiHidden/>
    <w:rsid w:val="00D21074"/>
    <w:pPr>
      <w:tabs>
        <w:tab w:val="clear" w:pos="720"/>
      </w:tabs>
      <w:spacing w:after="60"/>
      <w:ind w:left="0"/>
    </w:pPr>
  </w:style>
  <w:style w:type="paragraph" w:styleId="ListBullet2">
    <w:name w:val="List Bullet 2"/>
    <w:basedOn w:val="ListBullet"/>
    <w:semiHidden/>
    <w:rsid w:val="00D21074"/>
    <w:pPr>
      <w:ind w:left="504"/>
    </w:pPr>
  </w:style>
  <w:style w:type="paragraph" w:styleId="ListBullet3">
    <w:name w:val="List Bullet 3"/>
    <w:basedOn w:val="ListBullet"/>
    <w:semiHidden/>
    <w:rsid w:val="00D21074"/>
    <w:pPr>
      <w:ind w:left="1440"/>
    </w:pPr>
  </w:style>
  <w:style w:type="paragraph" w:styleId="ListBullet4">
    <w:name w:val="List Bullet 4"/>
    <w:basedOn w:val="ListBullet"/>
    <w:semiHidden/>
    <w:rsid w:val="00D21074"/>
    <w:pPr>
      <w:ind w:left="1800"/>
    </w:pPr>
  </w:style>
  <w:style w:type="paragraph" w:styleId="ListBullet5">
    <w:name w:val="List Bullet 5"/>
    <w:basedOn w:val="Normal"/>
    <w:semiHidden/>
    <w:rsid w:val="00D21074"/>
    <w:pPr>
      <w:framePr w:w="1860" w:wrap="around" w:vAnchor="text" w:hAnchor="page" w:x="1201" w:y="1"/>
      <w:numPr>
        <w:numId w:val="2"/>
      </w:numPr>
      <w:pBdr>
        <w:bottom w:val="single" w:sz="6" w:space="0" w:color="auto"/>
        <w:between w:val="single" w:sz="6" w:space="0" w:color="auto"/>
      </w:pBdr>
      <w:spacing w:line="320" w:lineRule="exact"/>
    </w:pPr>
  </w:style>
  <w:style w:type="paragraph" w:customStyle="1" w:styleId="ListBulletFirst">
    <w:name w:val="List Bullet First"/>
    <w:basedOn w:val="ListBullet"/>
    <w:next w:val="ListBullet"/>
    <w:rsid w:val="00D21074"/>
    <w:pPr>
      <w:spacing w:before="80" w:after="160"/>
      <w:jc w:val="left"/>
    </w:pPr>
    <w:rPr>
      <w:rFonts w:ascii="Times New Roman" w:hAnsi="Times New Roman"/>
      <w:spacing w:val="0"/>
      <w:sz w:val="20"/>
    </w:rPr>
  </w:style>
  <w:style w:type="paragraph" w:customStyle="1" w:styleId="ListBulletLast">
    <w:name w:val="List Bullet Last"/>
    <w:basedOn w:val="ListBullet"/>
    <w:next w:val="BodyText"/>
    <w:rsid w:val="00D21074"/>
    <w:pPr>
      <w:jc w:val="left"/>
    </w:pPr>
    <w:rPr>
      <w:rFonts w:ascii="Times New Roman" w:hAnsi="Times New Roman"/>
      <w:spacing w:val="0"/>
      <w:sz w:val="20"/>
    </w:rPr>
  </w:style>
  <w:style w:type="paragraph" w:styleId="ListContinue">
    <w:name w:val="List Continue"/>
    <w:basedOn w:val="List"/>
    <w:semiHidden/>
    <w:rsid w:val="00D21074"/>
    <w:pPr>
      <w:tabs>
        <w:tab w:val="clear" w:pos="720"/>
      </w:tabs>
      <w:spacing w:after="160"/>
    </w:pPr>
  </w:style>
  <w:style w:type="paragraph" w:styleId="ListContinue2">
    <w:name w:val="List Continue 2"/>
    <w:basedOn w:val="ListContinue"/>
    <w:semiHidden/>
    <w:rsid w:val="00D21074"/>
    <w:pPr>
      <w:ind w:left="1080"/>
    </w:pPr>
  </w:style>
  <w:style w:type="paragraph" w:styleId="ListContinue3">
    <w:name w:val="List Continue 3"/>
    <w:basedOn w:val="ListContinue"/>
    <w:semiHidden/>
    <w:rsid w:val="00D21074"/>
    <w:pPr>
      <w:ind w:left="1440"/>
    </w:pPr>
  </w:style>
  <w:style w:type="paragraph" w:styleId="ListContinue4">
    <w:name w:val="List Continue 4"/>
    <w:basedOn w:val="ListContinue"/>
    <w:semiHidden/>
    <w:rsid w:val="00D21074"/>
    <w:pPr>
      <w:ind w:left="1800"/>
    </w:pPr>
  </w:style>
  <w:style w:type="paragraph" w:styleId="ListContinue5">
    <w:name w:val="List Continue 5"/>
    <w:basedOn w:val="ListContinue"/>
    <w:semiHidden/>
    <w:rsid w:val="00D21074"/>
    <w:pPr>
      <w:ind w:left="2160"/>
    </w:pPr>
  </w:style>
  <w:style w:type="paragraph" w:customStyle="1" w:styleId="ListFirst">
    <w:name w:val="List First"/>
    <w:basedOn w:val="List"/>
    <w:next w:val="List"/>
    <w:rsid w:val="00D2107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D21074"/>
    <w:pPr>
      <w:ind w:left="720" w:hanging="360"/>
      <w:jc w:val="left"/>
    </w:pPr>
    <w:rPr>
      <w:rFonts w:ascii="Times New Roman" w:hAnsi="Times New Roman"/>
      <w:spacing w:val="0"/>
      <w:sz w:val="20"/>
    </w:rPr>
  </w:style>
  <w:style w:type="paragraph" w:styleId="ListNumber">
    <w:name w:val="List Number"/>
    <w:basedOn w:val="List"/>
    <w:semiHidden/>
    <w:rsid w:val="00D21074"/>
    <w:pPr>
      <w:numPr>
        <w:numId w:val="3"/>
      </w:numPr>
      <w:tabs>
        <w:tab w:val="clear" w:pos="432"/>
        <w:tab w:val="clear" w:pos="720"/>
      </w:tabs>
      <w:spacing w:after="60"/>
      <w:ind w:left="288" w:right="360" w:hanging="216"/>
    </w:pPr>
  </w:style>
  <w:style w:type="paragraph" w:styleId="ListNumber2">
    <w:name w:val="List Number 2"/>
    <w:basedOn w:val="ListNumber"/>
    <w:semiHidden/>
    <w:rsid w:val="00D21074"/>
    <w:pPr>
      <w:ind w:left="1080"/>
    </w:pPr>
  </w:style>
  <w:style w:type="paragraph" w:styleId="ListNumber3">
    <w:name w:val="List Number 3"/>
    <w:basedOn w:val="ListNumber"/>
    <w:semiHidden/>
    <w:rsid w:val="00D21074"/>
    <w:pPr>
      <w:ind w:left="1440"/>
    </w:pPr>
  </w:style>
  <w:style w:type="paragraph" w:styleId="ListNumber4">
    <w:name w:val="List Number 4"/>
    <w:basedOn w:val="ListNumber"/>
    <w:semiHidden/>
    <w:rsid w:val="00D21074"/>
    <w:pPr>
      <w:ind w:left="1800"/>
    </w:pPr>
  </w:style>
  <w:style w:type="paragraph" w:styleId="ListNumber5">
    <w:name w:val="List Number 5"/>
    <w:basedOn w:val="ListNumber"/>
    <w:semiHidden/>
    <w:rsid w:val="00D21074"/>
    <w:pPr>
      <w:ind w:left="2160"/>
    </w:pPr>
  </w:style>
  <w:style w:type="paragraph" w:customStyle="1" w:styleId="ListNumberFirst">
    <w:name w:val="List Number First"/>
    <w:basedOn w:val="ListNumber"/>
    <w:next w:val="ListNumber"/>
    <w:rsid w:val="00D2107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D21074"/>
    <w:pPr>
      <w:ind w:right="0"/>
      <w:jc w:val="left"/>
    </w:pPr>
    <w:rPr>
      <w:rFonts w:ascii="Times New Roman" w:hAnsi="Times New Roman"/>
      <w:spacing w:val="0"/>
      <w:sz w:val="20"/>
    </w:rPr>
  </w:style>
  <w:style w:type="paragraph" w:styleId="MacroText">
    <w:name w:val="macro"/>
    <w:basedOn w:val="BodyText"/>
    <w:semiHidden/>
    <w:rsid w:val="00D21074"/>
    <w:pPr>
      <w:spacing w:after="120"/>
    </w:pPr>
    <w:rPr>
      <w:rFonts w:ascii="Courier New" w:hAnsi="Courier New"/>
    </w:rPr>
  </w:style>
  <w:style w:type="character" w:styleId="PageNumber">
    <w:name w:val="page number"/>
    <w:semiHidden/>
    <w:rsid w:val="00D21074"/>
    <w:rPr>
      <w:b/>
    </w:rPr>
  </w:style>
  <w:style w:type="paragraph" w:customStyle="1" w:styleId="PartLabel">
    <w:name w:val="Part Label"/>
    <w:basedOn w:val="Normal"/>
    <w:next w:val="Normal"/>
    <w:rsid w:val="00D21074"/>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D21074"/>
    <w:pPr>
      <w:keepNext/>
      <w:spacing w:before="360"/>
      <w:jc w:val="center"/>
    </w:pPr>
    <w:rPr>
      <w:rFonts w:ascii="Arial" w:hAnsi="Arial"/>
      <w:i/>
      <w:kern w:val="28"/>
      <w:sz w:val="32"/>
    </w:rPr>
  </w:style>
  <w:style w:type="paragraph" w:customStyle="1" w:styleId="PartTitle">
    <w:name w:val="Part Title"/>
    <w:basedOn w:val="Normal"/>
    <w:next w:val="PartLabel"/>
    <w:rsid w:val="00D21074"/>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D21074"/>
    <w:pPr>
      <w:keepNext/>
    </w:pPr>
  </w:style>
  <w:style w:type="paragraph" w:customStyle="1" w:styleId="ReturnAddress">
    <w:name w:val="Return Address"/>
    <w:basedOn w:val="Normal"/>
    <w:rsid w:val="00D21074"/>
    <w:pPr>
      <w:jc w:val="center"/>
    </w:pPr>
    <w:rPr>
      <w:spacing w:val="-3"/>
    </w:rPr>
  </w:style>
  <w:style w:type="paragraph" w:customStyle="1" w:styleId="SectionHeading">
    <w:name w:val="Section Heading"/>
    <w:basedOn w:val="Normal"/>
    <w:next w:val="BodyText"/>
    <w:rsid w:val="00D21074"/>
    <w:pPr>
      <w:spacing w:line="640" w:lineRule="atLeast"/>
    </w:pPr>
    <w:rPr>
      <w:rFonts w:ascii="Arial Black" w:hAnsi="Arial Black"/>
      <w:caps/>
      <w:spacing w:val="60"/>
      <w:sz w:val="15"/>
    </w:rPr>
  </w:style>
  <w:style w:type="paragraph" w:customStyle="1" w:styleId="SectionLabel">
    <w:name w:val="Section Label"/>
    <w:basedOn w:val="Normal"/>
    <w:next w:val="Normal"/>
    <w:rsid w:val="00D21074"/>
    <w:pPr>
      <w:spacing w:before="2040" w:after="360" w:line="480" w:lineRule="atLeast"/>
    </w:pPr>
    <w:rPr>
      <w:rFonts w:ascii="Arial Black" w:hAnsi="Arial Black"/>
      <w:color w:val="808080"/>
      <w:spacing w:val="-35"/>
      <w:sz w:val="48"/>
    </w:rPr>
  </w:style>
  <w:style w:type="paragraph" w:styleId="Subtitle">
    <w:name w:val="Subtitle"/>
    <w:basedOn w:val="Normal"/>
    <w:next w:val="Normal"/>
    <w:link w:val="SubtitleChar"/>
    <w:uiPriority w:val="11"/>
    <w:qFormat/>
    <w:rsid w:val="007A231A"/>
    <w:pPr>
      <w:spacing w:after="1000" w:line="240" w:lineRule="auto"/>
    </w:pPr>
    <w:rPr>
      <w:caps/>
      <w:color w:val="595959" w:themeColor="text1" w:themeTint="A6"/>
      <w:spacing w:val="10"/>
      <w:sz w:val="24"/>
      <w:szCs w:val="24"/>
    </w:rPr>
  </w:style>
  <w:style w:type="paragraph" w:styleId="Title">
    <w:name w:val="Title"/>
    <w:basedOn w:val="Normal"/>
    <w:next w:val="Normal"/>
    <w:link w:val="TitleChar"/>
    <w:uiPriority w:val="10"/>
    <w:qFormat/>
    <w:rsid w:val="007A231A"/>
    <w:pPr>
      <w:spacing w:before="720"/>
    </w:pPr>
    <w:rPr>
      <w:caps/>
      <w:color w:val="4F81BD" w:themeColor="accent1"/>
      <w:spacing w:val="10"/>
      <w:kern w:val="28"/>
      <w:sz w:val="52"/>
      <w:szCs w:val="52"/>
    </w:rPr>
  </w:style>
  <w:style w:type="paragraph" w:customStyle="1" w:styleId="SubtitleCover">
    <w:name w:val="Subtitle Cover"/>
    <w:basedOn w:val="Normal"/>
    <w:next w:val="Normal"/>
    <w:rsid w:val="00D21074"/>
    <w:pPr>
      <w:keepNext/>
      <w:pBdr>
        <w:top w:val="single" w:sz="6" w:space="1" w:color="auto"/>
      </w:pBdr>
      <w:spacing w:after="5280" w:line="480" w:lineRule="exact"/>
    </w:pPr>
    <w:rPr>
      <w:spacing w:val="-15"/>
      <w:kern w:val="28"/>
      <w:sz w:val="44"/>
    </w:rPr>
  </w:style>
  <w:style w:type="character" w:customStyle="1" w:styleId="Superscript">
    <w:name w:val="Superscript"/>
    <w:rsid w:val="00D21074"/>
    <w:rPr>
      <w:position w:val="0"/>
      <w:vertAlign w:val="superscript"/>
    </w:rPr>
  </w:style>
  <w:style w:type="paragraph" w:styleId="TableofAuthorities">
    <w:name w:val="table of authorities"/>
    <w:basedOn w:val="Normal"/>
    <w:semiHidden/>
    <w:rsid w:val="00D21074"/>
    <w:pPr>
      <w:tabs>
        <w:tab w:val="right" w:leader="dot" w:pos="8640"/>
      </w:tabs>
      <w:spacing w:after="240"/>
    </w:pPr>
  </w:style>
  <w:style w:type="paragraph" w:styleId="TableofFigures">
    <w:name w:val="table of figures"/>
    <w:basedOn w:val="Normal"/>
    <w:semiHidden/>
    <w:rsid w:val="00D21074"/>
    <w:pPr>
      <w:tabs>
        <w:tab w:val="right" w:leader="dot" w:pos="8640"/>
      </w:tabs>
      <w:ind w:left="720" w:hanging="720"/>
    </w:pPr>
  </w:style>
  <w:style w:type="paragraph" w:customStyle="1" w:styleId="TitleCover">
    <w:name w:val="Title Cover"/>
    <w:basedOn w:val="HeadingBase"/>
    <w:next w:val="SubtitleCover"/>
    <w:rsid w:val="00D2107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D21074"/>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21074"/>
    <w:pPr>
      <w:spacing w:before="360"/>
    </w:pPr>
    <w:rPr>
      <w:rFonts w:ascii="Arial" w:hAnsi="Arial"/>
      <w:b/>
      <w:bCs/>
      <w:caps/>
      <w:sz w:val="22"/>
      <w:szCs w:val="28"/>
    </w:rPr>
  </w:style>
  <w:style w:type="paragraph" w:styleId="TOC2">
    <w:name w:val="toc 2"/>
    <w:basedOn w:val="TOC1"/>
    <w:autoRedefine/>
    <w:uiPriority w:val="39"/>
    <w:rsid w:val="00D21074"/>
    <w:pPr>
      <w:spacing w:before="120"/>
    </w:pPr>
    <w:rPr>
      <w:caps w:val="0"/>
      <w:sz w:val="20"/>
      <w:szCs w:val="24"/>
    </w:rPr>
  </w:style>
  <w:style w:type="paragraph" w:styleId="TOC3">
    <w:name w:val="toc 3"/>
    <w:basedOn w:val="TOC2"/>
    <w:autoRedefine/>
    <w:uiPriority w:val="39"/>
    <w:rsid w:val="00D21074"/>
    <w:pPr>
      <w:spacing w:before="60"/>
      <w:ind w:left="158"/>
    </w:pPr>
    <w:rPr>
      <w:rFonts w:ascii="Times New Roman" w:hAnsi="Times New Roman"/>
      <w:b w:val="0"/>
    </w:rPr>
  </w:style>
  <w:style w:type="paragraph" w:styleId="TOC4">
    <w:name w:val="toc 4"/>
    <w:basedOn w:val="TOC3"/>
    <w:autoRedefine/>
    <w:uiPriority w:val="39"/>
    <w:rsid w:val="00D21074"/>
    <w:pPr>
      <w:spacing w:before="0"/>
      <w:ind w:left="317"/>
    </w:pPr>
  </w:style>
  <w:style w:type="paragraph" w:styleId="TOC5">
    <w:name w:val="toc 5"/>
    <w:basedOn w:val="TOC4"/>
    <w:autoRedefine/>
    <w:uiPriority w:val="39"/>
    <w:rsid w:val="00D21074"/>
    <w:pPr>
      <w:ind w:left="475"/>
    </w:pPr>
  </w:style>
  <w:style w:type="paragraph" w:styleId="TOC6">
    <w:name w:val="toc 6"/>
    <w:basedOn w:val="Normal"/>
    <w:next w:val="Normal"/>
    <w:uiPriority w:val="39"/>
    <w:rsid w:val="00D21074"/>
    <w:pPr>
      <w:ind w:left="640"/>
    </w:pPr>
    <w:rPr>
      <w:rFonts w:ascii="Times New Roman" w:hAnsi="Times New Roman"/>
      <w:szCs w:val="24"/>
    </w:rPr>
  </w:style>
  <w:style w:type="paragraph" w:styleId="TOC7">
    <w:name w:val="toc 7"/>
    <w:basedOn w:val="Normal"/>
    <w:next w:val="Normal"/>
    <w:uiPriority w:val="39"/>
    <w:rsid w:val="00D21074"/>
    <w:pPr>
      <w:ind w:left="800"/>
    </w:pPr>
    <w:rPr>
      <w:rFonts w:ascii="Times New Roman" w:hAnsi="Times New Roman"/>
      <w:szCs w:val="24"/>
    </w:rPr>
  </w:style>
  <w:style w:type="paragraph" w:styleId="TOC8">
    <w:name w:val="toc 8"/>
    <w:basedOn w:val="Normal"/>
    <w:next w:val="Normal"/>
    <w:uiPriority w:val="39"/>
    <w:rsid w:val="00D21074"/>
    <w:pPr>
      <w:ind w:left="960"/>
    </w:pPr>
    <w:rPr>
      <w:rFonts w:ascii="Times New Roman" w:hAnsi="Times New Roman"/>
      <w:szCs w:val="24"/>
    </w:rPr>
  </w:style>
  <w:style w:type="paragraph" w:styleId="TOC9">
    <w:name w:val="toc 9"/>
    <w:basedOn w:val="Normal"/>
    <w:next w:val="Normal"/>
    <w:uiPriority w:val="39"/>
    <w:rsid w:val="00D21074"/>
    <w:pPr>
      <w:ind w:left="1120"/>
    </w:pPr>
    <w:rPr>
      <w:rFonts w:ascii="Times New Roman" w:hAnsi="Times New Roman"/>
      <w:szCs w:val="24"/>
    </w:rPr>
  </w:style>
  <w:style w:type="paragraph" w:customStyle="1" w:styleId="TOCBase">
    <w:name w:val="TOC Base"/>
    <w:basedOn w:val="TOC2"/>
    <w:rsid w:val="00D21074"/>
  </w:style>
  <w:style w:type="character" w:styleId="Hyperlink">
    <w:name w:val="Hyperlink"/>
    <w:basedOn w:val="DefaultParagraphFont"/>
    <w:uiPriority w:val="99"/>
    <w:rsid w:val="00D21074"/>
    <w:rPr>
      <w:color w:val="0000FF"/>
      <w:u w:val="single"/>
    </w:rPr>
  </w:style>
  <w:style w:type="paragraph" w:styleId="Index9">
    <w:name w:val="index 9"/>
    <w:basedOn w:val="Normal"/>
    <w:next w:val="Normal"/>
    <w:autoRedefine/>
    <w:semiHidden/>
    <w:rsid w:val="00D21074"/>
    <w:pPr>
      <w:ind w:left="1440" w:hanging="160"/>
    </w:pPr>
    <w:rPr>
      <w:rFonts w:ascii="Times New Roman" w:hAnsi="Times New Roman"/>
      <w:szCs w:val="21"/>
    </w:rPr>
  </w:style>
  <w:style w:type="character" w:styleId="FollowedHyperlink">
    <w:name w:val="FollowedHyperlink"/>
    <w:basedOn w:val="DefaultParagraphFont"/>
    <w:semiHidden/>
    <w:rsid w:val="00D21074"/>
    <w:rPr>
      <w:color w:val="800080"/>
      <w:u w:val="single"/>
    </w:rPr>
  </w:style>
  <w:style w:type="paragraph" w:styleId="BodyText2">
    <w:name w:val="Body Text 2"/>
    <w:basedOn w:val="Normal"/>
    <w:semiHidden/>
    <w:rsid w:val="00D21074"/>
    <w:rPr>
      <w:b/>
      <w:sz w:val="24"/>
    </w:rPr>
  </w:style>
  <w:style w:type="paragraph" w:styleId="DocumentMap">
    <w:name w:val="Document Map"/>
    <w:basedOn w:val="Normal"/>
    <w:semiHidden/>
    <w:rsid w:val="00D21074"/>
    <w:pPr>
      <w:shd w:val="clear" w:color="auto" w:fill="000080"/>
    </w:pPr>
    <w:rPr>
      <w:rFonts w:ascii="Tahoma" w:hAnsi="Tahoma"/>
    </w:rPr>
  </w:style>
  <w:style w:type="paragraph" w:styleId="BodyTextIndent2">
    <w:name w:val="Body Text Indent 2"/>
    <w:basedOn w:val="Normal"/>
    <w:semiHidden/>
    <w:rsid w:val="00D21074"/>
    <w:pPr>
      <w:ind w:left="720"/>
    </w:pPr>
  </w:style>
  <w:style w:type="paragraph" w:customStyle="1" w:styleId="DevTask">
    <w:name w:val="DevTask"/>
    <w:basedOn w:val="Heading1"/>
    <w:rsid w:val="00D21074"/>
    <w:pPr>
      <w:tabs>
        <w:tab w:val="right" w:pos="9270"/>
      </w:tabs>
      <w:ind w:left="113" w:right="113"/>
      <w:jc w:val="center"/>
    </w:pPr>
    <w:rPr>
      <w:sz w:val="56"/>
    </w:rPr>
  </w:style>
  <w:style w:type="paragraph" w:customStyle="1" w:styleId="DevTaskHeader">
    <w:name w:val="DevTaskHeader"/>
    <w:basedOn w:val="Heading1"/>
    <w:rsid w:val="00D21074"/>
    <w:pPr>
      <w:tabs>
        <w:tab w:val="right" w:pos="9270"/>
      </w:tabs>
    </w:pPr>
    <w:rPr>
      <w:rFonts w:ascii="Garamond" w:hAnsi="Garamond"/>
      <w:b w:val="0"/>
      <w:color w:val="auto"/>
      <w:sz w:val="20"/>
    </w:rPr>
  </w:style>
  <w:style w:type="paragraph" w:customStyle="1" w:styleId="DevTaskHeaderCheck">
    <w:name w:val="DevTaskHeaderCheck"/>
    <w:basedOn w:val="DevTaskHeader"/>
    <w:rsid w:val="00D21074"/>
    <w:rPr>
      <w:rFonts w:ascii="Wingdings 2" w:hAnsi="Wingdings 2"/>
      <w:snapToGrid w:val="0"/>
    </w:rPr>
  </w:style>
  <w:style w:type="character" w:customStyle="1" w:styleId="FooterChar">
    <w:name w:val="Footer Char"/>
    <w:basedOn w:val="DefaultParagraphFont"/>
    <w:link w:val="Footer"/>
    <w:uiPriority w:val="99"/>
    <w:rsid w:val="00107125"/>
    <w:rPr>
      <w:rFonts w:ascii="Arial Black" w:hAnsi="Arial Black"/>
      <w:sz w:val="18"/>
    </w:rPr>
  </w:style>
  <w:style w:type="paragraph" w:customStyle="1" w:styleId="Bullet1">
    <w:name w:val="Bullet1"/>
    <w:basedOn w:val="ListBullet"/>
    <w:rsid w:val="00D21074"/>
    <w:pPr>
      <w:numPr>
        <w:numId w:val="1"/>
      </w:numPr>
      <w:tabs>
        <w:tab w:val="clear" w:pos="432"/>
      </w:tabs>
      <w:spacing w:after="0"/>
    </w:pPr>
  </w:style>
  <w:style w:type="paragraph" w:customStyle="1" w:styleId="BodyText4">
    <w:name w:val="Body Text 4"/>
    <w:basedOn w:val="BodyText2"/>
    <w:rsid w:val="00D21074"/>
    <w:rPr>
      <w:b w:val="0"/>
      <w:bCs/>
      <w:sz w:val="22"/>
    </w:rPr>
  </w:style>
  <w:style w:type="paragraph" w:customStyle="1" w:styleId="HeaderEvenOffset">
    <w:name w:val="Header Even Offset"/>
    <w:basedOn w:val="HeaderEven"/>
    <w:rsid w:val="00D21074"/>
    <w:pPr>
      <w:ind w:left="288"/>
    </w:pPr>
  </w:style>
  <w:style w:type="paragraph" w:customStyle="1" w:styleId="Bullet2">
    <w:name w:val="Bullet2"/>
    <w:basedOn w:val="Bullet1"/>
    <w:rsid w:val="00D21074"/>
    <w:pPr>
      <w:ind w:left="648"/>
    </w:pPr>
  </w:style>
  <w:style w:type="paragraph" w:customStyle="1" w:styleId="ListBasic">
    <w:name w:val="List Basic"/>
    <w:basedOn w:val="List"/>
    <w:rsid w:val="00D21074"/>
    <w:pPr>
      <w:spacing w:after="0"/>
      <w:ind w:left="288"/>
    </w:pPr>
  </w:style>
  <w:style w:type="character" w:customStyle="1" w:styleId="HeaderChar">
    <w:name w:val="Header Char"/>
    <w:basedOn w:val="DefaultParagraphFont"/>
    <w:link w:val="Header"/>
    <w:uiPriority w:val="99"/>
    <w:rsid w:val="00107125"/>
    <w:rPr>
      <w:rFonts w:ascii="Arial Black" w:hAnsi="Arial Black"/>
      <w:caps/>
      <w:spacing w:val="60"/>
      <w:sz w:val="14"/>
    </w:rPr>
  </w:style>
  <w:style w:type="paragraph" w:styleId="BalloonText">
    <w:name w:val="Balloon Text"/>
    <w:basedOn w:val="Normal"/>
    <w:link w:val="BalloonTextChar"/>
    <w:uiPriority w:val="99"/>
    <w:semiHidden/>
    <w:unhideWhenUsed/>
    <w:rsid w:val="00107125"/>
    <w:rPr>
      <w:rFonts w:ascii="Tahoma" w:hAnsi="Tahoma" w:cs="Tahoma"/>
      <w:sz w:val="16"/>
      <w:szCs w:val="16"/>
    </w:rPr>
  </w:style>
  <w:style w:type="character" w:customStyle="1" w:styleId="BalloonTextChar">
    <w:name w:val="Balloon Text Char"/>
    <w:basedOn w:val="DefaultParagraphFont"/>
    <w:link w:val="BalloonText"/>
    <w:uiPriority w:val="99"/>
    <w:semiHidden/>
    <w:rsid w:val="00107125"/>
    <w:rPr>
      <w:rFonts w:ascii="Tahoma" w:hAnsi="Tahoma" w:cs="Tahoma"/>
      <w:sz w:val="16"/>
      <w:szCs w:val="16"/>
    </w:rPr>
  </w:style>
  <w:style w:type="paragraph" w:styleId="NoSpacing">
    <w:name w:val="No Spacing"/>
    <w:basedOn w:val="Normal"/>
    <w:link w:val="NoSpacingChar"/>
    <w:uiPriority w:val="1"/>
    <w:qFormat/>
    <w:rsid w:val="00FD7401"/>
    <w:pPr>
      <w:numPr>
        <w:numId w:val="5"/>
      </w:numPr>
      <w:spacing w:before="0" w:after="0" w:line="240" w:lineRule="auto"/>
    </w:pPr>
  </w:style>
  <w:style w:type="paragraph" w:styleId="ListParagraph">
    <w:name w:val="List Paragraph"/>
    <w:basedOn w:val="Normal"/>
    <w:uiPriority w:val="34"/>
    <w:qFormat/>
    <w:rsid w:val="00760383"/>
    <w:pPr>
      <w:numPr>
        <w:numId w:val="4"/>
      </w:numPr>
      <w:spacing w:before="60"/>
      <w:contextualSpacing/>
    </w:pPr>
  </w:style>
  <w:style w:type="table" w:styleId="TableGrid">
    <w:name w:val="Table Grid"/>
    <w:basedOn w:val="TableNormal"/>
    <w:uiPriority w:val="59"/>
    <w:rsid w:val="0084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231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0BE8"/>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7A231A"/>
    <w:rPr>
      <w:caps/>
      <w:color w:val="243F60" w:themeColor="accent1" w:themeShade="7F"/>
      <w:spacing w:val="15"/>
    </w:rPr>
  </w:style>
  <w:style w:type="character" w:customStyle="1" w:styleId="Heading4Char">
    <w:name w:val="Heading 4 Char"/>
    <w:basedOn w:val="DefaultParagraphFont"/>
    <w:link w:val="Heading4"/>
    <w:uiPriority w:val="9"/>
    <w:rsid w:val="007A231A"/>
    <w:rPr>
      <w:caps/>
      <w:color w:val="365F91" w:themeColor="accent1" w:themeShade="BF"/>
      <w:spacing w:val="10"/>
    </w:rPr>
  </w:style>
  <w:style w:type="character" w:customStyle="1" w:styleId="Heading5Char">
    <w:name w:val="Heading 5 Char"/>
    <w:basedOn w:val="DefaultParagraphFont"/>
    <w:link w:val="Heading5"/>
    <w:uiPriority w:val="9"/>
    <w:rsid w:val="007A231A"/>
    <w:rPr>
      <w:caps/>
      <w:color w:val="365F91" w:themeColor="accent1" w:themeShade="BF"/>
      <w:spacing w:val="10"/>
    </w:rPr>
  </w:style>
  <w:style w:type="character" w:customStyle="1" w:styleId="Heading6Char">
    <w:name w:val="Heading 6 Char"/>
    <w:basedOn w:val="DefaultParagraphFont"/>
    <w:link w:val="Heading6"/>
    <w:uiPriority w:val="9"/>
    <w:rsid w:val="007A231A"/>
    <w:rPr>
      <w:caps/>
      <w:color w:val="365F91" w:themeColor="accent1" w:themeShade="BF"/>
      <w:spacing w:val="10"/>
    </w:rPr>
  </w:style>
  <w:style w:type="character" w:customStyle="1" w:styleId="Heading7Char">
    <w:name w:val="Heading 7 Char"/>
    <w:basedOn w:val="DefaultParagraphFont"/>
    <w:link w:val="Heading7"/>
    <w:uiPriority w:val="9"/>
    <w:rsid w:val="007A231A"/>
    <w:rPr>
      <w:caps/>
      <w:color w:val="365F91" w:themeColor="accent1" w:themeShade="BF"/>
      <w:spacing w:val="10"/>
    </w:rPr>
  </w:style>
  <w:style w:type="character" w:customStyle="1" w:styleId="Heading8Char">
    <w:name w:val="Heading 8 Char"/>
    <w:basedOn w:val="DefaultParagraphFont"/>
    <w:link w:val="Heading8"/>
    <w:uiPriority w:val="9"/>
    <w:rsid w:val="007A231A"/>
    <w:rPr>
      <w:caps/>
      <w:spacing w:val="10"/>
      <w:sz w:val="18"/>
      <w:szCs w:val="18"/>
    </w:rPr>
  </w:style>
  <w:style w:type="character" w:customStyle="1" w:styleId="Heading9Char">
    <w:name w:val="Heading 9 Char"/>
    <w:basedOn w:val="DefaultParagraphFont"/>
    <w:link w:val="Heading9"/>
    <w:uiPriority w:val="9"/>
    <w:rsid w:val="007A231A"/>
    <w:rPr>
      <w:i/>
      <w:caps/>
      <w:spacing w:val="10"/>
      <w:sz w:val="18"/>
      <w:szCs w:val="18"/>
    </w:rPr>
  </w:style>
  <w:style w:type="character" w:customStyle="1" w:styleId="TitleChar">
    <w:name w:val="Title Char"/>
    <w:basedOn w:val="DefaultParagraphFont"/>
    <w:link w:val="Title"/>
    <w:uiPriority w:val="10"/>
    <w:rsid w:val="007A231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7A231A"/>
    <w:rPr>
      <w:caps/>
      <w:color w:val="595959" w:themeColor="text1" w:themeTint="A6"/>
      <w:spacing w:val="10"/>
      <w:sz w:val="24"/>
      <w:szCs w:val="24"/>
    </w:rPr>
  </w:style>
  <w:style w:type="character" w:styleId="Strong">
    <w:name w:val="Strong"/>
    <w:uiPriority w:val="22"/>
    <w:qFormat/>
    <w:rsid w:val="007A231A"/>
    <w:rPr>
      <w:b/>
      <w:bCs/>
    </w:rPr>
  </w:style>
  <w:style w:type="character" w:customStyle="1" w:styleId="NoSpacingChar">
    <w:name w:val="No Spacing Char"/>
    <w:basedOn w:val="DefaultParagraphFont"/>
    <w:link w:val="NoSpacing"/>
    <w:uiPriority w:val="1"/>
    <w:rsid w:val="00FD7401"/>
    <w:rPr>
      <w:sz w:val="20"/>
      <w:szCs w:val="20"/>
    </w:rPr>
  </w:style>
  <w:style w:type="paragraph" w:styleId="Quote">
    <w:name w:val="Quote"/>
    <w:basedOn w:val="Normal"/>
    <w:next w:val="Normal"/>
    <w:link w:val="QuoteChar"/>
    <w:uiPriority w:val="29"/>
    <w:qFormat/>
    <w:rsid w:val="007A231A"/>
    <w:rPr>
      <w:i/>
      <w:iCs/>
    </w:rPr>
  </w:style>
  <w:style w:type="character" w:customStyle="1" w:styleId="QuoteChar">
    <w:name w:val="Quote Char"/>
    <w:basedOn w:val="DefaultParagraphFont"/>
    <w:link w:val="Quote"/>
    <w:uiPriority w:val="29"/>
    <w:rsid w:val="007A231A"/>
    <w:rPr>
      <w:i/>
      <w:iCs/>
      <w:sz w:val="20"/>
      <w:szCs w:val="20"/>
    </w:rPr>
  </w:style>
  <w:style w:type="paragraph" w:styleId="IntenseQuote">
    <w:name w:val="Intense Quote"/>
    <w:basedOn w:val="Normal"/>
    <w:next w:val="Normal"/>
    <w:link w:val="IntenseQuoteChar"/>
    <w:uiPriority w:val="30"/>
    <w:qFormat/>
    <w:rsid w:val="007A231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A231A"/>
    <w:rPr>
      <w:i/>
      <w:iCs/>
      <w:color w:val="4F81BD" w:themeColor="accent1"/>
      <w:sz w:val="20"/>
      <w:szCs w:val="20"/>
    </w:rPr>
  </w:style>
  <w:style w:type="character" w:styleId="SubtleEmphasis">
    <w:name w:val="Subtle Emphasis"/>
    <w:uiPriority w:val="19"/>
    <w:qFormat/>
    <w:rsid w:val="007A231A"/>
    <w:rPr>
      <w:i/>
      <w:iCs/>
      <w:color w:val="243F60" w:themeColor="accent1" w:themeShade="7F"/>
    </w:rPr>
  </w:style>
  <w:style w:type="character" w:styleId="IntenseEmphasis">
    <w:name w:val="Intense Emphasis"/>
    <w:uiPriority w:val="21"/>
    <w:qFormat/>
    <w:rsid w:val="007A231A"/>
    <w:rPr>
      <w:b/>
      <w:bCs/>
      <w:caps/>
      <w:color w:val="243F60" w:themeColor="accent1" w:themeShade="7F"/>
      <w:spacing w:val="10"/>
    </w:rPr>
  </w:style>
  <w:style w:type="character" w:styleId="SubtleReference">
    <w:name w:val="Subtle Reference"/>
    <w:uiPriority w:val="31"/>
    <w:qFormat/>
    <w:rsid w:val="007A231A"/>
    <w:rPr>
      <w:b/>
      <w:bCs/>
      <w:color w:val="4F81BD" w:themeColor="accent1"/>
    </w:rPr>
  </w:style>
  <w:style w:type="character" w:styleId="IntenseReference">
    <w:name w:val="Intense Reference"/>
    <w:uiPriority w:val="32"/>
    <w:qFormat/>
    <w:rsid w:val="007A231A"/>
    <w:rPr>
      <w:b/>
      <w:bCs/>
      <w:i/>
      <w:iCs/>
      <w:caps/>
      <w:color w:val="4F81BD" w:themeColor="accent1"/>
    </w:rPr>
  </w:style>
  <w:style w:type="character" w:styleId="BookTitle">
    <w:name w:val="Book Title"/>
    <w:uiPriority w:val="33"/>
    <w:qFormat/>
    <w:rsid w:val="007A231A"/>
    <w:rPr>
      <w:b/>
      <w:bCs/>
      <w:i/>
      <w:iCs/>
      <w:spacing w:val="9"/>
    </w:rPr>
  </w:style>
  <w:style w:type="paragraph" w:styleId="TOCHeading">
    <w:name w:val="TOC Heading"/>
    <w:basedOn w:val="Heading1"/>
    <w:next w:val="Normal"/>
    <w:uiPriority w:val="39"/>
    <w:unhideWhenUsed/>
    <w:qFormat/>
    <w:rsid w:val="007A23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2025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9444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api-rw.readywireless.com/customer/v3/clientY" TargetMode="External"/><Relationship Id="rId3" Type="http://schemas.openxmlformats.org/officeDocument/2006/relationships/styles" Target="styles.xml"/><Relationship Id="rId21" Type="http://schemas.openxmlformats.org/officeDocument/2006/relationships/hyperlink" Target="https://apitest-rw.readywireless.com/order/v1/clientX"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api-rw.readywireless.com/order/v1/clientX"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api-rw.readywireless.com/order/v1/clientX?WSD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nen\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F6809-4919-4675-98A4-7F70F6FE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1</TotalTime>
  <Pages>135</Pages>
  <Words>35083</Words>
  <Characters>199976</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Manual</vt:lpstr>
    </vt:vector>
  </TitlesOfParts>
  <Company>Toshiba</Company>
  <LinksUpToDate>false</LinksUpToDate>
  <CharactersWithSpaces>234590</CharactersWithSpaces>
  <SharedDoc>false</SharedDoc>
  <HLinks>
    <vt:vector size="420" baseType="variant">
      <vt:variant>
        <vt:i4>4063242</vt:i4>
      </vt:variant>
      <vt:variant>
        <vt:i4>408</vt:i4>
      </vt:variant>
      <vt:variant>
        <vt:i4>0</vt:i4>
      </vt:variant>
      <vt:variant>
        <vt:i4>5</vt:i4>
      </vt:variant>
      <vt:variant>
        <vt:lpwstr/>
      </vt:variant>
      <vt:variant>
        <vt:lpwstr>_Base_Architecture_Reference</vt:lpwstr>
      </vt:variant>
      <vt:variant>
        <vt:i4>4063242</vt:i4>
      </vt:variant>
      <vt:variant>
        <vt:i4>405</vt:i4>
      </vt:variant>
      <vt:variant>
        <vt:i4>0</vt:i4>
      </vt:variant>
      <vt:variant>
        <vt:i4>5</vt:i4>
      </vt:variant>
      <vt:variant>
        <vt:lpwstr/>
      </vt:variant>
      <vt:variant>
        <vt:lpwstr>_Base_Architecture_Reference</vt:lpwstr>
      </vt:variant>
      <vt:variant>
        <vt:i4>4194381</vt:i4>
      </vt:variant>
      <vt:variant>
        <vt:i4>402</vt:i4>
      </vt:variant>
      <vt:variant>
        <vt:i4>0</vt:i4>
      </vt:variant>
      <vt:variant>
        <vt:i4>5</vt:i4>
      </vt:variant>
      <vt:variant>
        <vt:lpwstr/>
      </vt:variant>
      <vt:variant>
        <vt:lpwstr>_Overview_Reference</vt:lpwstr>
      </vt:variant>
      <vt:variant>
        <vt:i4>2752530</vt:i4>
      </vt:variant>
      <vt:variant>
        <vt:i4>399</vt:i4>
      </vt:variant>
      <vt:variant>
        <vt:i4>0</vt:i4>
      </vt:variant>
      <vt:variant>
        <vt:i4>5</vt:i4>
      </vt:variant>
      <vt:variant>
        <vt:lpwstr/>
      </vt:variant>
      <vt:variant>
        <vt:lpwstr>_Process_Management_Sequence</vt:lpwstr>
      </vt:variant>
      <vt:variant>
        <vt:i4>1835057</vt:i4>
      </vt:variant>
      <vt:variant>
        <vt:i4>392</vt:i4>
      </vt:variant>
      <vt:variant>
        <vt:i4>0</vt:i4>
      </vt:variant>
      <vt:variant>
        <vt:i4>5</vt:i4>
      </vt:variant>
      <vt:variant>
        <vt:lpwstr/>
      </vt:variant>
      <vt:variant>
        <vt:lpwstr>_Toc15380335</vt:lpwstr>
      </vt:variant>
      <vt:variant>
        <vt:i4>1900593</vt:i4>
      </vt:variant>
      <vt:variant>
        <vt:i4>386</vt:i4>
      </vt:variant>
      <vt:variant>
        <vt:i4>0</vt:i4>
      </vt:variant>
      <vt:variant>
        <vt:i4>5</vt:i4>
      </vt:variant>
      <vt:variant>
        <vt:lpwstr/>
      </vt:variant>
      <vt:variant>
        <vt:lpwstr>_Toc15380334</vt:lpwstr>
      </vt:variant>
      <vt:variant>
        <vt:i4>1703985</vt:i4>
      </vt:variant>
      <vt:variant>
        <vt:i4>380</vt:i4>
      </vt:variant>
      <vt:variant>
        <vt:i4>0</vt:i4>
      </vt:variant>
      <vt:variant>
        <vt:i4>5</vt:i4>
      </vt:variant>
      <vt:variant>
        <vt:lpwstr/>
      </vt:variant>
      <vt:variant>
        <vt:lpwstr>_Toc15380333</vt:lpwstr>
      </vt:variant>
      <vt:variant>
        <vt:i4>1769521</vt:i4>
      </vt:variant>
      <vt:variant>
        <vt:i4>374</vt:i4>
      </vt:variant>
      <vt:variant>
        <vt:i4>0</vt:i4>
      </vt:variant>
      <vt:variant>
        <vt:i4>5</vt:i4>
      </vt:variant>
      <vt:variant>
        <vt:lpwstr/>
      </vt:variant>
      <vt:variant>
        <vt:lpwstr>_Toc15380332</vt:lpwstr>
      </vt:variant>
      <vt:variant>
        <vt:i4>1572913</vt:i4>
      </vt:variant>
      <vt:variant>
        <vt:i4>368</vt:i4>
      </vt:variant>
      <vt:variant>
        <vt:i4>0</vt:i4>
      </vt:variant>
      <vt:variant>
        <vt:i4>5</vt:i4>
      </vt:variant>
      <vt:variant>
        <vt:lpwstr/>
      </vt:variant>
      <vt:variant>
        <vt:lpwstr>_Toc15380331</vt:lpwstr>
      </vt:variant>
      <vt:variant>
        <vt:i4>1638449</vt:i4>
      </vt:variant>
      <vt:variant>
        <vt:i4>362</vt:i4>
      </vt:variant>
      <vt:variant>
        <vt:i4>0</vt:i4>
      </vt:variant>
      <vt:variant>
        <vt:i4>5</vt:i4>
      </vt:variant>
      <vt:variant>
        <vt:lpwstr/>
      </vt:variant>
      <vt:variant>
        <vt:lpwstr>_Toc15380330</vt:lpwstr>
      </vt:variant>
      <vt:variant>
        <vt:i4>1048624</vt:i4>
      </vt:variant>
      <vt:variant>
        <vt:i4>356</vt:i4>
      </vt:variant>
      <vt:variant>
        <vt:i4>0</vt:i4>
      </vt:variant>
      <vt:variant>
        <vt:i4>5</vt:i4>
      </vt:variant>
      <vt:variant>
        <vt:lpwstr/>
      </vt:variant>
      <vt:variant>
        <vt:lpwstr>_Toc15380329</vt:lpwstr>
      </vt:variant>
      <vt:variant>
        <vt:i4>1114160</vt:i4>
      </vt:variant>
      <vt:variant>
        <vt:i4>350</vt:i4>
      </vt:variant>
      <vt:variant>
        <vt:i4>0</vt:i4>
      </vt:variant>
      <vt:variant>
        <vt:i4>5</vt:i4>
      </vt:variant>
      <vt:variant>
        <vt:lpwstr/>
      </vt:variant>
      <vt:variant>
        <vt:lpwstr>_Toc15380328</vt:lpwstr>
      </vt:variant>
      <vt:variant>
        <vt:i4>1966128</vt:i4>
      </vt:variant>
      <vt:variant>
        <vt:i4>344</vt:i4>
      </vt:variant>
      <vt:variant>
        <vt:i4>0</vt:i4>
      </vt:variant>
      <vt:variant>
        <vt:i4>5</vt:i4>
      </vt:variant>
      <vt:variant>
        <vt:lpwstr/>
      </vt:variant>
      <vt:variant>
        <vt:lpwstr>_Toc15380327</vt:lpwstr>
      </vt:variant>
      <vt:variant>
        <vt:i4>2031664</vt:i4>
      </vt:variant>
      <vt:variant>
        <vt:i4>338</vt:i4>
      </vt:variant>
      <vt:variant>
        <vt:i4>0</vt:i4>
      </vt:variant>
      <vt:variant>
        <vt:i4>5</vt:i4>
      </vt:variant>
      <vt:variant>
        <vt:lpwstr/>
      </vt:variant>
      <vt:variant>
        <vt:lpwstr>_Toc15380326</vt:lpwstr>
      </vt:variant>
      <vt:variant>
        <vt:i4>1835056</vt:i4>
      </vt:variant>
      <vt:variant>
        <vt:i4>332</vt:i4>
      </vt:variant>
      <vt:variant>
        <vt:i4>0</vt:i4>
      </vt:variant>
      <vt:variant>
        <vt:i4>5</vt:i4>
      </vt:variant>
      <vt:variant>
        <vt:lpwstr/>
      </vt:variant>
      <vt:variant>
        <vt:lpwstr>_Toc15380325</vt:lpwstr>
      </vt:variant>
      <vt:variant>
        <vt:i4>1900592</vt:i4>
      </vt:variant>
      <vt:variant>
        <vt:i4>326</vt:i4>
      </vt:variant>
      <vt:variant>
        <vt:i4>0</vt:i4>
      </vt:variant>
      <vt:variant>
        <vt:i4>5</vt:i4>
      </vt:variant>
      <vt:variant>
        <vt:lpwstr/>
      </vt:variant>
      <vt:variant>
        <vt:lpwstr>_Toc15380324</vt:lpwstr>
      </vt:variant>
      <vt:variant>
        <vt:i4>1703984</vt:i4>
      </vt:variant>
      <vt:variant>
        <vt:i4>320</vt:i4>
      </vt:variant>
      <vt:variant>
        <vt:i4>0</vt:i4>
      </vt:variant>
      <vt:variant>
        <vt:i4>5</vt:i4>
      </vt:variant>
      <vt:variant>
        <vt:lpwstr/>
      </vt:variant>
      <vt:variant>
        <vt:lpwstr>_Toc15380323</vt:lpwstr>
      </vt:variant>
      <vt:variant>
        <vt:i4>1769520</vt:i4>
      </vt:variant>
      <vt:variant>
        <vt:i4>314</vt:i4>
      </vt:variant>
      <vt:variant>
        <vt:i4>0</vt:i4>
      </vt:variant>
      <vt:variant>
        <vt:i4>5</vt:i4>
      </vt:variant>
      <vt:variant>
        <vt:lpwstr/>
      </vt:variant>
      <vt:variant>
        <vt:lpwstr>_Toc15380322</vt:lpwstr>
      </vt:variant>
      <vt:variant>
        <vt:i4>1572912</vt:i4>
      </vt:variant>
      <vt:variant>
        <vt:i4>308</vt:i4>
      </vt:variant>
      <vt:variant>
        <vt:i4>0</vt:i4>
      </vt:variant>
      <vt:variant>
        <vt:i4>5</vt:i4>
      </vt:variant>
      <vt:variant>
        <vt:lpwstr/>
      </vt:variant>
      <vt:variant>
        <vt:lpwstr>_Toc15380321</vt:lpwstr>
      </vt:variant>
      <vt:variant>
        <vt:i4>1638448</vt:i4>
      </vt:variant>
      <vt:variant>
        <vt:i4>302</vt:i4>
      </vt:variant>
      <vt:variant>
        <vt:i4>0</vt:i4>
      </vt:variant>
      <vt:variant>
        <vt:i4>5</vt:i4>
      </vt:variant>
      <vt:variant>
        <vt:lpwstr/>
      </vt:variant>
      <vt:variant>
        <vt:lpwstr>_Toc15380320</vt:lpwstr>
      </vt:variant>
      <vt:variant>
        <vt:i4>1048627</vt:i4>
      </vt:variant>
      <vt:variant>
        <vt:i4>296</vt:i4>
      </vt:variant>
      <vt:variant>
        <vt:i4>0</vt:i4>
      </vt:variant>
      <vt:variant>
        <vt:i4>5</vt:i4>
      </vt:variant>
      <vt:variant>
        <vt:lpwstr/>
      </vt:variant>
      <vt:variant>
        <vt:lpwstr>_Toc15380319</vt:lpwstr>
      </vt:variant>
      <vt:variant>
        <vt:i4>1114163</vt:i4>
      </vt:variant>
      <vt:variant>
        <vt:i4>290</vt:i4>
      </vt:variant>
      <vt:variant>
        <vt:i4>0</vt:i4>
      </vt:variant>
      <vt:variant>
        <vt:i4>5</vt:i4>
      </vt:variant>
      <vt:variant>
        <vt:lpwstr/>
      </vt:variant>
      <vt:variant>
        <vt:lpwstr>_Toc15380318</vt:lpwstr>
      </vt:variant>
      <vt:variant>
        <vt:i4>1966131</vt:i4>
      </vt:variant>
      <vt:variant>
        <vt:i4>284</vt:i4>
      </vt:variant>
      <vt:variant>
        <vt:i4>0</vt:i4>
      </vt:variant>
      <vt:variant>
        <vt:i4>5</vt:i4>
      </vt:variant>
      <vt:variant>
        <vt:lpwstr/>
      </vt:variant>
      <vt:variant>
        <vt:lpwstr>_Toc15380317</vt:lpwstr>
      </vt:variant>
      <vt:variant>
        <vt:i4>2031667</vt:i4>
      </vt:variant>
      <vt:variant>
        <vt:i4>278</vt:i4>
      </vt:variant>
      <vt:variant>
        <vt:i4>0</vt:i4>
      </vt:variant>
      <vt:variant>
        <vt:i4>5</vt:i4>
      </vt:variant>
      <vt:variant>
        <vt:lpwstr/>
      </vt:variant>
      <vt:variant>
        <vt:lpwstr>_Toc15380316</vt:lpwstr>
      </vt:variant>
      <vt:variant>
        <vt:i4>1835059</vt:i4>
      </vt:variant>
      <vt:variant>
        <vt:i4>272</vt:i4>
      </vt:variant>
      <vt:variant>
        <vt:i4>0</vt:i4>
      </vt:variant>
      <vt:variant>
        <vt:i4>5</vt:i4>
      </vt:variant>
      <vt:variant>
        <vt:lpwstr/>
      </vt:variant>
      <vt:variant>
        <vt:lpwstr>_Toc15380315</vt:lpwstr>
      </vt:variant>
      <vt:variant>
        <vt:i4>1900595</vt:i4>
      </vt:variant>
      <vt:variant>
        <vt:i4>266</vt:i4>
      </vt:variant>
      <vt:variant>
        <vt:i4>0</vt:i4>
      </vt:variant>
      <vt:variant>
        <vt:i4>5</vt:i4>
      </vt:variant>
      <vt:variant>
        <vt:lpwstr/>
      </vt:variant>
      <vt:variant>
        <vt:lpwstr>_Toc15380314</vt:lpwstr>
      </vt:variant>
      <vt:variant>
        <vt:i4>1703987</vt:i4>
      </vt:variant>
      <vt:variant>
        <vt:i4>260</vt:i4>
      </vt:variant>
      <vt:variant>
        <vt:i4>0</vt:i4>
      </vt:variant>
      <vt:variant>
        <vt:i4>5</vt:i4>
      </vt:variant>
      <vt:variant>
        <vt:lpwstr/>
      </vt:variant>
      <vt:variant>
        <vt:lpwstr>_Toc15380313</vt:lpwstr>
      </vt:variant>
      <vt:variant>
        <vt:i4>1769523</vt:i4>
      </vt:variant>
      <vt:variant>
        <vt:i4>254</vt:i4>
      </vt:variant>
      <vt:variant>
        <vt:i4>0</vt:i4>
      </vt:variant>
      <vt:variant>
        <vt:i4>5</vt:i4>
      </vt:variant>
      <vt:variant>
        <vt:lpwstr/>
      </vt:variant>
      <vt:variant>
        <vt:lpwstr>_Toc15380312</vt:lpwstr>
      </vt:variant>
      <vt:variant>
        <vt:i4>1572915</vt:i4>
      </vt:variant>
      <vt:variant>
        <vt:i4>248</vt:i4>
      </vt:variant>
      <vt:variant>
        <vt:i4>0</vt:i4>
      </vt:variant>
      <vt:variant>
        <vt:i4>5</vt:i4>
      </vt:variant>
      <vt:variant>
        <vt:lpwstr/>
      </vt:variant>
      <vt:variant>
        <vt:lpwstr>_Toc15380311</vt:lpwstr>
      </vt:variant>
      <vt:variant>
        <vt:i4>1638451</vt:i4>
      </vt:variant>
      <vt:variant>
        <vt:i4>242</vt:i4>
      </vt:variant>
      <vt:variant>
        <vt:i4>0</vt:i4>
      </vt:variant>
      <vt:variant>
        <vt:i4>5</vt:i4>
      </vt:variant>
      <vt:variant>
        <vt:lpwstr/>
      </vt:variant>
      <vt:variant>
        <vt:lpwstr>_Toc15380310</vt:lpwstr>
      </vt:variant>
      <vt:variant>
        <vt:i4>1048626</vt:i4>
      </vt:variant>
      <vt:variant>
        <vt:i4>236</vt:i4>
      </vt:variant>
      <vt:variant>
        <vt:i4>0</vt:i4>
      </vt:variant>
      <vt:variant>
        <vt:i4>5</vt:i4>
      </vt:variant>
      <vt:variant>
        <vt:lpwstr/>
      </vt:variant>
      <vt:variant>
        <vt:lpwstr>_Toc15380309</vt:lpwstr>
      </vt:variant>
      <vt:variant>
        <vt:i4>1114162</vt:i4>
      </vt:variant>
      <vt:variant>
        <vt:i4>230</vt:i4>
      </vt:variant>
      <vt:variant>
        <vt:i4>0</vt:i4>
      </vt:variant>
      <vt:variant>
        <vt:i4>5</vt:i4>
      </vt:variant>
      <vt:variant>
        <vt:lpwstr/>
      </vt:variant>
      <vt:variant>
        <vt:lpwstr>_Toc15380308</vt:lpwstr>
      </vt:variant>
      <vt:variant>
        <vt:i4>1966130</vt:i4>
      </vt:variant>
      <vt:variant>
        <vt:i4>224</vt:i4>
      </vt:variant>
      <vt:variant>
        <vt:i4>0</vt:i4>
      </vt:variant>
      <vt:variant>
        <vt:i4>5</vt:i4>
      </vt:variant>
      <vt:variant>
        <vt:lpwstr/>
      </vt:variant>
      <vt:variant>
        <vt:lpwstr>_Toc15380307</vt:lpwstr>
      </vt:variant>
      <vt:variant>
        <vt:i4>2031666</vt:i4>
      </vt:variant>
      <vt:variant>
        <vt:i4>218</vt:i4>
      </vt:variant>
      <vt:variant>
        <vt:i4>0</vt:i4>
      </vt:variant>
      <vt:variant>
        <vt:i4>5</vt:i4>
      </vt:variant>
      <vt:variant>
        <vt:lpwstr/>
      </vt:variant>
      <vt:variant>
        <vt:lpwstr>_Toc15380306</vt:lpwstr>
      </vt:variant>
      <vt:variant>
        <vt:i4>1835058</vt:i4>
      </vt:variant>
      <vt:variant>
        <vt:i4>212</vt:i4>
      </vt:variant>
      <vt:variant>
        <vt:i4>0</vt:i4>
      </vt:variant>
      <vt:variant>
        <vt:i4>5</vt:i4>
      </vt:variant>
      <vt:variant>
        <vt:lpwstr/>
      </vt:variant>
      <vt:variant>
        <vt:lpwstr>_Toc15380305</vt:lpwstr>
      </vt:variant>
      <vt:variant>
        <vt:i4>1900594</vt:i4>
      </vt:variant>
      <vt:variant>
        <vt:i4>206</vt:i4>
      </vt:variant>
      <vt:variant>
        <vt:i4>0</vt:i4>
      </vt:variant>
      <vt:variant>
        <vt:i4>5</vt:i4>
      </vt:variant>
      <vt:variant>
        <vt:lpwstr/>
      </vt:variant>
      <vt:variant>
        <vt:lpwstr>_Toc15380304</vt:lpwstr>
      </vt:variant>
      <vt:variant>
        <vt:i4>1703986</vt:i4>
      </vt:variant>
      <vt:variant>
        <vt:i4>200</vt:i4>
      </vt:variant>
      <vt:variant>
        <vt:i4>0</vt:i4>
      </vt:variant>
      <vt:variant>
        <vt:i4>5</vt:i4>
      </vt:variant>
      <vt:variant>
        <vt:lpwstr/>
      </vt:variant>
      <vt:variant>
        <vt:lpwstr>_Toc15380303</vt:lpwstr>
      </vt:variant>
      <vt:variant>
        <vt:i4>1769522</vt:i4>
      </vt:variant>
      <vt:variant>
        <vt:i4>194</vt:i4>
      </vt:variant>
      <vt:variant>
        <vt:i4>0</vt:i4>
      </vt:variant>
      <vt:variant>
        <vt:i4>5</vt:i4>
      </vt:variant>
      <vt:variant>
        <vt:lpwstr/>
      </vt:variant>
      <vt:variant>
        <vt:lpwstr>_Toc15380302</vt:lpwstr>
      </vt:variant>
      <vt:variant>
        <vt:i4>1572914</vt:i4>
      </vt:variant>
      <vt:variant>
        <vt:i4>188</vt:i4>
      </vt:variant>
      <vt:variant>
        <vt:i4>0</vt:i4>
      </vt:variant>
      <vt:variant>
        <vt:i4>5</vt:i4>
      </vt:variant>
      <vt:variant>
        <vt:lpwstr/>
      </vt:variant>
      <vt:variant>
        <vt:lpwstr>_Toc15380301</vt:lpwstr>
      </vt:variant>
      <vt:variant>
        <vt:i4>1638450</vt:i4>
      </vt:variant>
      <vt:variant>
        <vt:i4>182</vt:i4>
      </vt:variant>
      <vt:variant>
        <vt:i4>0</vt:i4>
      </vt:variant>
      <vt:variant>
        <vt:i4>5</vt:i4>
      </vt:variant>
      <vt:variant>
        <vt:lpwstr/>
      </vt:variant>
      <vt:variant>
        <vt:lpwstr>_Toc15380300</vt:lpwstr>
      </vt:variant>
      <vt:variant>
        <vt:i4>1114171</vt:i4>
      </vt:variant>
      <vt:variant>
        <vt:i4>176</vt:i4>
      </vt:variant>
      <vt:variant>
        <vt:i4>0</vt:i4>
      </vt:variant>
      <vt:variant>
        <vt:i4>5</vt:i4>
      </vt:variant>
      <vt:variant>
        <vt:lpwstr/>
      </vt:variant>
      <vt:variant>
        <vt:lpwstr>_Toc15380299</vt:lpwstr>
      </vt:variant>
      <vt:variant>
        <vt:i4>1048635</vt:i4>
      </vt:variant>
      <vt:variant>
        <vt:i4>170</vt:i4>
      </vt:variant>
      <vt:variant>
        <vt:i4>0</vt:i4>
      </vt:variant>
      <vt:variant>
        <vt:i4>5</vt:i4>
      </vt:variant>
      <vt:variant>
        <vt:lpwstr/>
      </vt:variant>
      <vt:variant>
        <vt:lpwstr>_Toc15380298</vt:lpwstr>
      </vt:variant>
      <vt:variant>
        <vt:i4>2031675</vt:i4>
      </vt:variant>
      <vt:variant>
        <vt:i4>164</vt:i4>
      </vt:variant>
      <vt:variant>
        <vt:i4>0</vt:i4>
      </vt:variant>
      <vt:variant>
        <vt:i4>5</vt:i4>
      </vt:variant>
      <vt:variant>
        <vt:lpwstr/>
      </vt:variant>
      <vt:variant>
        <vt:lpwstr>_Toc15380297</vt:lpwstr>
      </vt:variant>
      <vt:variant>
        <vt:i4>1966139</vt:i4>
      </vt:variant>
      <vt:variant>
        <vt:i4>158</vt:i4>
      </vt:variant>
      <vt:variant>
        <vt:i4>0</vt:i4>
      </vt:variant>
      <vt:variant>
        <vt:i4>5</vt:i4>
      </vt:variant>
      <vt:variant>
        <vt:lpwstr/>
      </vt:variant>
      <vt:variant>
        <vt:lpwstr>_Toc15380296</vt:lpwstr>
      </vt:variant>
      <vt:variant>
        <vt:i4>1900603</vt:i4>
      </vt:variant>
      <vt:variant>
        <vt:i4>152</vt:i4>
      </vt:variant>
      <vt:variant>
        <vt:i4>0</vt:i4>
      </vt:variant>
      <vt:variant>
        <vt:i4>5</vt:i4>
      </vt:variant>
      <vt:variant>
        <vt:lpwstr/>
      </vt:variant>
      <vt:variant>
        <vt:lpwstr>_Toc15380295</vt:lpwstr>
      </vt:variant>
      <vt:variant>
        <vt:i4>1835067</vt:i4>
      </vt:variant>
      <vt:variant>
        <vt:i4>146</vt:i4>
      </vt:variant>
      <vt:variant>
        <vt:i4>0</vt:i4>
      </vt:variant>
      <vt:variant>
        <vt:i4>5</vt:i4>
      </vt:variant>
      <vt:variant>
        <vt:lpwstr/>
      </vt:variant>
      <vt:variant>
        <vt:lpwstr>_Toc15380294</vt:lpwstr>
      </vt:variant>
      <vt:variant>
        <vt:i4>1769531</vt:i4>
      </vt:variant>
      <vt:variant>
        <vt:i4>140</vt:i4>
      </vt:variant>
      <vt:variant>
        <vt:i4>0</vt:i4>
      </vt:variant>
      <vt:variant>
        <vt:i4>5</vt:i4>
      </vt:variant>
      <vt:variant>
        <vt:lpwstr/>
      </vt:variant>
      <vt:variant>
        <vt:lpwstr>_Toc15380293</vt:lpwstr>
      </vt:variant>
      <vt:variant>
        <vt:i4>1703995</vt:i4>
      </vt:variant>
      <vt:variant>
        <vt:i4>134</vt:i4>
      </vt:variant>
      <vt:variant>
        <vt:i4>0</vt:i4>
      </vt:variant>
      <vt:variant>
        <vt:i4>5</vt:i4>
      </vt:variant>
      <vt:variant>
        <vt:lpwstr/>
      </vt:variant>
      <vt:variant>
        <vt:lpwstr>_Toc15380292</vt:lpwstr>
      </vt:variant>
      <vt:variant>
        <vt:i4>1638459</vt:i4>
      </vt:variant>
      <vt:variant>
        <vt:i4>128</vt:i4>
      </vt:variant>
      <vt:variant>
        <vt:i4>0</vt:i4>
      </vt:variant>
      <vt:variant>
        <vt:i4>5</vt:i4>
      </vt:variant>
      <vt:variant>
        <vt:lpwstr/>
      </vt:variant>
      <vt:variant>
        <vt:lpwstr>_Toc15380291</vt:lpwstr>
      </vt:variant>
      <vt:variant>
        <vt:i4>1572923</vt:i4>
      </vt:variant>
      <vt:variant>
        <vt:i4>122</vt:i4>
      </vt:variant>
      <vt:variant>
        <vt:i4>0</vt:i4>
      </vt:variant>
      <vt:variant>
        <vt:i4>5</vt:i4>
      </vt:variant>
      <vt:variant>
        <vt:lpwstr/>
      </vt:variant>
      <vt:variant>
        <vt:lpwstr>_Toc15380290</vt:lpwstr>
      </vt:variant>
      <vt:variant>
        <vt:i4>1114170</vt:i4>
      </vt:variant>
      <vt:variant>
        <vt:i4>116</vt:i4>
      </vt:variant>
      <vt:variant>
        <vt:i4>0</vt:i4>
      </vt:variant>
      <vt:variant>
        <vt:i4>5</vt:i4>
      </vt:variant>
      <vt:variant>
        <vt:lpwstr/>
      </vt:variant>
      <vt:variant>
        <vt:lpwstr>_Toc15380289</vt:lpwstr>
      </vt:variant>
      <vt:variant>
        <vt:i4>1048634</vt:i4>
      </vt:variant>
      <vt:variant>
        <vt:i4>110</vt:i4>
      </vt:variant>
      <vt:variant>
        <vt:i4>0</vt:i4>
      </vt:variant>
      <vt:variant>
        <vt:i4>5</vt:i4>
      </vt:variant>
      <vt:variant>
        <vt:lpwstr/>
      </vt:variant>
      <vt:variant>
        <vt:lpwstr>_Toc15380288</vt:lpwstr>
      </vt:variant>
      <vt:variant>
        <vt:i4>2031674</vt:i4>
      </vt:variant>
      <vt:variant>
        <vt:i4>104</vt:i4>
      </vt:variant>
      <vt:variant>
        <vt:i4>0</vt:i4>
      </vt:variant>
      <vt:variant>
        <vt:i4>5</vt:i4>
      </vt:variant>
      <vt:variant>
        <vt:lpwstr/>
      </vt:variant>
      <vt:variant>
        <vt:lpwstr>_Toc15380287</vt:lpwstr>
      </vt:variant>
      <vt:variant>
        <vt:i4>1966138</vt:i4>
      </vt:variant>
      <vt:variant>
        <vt:i4>98</vt:i4>
      </vt:variant>
      <vt:variant>
        <vt:i4>0</vt:i4>
      </vt:variant>
      <vt:variant>
        <vt:i4>5</vt:i4>
      </vt:variant>
      <vt:variant>
        <vt:lpwstr/>
      </vt:variant>
      <vt:variant>
        <vt:lpwstr>_Toc15380286</vt:lpwstr>
      </vt:variant>
      <vt:variant>
        <vt:i4>1900602</vt:i4>
      </vt:variant>
      <vt:variant>
        <vt:i4>92</vt:i4>
      </vt:variant>
      <vt:variant>
        <vt:i4>0</vt:i4>
      </vt:variant>
      <vt:variant>
        <vt:i4>5</vt:i4>
      </vt:variant>
      <vt:variant>
        <vt:lpwstr/>
      </vt:variant>
      <vt:variant>
        <vt:lpwstr>_Toc15380285</vt:lpwstr>
      </vt:variant>
      <vt:variant>
        <vt:i4>1835066</vt:i4>
      </vt:variant>
      <vt:variant>
        <vt:i4>86</vt:i4>
      </vt:variant>
      <vt:variant>
        <vt:i4>0</vt:i4>
      </vt:variant>
      <vt:variant>
        <vt:i4>5</vt:i4>
      </vt:variant>
      <vt:variant>
        <vt:lpwstr/>
      </vt:variant>
      <vt:variant>
        <vt:lpwstr>_Toc15380284</vt:lpwstr>
      </vt:variant>
      <vt:variant>
        <vt:i4>1769530</vt:i4>
      </vt:variant>
      <vt:variant>
        <vt:i4>80</vt:i4>
      </vt:variant>
      <vt:variant>
        <vt:i4>0</vt:i4>
      </vt:variant>
      <vt:variant>
        <vt:i4>5</vt:i4>
      </vt:variant>
      <vt:variant>
        <vt:lpwstr/>
      </vt:variant>
      <vt:variant>
        <vt:lpwstr>_Toc15380283</vt:lpwstr>
      </vt:variant>
      <vt:variant>
        <vt:i4>1703994</vt:i4>
      </vt:variant>
      <vt:variant>
        <vt:i4>74</vt:i4>
      </vt:variant>
      <vt:variant>
        <vt:i4>0</vt:i4>
      </vt:variant>
      <vt:variant>
        <vt:i4>5</vt:i4>
      </vt:variant>
      <vt:variant>
        <vt:lpwstr/>
      </vt:variant>
      <vt:variant>
        <vt:lpwstr>_Toc15380282</vt:lpwstr>
      </vt:variant>
      <vt:variant>
        <vt:i4>1638458</vt:i4>
      </vt:variant>
      <vt:variant>
        <vt:i4>68</vt:i4>
      </vt:variant>
      <vt:variant>
        <vt:i4>0</vt:i4>
      </vt:variant>
      <vt:variant>
        <vt:i4>5</vt:i4>
      </vt:variant>
      <vt:variant>
        <vt:lpwstr/>
      </vt:variant>
      <vt:variant>
        <vt:lpwstr>_Toc15380281</vt:lpwstr>
      </vt:variant>
      <vt:variant>
        <vt:i4>1572922</vt:i4>
      </vt:variant>
      <vt:variant>
        <vt:i4>62</vt:i4>
      </vt:variant>
      <vt:variant>
        <vt:i4>0</vt:i4>
      </vt:variant>
      <vt:variant>
        <vt:i4>5</vt:i4>
      </vt:variant>
      <vt:variant>
        <vt:lpwstr/>
      </vt:variant>
      <vt:variant>
        <vt:lpwstr>_Toc15380280</vt:lpwstr>
      </vt:variant>
      <vt:variant>
        <vt:i4>1114165</vt:i4>
      </vt:variant>
      <vt:variant>
        <vt:i4>56</vt:i4>
      </vt:variant>
      <vt:variant>
        <vt:i4>0</vt:i4>
      </vt:variant>
      <vt:variant>
        <vt:i4>5</vt:i4>
      </vt:variant>
      <vt:variant>
        <vt:lpwstr/>
      </vt:variant>
      <vt:variant>
        <vt:lpwstr>_Toc15380279</vt:lpwstr>
      </vt:variant>
      <vt:variant>
        <vt:i4>1048629</vt:i4>
      </vt:variant>
      <vt:variant>
        <vt:i4>50</vt:i4>
      </vt:variant>
      <vt:variant>
        <vt:i4>0</vt:i4>
      </vt:variant>
      <vt:variant>
        <vt:i4>5</vt:i4>
      </vt:variant>
      <vt:variant>
        <vt:lpwstr/>
      </vt:variant>
      <vt:variant>
        <vt:lpwstr>_Toc15380278</vt:lpwstr>
      </vt:variant>
      <vt:variant>
        <vt:i4>2031669</vt:i4>
      </vt:variant>
      <vt:variant>
        <vt:i4>44</vt:i4>
      </vt:variant>
      <vt:variant>
        <vt:i4>0</vt:i4>
      </vt:variant>
      <vt:variant>
        <vt:i4>5</vt:i4>
      </vt:variant>
      <vt:variant>
        <vt:lpwstr/>
      </vt:variant>
      <vt:variant>
        <vt:lpwstr>_Toc15380277</vt:lpwstr>
      </vt:variant>
      <vt:variant>
        <vt:i4>1966133</vt:i4>
      </vt:variant>
      <vt:variant>
        <vt:i4>38</vt:i4>
      </vt:variant>
      <vt:variant>
        <vt:i4>0</vt:i4>
      </vt:variant>
      <vt:variant>
        <vt:i4>5</vt:i4>
      </vt:variant>
      <vt:variant>
        <vt:lpwstr/>
      </vt:variant>
      <vt:variant>
        <vt:lpwstr>_Toc15380276</vt:lpwstr>
      </vt:variant>
      <vt:variant>
        <vt:i4>1900597</vt:i4>
      </vt:variant>
      <vt:variant>
        <vt:i4>32</vt:i4>
      </vt:variant>
      <vt:variant>
        <vt:i4>0</vt:i4>
      </vt:variant>
      <vt:variant>
        <vt:i4>5</vt:i4>
      </vt:variant>
      <vt:variant>
        <vt:lpwstr/>
      </vt:variant>
      <vt:variant>
        <vt:lpwstr>_Toc15380275</vt:lpwstr>
      </vt:variant>
      <vt:variant>
        <vt:i4>1835061</vt:i4>
      </vt:variant>
      <vt:variant>
        <vt:i4>26</vt:i4>
      </vt:variant>
      <vt:variant>
        <vt:i4>0</vt:i4>
      </vt:variant>
      <vt:variant>
        <vt:i4>5</vt:i4>
      </vt:variant>
      <vt:variant>
        <vt:lpwstr/>
      </vt:variant>
      <vt:variant>
        <vt:lpwstr>_Toc15380274</vt:lpwstr>
      </vt:variant>
      <vt:variant>
        <vt:i4>1769525</vt:i4>
      </vt:variant>
      <vt:variant>
        <vt:i4>20</vt:i4>
      </vt:variant>
      <vt:variant>
        <vt:i4>0</vt:i4>
      </vt:variant>
      <vt:variant>
        <vt:i4>5</vt:i4>
      </vt:variant>
      <vt:variant>
        <vt:lpwstr/>
      </vt:variant>
      <vt:variant>
        <vt:lpwstr>_Toc15380273</vt:lpwstr>
      </vt:variant>
      <vt:variant>
        <vt:i4>1703989</vt:i4>
      </vt:variant>
      <vt:variant>
        <vt:i4>14</vt:i4>
      </vt:variant>
      <vt:variant>
        <vt:i4>0</vt:i4>
      </vt:variant>
      <vt:variant>
        <vt:i4>5</vt:i4>
      </vt:variant>
      <vt:variant>
        <vt:lpwstr/>
      </vt:variant>
      <vt:variant>
        <vt:lpwstr>_Toc15380272</vt:lpwstr>
      </vt:variant>
      <vt:variant>
        <vt:i4>1638453</vt:i4>
      </vt:variant>
      <vt:variant>
        <vt:i4>8</vt:i4>
      </vt:variant>
      <vt:variant>
        <vt:i4>0</vt:i4>
      </vt:variant>
      <vt:variant>
        <vt:i4>5</vt:i4>
      </vt:variant>
      <vt:variant>
        <vt:lpwstr/>
      </vt:variant>
      <vt:variant>
        <vt:lpwstr>_Toc15380271</vt:lpwstr>
      </vt:variant>
      <vt:variant>
        <vt:i4>1572917</vt:i4>
      </vt:variant>
      <vt:variant>
        <vt:i4>2</vt:i4>
      </vt:variant>
      <vt:variant>
        <vt:i4>0</vt:i4>
      </vt:variant>
      <vt:variant>
        <vt:i4>5</vt:i4>
      </vt:variant>
      <vt:variant>
        <vt:lpwstr/>
      </vt:variant>
      <vt:variant>
        <vt:lpwstr>_Toc15380270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creator>MWSchmidt</dc:creator>
  <cp:lastModifiedBy>Scott Bonen</cp:lastModifiedBy>
  <cp:revision>2</cp:revision>
  <cp:lastPrinted>2014-01-29T20:45:00Z</cp:lastPrinted>
  <dcterms:created xsi:type="dcterms:W3CDTF">2014-04-14T18:55:00Z</dcterms:created>
  <dcterms:modified xsi:type="dcterms:W3CDTF">2014-04-14T18:55:00Z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